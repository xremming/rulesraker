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817F3" w14:textId="77777777" w:rsidR="004D2163" w:rsidRPr="00BC0D76" w:rsidRDefault="004D2163" w:rsidP="00B95A30">
      <w:pPr>
        <w:pStyle w:val="CRHeading"/>
      </w:pPr>
      <w:r w:rsidRPr="00BC0D76">
        <w:rPr>
          <w:sz w:val="28"/>
        </w:rPr>
        <w:t>Magic: The Gathering</w:t>
      </w:r>
      <w:r w:rsidRPr="00BC0D76">
        <w:t xml:space="preserve"> Comprehensive Rules</w:t>
      </w:r>
    </w:p>
    <w:p w14:paraId="2A0B892A" w14:textId="77777777" w:rsidR="004D2163" w:rsidRPr="00BC0D76" w:rsidRDefault="004D2163" w:rsidP="004D2163">
      <w:pPr>
        <w:pStyle w:val="CRBodyText"/>
      </w:pPr>
    </w:p>
    <w:p w14:paraId="1799D977" w14:textId="77777777" w:rsidR="004D2163" w:rsidRPr="00BC0D76" w:rsidRDefault="004D2163" w:rsidP="004D2163">
      <w:pPr>
        <w:pStyle w:val="CRExBodyText"/>
      </w:pPr>
      <w:r w:rsidRPr="00BC0D76">
        <w:t xml:space="preserve">These rules are effective as of </w:t>
      </w:r>
      <w:r>
        <w:t>October 1, 2012</w:t>
      </w:r>
      <w:r w:rsidRPr="00BC0D76">
        <w:t>.</w:t>
      </w:r>
    </w:p>
    <w:p w14:paraId="04386F78" w14:textId="77777777" w:rsidR="004D2163" w:rsidRPr="00BC0D76" w:rsidRDefault="004D2163" w:rsidP="004D2163">
      <w:pPr>
        <w:pStyle w:val="CRBodyText"/>
      </w:pPr>
    </w:p>
    <w:p w14:paraId="0418FBC8" w14:textId="77777777" w:rsidR="004D2163" w:rsidRPr="00BC0D76" w:rsidRDefault="004D2163" w:rsidP="00B95A30">
      <w:pPr>
        <w:pStyle w:val="CRHeading"/>
      </w:pPr>
      <w:r w:rsidRPr="00BC0D76">
        <w:t>Introduction</w:t>
      </w:r>
    </w:p>
    <w:p w14:paraId="4D7FC913" w14:textId="77777777" w:rsidR="004D2163" w:rsidRPr="00BC0D76" w:rsidRDefault="004D2163" w:rsidP="00BD37BC">
      <w:pPr>
        <w:pStyle w:val="CRBodyText"/>
      </w:pPr>
    </w:p>
    <w:p w14:paraId="3A51B83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6C1404EB" w14:textId="77777777" w:rsidR="004D2163" w:rsidRPr="00BC0D76" w:rsidRDefault="004D2163" w:rsidP="004D2163">
      <w:pPr>
        <w:pStyle w:val="CRBodyText"/>
      </w:pPr>
    </w:p>
    <w:p w14:paraId="570D9265"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6" w:history="1">
        <w:r w:rsidRPr="00BC0D76">
          <w:rPr>
            <w:rStyle w:val="Hyperlink"/>
            <w:b/>
          </w:rPr>
          <w:t>www.wizards.com/Magic/rules</w:t>
        </w:r>
      </w:hyperlink>
      <w:r w:rsidRPr="00BC0D76">
        <w:t>. If you’re sure this is where you want to be, keep reading.</w:t>
      </w:r>
    </w:p>
    <w:p w14:paraId="3EB6239A" w14:textId="77777777" w:rsidR="004D2163" w:rsidRPr="00BC0D76" w:rsidRDefault="004D2163" w:rsidP="004D2163">
      <w:pPr>
        <w:pStyle w:val="CRBodyText"/>
      </w:pPr>
    </w:p>
    <w:p w14:paraId="6C80AEE6"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FC2933C" w14:textId="77777777" w:rsidR="004D2163" w:rsidRPr="00BC0D76" w:rsidRDefault="004D2163" w:rsidP="004D2163">
      <w:pPr>
        <w:pStyle w:val="CRBodyText"/>
      </w:pPr>
    </w:p>
    <w:p w14:paraId="06972B02"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Pr="00BC0D76">
          <w:rPr>
            <w:rStyle w:val="Hyperlink"/>
            <w:b/>
          </w:rPr>
          <w:t>www.wizards.com/customerservice</w:t>
        </w:r>
      </w:hyperlink>
      <w:r w:rsidRPr="00BC0D76">
        <w:t>. Additional contact information is on the last page of these rules.</w:t>
      </w:r>
    </w:p>
    <w:p w14:paraId="7059A6C4" w14:textId="77777777" w:rsidR="004D2163" w:rsidRPr="00BC0D76" w:rsidRDefault="004D2163" w:rsidP="004D2163">
      <w:pPr>
        <w:pStyle w:val="CRBodyText"/>
      </w:pPr>
    </w:p>
    <w:p w14:paraId="3A5FB280"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8" w:history="1">
        <w:r w:rsidRPr="00BC0D76">
          <w:rPr>
            <w:rStyle w:val="Hyperlink"/>
            <w:b/>
          </w:rPr>
          <w:t>www.wizards.com/Magic/rules</w:t>
        </w:r>
      </w:hyperlink>
      <w:r w:rsidRPr="00BC0D76">
        <w:t xml:space="preserve"> for the current version of the official rules.</w:t>
      </w:r>
    </w:p>
    <w:p w14:paraId="044FB7BD" w14:textId="77777777" w:rsidR="004D2163" w:rsidRPr="00BC0D76" w:rsidRDefault="004D2163" w:rsidP="004D2163">
      <w:pPr>
        <w:pStyle w:val="CRBodyText"/>
      </w:pPr>
    </w:p>
    <w:p w14:paraId="01487BF8" w14:textId="77777777" w:rsidR="004D2163" w:rsidRPr="00BC0D76" w:rsidRDefault="004D2163" w:rsidP="00B95A30">
      <w:pPr>
        <w:pStyle w:val="CRHeading"/>
      </w:pPr>
      <w:r w:rsidRPr="00BC0D76">
        <w:br w:type="page"/>
      </w:r>
      <w:r w:rsidRPr="00BC0D76">
        <w:lastRenderedPageBreak/>
        <w:t>Contents</w:t>
      </w:r>
    </w:p>
    <w:p w14:paraId="54C8964F" w14:textId="77777777" w:rsidR="004D2163" w:rsidRPr="00BC0D76" w:rsidRDefault="004D2163" w:rsidP="004D2163">
      <w:pPr>
        <w:pStyle w:val="CRBodyText"/>
      </w:pPr>
    </w:p>
    <w:p w14:paraId="2E3B3DE7" w14:textId="77777777" w:rsidR="004D2163" w:rsidRPr="00BC0D76" w:rsidRDefault="004D2163" w:rsidP="00185102">
      <w:pPr>
        <w:pStyle w:val="CR1100"/>
      </w:pPr>
      <w:r w:rsidRPr="00BC0D76">
        <w:t>1. Game Concepts</w:t>
      </w:r>
    </w:p>
    <w:p w14:paraId="31C286C2" w14:textId="77777777" w:rsidR="004D2163" w:rsidRPr="00BC0D76" w:rsidRDefault="004D2163" w:rsidP="004D2163">
      <w:pPr>
        <w:pStyle w:val="CR1001"/>
      </w:pPr>
      <w:r w:rsidRPr="00BC0D76">
        <w:t>100. General</w:t>
      </w:r>
    </w:p>
    <w:p w14:paraId="0EB89107"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9A07722" w14:textId="77777777" w:rsidR="004D2163" w:rsidRPr="00BC0D76" w:rsidRDefault="004D2163" w:rsidP="004D2163">
      <w:pPr>
        <w:pStyle w:val="CR1001"/>
      </w:pPr>
      <w:r w:rsidRPr="00BC0D76">
        <w:t>102. Players</w:t>
      </w:r>
    </w:p>
    <w:p w14:paraId="7C073907" w14:textId="77777777" w:rsidR="004D2163" w:rsidRPr="00BC0D76" w:rsidRDefault="004D2163" w:rsidP="004D2163">
      <w:pPr>
        <w:pStyle w:val="CR1001"/>
      </w:pPr>
      <w:r w:rsidRPr="00BC0D76">
        <w:t>103. Starting the Game</w:t>
      </w:r>
    </w:p>
    <w:p w14:paraId="3C23AE0A" w14:textId="77777777" w:rsidR="004D2163" w:rsidRPr="00BC0D76" w:rsidRDefault="004D2163" w:rsidP="004D2163">
      <w:pPr>
        <w:pStyle w:val="CR1001"/>
      </w:pPr>
      <w:r w:rsidRPr="00BC0D76">
        <w:t>104. Ending the Game</w:t>
      </w:r>
    </w:p>
    <w:p w14:paraId="3FD89012" w14:textId="77777777" w:rsidR="004D2163" w:rsidRPr="00BC0D76" w:rsidRDefault="004D2163" w:rsidP="004D2163">
      <w:pPr>
        <w:pStyle w:val="CR1001"/>
      </w:pPr>
      <w:r w:rsidRPr="00BC0D76">
        <w:t>105. Colors</w:t>
      </w:r>
    </w:p>
    <w:p w14:paraId="721BE597" w14:textId="77777777" w:rsidR="004D2163" w:rsidRPr="00BC0D76" w:rsidRDefault="004D2163" w:rsidP="004D2163">
      <w:pPr>
        <w:pStyle w:val="CR1001"/>
      </w:pPr>
      <w:r w:rsidRPr="00BC0D76">
        <w:t>106. Mana</w:t>
      </w:r>
    </w:p>
    <w:p w14:paraId="3343D701" w14:textId="77777777" w:rsidR="004D2163" w:rsidRPr="00BC0D76" w:rsidRDefault="004D2163" w:rsidP="004D2163">
      <w:pPr>
        <w:pStyle w:val="CR1001"/>
      </w:pPr>
      <w:r w:rsidRPr="00BC0D76">
        <w:t>107. Numbers and Symbols</w:t>
      </w:r>
    </w:p>
    <w:p w14:paraId="4C9C12A9" w14:textId="77777777" w:rsidR="004D2163" w:rsidRPr="00BC0D76" w:rsidRDefault="004D2163" w:rsidP="004D2163">
      <w:pPr>
        <w:pStyle w:val="CR1001"/>
      </w:pPr>
      <w:r w:rsidRPr="00BC0D76">
        <w:t>108. Cards</w:t>
      </w:r>
    </w:p>
    <w:p w14:paraId="1A84BA4F" w14:textId="77777777" w:rsidR="004D2163" w:rsidRPr="00BC0D76" w:rsidRDefault="004D2163" w:rsidP="004D2163">
      <w:pPr>
        <w:pStyle w:val="CR1001"/>
      </w:pPr>
      <w:r w:rsidRPr="00BC0D76">
        <w:t>109. Objects</w:t>
      </w:r>
    </w:p>
    <w:p w14:paraId="70EC252A" w14:textId="77777777" w:rsidR="004D2163" w:rsidRPr="00BC0D76" w:rsidRDefault="004D2163" w:rsidP="004D2163">
      <w:pPr>
        <w:pStyle w:val="CR1001"/>
      </w:pPr>
      <w:r w:rsidRPr="00BC0D76">
        <w:t>110. Permanents</w:t>
      </w:r>
    </w:p>
    <w:p w14:paraId="2E5AAC80" w14:textId="77777777" w:rsidR="004D2163" w:rsidRPr="00BC0D76" w:rsidRDefault="004D2163" w:rsidP="004D2163">
      <w:pPr>
        <w:pStyle w:val="CR1001"/>
      </w:pPr>
      <w:r w:rsidRPr="00BC0D76">
        <w:t>111. Spells</w:t>
      </w:r>
    </w:p>
    <w:p w14:paraId="6798883C" w14:textId="77777777" w:rsidR="004D2163" w:rsidRPr="00BC0D76" w:rsidRDefault="004D2163" w:rsidP="004D2163">
      <w:pPr>
        <w:pStyle w:val="CR1001"/>
      </w:pPr>
      <w:r w:rsidRPr="00BC0D76">
        <w:t>112. Abilities</w:t>
      </w:r>
    </w:p>
    <w:p w14:paraId="61AF488D" w14:textId="77777777" w:rsidR="004D2163" w:rsidRPr="00BC0D76" w:rsidRDefault="004D2163" w:rsidP="004D2163">
      <w:pPr>
        <w:pStyle w:val="CR1001"/>
      </w:pPr>
      <w:r w:rsidRPr="00BC0D76">
        <w:t>113. Emblems</w:t>
      </w:r>
    </w:p>
    <w:p w14:paraId="1C7F3280" w14:textId="77777777" w:rsidR="004D2163" w:rsidRPr="00BC0D76" w:rsidRDefault="004D2163" w:rsidP="004D2163">
      <w:pPr>
        <w:pStyle w:val="CR1001"/>
      </w:pPr>
      <w:r w:rsidRPr="00BC0D76">
        <w:t>114. Targets</w:t>
      </w:r>
    </w:p>
    <w:p w14:paraId="56C113D8" w14:textId="77777777" w:rsidR="004D2163" w:rsidRPr="00BC0D76" w:rsidRDefault="004D2163" w:rsidP="004D2163">
      <w:pPr>
        <w:pStyle w:val="CR1001"/>
      </w:pPr>
      <w:r w:rsidRPr="00BC0D76">
        <w:t>115. Special Actions</w:t>
      </w:r>
    </w:p>
    <w:p w14:paraId="482319EA" w14:textId="77777777" w:rsidR="004D2163" w:rsidRPr="00BC0D76" w:rsidRDefault="004D2163" w:rsidP="004D2163">
      <w:pPr>
        <w:pStyle w:val="CR1001"/>
      </w:pPr>
      <w:r w:rsidRPr="00BC0D76">
        <w:t>116. Timing and Priority</w:t>
      </w:r>
    </w:p>
    <w:p w14:paraId="05A5F4B0" w14:textId="77777777" w:rsidR="004D2163" w:rsidRPr="00BC0D76" w:rsidRDefault="004D2163" w:rsidP="004D2163">
      <w:pPr>
        <w:pStyle w:val="CR1001"/>
      </w:pPr>
      <w:r w:rsidRPr="00BC0D76">
        <w:t>117. Costs</w:t>
      </w:r>
    </w:p>
    <w:p w14:paraId="4AA8ACC6" w14:textId="77777777" w:rsidR="004D2163" w:rsidRPr="00BC0D76" w:rsidRDefault="004D2163" w:rsidP="004D2163">
      <w:pPr>
        <w:pStyle w:val="CR1001"/>
      </w:pPr>
      <w:r w:rsidRPr="00BC0D76">
        <w:t>118. Life</w:t>
      </w:r>
    </w:p>
    <w:p w14:paraId="43F9018B" w14:textId="77777777" w:rsidR="004D2163" w:rsidRPr="00BC0D76" w:rsidRDefault="004D2163" w:rsidP="004D2163">
      <w:pPr>
        <w:pStyle w:val="CR1001"/>
      </w:pPr>
      <w:r w:rsidRPr="00BC0D76">
        <w:t>119. Damage</w:t>
      </w:r>
    </w:p>
    <w:p w14:paraId="42BD14A0" w14:textId="77777777" w:rsidR="004D2163" w:rsidRPr="00BC0D76" w:rsidRDefault="004D2163" w:rsidP="004D2163">
      <w:pPr>
        <w:pStyle w:val="CR1001"/>
      </w:pPr>
      <w:r w:rsidRPr="00BC0D76">
        <w:t>120. Drawing a Card</w:t>
      </w:r>
    </w:p>
    <w:p w14:paraId="6ACD23E0" w14:textId="77777777" w:rsidR="004D2163" w:rsidRPr="00BC0D76" w:rsidRDefault="004D2163" w:rsidP="004D2163">
      <w:pPr>
        <w:pStyle w:val="CR1001"/>
      </w:pPr>
      <w:r w:rsidRPr="00BC0D76">
        <w:t>121. Counters</w:t>
      </w:r>
    </w:p>
    <w:p w14:paraId="5AE63BD7" w14:textId="77777777" w:rsidR="004D2163" w:rsidRPr="00BC0D76" w:rsidRDefault="004D2163" w:rsidP="00017798">
      <w:pPr>
        <w:pStyle w:val="CR1001"/>
      </w:pPr>
    </w:p>
    <w:p w14:paraId="4D927D7F" w14:textId="77777777" w:rsidR="004D2163" w:rsidRPr="00BC0D76" w:rsidRDefault="004D2163" w:rsidP="00185102">
      <w:pPr>
        <w:pStyle w:val="CR1100"/>
      </w:pPr>
      <w:r w:rsidRPr="00BC0D76">
        <w:t>2. Parts of a Card</w:t>
      </w:r>
    </w:p>
    <w:p w14:paraId="07E55B8A" w14:textId="77777777" w:rsidR="004D2163" w:rsidRPr="00BC0D76" w:rsidRDefault="004D2163" w:rsidP="004D2163">
      <w:pPr>
        <w:pStyle w:val="CR1001"/>
      </w:pPr>
      <w:r w:rsidRPr="00BC0D76">
        <w:t>200. General</w:t>
      </w:r>
    </w:p>
    <w:p w14:paraId="04F56DEA" w14:textId="77777777" w:rsidR="004D2163" w:rsidRPr="00BC0D76" w:rsidRDefault="004D2163" w:rsidP="004D2163">
      <w:pPr>
        <w:pStyle w:val="CR1001"/>
      </w:pPr>
      <w:r w:rsidRPr="00BC0D76">
        <w:t>201. Name</w:t>
      </w:r>
    </w:p>
    <w:p w14:paraId="56866700" w14:textId="77777777" w:rsidR="004D2163" w:rsidRPr="00BC0D76" w:rsidRDefault="004D2163" w:rsidP="004D2163">
      <w:pPr>
        <w:pStyle w:val="CR1001"/>
      </w:pPr>
      <w:r w:rsidRPr="00BC0D76">
        <w:t>202. Mana Cost and Color</w:t>
      </w:r>
    </w:p>
    <w:p w14:paraId="7D2A3F4A" w14:textId="77777777" w:rsidR="004D2163" w:rsidRPr="00BC0D76" w:rsidRDefault="004D2163" w:rsidP="004D2163">
      <w:pPr>
        <w:pStyle w:val="CR1001"/>
      </w:pPr>
      <w:r w:rsidRPr="00BC0D76">
        <w:t>203. Illustration</w:t>
      </w:r>
    </w:p>
    <w:p w14:paraId="58CB0759" w14:textId="77777777" w:rsidR="004D2163" w:rsidRPr="00BC0D76" w:rsidRDefault="004D2163" w:rsidP="004D2163">
      <w:pPr>
        <w:pStyle w:val="CR1001"/>
      </w:pPr>
      <w:r w:rsidRPr="00BC0D76">
        <w:t>204. Color Indicator</w:t>
      </w:r>
    </w:p>
    <w:p w14:paraId="7FE5B8C5" w14:textId="77777777" w:rsidR="004D2163" w:rsidRPr="00BC0D76" w:rsidRDefault="004D2163" w:rsidP="004D2163">
      <w:pPr>
        <w:pStyle w:val="CR1001"/>
      </w:pPr>
      <w:r w:rsidRPr="00BC0D76">
        <w:t>205. Type Line</w:t>
      </w:r>
    </w:p>
    <w:p w14:paraId="2AEE5CCC" w14:textId="77777777" w:rsidR="004D2163" w:rsidRPr="00BC0D76" w:rsidRDefault="004D2163" w:rsidP="004D2163">
      <w:pPr>
        <w:pStyle w:val="CR1001"/>
      </w:pPr>
      <w:r w:rsidRPr="00BC0D76">
        <w:t>206. Expansion Symbol</w:t>
      </w:r>
    </w:p>
    <w:p w14:paraId="156AC212" w14:textId="77777777" w:rsidR="004D2163" w:rsidRPr="00BC0D76" w:rsidRDefault="004D2163" w:rsidP="004D2163">
      <w:pPr>
        <w:pStyle w:val="CR1001"/>
      </w:pPr>
      <w:r w:rsidRPr="00BC0D76">
        <w:t>207. Text Box</w:t>
      </w:r>
    </w:p>
    <w:p w14:paraId="3BA3FCB7" w14:textId="77777777" w:rsidR="004D2163" w:rsidRPr="00BC0D76" w:rsidRDefault="004D2163" w:rsidP="004D2163">
      <w:pPr>
        <w:pStyle w:val="CR1001"/>
      </w:pPr>
      <w:r w:rsidRPr="00BC0D76">
        <w:t>208. Power/Toughness</w:t>
      </w:r>
    </w:p>
    <w:p w14:paraId="1D22B998" w14:textId="77777777" w:rsidR="004D2163" w:rsidRPr="00BC0D76" w:rsidRDefault="004D2163" w:rsidP="004D2163">
      <w:pPr>
        <w:pStyle w:val="CR1001"/>
      </w:pPr>
      <w:r w:rsidRPr="00BC0D76">
        <w:t>209. Loyalty</w:t>
      </w:r>
    </w:p>
    <w:p w14:paraId="5836D023" w14:textId="77777777" w:rsidR="004D2163" w:rsidRPr="00BC0D76" w:rsidRDefault="004D2163" w:rsidP="004D2163">
      <w:pPr>
        <w:pStyle w:val="CR1001"/>
      </w:pPr>
      <w:r w:rsidRPr="00BC0D76">
        <w:t>210. Hand Modifier</w:t>
      </w:r>
    </w:p>
    <w:p w14:paraId="49DBB956" w14:textId="77777777" w:rsidR="004D2163" w:rsidRPr="00BC0D76" w:rsidRDefault="004D2163" w:rsidP="004D2163">
      <w:pPr>
        <w:pStyle w:val="CR1001"/>
      </w:pPr>
      <w:r w:rsidRPr="00BC0D76">
        <w:t>211. Life Modifier</w:t>
      </w:r>
    </w:p>
    <w:p w14:paraId="0D62044B" w14:textId="77777777" w:rsidR="004D2163" w:rsidRPr="00BC0D76" w:rsidDel="00534ACE" w:rsidRDefault="004D2163" w:rsidP="004D2163">
      <w:pPr>
        <w:pStyle w:val="CR1001"/>
      </w:pPr>
      <w:r w:rsidRPr="00BC0D76">
        <w:t>212. Information Below the Text Box</w:t>
      </w:r>
    </w:p>
    <w:p w14:paraId="044B61E1" w14:textId="77777777" w:rsidR="004D2163" w:rsidRPr="00BC0D76" w:rsidRDefault="004D2163" w:rsidP="004D2163">
      <w:pPr>
        <w:pStyle w:val="CR1001"/>
      </w:pPr>
    </w:p>
    <w:p w14:paraId="5AF6A3CB" w14:textId="77777777" w:rsidR="004D2163" w:rsidRPr="00BC0D76" w:rsidRDefault="004D2163" w:rsidP="00017798">
      <w:pPr>
        <w:pStyle w:val="CR1100"/>
      </w:pPr>
      <w:r w:rsidRPr="00BC0D76">
        <w:t>3. Card Types</w:t>
      </w:r>
    </w:p>
    <w:p w14:paraId="42F67F48" w14:textId="77777777" w:rsidR="004D2163" w:rsidRPr="00BC0D76" w:rsidRDefault="004D2163" w:rsidP="004D2163">
      <w:pPr>
        <w:pStyle w:val="CR1001"/>
      </w:pPr>
      <w:r w:rsidRPr="00BC0D76">
        <w:t>300. General</w:t>
      </w:r>
    </w:p>
    <w:p w14:paraId="057DD383" w14:textId="77777777" w:rsidR="004D2163" w:rsidRPr="00BC0D76" w:rsidRDefault="004D2163" w:rsidP="004D2163">
      <w:pPr>
        <w:pStyle w:val="CR1001"/>
      </w:pPr>
      <w:r w:rsidRPr="00BC0D76">
        <w:t>301. Artifacts</w:t>
      </w:r>
    </w:p>
    <w:p w14:paraId="472800B6" w14:textId="77777777" w:rsidR="004D2163" w:rsidRPr="00BC0D76" w:rsidRDefault="004D2163" w:rsidP="004D2163">
      <w:pPr>
        <w:pStyle w:val="CR1001"/>
      </w:pPr>
      <w:r w:rsidRPr="00BC0D76">
        <w:t>302. Creatures</w:t>
      </w:r>
    </w:p>
    <w:p w14:paraId="64B021D4" w14:textId="77777777" w:rsidR="004D2163" w:rsidRPr="00BC0D76" w:rsidRDefault="004D2163" w:rsidP="004D2163">
      <w:pPr>
        <w:pStyle w:val="CR1001"/>
      </w:pPr>
      <w:r w:rsidRPr="00BC0D76">
        <w:t>303. Enchantments</w:t>
      </w:r>
    </w:p>
    <w:p w14:paraId="540EA871" w14:textId="77777777" w:rsidR="004D2163" w:rsidRPr="00BC0D76" w:rsidRDefault="004D2163" w:rsidP="004D2163">
      <w:pPr>
        <w:pStyle w:val="CR1001"/>
      </w:pPr>
      <w:r w:rsidRPr="00BC0D76">
        <w:t>304. Instants</w:t>
      </w:r>
    </w:p>
    <w:p w14:paraId="5160DC81" w14:textId="77777777" w:rsidR="004D2163" w:rsidRPr="00BC0D76" w:rsidRDefault="004D2163" w:rsidP="004D2163">
      <w:pPr>
        <w:pStyle w:val="CR1001"/>
      </w:pPr>
      <w:r w:rsidRPr="00BC0D76">
        <w:t>305. Lands</w:t>
      </w:r>
    </w:p>
    <w:p w14:paraId="0BF81875" w14:textId="77777777" w:rsidR="004D2163" w:rsidRPr="00BC0D76" w:rsidRDefault="004D2163" w:rsidP="004D2163">
      <w:pPr>
        <w:pStyle w:val="CR1001"/>
      </w:pPr>
      <w:r w:rsidRPr="00BC0D76">
        <w:t>306. Planeswalkers</w:t>
      </w:r>
    </w:p>
    <w:p w14:paraId="47CF00F1" w14:textId="77777777" w:rsidR="004D2163" w:rsidRPr="00BC0D76" w:rsidRDefault="004D2163" w:rsidP="004D2163">
      <w:pPr>
        <w:pStyle w:val="CR1001"/>
      </w:pPr>
      <w:r w:rsidRPr="00BC0D76">
        <w:t>307. Sorceries</w:t>
      </w:r>
    </w:p>
    <w:p w14:paraId="6B63FF7B" w14:textId="77777777" w:rsidR="004D2163" w:rsidRPr="00BC0D76" w:rsidRDefault="004D2163" w:rsidP="004D2163">
      <w:pPr>
        <w:pStyle w:val="CR1001"/>
      </w:pPr>
      <w:r w:rsidRPr="00BC0D76">
        <w:t>308. Tribals</w:t>
      </w:r>
    </w:p>
    <w:p w14:paraId="764CFB08" w14:textId="77777777" w:rsidR="004D2163" w:rsidRDefault="004D2163" w:rsidP="004D2163">
      <w:pPr>
        <w:pStyle w:val="CR1001"/>
      </w:pPr>
      <w:r w:rsidRPr="00BC0D76">
        <w:t>309. Planes</w:t>
      </w:r>
    </w:p>
    <w:p w14:paraId="02474ABC" w14:textId="77777777" w:rsidR="004D2163" w:rsidRPr="00BC0D76" w:rsidRDefault="004D2163" w:rsidP="004D2163">
      <w:pPr>
        <w:pStyle w:val="CR1001"/>
      </w:pPr>
      <w:r>
        <w:t>310. Phenomena</w:t>
      </w:r>
    </w:p>
    <w:p w14:paraId="040AC646" w14:textId="77777777" w:rsidR="004D2163" w:rsidRPr="00BC0D76" w:rsidRDefault="004D2163" w:rsidP="004D2163">
      <w:pPr>
        <w:pStyle w:val="CR1001"/>
      </w:pPr>
      <w:r w:rsidRPr="00BC0D76">
        <w:t>31</w:t>
      </w:r>
      <w:r>
        <w:t>1</w:t>
      </w:r>
      <w:r w:rsidRPr="00BC0D76">
        <w:t>. Vanguards</w:t>
      </w:r>
    </w:p>
    <w:p w14:paraId="2C6512D9" w14:textId="77777777" w:rsidR="004D2163" w:rsidRPr="00BC0D76" w:rsidRDefault="004D2163" w:rsidP="004D2163">
      <w:pPr>
        <w:pStyle w:val="CR1001"/>
      </w:pPr>
      <w:r w:rsidRPr="00BC0D76">
        <w:t>31</w:t>
      </w:r>
      <w:r>
        <w:t>2</w:t>
      </w:r>
      <w:r w:rsidRPr="00BC0D76">
        <w:t>. Schemes</w:t>
      </w:r>
    </w:p>
    <w:p w14:paraId="3C90C7C5" w14:textId="77777777" w:rsidR="004D2163" w:rsidRPr="00BC0D76" w:rsidRDefault="004D2163" w:rsidP="004D2163">
      <w:pPr>
        <w:pStyle w:val="CR1001"/>
      </w:pPr>
    </w:p>
    <w:p w14:paraId="194C9CF5" w14:textId="77777777" w:rsidR="004D2163" w:rsidRPr="00BC0D76" w:rsidRDefault="004D2163" w:rsidP="00185102">
      <w:pPr>
        <w:pStyle w:val="CR1100"/>
      </w:pPr>
      <w:r w:rsidRPr="00BC0D76">
        <w:lastRenderedPageBreak/>
        <w:t>4. Zones</w:t>
      </w:r>
    </w:p>
    <w:p w14:paraId="2B2E30A2" w14:textId="77777777" w:rsidR="004D2163" w:rsidRPr="00BC0D76" w:rsidRDefault="004D2163" w:rsidP="004D2163">
      <w:pPr>
        <w:pStyle w:val="CR1001"/>
      </w:pPr>
      <w:r w:rsidRPr="00BC0D76">
        <w:t>400. General</w:t>
      </w:r>
    </w:p>
    <w:p w14:paraId="260C7139" w14:textId="77777777" w:rsidR="004D2163" w:rsidRPr="00BC0D76" w:rsidRDefault="004D2163" w:rsidP="004D2163">
      <w:pPr>
        <w:pStyle w:val="CR1001"/>
      </w:pPr>
      <w:r w:rsidRPr="00BC0D76">
        <w:t>401. Library</w:t>
      </w:r>
    </w:p>
    <w:p w14:paraId="46605E4A" w14:textId="77777777" w:rsidR="004D2163" w:rsidRPr="00BC0D76" w:rsidRDefault="004D2163" w:rsidP="004D2163">
      <w:pPr>
        <w:pStyle w:val="CR1001"/>
      </w:pPr>
      <w:r w:rsidRPr="00BC0D76">
        <w:t>402. Hand</w:t>
      </w:r>
    </w:p>
    <w:p w14:paraId="7A0E1AC4" w14:textId="77777777" w:rsidR="004D2163" w:rsidRPr="00BC0D76" w:rsidRDefault="004D2163" w:rsidP="004D2163">
      <w:pPr>
        <w:pStyle w:val="CR1001"/>
      </w:pPr>
      <w:r w:rsidRPr="00BC0D76">
        <w:t>403. Battlefield</w:t>
      </w:r>
    </w:p>
    <w:p w14:paraId="0A25C1E6" w14:textId="77777777" w:rsidR="004D2163" w:rsidRPr="00BC0D76" w:rsidRDefault="004D2163" w:rsidP="004D2163">
      <w:pPr>
        <w:pStyle w:val="CR1001"/>
      </w:pPr>
      <w:r w:rsidRPr="00BC0D76">
        <w:t>404. Graveyard</w:t>
      </w:r>
    </w:p>
    <w:p w14:paraId="658C4F39" w14:textId="77777777" w:rsidR="004D2163" w:rsidRPr="00BC0D76" w:rsidRDefault="004D2163" w:rsidP="004D2163">
      <w:pPr>
        <w:pStyle w:val="CR1001"/>
      </w:pPr>
      <w:r w:rsidRPr="00BC0D76">
        <w:t>405. Stack</w:t>
      </w:r>
    </w:p>
    <w:p w14:paraId="52C82029" w14:textId="77777777" w:rsidR="004D2163" w:rsidRPr="00BC0D76" w:rsidRDefault="004D2163" w:rsidP="004D2163">
      <w:pPr>
        <w:pStyle w:val="CR1001"/>
      </w:pPr>
      <w:r w:rsidRPr="00BC0D76">
        <w:t>406. Exile</w:t>
      </w:r>
    </w:p>
    <w:p w14:paraId="6286B8A8" w14:textId="77777777" w:rsidR="004D2163" w:rsidRPr="00BC0D76" w:rsidRDefault="004D2163" w:rsidP="004D2163">
      <w:pPr>
        <w:pStyle w:val="CR1001"/>
      </w:pPr>
      <w:r w:rsidRPr="00BC0D76">
        <w:t>407. Ante</w:t>
      </w:r>
    </w:p>
    <w:p w14:paraId="6566F738" w14:textId="77777777" w:rsidR="004D2163" w:rsidRPr="00BC0D76" w:rsidRDefault="004D2163" w:rsidP="004D2163">
      <w:pPr>
        <w:pStyle w:val="CR1001"/>
      </w:pPr>
      <w:r w:rsidRPr="00BC0D76">
        <w:t>408. Command</w:t>
      </w:r>
    </w:p>
    <w:p w14:paraId="3A2718A7" w14:textId="77777777" w:rsidR="004D2163" w:rsidRPr="00BC0D76" w:rsidRDefault="004D2163" w:rsidP="004D2163">
      <w:pPr>
        <w:pStyle w:val="CR1001"/>
      </w:pPr>
    </w:p>
    <w:p w14:paraId="08E99B6F" w14:textId="77777777" w:rsidR="004D2163" w:rsidRPr="00BC0D76" w:rsidRDefault="004D2163" w:rsidP="00185102">
      <w:pPr>
        <w:pStyle w:val="CR1100"/>
      </w:pPr>
      <w:r w:rsidRPr="00BC0D76">
        <w:t>5. Turn Structure</w:t>
      </w:r>
    </w:p>
    <w:p w14:paraId="04FC9FDC" w14:textId="77777777" w:rsidR="004D2163" w:rsidRPr="00BC0D76" w:rsidRDefault="004D2163" w:rsidP="004D2163">
      <w:pPr>
        <w:pStyle w:val="CR1001"/>
      </w:pPr>
      <w:r w:rsidRPr="00BC0D76">
        <w:t>500. General</w:t>
      </w:r>
    </w:p>
    <w:p w14:paraId="6A8D66AD" w14:textId="77777777" w:rsidR="004D2163" w:rsidRPr="00BC0D76" w:rsidRDefault="004D2163" w:rsidP="004D2163">
      <w:pPr>
        <w:pStyle w:val="CR1001"/>
      </w:pPr>
      <w:r w:rsidRPr="00BC0D76">
        <w:t>501. Beginning Phase</w:t>
      </w:r>
    </w:p>
    <w:p w14:paraId="4DA8FE0C" w14:textId="77777777" w:rsidR="004D2163" w:rsidRPr="00BC0D76" w:rsidRDefault="004D2163" w:rsidP="004D2163">
      <w:pPr>
        <w:pStyle w:val="CR1001"/>
      </w:pPr>
      <w:r w:rsidRPr="00BC0D76">
        <w:t>502. Untap Step</w:t>
      </w:r>
    </w:p>
    <w:p w14:paraId="6726EE38" w14:textId="77777777" w:rsidR="004D2163" w:rsidRPr="00BC0D76" w:rsidRDefault="004D2163" w:rsidP="004D2163">
      <w:pPr>
        <w:pStyle w:val="CR1001"/>
      </w:pPr>
      <w:r w:rsidRPr="00BC0D76">
        <w:t>503. Upkeep Step</w:t>
      </w:r>
    </w:p>
    <w:p w14:paraId="5B8DCEB5" w14:textId="77777777" w:rsidR="004D2163" w:rsidRPr="00BC0D76" w:rsidRDefault="004D2163" w:rsidP="004D2163">
      <w:pPr>
        <w:pStyle w:val="CR1001"/>
      </w:pPr>
      <w:r w:rsidRPr="00BC0D76">
        <w:t>504. Draw Step</w:t>
      </w:r>
    </w:p>
    <w:p w14:paraId="6A3FD2F6" w14:textId="77777777" w:rsidR="004D2163" w:rsidRPr="00BC0D76" w:rsidRDefault="004D2163" w:rsidP="004D2163">
      <w:pPr>
        <w:pStyle w:val="CR1001"/>
      </w:pPr>
      <w:r w:rsidRPr="00BC0D76">
        <w:t>505. Main Phase</w:t>
      </w:r>
    </w:p>
    <w:p w14:paraId="2D8D2613" w14:textId="77777777" w:rsidR="004D2163" w:rsidRPr="00BC0D76" w:rsidRDefault="004D2163" w:rsidP="004D2163">
      <w:pPr>
        <w:pStyle w:val="CR1001"/>
      </w:pPr>
      <w:r w:rsidRPr="00BC0D76">
        <w:t>506. Combat Phase</w:t>
      </w:r>
    </w:p>
    <w:p w14:paraId="1AFA604D" w14:textId="77777777" w:rsidR="004D2163" w:rsidRPr="00BC0D76" w:rsidRDefault="004D2163" w:rsidP="004D2163">
      <w:pPr>
        <w:pStyle w:val="CR1001"/>
      </w:pPr>
      <w:r w:rsidRPr="00BC0D76">
        <w:t>507. Beginning of Combat Step</w:t>
      </w:r>
    </w:p>
    <w:p w14:paraId="124D22B2" w14:textId="77777777" w:rsidR="004D2163" w:rsidRPr="00BC0D76" w:rsidRDefault="004D2163" w:rsidP="004D2163">
      <w:pPr>
        <w:pStyle w:val="CR1001"/>
      </w:pPr>
      <w:r w:rsidRPr="00BC0D76">
        <w:t>508. Declare Attackers Step</w:t>
      </w:r>
    </w:p>
    <w:p w14:paraId="3438CD66" w14:textId="77777777" w:rsidR="004D2163" w:rsidRPr="00BC0D76" w:rsidRDefault="004D2163" w:rsidP="004D2163">
      <w:pPr>
        <w:pStyle w:val="CR1001"/>
      </w:pPr>
      <w:r w:rsidRPr="00BC0D76">
        <w:t>509. Declare Blockers Step</w:t>
      </w:r>
    </w:p>
    <w:p w14:paraId="022C8784" w14:textId="77777777" w:rsidR="004D2163" w:rsidRPr="00BC0D76" w:rsidRDefault="004D2163" w:rsidP="004D2163">
      <w:pPr>
        <w:pStyle w:val="CR1001"/>
      </w:pPr>
      <w:r w:rsidRPr="00BC0D76">
        <w:t>510. Combat Damage Step</w:t>
      </w:r>
    </w:p>
    <w:p w14:paraId="0157950B" w14:textId="77777777" w:rsidR="004D2163" w:rsidRPr="00BC0D76" w:rsidRDefault="004D2163" w:rsidP="004D2163">
      <w:pPr>
        <w:pStyle w:val="CR1001"/>
      </w:pPr>
      <w:r w:rsidRPr="00BC0D76">
        <w:t>511. End of Combat Step</w:t>
      </w:r>
    </w:p>
    <w:p w14:paraId="17FD826B" w14:textId="77777777" w:rsidR="004D2163" w:rsidRPr="00BC0D76" w:rsidRDefault="004D2163" w:rsidP="004D2163">
      <w:pPr>
        <w:pStyle w:val="CR1001"/>
      </w:pPr>
      <w:r w:rsidRPr="00BC0D76">
        <w:t>512. Ending Phase</w:t>
      </w:r>
    </w:p>
    <w:p w14:paraId="73810EEA" w14:textId="77777777" w:rsidR="004D2163" w:rsidRPr="00BC0D76" w:rsidRDefault="004D2163" w:rsidP="004D2163">
      <w:pPr>
        <w:pStyle w:val="CR1001"/>
      </w:pPr>
      <w:r w:rsidRPr="00BC0D76">
        <w:t>513. End Step</w:t>
      </w:r>
    </w:p>
    <w:p w14:paraId="39262219" w14:textId="77777777" w:rsidR="004D2163" w:rsidRPr="00BC0D76" w:rsidRDefault="004D2163" w:rsidP="004D2163">
      <w:pPr>
        <w:pStyle w:val="CR1001"/>
      </w:pPr>
      <w:r w:rsidRPr="00BC0D76">
        <w:t>514. Cleanup Step</w:t>
      </w:r>
    </w:p>
    <w:p w14:paraId="06F6E523" w14:textId="77777777" w:rsidR="004D2163" w:rsidRPr="00BC0D76" w:rsidRDefault="004D2163" w:rsidP="004D2163">
      <w:pPr>
        <w:pStyle w:val="CR1001"/>
      </w:pPr>
    </w:p>
    <w:p w14:paraId="48C13134" w14:textId="77777777" w:rsidR="004D2163" w:rsidRPr="00BC0D76" w:rsidRDefault="004D2163" w:rsidP="00185102">
      <w:pPr>
        <w:pStyle w:val="CR1100"/>
      </w:pPr>
      <w:r w:rsidRPr="00BC0D76">
        <w:t>6. Spells, Abilities, and Effects</w:t>
      </w:r>
    </w:p>
    <w:p w14:paraId="3689684A" w14:textId="77777777" w:rsidR="004D2163" w:rsidRPr="00BC0D76" w:rsidRDefault="004D2163" w:rsidP="004D2163">
      <w:pPr>
        <w:pStyle w:val="CR1001"/>
      </w:pPr>
      <w:r w:rsidRPr="00BC0D76">
        <w:t>600. General</w:t>
      </w:r>
    </w:p>
    <w:p w14:paraId="5072B4E6" w14:textId="77777777" w:rsidR="004D2163" w:rsidRPr="00BC0D76" w:rsidRDefault="004D2163" w:rsidP="004D2163">
      <w:pPr>
        <w:pStyle w:val="CR1001"/>
      </w:pPr>
      <w:r w:rsidRPr="00BC0D76">
        <w:t>601. Casting Spells</w:t>
      </w:r>
    </w:p>
    <w:p w14:paraId="5B92C979" w14:textId="77777777" w:rsidR="004D2163" w:rsidRPr="00BC0D76" w:rsidRDefault="004D2163" w:rsidP="004D2163">
      <w:pPr>
        <w:pStyle w:val="CR1001"/>
      </w:pPr>
      <w:r w:rsidRPr="00BC0D76">
        <w:t>602. Activating Activated Abilities</w:t>
      </w:r>
    </w:p>
    <w:p w14:paraId="294812B5" w14:textId="77777777" w:rsidR="004D2163" w:rsidRPr="00BC0D76" w:rsidRDefault="004D2163" w:rsidP="004D2163">
      <w:pPr>
        <w:pStyle w:val="CR1001"/>
      </w:pPr>
      <w:r w:rsidRPr="00BC0D76">
        <w:t>603. Handling Triggered Abilities</w:t>
      </w:r>
    </w:p>
    <w:p w14:paraId="4D0264DF" w14:textId="77777777" w:rsidR="004D2163" w:rsidRPr="00BC0D76" w:rsidRDefault="004D2163" w:rsidP="004D2163">
      <w:pPr>
        <w:pStyle w:val="CR1001"/>
      </w:pPr>
      <w:r w:rsidRPr="00BC0D76">
        <w:t>604. Handling Static Abilities</w:t>
      </w:r>
    </w:p>
    <w:p w14:paraId="6FE4A4E9" w14:textId="77777777" w:rsidR="004D2163" w:rsidRPr="00BC0D76" w:rsidRDefault="004D2163" w:rsidP="004D2163">
      <w:pPr>
        <w:pStyle w:val="CR1001"/>
      </w:pPr>
      <w:r w:rsidRPr="00BC0D76">
        <w:t>605. Mana Abilities</w:t>
      </w:r>
    </w:p>
    <w:p w14:paraId="3197800C" w14:textId="77777777" w:rsidR="004D2163" w:rsidRPr="00BC0D76" w:rsidRDefault="004D2163" w:rsidP="004D2163">
      <w:pPr>
        <w:pStyle w:val="CR1001"/>
      </w:pPr>
      <w:r w:rsidRPr="00BC0D76">
        <w:t>606. Loyalty Abilities</w:t>
      </w:r>
    </w:p>
    <w:p w14:paraId="1C181A83" w14:textId="77777777" w:rsidR="004D2163" w:rsidRPr="00BC0D76" w:rsidRDefault="004D2163" w:rsidP="004D2163">
      <w:pPr>
        <w:pStyle w:val="CR1001"/>
      </w:pPr>
      <w:r w:rsidRPr="00BC0D76">
        <w:t>607. Linked Abilities</w:t>
      </w:r>
    </w:p>
    <w:p w14:paraId="63BDD85F" w14:textId="77777777" w:rsidR="004D2163" w:rsidRPr="00BC0D76" w:rsidRDefault="004D2163" w:rsidP="004D2163">
      <w:pPr>
        <w:pStyle w:val="CR1001"/>
      </w:pPr>
      <w:r w:rsidRPr="00BC0D76">
        <w:t>608. Resolving Spells and Abilities</w:t>
      </w:r>
    </w:p>
    <w:p w14:paraId="0522AAFA" w14:textId="77777777" w:rsidR="004D2163" w:rsidRPr="00BC0D76" w:rsidRDefault="004D2163" w:rsidP="004D2163">
      <w:pPr>
        <w:pStyle w:val="CR1001"/>
      </w:pPr>
      <w:r w:rsidRPr="00BC0D76">
        <w:t>609. Effects</w:t>
      </w:r>
    </w:p>
    <w:p w14:paraId="1E05F2F8" w14:textId="77777777" w:rsidR="004D2163" w:rsidRPr="00BC0D76" w:rsidRDefault="004D2163" w:rsidP="004D2163">
      <w:pPr>
        <w:pStyle w:val="CR1001"/>
      </w:pPr>
      <w:r w:rsidRPr="00BC0D76">
        <w:t>610. One-Shot Effects</w:t>
      </w:r>
    </w:p>
    <w:p w14:paraId="6546C5C5" w14:textId="77777777" w:rsidR="004D2163" w:rsidRPr="00BC0D76" w:rsidRDefault="004D2163" w:rsidP="004D2163">
      <w:pPr>
        <w:pStyle w:val="CR1001"/>
      </w:pPr>
      <w:r w:rsidRPr="00BC0D76">
        <w:t>611. Continuous Effects</w:t>
      </w:r>
    </w:p>
    <w:p w14:paraId="671E00D0" w14:textId="77777777" w:rsidR="004D2163" w:rsidRPr="00BC0D76" w:rsidRDefault="004D2163" w:rsidP="004D2163">
      <w:pPr>
        <w:pStyle w:val="CR1001"/>
      </w:pPr>
      <w:r w:rsidRPr="00BC0D76">
        <w:t>612. Text-Changing Effects</w:t>
      </w:r>
    </w:p>
    <w:p w14:paraId="05121B22" w14:textId="77777777" w:rsidR="004D2163" w:rsidRPr="00BC0D76" w:rsidRDefault="004D2163" w:rsidP="004D2163">
      <w:pPr>
        <w:pStyle w:val="CR1001"/>
      </w:pPr>
      <w:r w:rsidRPr="00BC0D76">
        <w:t>613. Interaction of Continuous Effects</w:t>
      </w:r>
    </w:p>
    <w:p w14:paraId="22A7AC96" w14:textId="77777777" w:rsidR="004D2163" w:rsidRPr="00BC0D76" w:rsidRDefault="004D2163" w:rsidP="004D2163">
      <w:pPr>
        <w:pStyle w:val="CR1001"/>
      </w:pPr>
      <w:r w:rsidRPr="00BC0D76">
        <w:t>614. Replacement Effects</w:t>
      </w:r>
    </w:p>
    <w:p w14:paraId="1594CA0A" w14:textId="77777777" w:rsidR="004D2163" w:rsidRPr="00BC0D76" w:rsidRDefault="004D2163" w:rsidP="004D2163">
      <w:pPr>
        <w:pStyle w:val="CR1001"/>
      </w:pPr>
      <w:r w:rsidRPr="00BC0D76">
        <w:t>615. Prevention Effects</w:t>
      </w:r>
    </w:p>
    <w:p w14:paraId="0817A96B" w14:textId="77777777" w:rsidR="004D2163" w:rsidRPr="00BC0D76" w:rsidRDefault="004D2163" w:rsidP="004D2163">
      <w:pPr>
        <w:pStyle w:val="CR1001"/>
      </w:pPr>
      <w:r w:rsidRPr="00BC0D76">
        <w:t>616. Interaction of Replacement and/or Prevention Effects</w:t>
      </w:r>
    </w:p>
    <w:p w14:paraId="0ECB21CD" w14:textId="77777777" w:rsidR="004D2163" w:rsidRPr="00BC0D76" w:rsidRDefault="004D2163" w:rsidP="004D2163">
      <w:pPr>
        <w:pStyle w:val="CR1001"/>
      </w:pPr>
    </w:p>
    <w:p w14:paraId="21DC643B" w14:textId="77777777" w:rsidR="004D2163" w:rsidRPr="00BC0D76" w:rsidRDefault="004D2163" w:rsidP="00185102">
      <w:pPr>
        <w:pStyle w:val="CR1100"/>
      </w:pPr>
      <w:r w:rsidRPr="00BC0D76">
        <w:t>7. Additional Rules</w:t>
      </w:r>
    </w:p>
    <w:p w14:paraId="1EFDEC19" w14:textId="77777777" w:rsidR="004D2163" w:rsidRPr="00BC0D76" w:rsidRDefault="004D2163" w:rsidP="004D2163">
      <w:pPr>
        <w:pStyle w:val="CR1001"/>
      </w:pPr>
      <w:r w:rsidRPr="00BC0D76">
        <w:t>700. General</w:t>
      </w:r>
    </w:p>
    <w:p w14:paraId="0E574B8F" w14:textId="77777777" w:rsidR="004D2163" w:rsidRPr="00BC0D76" w:rsidRDefault="004D2163" w:rsidP="004D2163">
      <w:pPr>
        <w:pStyle w:val="CR1001"/>
      </w:pPr>
      <w:r w:rsidRPr="00BC0D76">
        <w:t>701. Keyword Actions</w:t>
      </w:r>
    </w:p>
    <w:p w14:paraId="45FA6392" w14:textId="77777777" w:rsidR="004D2163" w:rsidRPr="00BC0D76" w:rsidRDefault="004D2163" w:rsidP="004D2163">
      <w:pPr>
        <w:pStyle w:val="CR1001"/>
      </w:pPr>
      <w:r w:rsidRPr="00BC0D76">
        <w:t>702. Keyword Abilities</w:t>
      </w:r>
    </w:p>
    <w:p w14:paraId="31CAC1D7" w14:textId="77777777" w:rsidR="004D2163" w:rsidRPr="00BC0D76" w:rsidRDefault="004D2163" w:rsidP="004D2163">
      <w:pPr>
        <w:pStyle w:val="CR1001"/>
      </w:pPr>
      <w:r w:rsidRPr="00BC0D76">
        <w:t>703. Turn-Based Actions</w:t>
      </w:r>
    </w:p>
    <w:p w14:paraId="4A7B1ADD" w14:textId="77777777" w:rsidR="004D2163" w:rsidRPr="00BC0D76" w:rsidRDefault="004D2163" w:rsidP="004D2163">
      <w:pPr>
        <w:pStyle w:val="CR1001"/>
      </w:pPr>
      <w:r w:rsidRPr="00BC0D76">
        <w:t>704. State-Based Actions</w:t>
      </w:r>
    </w:p>
    <w:p w14:paraId="6FC26E3E" w14:textId="77777777" w:rsidR="004D2163" w:rsidRPr="00BC0D76" w:rsidRDefault="004D2163" w:rsidP="004D2163">
      <w:pPr>
        <w:pStyle w:val="CR1001"/>
      </w:pPr>
      <w:r w:rsidRPr="00BC0D76">
        <w:t>705. Flipping a Coin</w:t>
      </w:r>
    </w:p>
    <w:p w14:paraId="110C3830" w14:textId="77777777" w:rsidR="004D2163" w:rsidRPr="00BC0D76" w:rsidRDefault="004D2163" w:rsidP="004D2163">
      <w:pPr>
        <w:pStyle w:val="CR1001"/>
      </w:pPr>
      <w:r w:rsidRPr="00BC0D76">
        <w:t>706. Copying Objects</w:t>
      </w:r>
    </w:p>
    <w:p w14:paraId="1CD44010" w14:textId="77777777" w:rsidR="004D2163" w:rsidRPr="00BC0D76" w:rsidRDefault="004D2163" w:rsidP="004D2163">
      <w:pPr>
        <w:pStyle w:val="CR1001"/>
      </w:pPr>
      <w:r w:rsidRPr="00BC0D76">
        <w:t>707. Face-Down Spells and Permanents</w:t>
      </w:r>
    </w:p>
    <w:p w14:paraId="15AA6940" w14:textId="77777777" w:rsidR="004D2163" w:rsidRPr="00BC0D76" w:rsidRDefault="004D2163" w:rsidP="004D2163">
      <w:pPr>
        <w:pStyle w:val="CR1001"/>
      </w:pPr>
      <w:r w:rsidRPr="00BC0D76">
        <w:lastRenderedPageBreak/>
        <w:t>708. Split Cards</w:t>
      </w:r>
    </w:p>
    <w:p w14:paraId="45948202" w14:textId="77777777" w:rsidR="004D2163" w:rsidRPr="00BC0D76" w:rsidRDefault="004D2163" w:rsidP="004D2163">
      <w:pPr>
        <w:pStyle w:val="CR1001"/>
      </w:pPr>
      <w:r w:rsidRPr="00BC0D76">
        <w:t>709. Flip Cards</w:t>
      </w:r>
    </w:p>
    <w:p w14:paraId="6D4C64AF" w14:textId="77777777" w:rsidR="004D2163" w:rsidRPr="00BC0D76" w:rsidRDefault="004D2163" w:rsidP="004D2163">
      <w:pPr>
        <w:pStyle w:val="CR1001"/>
      </w:pPr>
      <w:r w:rsidRPr="00BC0D76">
        <w:t>710. Leveler Cards</w:t>
      </w:r>
    </w:p>
    <w:p w14:paraId="26BF853D" w14:textId="77777777" w:rsidR="004D2163" w:rsidRPr="00BC0D76" w:rsidRDefault="004D2163" w:rsidP="004D2163">
      <w:pPr>
        <w:pStyle w:val="CR1001"/>
      </w:pPr>
      <w:r w:rsidRPr="00BC0D76">
        <w:t>711. Double-Faced Cards</w:t>
      </w:r>
    </w:p>
    <w:p w14:paraId="1C672BC9" w14:textId="77777777" w:rsidR="004D2163" w:rsidRPr="00BC0D76" w:rsidRDefault="004D2163" w:rsidP="004D2163">
      <w:pPr>
        <w:pStyle w:val="CR1001"/>
      </w:pPr>
      <w:r w:rsidRPr="00BC0D76">
        <w:t>712. Controlling Another Player</w:t>
      </w:r>
    </w:p>
    <w:p w14:paraId="3D078175" w14:textId="77777777" w:rsidR="004D2163" w:rsidRPr="00BC0D76" w:rsidRDefault="004D2163" w:rsidP="004D2163">
      <w:pPr>
        <w:pStyle w:val="CR1001"/>
      </w:pPr>
      <w:r w:rsidRPr="00BC0D76">
        <w:t>713. Ending the Turn</w:t>
      </w:r>
    </w:p>
    <w:p w14:paraId="63FE2B43" w14:textId="77777777" w:rsidR="004D2163" w:rsidRPr="00BC0D76" w:rsidRDefault="004D2163" w:rsidP="004D2163">
      <w:pPr>
        <w:pStyle w:val="CR1001"/>
      </w:pPr>
      <w:r w:rsidRPr="00BC0D76">
        <w:t>714. Restarting the Game</w:t>
      </w:r>
    </w:p>
    <w:p w14:paraId="28CE874D" w14:textId="77777777" w:rsidR="004D2163" w:rsidRPr="00BC0D76" w:rsidRDefault="004D2163" w:rsidP="004D2163">
      <w:pPr>
        <w:pStyle w:val="CR1001"/>
      </w:pPr>
      <w:r w:rsidRPr="00BC0D76">
        <w:t>715. Subgames</w:t>
      </w:r>
    </w:p>
    <w:p w14:paraId="16296646" w14:textId="77777777" w:rsidR="004D2163" w:rsidRPr="00BC0D76" w:rsidRDefault="004D2163" w:rsidP="004D2163">
      <w:pPr>
        <w:pStyle w:val="CR1001"/>
      </w:pPr>
      <w:r w:rsidRPr="00BC0D76">
        <w:t>716. Taking Shortcuts</w:t>
      </w:r>
    </w:p>
    <w:p w14:paraId="4D4541FA" w14:textId="77777777" w:rsidR="004D2163" w:rsidRPr="00BC0D76" w:rsidRDefault="004D2163" w:rsidP="004D2163">
      <w:pPr>
        <w:pStyle w:val="CR1001"/>
      </w:pPr>
      <w:r w:rsidRPr="00BC0D76">
        <w:t>717. Handling Illegal Actions</w:t>
      </w:r>
    </w:p>
    <w:p w14:paraId="7500F6A6" w14:textId="77777777" w:rsidR="004D2163" w:rsidRPr="00BC0D76" w:rsidRDefault="004D2163" w:rsidP="004D2163">
      <w:pPr>
        <w:pStyle w:val="CR1001"/>
      </w:pPr>
    </w:p>
    <w:p w14:paraId="41032E8C" w14:textId="77777777" w:rsidR="004D2163" w:rsidRPr="00BC0D76" w:rsidRDefault="004D2163" w:rsidP="00185102">
      <w:pPr>
        <w:pStyle w:val="CR1100"/>
      </w:pPr>
      <w:r w:rsidRPr="00BC0D76">
        <w:t>8. Multiplayer Rules</w:t>
      </w:r>
    </w:p>
    <w:p w14:paraId="321D8E99" w14:textId="77777777" w:rsidR="004D2163" w:rsidRPr="00BC0D76" w:rsidRDefault="004D2163" w:rsidP="004D2163">
      <w:pPr>
        <w:pStyle w:val="CR1001"/>
      </w:pPr>
      <w:r w:rsidRPr="00BC0D76">
        <w:t>800. General</w:t>
      </w:r>
    </w:p>
    <w:p w14:paraId="32F43FFA" w14:textId="77777777" w:rsidR="004D2163" w:rsidRPr="00BC0D76" w:rsidRDefault="004D2163" w:rsidP="004D2163">
      <w:pPr>
        <w:pStyle w:val="CR1001"/>
      </w:pPr>
      <w:r w:rsidRPr="00BC0D76">
        <w:t>801. Limited Range of Influence Option</w:t>
      </w:r>
    </w:p>
    <w:p w14:paraId="5F471CBB" w14:textId="77777777" w:rsidR="004D2163" w:rsidRPr="00BC0D76" w:rsidRDefault="004D2163" w:rsidP="004D2163">
      <w:pPr>
        <w:pStyle w:val="CR1001"/>
      </w:pPr>
      <w:r w:rsidRPr="00BC0D76">
        <w:t>802. Attack Multiple Players Option</w:t>
      </w:r>
    </w:p>
    <w:p w14:paraId="462613A4" w14:textId="77777777" w:rsidR="004D2163" w:rsidRPr="00BC0D76" w:rsidRDefault="004D2163" w:rsidP="004D2163">
      <w:pPr>
        <w:pStyle w:val="CR1001"/>
      </w:pPr>
      <w:r w:rsidRPr="00BC0D76">
        <w:t>803. Attack Left and Attack Right Options</w:t>
      </w:r>
    </w:p>
    <w:p w14:paraId="3DCC4F06" w14:textId="77777777" w:rsidR="004D2163" w:rsidRPr="00BC0D76" w:rsidRDefault="004D2163" w:rsidP="004D2163">
      <w:pPr>
        <w:pStyle w:val="CR1001"/>
      </w:pPr>
      <w:r w:rsidRPr="00BC0D76">
        <w:t>804. Deploy Creatures Option</w:t>
      </w:r>
    </w:p>
    <w:p w14:paraId="620067DA" w14:textId="77777777" w:rsidR="004D2163" w:rsidRPr="00BC0D76" w:rsidRDefault="004D2163" w:rsidP="004D2163">
      <w:pPr>
        <w:pStyle w:val="CR1001"/>
      </w:pPr>
      <w:r w:rsidRPr="00BC0D76">
        <w:t>805. Shared Team Turns Option</w:t>
      </w:r>
    </w:p>
    <w:p w14:paraId="449D0BC2" w14:textId="77777777" w:rsidR="004D2163" w:rsidRPr="00BC0D76" w:rsidRDefault="004D2163" w:rsidP="004D2163">
      <w:pPr>
        <w:pStyle w:val="CR1001"/>
      </w:pPr>
      <w:r w:rsidRPr="00BC0D76">
        <w:t>806. Free-for-All Variant</w:t>
      </w:r>
    </w:p>
    <w:p w14:paraId="57D8EB17" w14:textId="77777777" w:rsidR="004D2163" w:rsidRPr="00BC0D76" w:rsidRDefault="004D2163" w:rsidP="004D2163">
      <w:pPr>
        <w:pStyle w:val="CR1001"/>
      </w:pPr>
      <w:r w:rsidRPr="00BC0D76">
        <w:t>807. Grand Melee Variant</w:t>
      </w:r>
    </w:p>
    <w:p w14:paraId="37BFB47D" w14:textId="77777777" w:rsidR="004D2163" w:rsidRPr="00BC0D76" w:rsidRDefault="004D2163" w:rsidP="004D2163">
      <w:pPr>
        <w:pStyle w:val="CR1001"/>
      </w:pPr>
      <w:r w:rsidRPr="00BC0D76">
        <w:t>808. Team vs. Team Variant</w:t>
      </w:r>
    </w:p>
    <w:p w14:paraId="507BDECC" w14:textId="77777777" w:rsidR="004D2163" w:rsidRPr="00BC0D76" w:rsidRDefault="004D2163" w:rsidP="004D2163">
      <w:pPr>
        <w:pStyle w:val="CR1001"/>
      </w:pPr>
      <w:r w:rsidRPr="00BC0D76">
        <w:t>809. Emperor Variant</w:t>
      </w:r>
    </w:p>
    <w:p w14:paraId="3B1F2B93" w14:textId="77777777" w:rsidR="004D2163" w:rsidRPr="00BC0D76" w:rsidRDefault="004D2163" w:rsidP="004D2163">
      <w:pPr>
        <w:pStyle w:val="CR1001"/>
      </w:pPr>
      <w:r w:rsidRPr="00BC0D76">
        <w:t>810. Two-Headed Giant Variant</w:t>
      </w:r>
    </w:p>
    <w:p w14:paraId="35D77CB8" w14:textId="77777777" w:rsidR="004D2163" w:rsidRPr="00BC0D76" w:rsidRDefault="004D2163" w:rsidP="004D2163">
      <w:pPr>
        <w:pStyle w:val="CR1001"/>
      </w:pPr>
      <w:r w:rsidRPr="00BC0D76">
        <w:t>811. Alternating Teams Variant</w:t>
      </w:r>
    </w:p>
    <w:p w14:paraId="26D88247" w14:textId="77777777" w:rsidR="004D2163" w:rsidRPr="00BC0D76" w:rsidRDefault="004D2163" w:rsidP="004D2163">
      <w:pPr>
        <w:pStyle w:val="CR1001"/>
      </w:pPr>
    </w:p>
    <w:p w14:paraId="5B0A92B1" w14:textId="77777777" w:rsidR="004D2163" w:rsidRPr="00BC0D76" w:rsidRDefault="004D2163" w:rsidP="00185102">
      <w:pPr>
        <w:pStyle w:val="CR1100"/>
      </w:pPr>
      <w:r w:rsidRPr="00BC0D76">
        <w:t>9. Casual Variants</w:t>
      </w:r>
    </w:p>
    <w:p w14:paraId="3FAA7348" w14:textId="77777777" w:rsidR="004D2163" w:rsidRPr="00BC0D76" w:rsidRDefault="004D2163" w:rsidP="004D2163">
      <w:pPr>
        <w:pStyle w:val="CR1001"/>
      </w:pPr>
      <w:r w:rsidRPr="00BC0D76">
        <w:t>900. General</w:t>
      </w:r>
    </w:p>
    <w:p w14:paraId="091568FA" w14:textId="77777777" w:rsidR="004D2163" w:rsidRPr="00BC0D76" w:rsidRDefault="004D2163" w:rsidP="004D2163">
      <w:pPr>
        <w:pStyle w:val="CR1001"/>
      </w:pPr>
      <w:r w:rsidRPr="00BC0D76">
        <w:t>901. Planechase</w:t>
      </w:r>
    </w:p>
    <w:p w14:paraId="1568EDCE" w14:textId="77777777" w:rsidR="004D2163" w:rsidRPr="00BC0D76" w:rsidRDefault="004D2163" w:rsidP="004D2163">
      <w:pPr>
        <w:pStyle w:val="CR1001"/>
      </w:pPr>
      <w:r w:rsidRPr="00BC0D76">
        <w:t>902. Vanguard</w:t>
      </w:r>
    </w:p>
    <w:p w14:paraId="7577A70A" w14:textId="77777777" w:rsidR="004D2163" w:rsidRPr="00BC0D76" w:rsidRDefault="004D2163" w:rsidP="004D2163">
      <w:pPr>
        <w:pStyle w:val="CR1001"/>
      </w:pPr>
      <w:r w:rsidRPr="00BC0D76">
        <w:t>903. Commander</w:t>
      </w:r>
    </w:p>
    <w:p w14:paraId="0A50151C" w14:textId="77777777" w:rsidR="004D2163" w:rsidRPr="00BC0D76" w:rsidRDefault="004D2163" w:rsidP="004D2163">
      <w:pPr>
        <w:pStyle w:val="CR1001"/>
      </w:pPr>
      <w:r w:rsidRPr="00BC0D76">
        <w:t>904. Archenemy</w:t>
      </w:r>
    </w:p>
    <w:p w14:paraId="3D468AFE" w14:textId="77777777" w:rsidR="004D2163" w:rsidRPr="00BC0D76" w:rsidRDefault="004D2163" w:rsidP="00185102">
      <w:pPr>
        <w:pStyle w:val="CR1001"/>
      </w:pPr>
    </w:p>
    <w:p w14:paraId="564F1879" w14:textId="77777777" w:rsidR="004D2163" w:rsidRPr="00BC0D76" w:rsidRDefault="004D2163" w:rsidP="00185102">
      <w:pPr>
        <w:pStyle w:val="CR1100"/>
      </w:pPr>
      <w:r w:rsidRPr="00BC0D76">
        <w:t>Glossary</w:t>
      </w:r>
    </w:p>
    <w:p w14:paraId="336AD0DF" w14:textId="77777777" w:rsidR="004D2163" w:rsidRPr="00BC0D76" w:rsidRDefault="004D2163" w:rsidP="004F5D17">
      <w:pPr>
        <w:pStyle w:val="CRBodyText"/>
      </w:pPr>
    </w:p>
    <w:p w14:paraId="23DBB89B" w14:textId="77777777" w:rsidR="004D2163" w:rsidRPr="00BC0D76" w:rsidRDefault="004D2163" w:rsidP="00185102">
      <w:pPr>
        <w:pStyle w:val="CR1100"/>
      </w:pPr>
      <w:r w:rsidRPr="00BC0D76">
        <w:t>Credits</w:t>
      </w:r>
    </w:p>
    <w:p w14:paraId="3F45D1A0" w14:textId="77777777" w:rsidR="004D2163" w:rsidRPr="00BC0D76" w:rsidRDefault="004D2163" w:rsidP="004F5D17">
      <w:pPr>
        <w:pStyle w:val="CRBodyText"/>
      </w:pPr>
    </w:p>
    <w:p w14:paraId="7487AD41" w14:textId="77777777" w:rsidR="004D2163" w:rsidRPr="00BC0D76" w:rsidRDefault="004D2163" w:rsidP="00185102">
      <w:pPr>
        <w:pStyle w:val="CR1100"/>
      </w:pPr>
      <w:r w:rsidRPr="00BC0D76">
        <w:t>Customer Service Information</w:t>
      </w:r>
    </w:p>
    <w:p w14:paraId="140E976B" w14:textId="77777777" w:rsidR="004D2163" w:rsidRPr="00BC0D76" w:rsidRDefault="004D2163" w:rsidP="00B95A30">
      <w:pPr>
        <w:pStyle w:val="CRHeading"/>
      </w:pPr>
      <w:r w:rsidRPr="00BC0D76">
        <w:br w:type="page"/>
      </w:r>
      <w:r w:rsidRPr="00BC0D76">
        <w:lastRenderedPageBreak/>
        <w:t>1. Game Concepts</w:t>
      </w:r>
    </w:p>
    <w:p w14:paraId="0ED3A0A4" w14:textId="77777777" w:rsidR="004D2163" w:rsidRPr="00BC0D76" w:rsidRDefault="004D2163" w:rsidP="00B95A30">
      <w:pPr>
        <w:pStyle w:val="CRBodyText"/>
      </w:pPr>
    </w:p>
    <w:p w14:paraId="67C672F7" w14:textId="77777777" w:rsidR="004D2163" w:rsidRPr="00BC0D76" w:rsidRDefault="004D2163" w:rsidP="004D2163">
      <w:pPr>
        <w:pStyle w:val="CR1100"/>
      </w:pPr>
      <w:r w:rsidRPr="00BC0D76">
        <w:t>100. General</w:t>
      </w:r>
    </w:p>
    <w:p w14:paraId="43356132" w14:textId="77777777" w:rsidR="004D2163" w:rsidRPr="00BC0D76" w:rsidRDefault="004D2163" w:rsidP="00B95A30">
      <w:pPr>
        <w:pStyle w:val="CRBodyText"/>
      </w:pPr>
    </w:p>
    <w:p w14:paraId="71DE917B"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027FFF1E" w14:textId="77777777" w:rsidR="004D2163" w:rsidRPr="00BC0D76" w:rsidRDefault="004D2163" w:rsidP="00B95A30">
      <w:pPr>
        <w:pStyle w:val="CRBodyText"/>
      </w:pPr>
    </w:p>
    <w:p w14:paraId="036AD6E0" w14:textId="77777777" w:rsidR="004D2163" w:rsidRPr="00BC0D76" w:rsidRDefault="004D2163" w:rsidP="004D2163">
      <w:pPr>
        <w:pStyle w:val="CR1001a"/>
      </w:pPr>
      <w:r w:rsidRPr="00BC0D76">
        <w:t>100.1a A two-player game is a game that begins with only two players.</w:t>
      </w:r>
    </w:p>
    <w:p w14:paraId="34C212F7" w14:textId="77777777" w:rsidR="004D2163" w:rsidRPr="00BC0D76" w:rsidRDefault="004D2163" w:rsidP="00B95A30">
      <w:pPr>
        <w:pStyle w:val="CRBodyText"/>
      </w:pPr>
    </w:p>
    <w:p w14:paraId="145E520F" w14:textId="77777777" w:rsidR="004D2163" w:rsidRPr="00BC0D76" w:rsidRDefault="004D2163" w:rsidP="004D2163">
      <w:pPr>
        <w:pStyle w:val="CR1001a"/>
      </w:pPr>
      <w:r w:rsidRPr="00BC0D76">
        <w:t>100.1b A multiplayer game is a game that begins with more than two players. See section 8, “Multiplayer Rules.”</w:t>
      </w:r>
    </w:p>
    <w:p w14:paraId="017EC6DB" w14:textId="77777777" w:rsidR="004D2163" w:rsidRPr="00BC0D76" w:rsidRDefault="004D2163" w:rsidP="00B95A30">
      <w:pPr>
        <w:pStyle w:val="CRBodyText"/>
      </w:pPr>
    </w:p>
    <w:p w14:paraId="779F80A1"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3D16AA78" w14:textId="77777777" w:rsidR="004D2163" w:rsidRPr="00BC0D76" w:rsidRDefault="004D2163" w:rsidP="00B95A30">
      <w:pPr>
        <w:pStyle w:val="CRBodyText"/>
      </w:pPr>
    </w:p>
    <w:p w14:paraId="2996A2A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38F45F6" w14:textId="77777777" w:rsidR="00B95A30" w:rsidRPr="00BC0D76" w:rsidRDefault="00B95A30" w:rsidP="00B95A30">
      <w:pPr>
        <w:pStyle w:val="CRBodyText"/>
      </w:pPr>
    </w:p>
    <w:p w14:paraId="6EF171A0" w14:textId="77777777"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14:paraId="4A7BAE21" w14:textId="77777777" w:rsidR="00B95A30" w:rsidRPr="00BC0D76" w:rsidRDefault="00B95A30" w:rsidP="00B95A30">
      <w:pPr>
        <w:pStyle w:val="CRBodyText"/>
      </w:pPr>
    </w:p>
    <w:p w14:paraId="1AD1CAD2"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05D417EF" w14:textId="77777777" w:rsidR="00B95A30" w:rsidRPr="00BC0D76" w:rsidRDefault="00B95A30" w:rsidP="00B95A30">
      <w:pPr>
        <w:pStyle w:val="CRBodyText"/>
      </w:pPr>
    </w:p>
    <w:p w14:paraId="31F26D09"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34A6ED8A" w14:textId="77777777" w:rsidR="00B95A30" w:rsidRPr="00BC0D76" w:rsidRDefault="00B95A30" w:rsidP="00B95A30">
      <w:pPr>
        <w:pStyle w:val="CRBodyText"/>
      </w:pPr>
    </w:p>
    <w:p w14:paraId="0FCFDD85" w14:textId="77777777" w:rsidR="004D2163" w:rsidRPr="00BC0D76" w:rsidRDefault="004D2163" w:rsidP="004D2163">
      <w:pPr>
        <w:pStyle w:val="CR1001a"/>
      </w:pPr>
      <w:r w:rsidRPr="00BC0D76">
        <w:t>100.4a In constructed play, sideboards are optional, but must contain exactly fifteen cards if used. The four-card limit (see rule 100.2a) applies to the combined deck and sideboard.</w:t>
      </w:r>
    </w:p>
    <w:p w14:paraId="3A835BD0" w14:textId="77777777" w:rsidR="00FD73E7" w:rsidRPr="00BC0D76" w:rsidRDefault="00FD73E7" w:rsidP="00FD73E7">
      <w:pPr>
        <w:pStyle w:val="CRBodyText"/>
      </w:pPr>
    </w:p>
    <w:p w14:paraId="1199BBCD" w14:textId="77777777" w:rsidR="004D2163" w:rsidRPr="00BC0D76" w:rsidRDefault="004D2163" w:rsidP="004D2163">
      <w:pPr>
        <w:pStyle w:val="CR1001a"/>
      </w:pPr>
      <w:r w:rsidRPr="00BC0D76">
        <w:t>100.4b In limited play involving individual players, all cards a player opens but doesn’t include in his or her deck are in that player’s sideboard.</w:t>
      </w:r>
    </w:p>
    <w:p w14:paraId="5C66009E" w14:textId="77777777" w:rsidR="00FD73E7" w:rsidRPr="00BC0D76" w:rsidRDefault="00FD73E7" w:rsidP="00FD73E7">
      <w:pPr>
        <w:pStyle w:val="CRBodyText"/>
      </w:pPr>
    </w:p>
    <w:p w14:paraId="417F2F3E" w14:textId="77777777"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14:paraId="5032A73B" w14:textId="77777777" w:rsidR="00FD73E7" w:rsidRPr="00BC0D76" w:rsidRDefault="00FD73E7" w:rsidP="00FD73E7">
      <w:pPr>
        <w:pStyle w:val="CRBodyText"/>
      </w:pPr>
    </w:p>
    <w:p w14:paraId="1F68B852" w14:textId="77777777"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14:paraId="4246699C" w14:textId="77777777" w:rsidR="00FD73E7" w:rsidRPr="00BC0D76" w:rsidRDefault="00FD73E7" w:rsidP="00FD73E7">
      <w:pPr>
        <w:pStyle w:val="CRBodyText"/>
      </w:pPr>
    </w:p>
    <w:p w14:paraId="6CF3FEE7" w14:textId="77777777" w:rsidR="004D2163" w:rsidRPr="00BC0D76" w:rsidRDefault="004D2163" w:rsidP="004D2163">
      <w:pPr>
        <w:pStyle w:val="CR1001"/>
      </w:pPr>
      <w:r w:rsidRPr="00BC0D76">
        <w:t>100.5. There is no maximum deck size.</w:t>
      </w:r>
    </w:p>
    <w:p w14:paraId="224E6415" w14:textId="77777777" w:rsidR="00FD73E7" w:rsidRPr="00BC0D76" w:rsidRDefault="00FD73E7" w:rsidP="00FD73E7">
      <w:pPr>
        <w:pStyle w:val="CRBodyText"/>
      </w:pPr>
      <w:bookmarkStart w:id="0" w:name="OLE_LINK13"/>
    </w:p>
    <w:p w14:paraId="3B29DF2F"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Pr="00BC0D76">
          <w:rPr>
            <w:rStyle w:val="Hyperlink"/>
            <w:b/>
          </w:rPr>
          <w:t>www.wizards.com/wpn/Events/Rules.aspx</w:t>
        </w:r>
      </w:hyperlink>
      <w:r w:rsidRPr="00BC0D76">
        <w:t>). These rules may limit the use of some cards, including barring all cards from some older sets.</w:t>
      </w:r>
    </w:p>
    <w:p w14:paraId="34624E60" w14:textId="77777777" w:rsidR="00FD73E7" w:rsidRPr="00BC0D76" w:rsidRDefault="00FD73E7" w:rsidP="00FD73E7">
      <w:pPr>
        <w:pStyle w:val="CRBodyText"/>
      </w:pPr>
    </w:p>
    <w:p w14:paraId="235A7277"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3A657D0F" w14:textId="77777777" w:rsidR="00FD73E7" w:rsidRPr="00BC0D76" w:rsidRDefault="00FD73E7" w:rsidP="00FD73E7">
      <w:pPr>
        <w:pStyle w:val="CRBodyText"/>
      </w:pPr>
    </w:p>
    <w:p w14:paraId="1925FBAC"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Pr="00BC0D76">
          <w:rPr>
            <w:rStyle w:val="Hyperlink"/>
            <w:b/>
          </w:rPr>
          <w:t>www.wizards.com/locator</w:t>
        </w:r>
      </w:hyperlink>
      <w:r w:rsidRPr="00BC0D76">
        <w:t xml:space="preserve"> to find tournaments in their area.</w:t>
      </w:r>
    </w:p>
    <w:bookmarkEnd w:id="0"/>
    <w:p w14:paraId="627B8D87" w14:textId="77777777" w:rsidR="00FD73E7" w:rsidRPr="00BC0D76" w:rsidRDefault="00FD73E7" w:rsidP="00FD73E7">
      <w:pPr>
        <w:pStyle w:val="CRBodyText"/>
      </w:pPr>
    </w:p>
    <w:p w14:paraId="3C6DD51A"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38F14F28" w14:textId="77777777" w:rsidR="00FD73E7" w:rsidRPr="00BC0D76" w:rsidRDefault="00FD73E7" w:rsidP="00FD73E7">
      <w:pPr>
        <w:pStyle w:val="CRBodyText"/>
      </w:pPr>
    </w:p>
    <w:p w14:paraId="5C6F6B72"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1C768694" w14:textId="77777777" w:rsidR="00FD73E7" w:rsidRPr="00BC0D76" w:rsidRDefault="00FD73E7" w:rsidP="00FD73E7">
      <w:pPr>
        <w:pStyle w:val="CRBodyText"/>
      </w:pPr>
    </w:p>
    <w:p w14:paraId="1262F459"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944AA95" w14:textId="77777777"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14:paraId="0A159577" w14:textId="77777777" w:rsidR="00FD73E7" w:rsidRPr="00BC0D76" w:rsidRDefault="00FD73E7" w:rsidP="00FD73E7">
      <w:pPr>
        <w:pStyle w:val="CRBodyText"/>
      </w:pPr>
    </w:p>
    <w:p w14:paraId="73B00E2D" w14:textId="77777777" w:rsidR="004D2163" w:rsidRPr="00BC0D76" w:rsidRDefault="004D2163" w:rsidP="004D2163">
      <w:pPr>
        <w:pStyle w:val="CR1001a"/>
      </w:pPr>
      <w:r w:rsidRPr="00BC0D76">
        <w:t>101.2a Adding abilities to objects and removing abilities from objects don’t fall under this rule. (See rule 112.10.)</w:t>
      </w:r>
    </w:p>
    <w:p w14:paraId="7913A475" w14:textId="77777777" w:rsidR="00FD73E7" w:rsidRPr="00BC0D76" w:rsidRDefault="00FD73E7" w:rsidP="00FD73E7">
      <w:pPr>
        <w:pStyle w:val="CRBodyText"/>
      </w:pPr>
    </w:p>
    <w:p w14:paraId="1DF6BADF"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01991F7C" w14:textId="77777777" w:rsidR="00FD73E7" w:rsidRPr="00BC0D76" w:rsidRDefault="00FD73E7" w:rsidP="00FD73E7">
      <w:pPr>
        <w:pStyle w:val="CRBodyText"/>
      </w:pPr>
      <w:bookmarkStart w:id="1" w:name="OLE_LINK6"/>
    </w:p>
    <w:p w14:paraId="47FC95F8"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40122801" w14:textId="77777777"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6A5978A3" w14:textId="77777777" w:rsidR="00FD73E7" w:rsidRPr="00BC0D76" w:rsidRDefault="00FD73E7" w:rsidP="00FD73E7">
      <w:pPr>
        <w:pStyle w:val="CRBodyText"/>
      </w:pPr>
    </w:p>
    <w:p w14:paraId="6BEFF50A"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057605F2" w14:textId="77777777" w:rsidR="00FD73E7" w:rsidRPr="00BC0D76" w:rsidRDefault="00FD73E7" w:rsidP="00FD73E7">
      <w:pPr>
        <w:pStyle w:val="CRBodyText"/>
      </w:pPr>
    </w:p>
    <w:p w14:paraId="49231D06"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1BCED61B" w14:textId="77777777" w:rsidR="00FD73E7" w:rsidRPr="00BC0D76" w:rsidRDefault="00FD73E7" w:rsidP="00FD73E7">
      <w:pPr>
        <w:pStyle w:val="CRBodyText"/>
      </w:pPr>
    </w:p>
    <w:p w14:paraId="7461E3AD"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8F87E55" w14:textId="77777777" w:rsidR="00FD73E7" w:rsidRPr="00BC0D76" w:rsidRDefault="00FD73E7" w:rsidP="00FD73E7">
      <w:pPr>
        <w:pStyle w:val="CRBodyText"/>
      </w:pPr>
    </w:p>
    <w:p w14:paraId="41829C17"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20136962" w14:textId="77777777" w:rsidR="00FD73E7" w:rsidRPr="00BC0D76" w:rsidRDefault="00FD73E7" w:rsidP="00FD73E7">
      <w:pPr>
        <w:pStyle w:val="CRBodyText"/>
      </w:pPr>
    </w:p>
    <w:p w14:paraId="1D05FC12" w14:textId="77777777" w:rsidR="004D2163" w:rsidRPr="00BC0D76" w:rsidRDefault="004D2163" w:rsidP="0041526F">
      <w:pPr>
        <w:pStyle w:val="CR1100"/>
      </w:pPr>
      <w:r w:rsidRPr="00BC0D76">
        <w:t>102. Players</w:t>
      </w:r>
    </w:p>
    <w:p w14:paraId="23BE9AA9" w14:textId="77777777" w:rsidR="00FD73E7" w:rsidRPr="00BC0D76" w:rsidRDefault="00FD73E7" w:rsidP="00FD73E7">
      <w:pPr>
        <w:pStyle w:val="CRBodyText"/>
      </w:pPr>
    </w:p>
    <w:p w14:paraId="72C1A707"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624018DD" w14:textId="77777777" w:rsidR="00FD73E7" w:rsidRPr="00BC0D76" w:rsidRDefault="00FD73E7" w:rsidP="00FD73E7">
      <w:pPr>
        <w:pStyle w:val="CRBodyText"/>
      </w:pPr>
    </w:p>
    <w:p w14:paraId="2C3E3BEE"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2D9F3647" w14:textId="77777777" w:rsidR="00FD73E7" w:rsidRPr="00BC0D76" w:rsidRDefault="00FD73E7" w:rsidP="00FD73E7">
      <w:pPr>
        <w:pStyle w:val="CRBodyText"/>
      </w:pPr>
    </w:p>
    <w:p w14:paraId="62AD434A"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006BD76" w14:textId="77777777" w:rsidR="00FD73E7" w:rsidRPr="00BC0D76" w:rsidRDefault="00FD73E7" w:rsidP="00FD73E7">
      <w:pPr>
        <w:pStyle w:val="CRBodyText"/>
      </w:pPr>
    </w:p>
    <w:p w14:paraId="65009317" w14:textId="77777777" w:rsidR="004D2163" w:rsidRPr="00BC0D76" w:rsidRDefault="004D2163" w:rsidP="0041526F">
      <w:pPr>
        <w:pStyle w:val="CR1100"/>
      </w:pPr>
      <w:r w:rsidRPr="00BC0D76">
        <w:t>103. Starting the Game</w:t>
      </w:r>
    </w:p>
    <w:p w14:paraId="00A1D6DE" w14:textId="77777777" w:rsidR="007C09BE" w:rsidRPr="00BC0D76" w:rsidRDefault="007C09BE" w:rsidP="007C09BE">
      <w:pPr>
        <w:pStyle w:val="CRBodyText"/>
      </w:pPr>
    </w:p>
    <w:p w14:paraId="42C970C2"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5BBCBC58" w14:textId="77777777" w:rsidR="007C09BE" w:rsidRPr="00BC0D76" w:rsidRDefault="007C09BE" w:rsidP="007C09BE">
      <w:pPr>
        <w:pStyle w:val="CRBodyText"/>
      </w:pPr>
    </w:p>
    <w:p w14:paraId="69DB851B"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2925090" w14:textId="77777777" w:rsidR="007C09BE" w:rsidRPr="00BC0D76" w:rsidRDefault="007C09BE" w:rsidP="007C09BE">
      <w:pPr>
        <w:pStyle w:val="CRBodyText"/>
      </w:pPr>
    </w:p>
    <w:p w14:paraId="5DA7DAE5" w14:textId="77777777"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14:paraId="72298C63" w14:textId="77777777" w:rsidR="007C09BE" w:rsidRPr="00BC0D76" w:rsidRDefault="007C09BE" w:rsidP="007C09BE">
      <w:pPr>
        <w:pStyle w:val="CRBodyText"/>
      </w:pPr>
    </w:p>
    <w:p w14:paraId="190F0DE5"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3EFB9758" w14:textId="77777777" w:rsidR="007C09BE" w:rsidRPr="00BC0D76" w:rsidRDefault="007C09BE" w:rsidP="007C09BE">
      <w:pPr>
        <w:pStyle w:val="CRBodyText"/>
      </w:pPr>
    </w:p>
    <w:p w14:paraId="76170E6E"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4E9DBAA" w14:textId="77777777" w:rsidR="007C09BE" w:rsidRPr="00BC0D76" w:rsidRDefault="007C09BE" w:rsidP="007C09BE">
      <w:pPr>
        <w:pStyle w:val="CRBodyText"/>
      </w:pPr>
    </w:p>
    <w:p w14:paraId="0575DD70" w14:textId="77777777" w:rsidR="004D2163" w:rsidRPr="00BC0D76" w:rsidRDefault="004D2163" w:rsidP="004D2163">
      <w:pPr>
        <w:pStyle w:val="CR1001a"/>
      </w:pPr>
      <w:r w:rsidRPr="00BC0D76">
        <w:t>103.2b In an Archenemy game, these methods aren’t used to determine who takes the first turn. Rather, the archenemy takes the first turn.</w:t>
      </w:r>
    </w:p>
    <w:p w14:paraId="2A9CFAA7" w14:textId="77777777" w:rsidR="007C09BE" w:rsidRPr="00BC0D76" w:rsidRDefault="007C09BE" w:rsidP="007C09BE">
      <w:pPr>
        <w:pStyle w:val="CRBodyText"/>
      </w:pPr>
    </w:p>
    <w:p w14:paraId="072C5F31" w14:textId="77777777" w:rsidR="004D2163" w:rsidRPr="00BC0D76" w:rsidRDefault="004D2163" w:rsidP="004D2163">
      <w:pPr>
        <w:pStyle w:val="CR1001"/>
      </w:pPr>
      <w:r w:rsidRPr="00BC0D76">
        <w:t>103.3. Once the starting player has been determined, each player sets his or her life total to 20 and draws a hand of seven cards.</w:t>
      </w:r>
    </w:p>
    <w:p w14:paraId="63488FBD" w14:textId="77777777" w:rsidR="007C09BE" w:rsidRPr="00BC0D76" w:rsidRDefault="007C09BE" w:rsidP="007C09BE">
      <w:pPr>
        <w:pStyle w:val="CRBodyText"/>
      </w:pPr>
    </w:p>
    <w:p w14:paraId="2E7F9C8A" w14:textId="77777777" w:rsidR="004D2163" w:rsidRPr="00BC0D76" w:rsidRDefault="004D2163" w:rsidP="004D2163">
      <w:pPr>
        <w:pStyle w:val="CR1001a"/>
      </w:pPr>
      <w:r w:rsidRPr="00BC0D76">
        <w:t>103.3a In a Two-Headed Giant game, each team starts with a shared life total of 30 instead.</w:t>
      </w:r>
    </w:p>
    <w:p w14:paraId="71BF32E7" w14:textId="77777777" w:rsidR="007C09BE" w:rsidRPr="00BC0D76" w:rsidRDefault="007C09BE" w:rsidP="007C09BE">
      <w:pPr>
        <w:pStyle w:val="CRBodyText"/>
      </w:pPr>
    </w:p>
    <w:p w14:paraId="07FF203A" w14:textId="77777777" w:rsidR="004D2163" w:rsidRPr="00BC0D76" w:rsidRDefault="004D2163" w:rsidP="004D2163">
      <w:pPr>
        <w:pStyle w:val="CR1001a"/>
      </w:pPr>
      <w:r w:rsidRPr="00BC0D76">
        <w:t>103.3b In a Vanguard game, each player sets his or her life total to 20, as modified by the life modifier of his or her vanguard card, and draws a hand of seven cards, as modified by the hand modifier of his or her vanguard card.</w:t>
      </w:r>
    </w:p>
    <w:p w14:paraId="4F10C1AD" w14:textId="77777777" w:rsidR="007C09BE" w:rsidRPr="00BC0D76" w:rsidRDefault="007C09BE" w:rsidP="007C09BE">
      <w:pPr>
        <w:pStyle w:val="CRBodyText"/>
      </w:pPr>
    </w:p>
    <w:p w14:paraId="1F3F5116" w14:textId="77777777" w:rsidR="004D2163" w:rsidRPr="00BC0D76" w:rsidRDefault="004D2163" w:rsidP="004D2163">
      <w:pPr>
        <w:pStyle w:val="CR1001a"/>
      </w:pPr>
      <w:r w:rsidRPr="00BC0D76">
        <w:t>103.3c In a Commander game, each player sets his or her life total to 40.</w:t>
      </w:r>
    </w:p>
    <w:p w14:paraId="50E2EA21" w14:textId="77777777" w:rsidR="007C09BE" w:rsidRPr="00BC0D76" w:rsidRDefault="007C09BE" w:rsidP="007C09BE">
      <w:pPr>
        <w:pStyle w:val="CRBodyText"/>
      </w:pPr>
    </w:p>
    <w:p w14:paraId="0A8A9862" w14:textId="77777777" w:rsidR="004D2163" w:rsidRPr="00BC0D76" w:rsidRDefault="004D2163" w:rsidP="004D2163">
      <w:pPr>
        <w:pStyle w:val="CR1001a"/>
      </w:pPr>
      <w:r w:rsidRPr="00BC0D76">
        <w:t>103.3d In an Archenemy game, the archenemy sets his or her life total to 40.</w:t>
      </w:r>
    </w:p>
    <w:p w14:paraId="2C3CDD7D" w14:textId="77777777" w:rsidR="007C09BE" w:rsidRPr="00BC0D76" w:rsidRDefault="007C09BE" w:rsidP="007C09BE">
      <w:pPr>
        <w:pStyle w:val="CRBodyText"/>
      </w:pPr>
      <w:bookmarkStart w:id="2" w:name="OLE_LINK7"/>
    </w:p>
    <w:p w14:paraId="07F18698" w14:textId="77777777" w:rsidR="004D2163" w:rsidRPr="00BC0D76" w:rsidRDefault="004D2163" w:rsidP="004D2163">
      <w:pPr>
        <w:pStyle w:val="CR1001"/>
      </w:pPr>
      <w:r w:rsidRPr="00BC0D76">
        <w:t xml:space="preserve">103.4. A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3609D4A9" w14:textId="77777777" w:rsidR="007C09BE" w:rsidRPr="00BC0D76" w:rsidRDefault="007C09BE" w:rsidP="007C09BE">
      <w:pPr>
        <w:pStyle w:val="CRBodyText"/>
      </w:pPr>
    </w:p>
    <w:p w14:paraId="415561BA" w14:textId="77777777" w:rsidR="004D2163" w:rsidRPr="00BC0D76" w:rsidRDefault="004D2163" w:rsidP="004D2163">
      <w:pPr>
        <w:pStyle w:val="CR1001a"/>
      </w:pPr>
      <w:r w:rsidRPr="00BC0D76">
        <w:t>103.4a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32301F7A" w14:textId="77777777" w:rsidR="007C09BE" w:rsidRPr="00BC0D76" w:rsidRDefault="007C09BE" w:rsidP="007C09BE">
      <w:pPr>
        <w:pStyle w:val="CRBodyText"/>
      </w:pPr>
    </w:p>
    <w:p w14:paraId="380C8B6E" w14:textId="77777777" w:rsidR="004D2163" w:rsidRPr="00BC0D76" w:rsidRDefault="004D2163" w:rsidP="004D2163">
      <w:pPr>
        <w:pStyle w:val="CR1001a"/>
      </w:pPr>
      <w:r w:rsidRPr="00BC0D76">
        <w:t>103.4b In a multiplayer game, the first time a player takes a mulligan, he or she draws a new hand of as many cards as he or she had before. Subsequent hands decrease by one card as normal.</w:t>
      </w:r>
    </w:p>
    <w:p w14:paraId="7B345B1E" w14:textId="77777777" w:rsidR="007C09BE" w:rsidRPr="00BC0D76" w:rsidRDefault="007C09BE" w:rsidP="007C09BE">
      <w:pPr>
        <w:pStyle w:val="CRBodyText"/>
      </w:pPr>
    </w:p>
    <w:p w14:paraId="46FE0442" w14:textId="77777777" w:rsidR="004D2163" w:rsidRPr="00BC0D76" w:rsidRDefault="004D2163" w:rsidP="004D2163">
      <w:pPr>
        <w:pStyle w:val="CR1001a"/>
      </w:pPr>
      <w:r w:rsidRPr="00BC0D76">
        <w:lastRenderedPageBreak/>
        <w:t>103.4c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229878E6" w14:textId="77777777" w:rsidR="007C09BE" w:rsidRPr="00BC0D76" w:rsidRDefault="007C09BE" w:rsidP="007C09BE">
      <w:pPr>
        <w:pStyle w:val="CRBodyText"/>
      </w:pPr>
    </w:p>
    <w:p w14:paraId="16EFF8EF" w14:textId="77777777" w:rsidR="004D2163" w:rsidRPr="00BC0D76" w:rsidRDefault="004D2163" w:rsidP="004D2163">
      <w:pPr>
        <w:pStyle w:val="CR1001a"/>
      </w:pPr>
      <w:r w:rsidRPr="00BC0D76">
        <w:t>103.4d The Commander casual variant uses an alternate mulligan rule. Each time a player takes a mulligan, rather than shuffling his or her entire hand of cards into his or her library, that player exiles any number of cards from his or her hand. Then the player draws a number of cards equal to one less than the number of cards he or she exiled this way. Once a player keeps an opening hand, that player shuffles all cards he or she exiled this way into his or her library.</w:t>
      </w:r>
    </w:p>
    <w:p w14:paraId="4E62D1B7" w14:textId="77777777" w:rsidR="007C09BE" w:rsidRPr="00BC0D76" w:rsidRDefault="007C09BE" w:rsidP="007C09BE">
      <w:pPr>
        <w:pStyle w:val="CRBodyText"/>
      </w:pPr>
    </w:p>
    <w:p w14:paraId="65B7D1C9"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4014423B" w14:textId="77777777" w:rsidR="007C09BE" w:rsidRPr="00BC0D76" w:rsidRDefault="007C09BE" w:rsidP="007C09BE">
      <w:pPr>
        <w:pStyle w:val="CRBodyText"/>
      </w:pPr>
    </w:p>
    <w:p w14:paraId="6105635F"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643DA8B9" w14:textId="77777777" w:rsidR="007C09BE" w:rsidRPr="00BC0D76" w:rsidRDefault="007C09BE" w:rsidP="007C09BE">
      <w:pPr>
        <w:pStyle w:val="CRBodyText"/>
      </w:pPr>
    </w:p>
    <w:p w14:paraId="7E365F7A"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2C7EB280" w14:textId="77777777" w:rsidR="007C09BE" w:rsidRPr="00BC0D76" w:rsidRDefault="007C09BE" w:rsidP="007C09BE">
      <w:pPr>
        <w:pStyle w:val="CRBodyText"/>
      </w:pPr>
    </w:p>
    <w:p w14:paraId="34C2EAE1"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1392A48E" w14:textId="77777777" w:rsidR="007C09BE" w:rsidRPr="00BC0D76" w:rsidRDefault="007C09BE" w:rsidP="007C09BE">
      <w:pPr>
        <w:pStyle w:val="CRBodyText"/>
      </w:pPr>
    </w:p>
    <w:p w14:paraId="4AE72E66"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7BBF9D12" w14:textId="77777777" w:rsidR="007C09BE" w:rsidRPr="00BC0D76" w:rsidRDefault="007C09BE" w:rsidP="007C09BE">
      <w:pPr>
        <w:pStyle w:val="CRBodyText"/>
      </w:pPr>
    </w:p>
    <w:p w14:paraId="70F7EED5" w14:textId="77777777" w:rsidR="004D2163" w:rsidRPr="00BC0D76" w:rsidRDefault="004D2163" w:rsidP="004D2163">
      <w:pPr>
        <w:pStyle w:val="CR1001"/>
      </w:pPr>
      <w:r w:rsidRPr="00BC0D76">
        <w:t>103.7. The starting player takes his or her first turn.</w:t>
      </w:r>
    </w:p>
    <w:bookmarkEnd w:id="2"/>
    <w:p w14:paraId="7BA0FCB3" w14:textId="77777777" w:rsidR="007C09BE" w:rsidRPr="00BC0D76" w:rsidRDefault="007C09BE" w:rsidP="007C09BE">
      <w:pPr>
        <w:pStyle w:val="CRBodyText"/>
      </w:pPr>
    </w:p>
    <w:p w14:paraId="74B38314"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63A0A12" w14:textId="77777777" w:rsidR="007C09BE" w:rsidRPr="00BC0D76" w:rsidRDefault="007C09BE" w:rsidP="007C09BE">
      <w:pPr>
        <w:pStyle w:val="CRBodyText"/>
      </w:pPr>
      <w:bookmarkStart w:id="3" w:name="OLE_LINK30"/>
    </w:p>
    <w:p w14:paraId="3257EF09" w14:textId="77777777" w:rsidR="004D2163" w:rsidRPr="00BC0D76" w:rsidRDefault="004D2163" w:rsidP="004D2163">
      <w:pPr>
        <w:pStyle w:val="CR1001a"/>
      </w:pPr>
      <w:r w:rsidRPr="00BC0D76">
        <w:t>103.7b In a Two-Headed Giant game, the team who plays first skips the draw step of their first turn.</w:t>
      </w:r>
    </w:p>
    <w:p w14:paraId="00F9B24E" w14:textId="77777777" w:rsidR="007C09BE" w:rsidRPr="00BC0D76" w:rsidRDefault="007C09BE" w:rsidP="007C09BE">
      <w:pPr>
        <w:pStyle w:val="CRBodyText"/>
      </w:pPr>
    </w:p>
    <w:p w14:paraId="4D3DDDDF" w14:textId="77777777" w:rsidR="004D2163" w:rsidRPr="00BC0D76" w:rsidRDefault="004D2163" w:rsidP="004D2163">
      <w:pPr>
        <w:pStyle w:val="CR1001a"/>
      </w:pPr>
      <w:r w:rsidRPr="00BC0D76">
        <w:t>103.7c In all other multiplayer games, no player skips the draw step of his or her first turn.</w:t>
      </w:r>
    </w:p>
    <w:bookmarkEnd w:id="3"/>
    <w:p w14:paraId="2B1518C9" w14:textId="77777777" w:rsidR="0036356F" w:rsidRPr="00BC0D76" w:rsidRDefault="0036356F" w:rsidP="0036356F">
      <w:pPr>
        <w:pStyle w:val="CRBodyText"/>
      </w:pPr>
    </w:p>
    <w:p w14:paraId="0DB2F72A" w14:textId="77777777" w:rsidR="004D2163" w:rsidRPr="00BC0D76" w:rsidRDefault="004D2163" w:rsidP="00F033DD">
      <w:pPr>
        <w:pStyle w:val="CR1100"/>
      </w:pPr>
      <w:r w:rsidRPr="00BC0D76">
        <w:t>104. Ending the Game</w:t>
      </w:r>
    </w:p>
    <w:p w14:paraId="2EFF91CB" w14:textId="77777777" w:rsidR="006528D2" w:rsidRPr="00BC0D76" w:rsidRDefault="006528D2" w:rsidP="006528D2">
      <w:pPr>
        <w:pStyle w:val="CRBodyText"/>
      </w:pPr>
    </w:p>
    <w:p w14:paraId="6DFE2ED4" w14:textId="77777777" w:rsidR="004D2163" w:rsidRPr="00BC0D76" w:rsidRDefault="004D2163" w:rsidP="004D2163">
      <w:pPr>
        <w:pStyle w:val="CR1001"/>
      </w:pPr>
      <w:r w:rsidRPr="00BC0D76">
        <w:t>104.1. A game ends immediately when a player wins, when the game is a draw, or when the game is restarted.</w:t>
      </w:r>
    </w:p>
    <w:p w14:paraId="63649C54" w14:textId="77777777" w:rsidR="0036356F" w:rsidRPr="00BC0D76" w:rsidRDefault="0036356F" w:rsidP="0036356F">
      <w:pPr>
        <w:pStyle w:val="CRBodyText"/>
      </w:pPr>
    </w:p>
    <w:p w14:paraId="7389C2D5" w14:textId="77777777" w:rsidR="004D2163" w:rsidRPr="00BC0D76" w:rsidRDefault="004D2163" w:rsidP="004D2163">
      <w:pPr>
        <w:pStyle w:val="CR1001"/>
      </w:pPr>
      <w:r w:rsidRPr="00BC0D76">
        <w:t>104.2. There are several ways to win the game.</w:t>
      </w:r>
    </w:p>
    <w:p w14:paraId="6F3C7F90" w14:textId="77777777" w:rsidR="0036356F" w:rsidRPr="00BC0D76" w:rsidRDefault="0036356F" w:rsidP="0036356F">
      <w:pPr>
        <w:pStyle w:val="CRBodyText"/>
      </w:pPr>
    </w:p>
    <w:p w14:paraId="4E04BEF3"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25CE1D08" w14:textId="77777777" w:rsidR="0036356F" w:rsidRPr="00BC0D76" w:rsidRDefault="0036356F" w:rsidP="0036356F">
      <w:pPr>
        <w:pStyle w:val="CRBodyText"/>
      </w:pPr>
    </w:p>
    <w:p w14:paraId="4EA6E2BC"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EF6B856" w14:textId="77777777" w:rsidR="0036356F" w:rsidRPr="00BC0D76" w:rsidRDefault="0036356F" w:rsidP="0036356F">
      <w:pPr>
        <w:pStyle w:val="CRBodyText"/>
      </w:pPr>
    </w:p>
    <w:p w14:paraId="2622F4D8" w14:textId="77777777" w:rsidR="004D2163" w:rsidRPr="00BC0D76" w:rsidRDefault="004D2163" w:rsidP="004D2163">
      <w:pPr>
        <w:pStyle w:val="CR1001a"/>
      </w:pPr>
      <w:r w:rsidRPr="00BC0D76">
        <w:lastRenderedPageBreak/>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5A0AB35A" w14:textId="77777777" w:rsidR="0036356F" w:rsidRPr="00BC0D76" w:rsidRDefault="0036356F" w:rsidP="0036356F">
      <w:pPr>
        <w:pStyle w:val="CRBodyText"/>
      </w:pPr>
    </w:p>
    <w:p w14:paraId="774CCF57" w14:textId="77777777" w:rsidR="004D2163" w:rsidRPr="00BC0D76" w:rsidRDefault="004D2163" w:rsidP="004D2163">
      <w:pPr>
        <w:pStyle w:val="CR1001a"/>
      </w:pPr>
      <w:r w:rsidRPr="00BC0D76">
        <w:t>104.2d In an Emperor game, a team wins the game if its emperor wins the game. (See rule 809.5.)</w:t>
      </w:r>
    </w:p>
    <w:p w14:paraId="678F6420" w14:textId="77777777" w:rsidR="0036356F" w:rsidRPr="00BC0D76" w:rsidRDefault="0036356F" w:rsidP="0036356F">
      <w:pPr>
        <w:pStyle w:val="CRBodyText"/>
      </w:pPr>
    </w:p>
    <w:p w14:paraId="21F064C2" w14:textId="77777777" w:rsidR="004D2163" w:rsidRPr="00BC0D76" w:rsidRDefault="004D2163" w:rsidP="004D2163">
      <w:pPr>
        <w:pStyle w:val="CR1001"/>
      </w:pPr>
      <w:r w:rsidRPr="00BC0D76">
        <w:t>104.3. There are several ways to lose the game.</w:t>
      </w:r>
    </w:p>
    <w:p w14:paraId="03011711" w14:textId="77777777" w:rsidR="0036356F" w:rsidRPr="00BC0D76" w:rsidRDefault="0036356F" w:rsidP="0036356F">
      <w:pPr>
        <w:pStyle w:val="CRBodyText"/>
      </w:pPr>
    </w:p>
    <w:p w14:paraId="6C0E2AB1"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5BDE88D1" w14:textId="77777777" w:rsidR="0036356F" w:rsidRPr="00BC0D76" w:rsidRDefault="0036356F" w:rsidP="0036356F">
      <w:pPr>
        <w:pStyle w:val="CRBodyText"/>
      </w:pPr>
    </w:p>
    <w:p w14:paraId="78167378"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333A920" w14:textId="77777777" w:rsidR="0036356F" w:rsidRPr="00BC0D76" w:rsidRDefault="0036356F" w:rsidP="0036356F">
      <w:pPr>
        <w:pStyle w:val="CRBodyText"/>
      </w:pPr>
    </w:p>
    <w:p w14:paraId="34590A58"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6FEBEA04" w14:textId="77777777" w:rsidR="0036356F" w:rsidRPr="00BC0D76" w:rsidRDefault="0036356F" w:rsidP="0036356F">
      <w:pPr>
        <w:pStyle w:val="CRBodyText"/>
      </w:pPr>
    </w:p>
    <w:p w14:paraId="1DF70DBA"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87DA0E7" w14:textId="77777777" w:rsidR="0036356F" w:rsidRPr="00BC0D76" w:rsidRDefault="0036356F" w:rsidP="0036356F">
      <w:pPr>
        <w:pStyle w:val="CRBodyText"/>
      </w:pPr>
    </w:p>
    <w:p w14:paraId="1E750B6B" w14:textId="77777777" w:rsidR="004D2163" w:rsidRPr="00BC0D76" w:rsidRDefault="004D2163" w:rsidP="004D2163">
      <w:pPr>
        <w:pStyle w:val="CR1001a"/>
      </w:pPr>
      <w:r w:rsidRPr="00BC0D76">
        <w:t>104.3e An effect may state that a player loses the game.</w:t>
      </w:r>
    </w:p>
    <w:p w14:paraId="3FBCB31B" w14:textId="77777777" w:rsidR="0036356F" w:rsidRPr="00BC0D76" w:rsidRDefault="0036356F" w:rsidP="0036356F">
      <w:pPr>
        <w:pStyle w:val="CRBodyText"/>
      </w:pPr>
    </w:p>
    <w:p w14:paraId="45597EBF" w14:textId="77777777" w:rsidR="004D2163" w:rsidRPr="00BC0D76" w:rsidRDefault="004D2163" w:rsidP="004D2163">
      <w:pPr>
        <w:pStyle w:val="CR1001a"/>
      </w:pPr>
      <w:r w:rsidRPr="00BC0D76">
        <w:t>104.3f If a player would both win and lose the game simultaneously, he or she loses the game.</w:t>
      </w:r>
    </w:p>
    <w:p w14:paraId="6E3D463E" w14:textId="77777777" w:rsidR="0036356F" w:rsidRPr="00BC0D76" w:rsidRDefault="0036356F" w:rsidP="0036356F">
      <w:pPr>
        <w:pStyle w:val="CRBodyText"/>
      </w:pPr>
    </w:p>
    <w:p w14:paraId="29E4B48B" w14:textId="77777777" w:rsidR="004D2163" w:rsidRPr="00BC0D76" w:rsidRDefault="004D2163" w:rsidP="004D2163">
      <w:pPr>
        <w:pStyle w:val="CR1001a"/>
      </w:pPr>
      <w:r w:rsidRPr="00BC0D76">
        <w:t>104.3g In a multiplayer game between teams, a team loses the game if all players on that team have lost the game.</w:t>
      </w:r>
    </w:p>
    <w:p w14:paraId="15E78746" w14:textId="77777777" w:rsidR="0036356F" w:rsidRPr="00BC0D76" w:rsidRDefault="0036356F" w:rsidP="0036356F">
      <w:pPr>
        <w:pStyle w:val="CRBodyText"/>
      </w:pPr>
    </w:p>
    <w:p w14:paraId="7DE772B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16929BA8" w14:textId="77777777" w:rsidR="0036356F" w:rsidRPr="00BC0D76" w:rsidRDefault="0036356F" w:rsidP="0036356F">
      <w:pPr>
        <w:pStyle w:val="CRBodyText"/>
      </w:pPr>
    </w:p>
    <w:p w14:paraId="2671D842" w14:textId="77777777" w:rsidR="004D2163" w:rsidRPr="00BC0D76" w:rsidRDefault="004D2163" w:rsidP="004D2163">
      <w:pPr>
        <w:pStyle w:val="CR1001a"/>
      </w:pPr>
      <w:r w:rsidRPr="00BC0D76">
        <w:t>104.3i In an Emperor game, a team loses the game if its emperor loses the game. (See rule 809.5.)</w:t>
      </w:r>
    </w:p>
    <w:p w14:paraId="602566D9" w14:textId="77777777" w:rsidR="0036356F" w:rsidRPr="00BC0D76" w:rsidRDefault="0036356F" w:rsidP="0036356F">
      <w:pPr>
        <w:pStyle w:val="CRBodyText"/>
      </w:pPr>
    </w:p>
    <w:p w14:paraId="347D19F0"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6B72825F" w14:textId="77777777" w:rsidR="0036356F" w:rsidRPr="00BC0D76" w:rsidRDefault="0036356F" w:rsidP="0036356F">
      <w:pPr>
        <w:pStyle w:val="CRBodyText"/>
      </w:pPr>
    </w:p>
    <w:p w14:paraId="71D9BF18" w14:textId="77777777" w:rsidR="004D2163" w:rsidRPr="00BC0D76" w:rsidRDefault="004D2163" w:rsidP="004D2163">
      <w:pPr>
        <w:pStyle w:val="CR1001a"/>
      </w:pPr>
      <w:r w:rsidRPr="00BC0D76">
        <w:t>104.3k In a tournament, a player may lose the game as a result of a penalty given by a judge. See rule 100.6.</w:t>
      </w:r>
    </w:p>
    <w:p w14:paraId="072682BF" w14:textId="77777777" w:rsidR="0036356F" w:rsidRPr="00BC0D76" w:rsidRDefault="0036356F" w:rsidP="0036356F">
      <w:pPr>
        <w:pStyle w:val="CRBodyText"/>
      </w:pPr>
    </w:p>
    <w:p w14:paraId="0BDE7436" w14:textId="77777777" w:rsidR="004D2163" w:rsidRPr="00BC0D76" w:rsidRDefault="004D2163" w:rsidP="004D2163">
      <w:pPr>
        <w:pStyle w:val="CR1001"/>
      </w:pPr>
      <w:r w:rsidRPr="00BC0D76">
        <w:t>104.4. There are several ways for the game to be a draw.</w:t>
      </w:r>
    </w:p>
    <w:p w14:paraId="23005E11" w14:textId="77777777" w:rsidR="0036356F" w:rsidRPr="00BC0D76" w:rsidRDefault="0036356F" w:rsidP="0036356F">
      <w:pPr>
        <w:pStyle w:val="CRBodyText"/>
      </w:pPr>
    </w:p>
    <w:p w14:paraId="224C4F0A" w14:textId="77777777" w:rsidR="004D2163" w:rsidRPr="00BC0D76" w:rsidRDefault="004D2163" w:rsidP="004D2163">
      <w:pPr>
        <w:pStyle w:val="CR1001a"/>
      </w:pPr>
      <w:r w:rsidRPr="00BC0D76">
        <w:t>104.4a If all the players remaining in a game lose simultaneously, the game is a draw.</w:t>
      </w:r>
    </w:p>
    <w:p w14:paraId="33037082" w14:textId="77777777" w:rsidR="0036356F" w:rsidRPr="00BC0D76" w:rsidRDefault="0036356F" w:rsidP="0036356F">
      <w:pPr>
        <w:pStyle w:val="CRBodyText"/>
      </w:pPr>
    </w:p>
    <w:p w14:paraId="406A4D72"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6000CEF" w14:textId="77777777" w:rsidR="0036356F" w:rsidRPr="00BC0D76" w:rsidRDefault="0036356F" w:rsidP="0036356F">
      <w:pPr>
        <w:pStyle w:val="CRBodyText"/>
      </w:pPr>
    </w:p>
    <w:p w14:paraId="69AE410A" w14:textId="77777777" w:rsidR="004D2163" w:rsidRPr="00BC0D76" w:rsidRDefault="004D2163" w:rsidP="004D2163">
      <w:pPr>
        <w:pStyle w:val="CR1001a"/>
      </w:pPr>
      <w:r w:rsidRPr="00BC0D76">
        <w:t>104.4c An effect may state that the game is a draw.</w:t>
      </w:r>
    </w:p>
    <w:p w14:paraId="6AFD0144" w14:textId="77777777" w:rsidR="0036356F" w:rsidRPr="00BC0D76" w:rsidRDefault="0036356F" w:rsidP="0036356F">
      <w:pPr>
        <w:pStyle w:val="CRBodyText"/>
      </w:pPr>
    </w:p>
    <w:p w14:paraId="324A6FBF" w14:textId="77777777" w:rsidR="004D2163" w:rsidRPr="00BC0D76" w:rsidRDefault="004D2163" w:rsidP="004D2163">
      <w:pPr>
        <w:pStyle w:val="CR1001a"/>
      </w:pPr>
      <w:r w:rsidRPr="00BC0D76">
        <w:t>104.4d In a multiplayer game between teams, the game is a draw if all remaining teams lose simultaneously.</w:t>
      </w:r>
    </w:p>
    <w:p w14:paraId="0931F738" w14:textId="77777777" w:rsidR="00200ADA" w:rsidRPr="00BC0D76" w:rsidRDefault="00200ADA" w:rsidP="00200ADA">
      <w:pPr>
        <w:pStyle w:val="CRBodyText"/>
      </w:pPr>
    </w:p>
    <w:p w14:paraId="619AA916" w14:textId="77777777" w:rsidR="004D2163" w:rsidRPr="00BC0D76" w:rsidRDefault="004D2163" w:rsidP="004D2163">
      <w:pPr>
        <w:pStyle w:val="CR1001a"/>
      </w:pPr>
      <w:r w:rsidRPr="00BC0D76">
        <w:t xml:space="preserve">104.4e In a multiplayer game using the limited range of influence option, the effect of a spell or ability that states that the game is a draw causes the game to be a draw for that spell or ability’s </w:t>
      </w:r>
      <w:r w:rsidRPr="00BC0D76">
        <w:lastRenderedPageBreak/>
        <w:t>controller and all players within his or her range of influence. Only those players leave the game; the game continues for all other players.</w:t>
      </w:r>
    </w:p>
    <w:p w14:paraId="5CE5E6D3" w14:textId="77777777" w:rsidR="00200ADA" w:rsidRPr="00BC0D76" w:rsidRDefault="00200ADA" w:rsidP="00200ADA">
      <w:pPr>
        <w:pStyle w:val="CRBodyText"/>
      </w:pPr>
    </w:p>
    <w:p w14:paraId="411A3841"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7AD5116D" w14:textId="77777777" w:rsidR="00200ADA" w:rsidRPr="00BC0D76" w:rsidRDefault="00200ADA" w:rsidP="00200ADA">
      <w:pPr>
        <w:pStyle w:val="CRBodyText"/>
      </w:pPr>
    </w:p>
    <w:p w14:paraId="0C4C5698"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3F0C0FD7" w14:textId="77777777" w:rsidR="00200ADA" w:rsidRPr="00BC0D76" w:rsidRDefault="00200ADA" w:rsidP="00200ADA">
      <w:pPr>
        <w:pStyle w:val="CRBodyText"/>
      </w:pPr>
    </w:p>
    <w:p w14:paraId="691E5020" w14:textId="77777777" w:rsidR="004D2163" w:rsidRPr="00BC0D76" w:rsidRDefault="004D2163" w:rsidP="004D2163">
      <w:pPr>
        <w:pStyle w:val="CR1001a"/>
      </w:pPr>
      <w:r w:rsidRPr="00BC0D76">
        <w:t>104.4h In the Emperor variant, the game is a draw for a team if the game is a draw for its emperor. (See rule 809.5.)</w:t>
      </w:r>
    </w:p>
    <w:p w14:paraId="5B0A8E90" w14:textId="77777777" w:rsidR="00200ADA" w:rsidRPr="00BC0D76" w:rsidRDefault="00200ADA" w:rsidP="00200ADA">
      <w:pPr>
        <w:pStyle w:val="CRBodyText"/>
      </w:pPr>
    </w:p>
    <w:p w14:paraId="2DAAF0D0" w14:textId="77777777" w:rsidR="004D2163" w:rsidRPr="00BC0D76" w:rsidRDefault="004D2163" w:rsidP="004D2163">
      <w:pPr>
        <w:pStyle w:val="CR1001a"/>
      </w:pPr>
      <w:r w:rsidRPr="00BC0D76">
        <w:t>104.4i In a tournament, all players in the game may agree to an intentional draw. See rule 100.6.</w:t>
      </w:r>
    </w:p>
    <w:p w14:paraId="4CC889AA" w14:textId="77777777" w:rsidR="00200ADA" w:rsidRPr="00BC0D76" w:rsidRDefault="00200ADA" w:rsidP="00200ADA">
      <w:pPr>
        <w:pStyle w:val="CRBodyText"/>
      </w:pPr>
    </w:p>
    <w:p w14:paraId="1CCC354E"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44562170" w14:textId="77777777" w:rsidR="00200ADA" w:rsidRPr="00BC0D76" w:rsidRDefault="00200ADA" w:rsidP="00200ADA">
      <w:pPr>
        <w:pStyle w:val="CRBodyText"/>
      </w:pPr>
    </w:p>
    <w:p w14:paraId="7F38AE50"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B45516A" w14:textId="77777777" w:rsidR="00200ADA" w:rsidRPr="00BC0D76" w:rsidRDefault="00200ADA" w:rsidP="00200ADA">
      <w:pPr>
        <w:pStyle w:val="CRBodyText"/>
      </w:pPr>
    </w:p>
    <w:p w14:paraId="36988A7C" w14:textId="77777777" w:rsidR="004D2163" w:rsidRPr="00BC0D76" w:rsidRDefault="004D2163" w:rsidP="0041526F">
      <w:pPr>
        <w:pStyle w:val="CR1100"/>
      </w:pPr>
      <w:r w:rsidRPr="00BC0D76">
        <w:t>105. Colors</w:t>
      </w:r>
    </w:p>
    <w:p w14:paraId="4B41ED9C" w14:textId="77777777" w:rsidR="00200ADA" w:rsidRPr="00BC0D76" w:rsidRDefault="00200ADA" w:rsidP="00200ADA">
      <w:pPr>
        <w:pStyle w:val="CRBodyText"/>
      </w:pPr>
    </w:p>
    <w:p w14:paraId="11BF4433"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54473826" w14:textId="77777777" w:rsidR="00200ADA" w:rsidRPr="00BC0D76" w:rsidRDefault="00200ADA" w:rsidP="00200ADA">
      <w:pPr>
        <w:pStyle w:val="CRBodyText"/>
      </w:pPr>
    </w:p>
    <w:p w14:paraId="590C1B13"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665B3683" w14:textId="77777777" w:rsidR="00200ADA" w:rsidRPr="00BC0D76" w:rsidRDefault="00200ADA" w:rsidP="00200ADA">
      <w:pPr>
        <w:pStyle w:val="CRBodyText"/>
      </w:pPr>
    </w:p>
    <w:p w14:paraId="453496A0"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206400E0" w14:textId="77777777" w:rsidR="00F67418" w:rsidRPr="00BC0D76" w:rsidRDefault="00F67418" w:rsidP="00F67418">
      <w:pPr>
        <w:pStyle w:val="CRBodyText"/>
      </w:pPr>
    </w:p>
    <w:p w14:paraId="00D28F15"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3932A11A" w14:textId="77777777" w:rsidR="00200ADA" w:rsidRPr="00BC0D76" w:rsidRDefault="00200ADA" w:rsidP="00200ADA">
      <w:pPr>
        <w:pStyle w:val="CRBodyText"/>
      </w:pPr>
    </w:p>
    <w:p w14:paraId="1125198F"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374DA7FF" w14:textId="77777777" w:rsidR="00200ADA" w:rsidRPr="00BC0D76" w:rsidRDefault="00200ADA" w:rsidP="00200ADA">
      <w:pPr>
        <w:pStyle w:val="CRBodyText"/>
      </w:pPr>
    </w:p>
    <w:p w14:paraId="0795D9FE"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3691D552" w14:textId="77777777" w:rsidR="00E23B78" w:rsidRPr="00BC0D76" w:rsidRDefault="00E23B78" w:rsidP="00E23B78">
      <w:pPr>
        <w:pStyle w:val="CRBodyText"/>
      </w:pPr>
    </w:p>
    <w:p w14:paraId="04C19466"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62D1CF3B" w14:textId="77777777" w:rsidR="00624F69" w:rsidRPr="00BC0D76" w:rsidRDefault="00624F69" w:rsidP="00624F69">
      <w:pPr>
        <w:pStyle w:val="CRBodyText"/>
      </w:pPr>
    </w:p>
    <w:p w14:paraId="2B4BB1BB" w14:textId="77777777" w:rsidR="004D2163" w:rsidRPr="00BC0D76" w:rsidRDefault="004D2163" w:rsidP="0041526F">
      <w:pPr>
        <w:pStyle w:val="CR1100"/>
      </w:pPr>
      <w:r w:rsidRPr="00BC0D76">
        <w:t>106. Mana</w:t>
      </w:r>
    </w:p>
    <w:p w14:paraId="13B16F34" w14:textId="77777777" w:rsidR="00E23B78" w:rsidRPr="00BC0D76" w:rsidRDefault="00E23B78" w:rsidP="00E23B78">
      <w:pPr>
        <w:pStyle w:val="CRBodyText"/>
      </w:pPr>
    </w:p>
    <w:p w14:paraId="760AFE3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1903CB26" w14:textId="77777777" w:rsidR="00E23B78" w:rsidRPr="00BC0D76" w:rsidRDefault="00E23B78" w:rsidP="00E23B78">
      <w:pPr>
        <w:pStyle w:val="CRBodyText"/>
      </w:pPr>
    </w:p>
    <w:p w14:paraId="4CA4223C" w14:textId="77777777" w:rsidR="004D2163" w:rsidRPr="00BC0D76" w:rsidRDefault="004D2163" w:rsidP="004D2163">
      <w:pPr>
        <w:pStyle w:val="CR1001a"/>
      </w:pPr>
      <w:r w:rsidRPr="00BC0D76">
        <w:t>106.1a There are five colors of mana: white, blue, black, red, and green.</w:t>
      </w:r>
    </w:p>
    <w:p w14:paraId="41953F8E" w14:textId="77777777" w:rsidR="00E23B78" w:rsidRPr="00BC0D76" w:rsidRDefault="00E23B78" w:rsidP="00E23B78">
      <w:pPr>
        <w:pStyle w:val="CRBodyText"/>
      </w:pPr>
    </w:p>
    <w:p w14:paraId="67D1AD91" w14:textId="77777777" w:rsidR="004D2163" w:rsidRPr="00BC0D76" w:rsidRDefault="004D2163" w:rsidP="004D2163">
      <w:pPr>
        <w:pStyle w:val="CR1001a"/>
      </w:pPr>
      <w:r w:rsidRPr="00BC0D76">
        <w:t>106.1b There are six types of mana: white, blue, black, red, green, and colorless.</w:t>
      </w:r>
    </w:p>
    <w:p w14:paraId="4CB5D4A6" w14:textId="77777777" w:rsidR="00E23B78" w:rsidRPr="00BC0D76" w:rsidRDefault="00E23B78" w:rsidP="00E23B78">
      <w:pPr>
        <w:pStyle w:val="CRBodyText"/>
      </w:pPr>
    </w:p>
    <w:p w14:paraId="7E387925" w14:textId="77777777" w:rsidR="004D2163" w:rsidRPr="00BC0D76" w:rsidRDefault="004D2163" w:rsidP="004D2163">
      <w:pPr>
        <w:pStyle w:val="CR1001"/>
      </w:pPr>
      <w:r w:rsidRPr="00BC0D76">
        <w:lastRenderedPageBreak/>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6E625077" w14:textId="77777777" w:rsidR="00E23B78" w:rsidRPr="00BC0D76" w:rsidRDefault="00E23B78" w:rsidP="00E23B78">
      <w:pPr>
        <w:pStyle w:val="CRBodyText"/>
      </w:pPr>
    </w:p>
    <w:p w14:paraId="43331712"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6C8967DC" w14:textId="77777777" w:rsidR="00E23B78" w:rsidRPr="00BC0D76" w:rsidRDefault="00E23B78" w:rsidP="00E23B78">
      <w:pPr>
        <w:pStyle w:val="CRBodyText"/>
      </w:pPr>
    </w:p>
    <w:p w14:paraId="60767EDE"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0D25570E" w14:textId="77777777" w:rsidR="00E23B78" w:rsidRPr="00BC0D76" w:rsidRDefault="00E23B78" w:rsidP="00E23B78">
      <w:pPr>
        <w:pStyle w:val="CRBodyText"/>
      </w:pPr>
    </w:p>
    <w:p w14:paraId="1188115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6980CC2A" w14:textId="77777777" w:rsidR="00E23B78" w:rsidRPr="00BC0D76" w:rsidRDefault="00E23B78" w:rsidP="00E23B78">
      <w:pPr>
        <w:pStyle w:val="CRBodyText"/>
      </w:pPr>
    </w:p>
    <w:p w14:paraId="515AF4DD" w14:textId="77777777" w:rsidR="004D2163" w:rsidRPr="00BC0D76" w:rsidRDefault="004D2163" w:rsidP="004D2163">
      <w:pPr>
        <w:pStyle w:val="CR1001"/>
      </w:pPr>
      <w:r w:rsidRPr="00BC0D76">
        <w:t>106.5. If an ability would produce one or more mana of an undefined type, it produces no mana instead.</w:t>
      </w:r>
    </w:p>
    <w:p w14:paraId="297092E9" w14:textId="77777777"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14:paraId="387DB0E4" w14:textId="77777777" w:rsidR="00E23B78" w:rsidRPr="00BC0D76" w:rsidRDefault="00E23B78" w:rsidP="00E23B78">
      <w:pPr>
        <w:pStyle w:val="CRBodyText"/>
      </w:pPr>
    </w:p>
    <w:p w14:paraId="228DE173"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80EBF49" w14:textId="77777777"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48F7E7B4" w14:textId="77777777" w:rsidR="00E23B78" w:rsidRPr="00BC0D76" w:rsidRDefault="00E23B78" w:rsidP="00E23B78">
      <w:pPr>
        <w:pStyle w:val="CRBodyText"/>
      </w:pPr>
    </w:p>
    <w:p w14:paraId="61E1D923"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3053F460" w14:textId="77777777"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029CDEAF" w14:textId="77777777" w:rsidR="00757AAD" w:rsidRPr="00BC0D76" w:rsidRDefault="00757AAD" w:rsidP="00757AAD">
      <w:pPr>
        <w:pStyle w:val="CRBodyText"/>
      </w:pPr>
    </w:p>
    <w:p w14:paraId="74158B6A"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571789E8" w14:textId="77777777" w:rsidR="00757AAD" w:rsidRPr="00BC0D76" w:rsidRDefault="00757AAD" w:rsidP="00757AAD">
      <w:pPr>
        <w:pStyle w:val="CRBodyText"/>
      </w:pPr>
    </w:p>
    <w:p w14:paraId="7D59F047"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3D127B2D" w14:textId="77777777" w:rsidR="00757AAD" w:rsidRPr="00BC0D76" w:rsidRDefault="00757AAD" w:rsidP="00757AAD">
      <w:pPr>
        <w:pStyle w:val="CRBodyText"/>
      </w:pPr>
    </w:p>
    <w:p w14:paraId="56783301"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090C3B6D" w14:textId="77777777" w:rsidR="00757AAD" w:rsidRPr="00BC0D76" w:rsidRDefault="00757AAD" w:rsidP="00757AAD">
      <w:pPr>
        <w:pStyle w:val="CRBodyText"/>
      </w:pPr>
    </w:p>
    <w:p w14:paraId="0CDD1BAB"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3550826A" w14:textId="77777777" w:rsidR="00757AAD" w:rsidRPr="00BC0D76" w:rsidRDefault="00757AAD" w:rsidP="00757AAD">
      <w:pPr>
        <w:pStyle w:val="CRBodyText"/>
      </w:pPr>
    </w:p>
    <w:p w14:paraId="24865246" w14:textId="77777777" w:rsidR="004D2163" w:rsidRPr="00BC0D76" w:rsidRDefault="004D2163" w:rsidP="0041526F">
      <w:pPr>
        <w:pStyle w:val="CR1100"/>
      </w:pPr>
      <w:r w:rsidRPr="00BC0D76">
        <w:t>107. Numbers and Symbols</w:t>
      </w:r>
    </w:p>
    <w:p w14:paraId="615AA807" w14:textId="77777777" w:rsidR="00757AAD" w:rsidRPr="00BC0D76" w:rsidRDefault="00757AAD" w:rsidP="00757AAD">
      <w:pPr>
        <w:pStyle w:val="CRBodyText"/>
      </w:pPr>
    </w:p>
    <w:p w14:paraId="6AD05B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1CAEFB5" w14:textId="77777777" w:rsidR="00757AAD" w:rsidRPr="00BC0D76" w:rsidRDefault="00757AAD" w:rsidP="00757AAD">
      <w:pPr>
        <w:pStyle w:val="CRBodyText"/>
      </w:pPr>
    </w:p>
    <w:p w14:paraId="045375AD"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6CA7F0BA" w14:textId="77777777" w:rsidR="00757AAD" w:rsidRPr="00BC0D76" w:rsidRDefault="00757AAD" w:rsidP="00757AAD">
      <w:pPr>
        <w:pStyle w:val="CRBodyText"/>
      </w:pPr>
    </w:p>
    <w:p w14:paraId="01CC1EB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0EC267F0" w14:textId="77777777" w:rsidR="004D2163" w:rsidRPr="00BC0D76" w:rsidRDefault="004D2163" w:rsidP="004D2163">
      <w:pPr>
        <w:pStyle w:val="CREx1001a"/>
      </w:pPr>
      <w:r w:rsidRPr="00BC0D76">
        <w:rPr>
          <w:b/>
        </w:rPr>
        <w:t>Example:</w:t>
      </w:r>
      <w:r w:rsidRPr="00BC0D76">
        <w:t xml:space="preserve"> If a 3/4 creature gets -5/-0, it’s a -2/4 creature. It assigns 0 damage in combat. Its total power and toughness is 2. You’d have to give it +3/+0 to raise its power to 1.</w:t>
      </w:r>
    </w:p>
    <w:p w14:paraId="531A0A6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3C4677AE" w14:textId="77777777" w:rsidR="00757AAD" w:rsidRPr="00BC0D76" w:rsidRDefault="00757AAD" w:rsidP="00757AAD">
      <w:pPr>
        <w:pStyle w:val="CRBodyText"/>
      </w:pPr>
    </w:p>
    <w:p w14:paraId="39547E0C"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766A1218" w14:textId="77777777" w:rsidR="00757AAD" w:rsidRPr="00BC0D76" w:rsidRDefault="00757AAD" w:rsidP="00757AAD">
      <w:pPr>
        <w:pStyle w:val="CRBodyText"/>
      </w:pPr>
    </w:p>
    <w:p w14:paraId="03DD6164" w14:textId="77777777" w:rsidR="004D2163" w:rsidRPr="00BC0D76" w:rsidRDefault="004D2163" w:rsidP="004D2163">
      <w:pPr>
        <w:pStyle w:val="CR1001"/>
      </w:pPr>
      <w:r w:rsidRPr="00BC0D76">
        <w:t>107.2. If anything needs to use a number that can’t be determined, either as a result or in a calculation, it uses 0 instead.</w:t>
      </w:r>
    </w:p>
    <w:p w14:paraId="5E451249" w14:textId="77777777" w:rsidR="00757AAD" w:rsidRPr="00BC0D76" w:rsidRDefault="00757AAD" w:rsidP="00757AAD">
      <w:pPr>
        <w:pStyle w:val="CRBodyText"/>
      </w:pPr>
    </w:p>
    <w:p w14:paraId="68C4EAF4"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F604B80" w14:textId="77777777" w:rsidR="00757AAD" w:rsidRPr="00BC0D76" w:rsidRDefault="00757AAD" w:rsidP="00757AAD">
      <w:pPr>
        <w:pStyle w:val="CRBodyText"/>
      </w:pPr>
    </w:p>
    <w:p w14:paraId="0F318E0F"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1F2451BC" w14:textId="77777777" w:rsidR="00757AAD" w:rsidRPr="00BC0D76" w:rsidRDefault="00757AAD" w:rsidP="00757AAD">
      <w:pPr>
        <w:pStyle w:val="CRBodyText"/>
      </w:pPr>
    </w:p>
    <w:p w14:paraId="20569A98"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6C2717" w14:textId="77777777" w:rsidR="00757AAD" w:rsidRPr="00BC0D76" w:rsidRDefault="00757AAD" w:rsidP="00757AAD">
      <w:pPr>
        <w:pStyle w:val="CRBodyText"/>
      </w:pPr>
    </w:p>
    <w:p w14:paraId="794A071F"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6DEC4050" w14:textId="77777777" w:rsidR="00757AAD" w:rsidRPr="00BC0D76" w:rsidRDefault="00757AAD" w:rsidP="00757AAD">
      <w:pPr>
        <w:pStyle w:val="CRBodyText"/>
      </w:pPr>
    </w:p>
    <w:p w14:paraId="27257B73"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ADB6632" w14:textId="77777777" w:rsidR="00757AAD" w:rsidRPr="00BC0D76" w:rsidRDefault="00757AAD" w:rsidP="00757AAD">
      <w:pPr>
        <w:pStyle w:val="CRBodyText"/>
      </w:pPr>
    </w:p>
    <w:p w14:paraId="165636A3" w14:textId="77777777" w:rsidR="004D2163" w:rsidRPr="00BC0D76" w:rsidRDefault="004D2163" w:rsidP="004D2163">
      <w:pPr>
        <w:pStyle w:val="CR1001a"/>
      </w:pPr>
      <w:r w:rsidRPr="00BC0D76">
        <w:lastRenderedPageBreak/>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37ADFF0D" w14:textId="77777777" w:rsidR="002947E7" w:rsidRPr="00BC0D76" w:rsidRDefault="002947E7" w:rsidP="002947E7">
      <w:pPr>
        <w:pStyle w:val="CRBodyText"/>
      </w:pPr>
    </w:p>
    <w:p w14:paraId="76FD5AEC"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0E09EBBD" w14:textId="77777777" w:rsidR="002947E7" w:rsidRPr="00BC0D76" w:rsidRDefault="002947E7" w:rsidP="002947E7">
      <w:pPr>
        <w:pStyle w:val="CRBodyText"/>
      </w:pPr>
    </w:p>
    <w:p w14:paraId="47392402" w14:textId="77777777" w:rsidR="004D2163" w:rsidRPr="00BC0D76" w:rsidRDefault="004D2163" w:rsidP="004D2163">
      <w:pPr>
        <w:pStyle w:val="CR1001a"/>
        <w:rPr>
          <w:color w:val="FF0000"/>
        </w:rPr>
      </w:pPr>
      <w:r w:rsidRPr="00BC0D76">
        <w:t>107.3g All instances of X on an object have the same value at any given time.</w:t>
      </w:r>
    </w:p>
    <w:p w14:paraId="291E64B3" w14:textId="77777777" w:rsidR="002947E7" w:rsidRPr="00BC0D76" w:rsidRDefault="002947E7" w:rsidP="002947E7">
      <w:pPr>
        <w:pStyle w:val="CRBodyText"/>
      </w:pPr>
    </w:p>
    <w:p w14:paraId="589A2E62" w14:textId="77777777" w:rsidR="004D2163" w:rsidRPr="00BC0D76" w:rsidRDefault="004D2163" w:rsidP="004D2163">
      <w:pPr>
        <w:pStyle w:val="CR1001a"/>
      </w:pPr>
      <w:r w:rsidRPr="00BC0D76">
        <w:t>107.3h Some objects use the letter Y in addition to the letter X. Y follows the same rules as X.</w:t>
      </w:r>
    </w:p>
    <w:p w14:paraId="71FBD25E" w14:textId="77777777" w:rsidR="002947E7" w:rsidRPr="00BC0D76" w:rsidRDefault="002947E7" w:rsidP="002947E7">
      <w:pPr>
        <w:pStyle w:val="CRBodyText"/>
      </w:pPr>
    </w:p>
    <w:p w14:paraId="43448F08"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A57ACB" w14:textId="77777777" w:rsidR="002947E7" w:rsidRPr="00BC0D76" w:rsidRDefault="002947E7" w:rsidP="002947E7">
      <w:pPr>
        <w:pStyle w:val="CRBodyText"/>
      </w:pPr>
    </w:p>
    <w:p w14:paraId="234DE140"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0647C03" w14:textId="77777777" w:rsidR="002947E7" w:rsidRPr="00BC0D76" w:rsidRDefault="002947E7" w:rsidP="002947E7">
      <w:pPr>
        <w:pStyle w:val="CRBodyText"/>
      </w:pPr>
    </w:p>
    <w:p w14:paraId="5CEF7DA6"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69F656C1" w14:textId="77777777" w:rsidR="002947E7" w:rsidRPr="00BC0D76" w:rsidRDefault="002947E7" w:rsidP="002947E7">
      <w:pPr>
        <w:pStyle w:val="CRBodyText"/>
      </w:pPr>
    </w:p>
    <w:p w14:paraId="1BB5141E"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2A6B17E3" w14:textId="77777777" w:rsidR="002947E7" w:rsidRPr="00BC0D76" w:rsidRDefault="002947E7" w:rsidP="002947E7">
      <w:pPr>
        <w:pStyle w:val="CRBodyText"/>
      </w:pPr>
    </w:p>
    <w:p w14:paraId="5AA5D352"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698016E9" w14:textId="77777777" w:rsidR="002947E7" w:rsidRPr="00BC0D76" w:rsidRDefault="002947E7" w:rsidP="002947E7">
      <w:pPr>
        <w:pStyle w:val="CRBodyText"/>
      </w:pPr>
    </w:p>
    <w:p w14:paraId="3815AA42"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323186DC" w14:textId="77777777" w:rsidR="004D2163" w:rsidRPr="00BC0D76" w:rsidRDefault="004D2163" w:rsidP="004D2163">
      <w:pPr>
        <w:pStyle w:val="CREx1001a"/>
      </w:pPr>
      <w:r w:rsidRPr="00BC0D76">
        <w:rPr>
          <w:b/>
          <w:bCs/>
        </w:rPr>
        <w:t>Example:</w:t>
      </w:r>
      <w:r w:rsidRPr="00BC0D76">
        <w:t xml:space="preserve"> {G/W}{G/W} can be paid by spending {G}{G}, {G}{W}, or {W}{W}.</w:t>
      </w:r>
    </w:p>
    <w:p w14:paraId="64C2454D" w14:textId="77777777" w:rsidR="002947E7" w:rsidRPr="00BC0D76" w:rsidRDefault="002947E7" w:rsidP="002947E7">
      <w:pPr>
        <w:pStyle w:val="CRBodyText"/>
      </w:pPr>
    </w:p>
    <w:p w14:paraId="39D916B2"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584875BE"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015D27F2" w14:textId="77777777" w:rsidR="002947E7" w:rsidRPr="00BC0D76" w:rsidRDefault="002947E7" w:rsidP="002947E7">
      <w:pPr>
        <w:pStyle w:val="CRBodyText"/>
      </w:pPr>
    </w:p>
    <w:p w14:paraId="35A756B3" w14:textId="77777777" w:rsidR="004D2163" w:rsidRPr="00BC0D76" w:rsidRDefault="004D2163" w:rsidP="004D2163">
      <w:pPr>
        <w:pStyle w:val="CR1001a"/>
      </w:pPr>
      <w:r w:rsidRPr="00BC0D76">
        <w:t>107.4g In rules text, the Phyrexian symbol {P} with no colored background means any of the five Phyrexian mana symbols.</w:t>
      </w:r>
    </w:p>
    <w:p w14:paraId="177512C1" w14:textId="77777777" w:rsidR="002947E7" w:rsidRPr="00BC0D76" w:rsidRDefault="002947E7" w:rsidP="002947E7">
      <w:pPr>
        <w:pStyle w:val="CRBodyText"/>
      </w:pPr>
    </w:p>
    <w:p w14:paraId="2FB2A753"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0BE97D35" w14:textId="77777777" w:rsidR="002947E7" w:rsidRPr="00BC0D76" w:rsidRDefault="002947E7" w:rsidP="002947E7">
      <w:pPr>
        <w:pStyle w:val="CRBodyText"/>
      </w:pPr>
    </w:p>
    <w:p w14:paraId="22A3AA29" w14:textId="77777777" w:rsidR="004D2163" w:rsidRPr="00BC0D76" w:rsidRDefault="004D2163" w:rsidP="004D2163">
      <w:pPr>
        <w:pStyle w:val="CR1001"/>
      </w:pPr>
      <w:r w:rsidRPr="00BC0D76">
        <w:t xml:space="preserve">107.5. The tap symbol is {T}. The tap symbol in an activation cost means “Tap this permanent.” A permanent that’s already tapped can’t be tapped again to pay the cost. A creature’s activated ability </w:t>
      </w:r>
      <w:r w:rsidRPr="00BC0D76">
        <w:lastRenderedPageBreak/>
        <w:t>with the tap symbol in its activation cost can’t be activated unless the creature has been under its controller’s control continuously since his or her most recent turn began. See rule 302.6.</w:t>
      </w:r>
    </w:p>
    <w:p w14:paraId="32A0B6E9" w14:textId="77777777" w:rsidR="00624F69" w:rsidRPr="00BC0D76" w:rsidRDefault="00624F69" w:rsidP="00624F69">
      <w:pPr>
        <w:pStyle w:val="CRBodyText"/>
      </w:pPr>
    </w:p>
    <w:p w14:paraId="1A6D7B88"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5A95D405" w14:textId="77777777" w:rsidR="00624F69" w:rsidRPr="00BC0D76" w:rsidRDefault="00624F69" w:rsidP="00624F69">
      <w:pPr>
        <w:pStyle w:val="CRBodyText"/>
      </w:pPr>
    </w:p>
    <w:p w14:paraId="38A77E7F"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0F3B9AE" w14:textId="77777777" w:rsidR="00624F69" w:rsidRPr="00BC0D76" w:rsidRDefault="00624F69" w:rsidP="00624F69">
      <w:pPr>
        <w:pStyle w:val="CRBodyText"/>
      </w:pPr>
    </w:p>
    <w:p w14:paraId="57616BB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61271755" w14:textId="77777777" w:rsidR="00624F69" w:rsidRPr="00BC0D76" w:rsidRDefault="00624F69" w:rsidP="00624F69">
      <w:pPr>
        <w:pStyle w:val="CRBodyText"/>
      </w:pPr>
    </w:p>
    <w:p w14:paraId="69B89FA6"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33B710E4" w14:textId="77777777" w:rsidR="00624F69" w:rsidRPr="00BC0D76" w:rsidRDefault="00624F69" w:rsidP="00624F69">
      <w:pPr>
        <w:pStyle w:val="CRBodyText"/>
      </w:pPr>
    </w:p>
    <w:p w14:paraId="0272BDD7"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110FBBB8" w14:textId="77777777" w:rsidR="00624F69" w:rsidRPr="00BC0D76" w:rsidRDefault="00624F69" w:rsidP="00624F69">
      <w:pPr>
        <w:pStyle w:val="CRBodyText"/>
      </w:pPr>
    </w:p>
    <w:p w14:paraId="4AA2620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23A140DC" w14:textId="77777777" w:rsidR="00624F69" w:rsidRPr="00BC0D76" w:rsidRDefault="00624F69" w:rsidP="00624F69">
      <w:pPr>
        <w:pStyle w:val="CRBodyText"/>
      </w:pPr>
    </w:p>
    <w:p w14:paraId="30F572F6"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7C42088B" w14:textId="77777777" w:rsidR="00624F69" w:rsidRPr="00BC0D76" w:rsidRDefault="00624F69" w:rsidP="00624F69">
      <w:pPr>
        <w:pStyle w:val="CRBodyText"/>
      </w:pPr>
    </w:p>
    <w:p w14:paraId="11B5D9DA"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0C4EA76C" w14:textId="77777777" w:rsidR="00624F69" w:rsidRPr="00BC0D76" w:rsidRDefault="00624F69" w:rsidP="00624F69">
      <w:pPr>
        <w:pStyle w:val="CRBodyText"/>
      </w:pPr>
    </w:p>
    <w:p w14:paraId="4639032A"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40799581" w14:textId="77777777" w:rsidR="00624F69" w:rsidRPr="00BC0D76" w:rsidRDefault="00624F69" w:rsidP="00624F69">
      <w:pPr>
        <w:pStyle w:val="CRBodyText"/>
      </w:pPr>
    </w:p>
    <w:p w14:paraId="4151E7A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13694358" w14:textId="77777777" w:rsidR="00624F69" w:rsidRPr="00BC0D76" w:rsidRDefault="00624F69" w:rsidP="00624F69">
      <w:pPr>
        <w:pStyle w:val="CRBodyText"/>
      </w:pPr>
    </w:p>
    <w:p w14:paraId="507B0124"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421714C1" w14:textId="77777777" w:rsidR="00395D19" w:rsidRPr="00BC0D76" w:rsidRDefault="00395D19" w:rsidP="00395D19">
      <w:pPr>
        <w:pStyle w:val="CRBodyText"/>
      </w:pPr>
    </w:p>
    <w:p w14:paraId="63726DC5"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8493367" w14:textId="77777777" w:rsidR="00624F69" w:rsidRPr="00BC0D76" w:rsidRDefault="00624F69" w:rsidP="00624F69">
      <w:pPr>
        <w:pStyle w:val="CRBodyText"/>
      </w:pPr>
    </w:p>
    <w:p w14:paraId="261F3D21" w14:textId="77777777" w:rsidR="004D2163" w:rsidRPr="00BC0D76" w:rsidRDefault="004D2163" w:rsidP="0041526F">
      <w:pPr>
        <w:pStyle w:val="CR1100"/>
      </w:pPr>
      <w:r w:rsidRPr="00BC0D76">
        <w:t>108. Cards</w:t>
      </w:r>
    </w:p>
    <w:p w14:paraId="7EACB8A8" w14:textId="77777777" w:rsidR="00624F69" w:rsidRPr="00BC0D76" w:rsidRDefault="00624F69" w:rsidP="00624F69">
      <w:pPr>
        <w:pStyle w:val="CRBodyText"/>
      </w:pPr>
    </w:p>
    <w:p w14:paraId="10E5F949" w14:textId="77777777" w:rsidR="004D2163" w:rsidRPr="00BC0D76" w:rsidRDefault="004D2163" w:rsidP="004D2163">
      <w:pPr>
        <w:pStyle w:val="CR1001"/>
      </w:pPr>
      <w:r w:rsidRPr="00BC0D76">
        <w:lastRenderedPageBreak/>
        <w:t xml:space="preserve">108.1. Use the Oracle™ card reference when determining a card’s wording. A card’s Oracle text can be found using the Gatherer card database at </w:t>
      </w:r>
      <w:hyperlink r:id="rId11" w:history="1">
        <w:r w:rsidRPr="00BC0D76">
          <w:rPr>
            <w:rStyle w:val="Hyperlink"/>
            <w:b/>
          </w:rPr>
          <w:t>http://gatherer.wizards.com</w:t>
        </w:r>
      </w:hyperlink>
      <w:r w:rsidRPr="00BC0D76">
        <w:t>.</w:t>
      </w:r>
    </w:p>
    <w:p w14:paraId="3B45C53E" w14:textId="77777777" w:rsidR="00624F69" w:rsidRPr="00BC0D76" w:rsidRDefault="00624F69" w:rsidP="00624F69">
      <w:pPr>
        <w:pStyle w:val="CRBodyText"/>
      </w:pPr>
    </w:p>
    <w:p w14:paraId="4944019A"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4334FCC4" w14:textId="77777777" w:rsidR="00624F69" w:rsidRPr="00BC0D76" w:rsidRDefault="00624F69" w:rsidP="00624F69">
      <w:pPr>
        <w:pStyle w:val="CRBodyText"/>
      </w:pPr>
    </w:p>
    <w:p w14:paraId="46E3CE8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1510FF78" w14:textId="77777777" w:rsidR="00D1682F" w:rsidRPr="00BC0D76" w:rsidRDefault="00D1682F" w:rsidP="00D1682F">
      <w:pPr>
        <w:pStyle w:val="CRBodyText"/>
      </w:pPr>
    </w:p>
    <w:p w14:paraId="0EC6C005" w14:textId="77777777" w:rsidR="004D2163" w:rsidRPr="00BC0D76" w:rsidRDefault="004D2163" w:rsidP="004D2163">
      <w:pPr>
        <w:pStyle w:val="CR1001a"/>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48254B53" w14:textId="77777777" w:rsidR="00D1682F" w:rsidRPr="00BC0D76" w:rsidRDefault="00D1682F" w:rsidP="00D1682F">
      <w:pPr>
        <w:pStyle w:val="CRBodyText"/>
      </w:pPr>
    </w:p>
    <w:p w14:paraId="02192A19"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9660CD9" w14:textId="77777777" w:rsidR="00D1682F" w:rsidRPr="00BC0D76" w:rsidRDefault="00D1682F" w:rsidP="00D1682F">
      <w:pPr>
        <w:pStyle w:val="CRBodyText"/>
      </w:pPr>
    </w:p>
    <w:p w14:paraId="6F5BB42D"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59C799D9" w14:textId="77777777" w:rsidR="00D1682F" w:rsidRPr="00BC0D76" w:rsidRDefault="00D1682F" w:rsidP="00D1682F">
      <w:pPr>
        <w:pStyle w:val="CRBodyText"/>
      </w:pPr>
    </w:p>
    <w:p w14:paraId="4A97D8BC" w14:textId="77777777" w:rsidR="004D2163" w:rsidRPr="00BC0D76" w:rsidRDefault="004D2163" w:rsidP="004D2163">
      <w:pPr>
        <w:pStyle w:val="CR1001a"/>
      </w:pPr>
      <w:r w:rsidRPr="00BC0D76">
        <w:t>108.4. A card doesn’t have a controller unless that card represents a permanent or spell; in those cases, its controller is determined by the rules for permanents or spells. See rules 110.2 and 111.2.</w:t>
      </w:r>
    </w:p>
    <w:p w14:paraId="3B07B3B4" w14:textId="77777777" w:rsidR="00D1682F" w:rsidRPr="00BC0D76" w:rsidRDefault="00D1682F" w:rsidP="00D1682F">
      <w:pPr>
        <w:pStyle w:val="CRBodyText"/>
      </w:pPr>
    </w:p>
    <w:p w14:paraId="65E0DB9D"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3185D62F" w14:textId="77777777" w:rsidR="00D1682F" w:rsidRPr="00BC0D76" w:rsidRDefault="00D1682F" w:rsidP="00D1682F">
      <w:pPr>
        <w:pStyle w:val="CRBodyText"/>
      </w:pPr>
    </w:p>
    <w:p w14:paraId="4632E442" w14:textId="77777777" w:rsidR="004D2163" w:rsidRPr="00BC0D76" w:rsidRDefault="004D2163" w:rsidP="004D2163">
      <w:pPr>
        <w:pStyle w:val="CR1001a"/>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676A216" w14:textId="77777777" w:rsidR="00D1682F" w:rsidRPr="00BC0D76" w:rsidRDefault="00D1682F" w:rsidP="00D1682F">
      <w:pPr>
        <w:pStyle w:val="CRBodyText"/>
      </w:pPr>
    </w:p>
    <w:p w14:paraId="1CA968EA" w14:textId="77777777" w:rsidR="004D2163" w:rsidRPr="00BC0D76" w:rsidRDefault="004D2163" w:rsidP="004D2163">
      <w:pPr>
        <w:pStyle w:val="CR1001a"/>
      </w:pPr>
      <w:r w:rsidRPr="00BC0D76">
        <w:t>108.6. For more information about cards, see section 2, “Parts of a Card.”</w:t>
      </w:r>
    </w:p>
    <w:p w14:paraId="50D0ABE1" w14:textId="77777777" w:rsidR="00D1682F" w:rsidRPr="00BC0D76" w:rsidRDefault="00D1682F" w:rsidP="00D1682F">
      <w:pPr>
        <w:pStyle w:val="CRBodyText"/>
      </w:pPr>
    </w:p>
    <w:p w14:paraId="3E6A7690" w14:textId="77777777" w:rsidR="004D2163" w:rsidRPr="00BC0D76" w:rsidRDefault="004D2163" w:rsidP="0041526F">
      <w:pPr>
        <w:pStyle w:val="CR1100"/>
      </w:pPr>
      <w:r w:rsidRPr="00BC0D76">
        <w:t>109. Objects</w:t>
      </w:r>
    </w:p>
    <w:p w14:paraId="40351E1A" w14:textId="77777777" w:rsidR="00D1682F" w:rsidRPr="00BC0D76" w:rsidRDefault="00D1682F" w:rsidP="00D1682F">
      <w:pPr>
        <w:pStyle w:val="CRBodyText"/>
      </w:pPr>
    </w:p>
    <w:p w14:paraId="36FC4D15"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705EA7CF" w14:textId="77777777" w:rsidR="00D1682F" w:rsidRPr="00BC0D76" w:rsidRDefault="00D1682F" w:rsidP="00D1682F">
      <w:pPr>
        <w:pStyle w:val="CRBodyText"/>
      </w:pPr>
    </w:p>
    <w:p w14:paraId="33BFA502"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7A589E91" w14:textId="77777777" w:rsidR="00D1682F" w:rsidRPr="00BC0D76" w:rsidRDefault="00D1682F" w:rsidP="00D1682F">
      <w:pPr>
        <w:pStyle w:val="CRBodyText"/>
      </w:pPr>
    </w:p>
    <w:p w14:paraId="1A89765A"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34C80FF2" w14:textId="77777777" w:rsidR="00D1682F" w:rsidRPr="00BC0D76" w:rsidRDefault="00D1682F" w:rsidP="00D1682F">
      <w:pPr>
        <w:pStyle w:val="CRBodyText"/>
      </w:pPr>
    </w:p>
    <w:p w14:paraId="3557A1EA" w14:textId="77777777" w:rsidR="004D2163" w:rsidRPr="00BC0D76" w:rsidRDefault="004D2163" w:rsidP="004D2163">
      <w:pPr>
        <w:pStyle w:val="CR1001a"/>
      </w:pPr>
      <w:r w:rsidRPr="00BC0D76">
        <w:lastRenderedPageBreak/>
        <w:t>109.2b If a spell or ability uses a description of an object that includes the word “spell,” it means a spell matching that description on the stack.</w:t>
      </w:r>
    </w:p>
    <w:p w14:paraId="7A1886B6" w14:textId="77777777" w:rsidR="00D1682F" w:rsidRPr="00BC0D76" w:rsidRDefault="00D1682F" w:rsidP="00D1682F">
      <w:pPr>
        <w:pStyle w:val="CRBodyText"/>
      </w:pPr>
    </w:p>
    <w:p w14:paraId="46D9F119"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19F4DF1E" w14:textId="77777777" w:rsidR="00D1682F" w:rsidRPr="00BC0D76" w:rsidRDefault="00D1682F" w:rsidP="00D1682F">
      <w:pPr>
        <w:pStyle w:val="CRBodyText"/>
      </w:pPr>
    </w:p>
    <w:p w14:paraId="3B153FF6"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6F0EAE37" w14:textId="77777777" w:rsidR="00D1682F" w:rsidRPr="00BC0D76" w:rsidRDefault="00D1682F" w:rsidP="00D1682F">
      <w:pPr>
        <w:pStyle w:val="CRBodyText"/>
      </w:pPr>
    </w:p>
    <w:p w14:paraId="72A4E7BB"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expansion symbol,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490F67D2" w14:textId="77777777" w:rsidR="00D1682F" w:rsidRPr="00BC0D76" w:rsidRDefault="00D1682F" w:rsidP="00D1682F">
      <w:pPr>
        <w:pStyle w:val="CRBodyText"/>
      </w:pPr>
    </w:p>
    <w:p w14:paraId="2B0F9B65" w14:textId="77777777"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14:paraId="0ADFDC34" w14:textId="77777777" w:rsidR="00D1682F" w:rsidRPr="00BC0D76" w:rsidRDefault="00D1682F" w:rsidP="00D1682F">
      <w:pPr>
        <w:pStyle w:val="CRBodyText"/>
      </w:pPr>
    </w:p>
    <w:p w14:paraId="123BB66C" w14:textId="77777777" w:rsidR="004D2163" w:rsidRPr="00BC0D76" w:rsidRDefault="004D2163" w:rsidP="004D2163">
      <w:pPr>
        <w:pStyle w:val="CR1001a"/>
      </w:pPr>
      <w:r>
        <w:t>109.4a An emblem is controlled by the player that puts it into the command zone. See rule 113, “Emblems.”</w:t>
      </w:r>
    </w:p>
    <w:p w14:paraId="6220440F" w14:textId="77777777" w:rsidR="00D1682F" w:rsidRPr="00BC0D76" w:rsidRDefault="00D1682F" w:rsidP="00D1682F">
      <w:pPr>
        <w:pStyle w:val="CRBodyText"/>
      </w:pPr>
    </w:p>
    <w:p w14:paraId="6F71EC47"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213E6666" w14:textId="77777777" w:rsidR="00D1682F" w:rsidRPr="00BC0D76" w:rsidRDefault="00D1682F" w:rsidP="00D1682F">
      <w:pPr>
        <w:pStyle w:val="CRBodyText"/>
      </w:pPr>
    </w:p>
    <w:p w14:paraId="215F515A"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631C3CC3" w14:textId="77777777" w:rsidR="00D1682F" w:rsidRPr="00BC0D76" w:rsidRDefault="00D1682F" w:rsidP="00D1682F">
      <w:pPr>
        <w:pStyle w:val="CRBodyText"/>
      </w:pPr>
    </w:p>
    <w:p w14:paraId="5D1A6774"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71EB189D" w14:textId="77777777" w:rsidR="00D1682F" w:rsidRPr="00BC0D76" w:rsidRDefault="00D1682F" w:rsidP="00D1682F">
      <w:pPr>
        <w:pStyle w:val="CRBodyText"/>
      </w:pPr>
    </w:p>
    <w:p w14:paraId="62512161"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0D7C5B4E" w14:textId="77777777" w:rsidR="001F51D1" w:rsidRPr="00BC0D76" w:rsidRDefault="001F51D1" w:rsidP="001F51D1">
      <w:pPr>
        <w:pStyle w:val="CRBodyText"/>
      </w:pPr>
    </w:p>
    <w:p w14:paraId="3F119F68" w14:textId="77777777" w:rsidR="004D2163" w:rsidRPr="00BC0D76" w:rsidRDefault="004D2163" w:rsidP="00F75A4B">
      <w:pPr>
        <w:pStyle w:val="CR1100"/>
      </w:pPr>
      <w:r w:rsidRPr="00BC0D76">
        <w:t>110. Permanents</w:t>
      </w:r>
    </w:p>
    <w:p w14:paraId="243BBD3E" w14:textId="77777777" w:rsidR="001F51D1" w:rsidRPr="00BC0D76" w:rsidRDefault="001F51D1" w:rsidP="001F51D1">
      <w:pPr>
        <w:pStyle w:val="CRBodyText"/>
      </w:pPr>
    </w:p>
    <w:p w14:paraId="5448B9A6"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76C785EA" w14:textId="77777777" w:rsidR="001F51D1" w:rsidRPr="00BC0D76" w:rsidRDefault="001F51D1" w:rsidP="001F51D1">
      <w:pPr>
        <w:pStyle w:val="CRBodyText"/>
      </w:pPr>
    </w:p>
    <w:p w14:paraId="78CBB0AF" w14:textId="77777777" w:rsidR="004D2163" w:rsidRPr="00BC0D76" w:rsidRDefault="004D2163" w:rsidP="004D2163">
      <w:pPr>
        <w:pStyle w:val="CR1001a"/>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5F696641" w14:textId="77777777" w:rsidR="001F51D1" w:rsidRPr="00BC0D76" w:rsidRDefault="001F51D1" w:rsidP="001F51D1">
      <w:pPr>
        <w:pStyle w:val="CRBodyText"/>
      </w:pPr>
    </w:p>
    <w:p w14:paraId="5313F098"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6984BC61" w14:textId="77777777" w:rsidR="001F51D1" w:rsidRPr="00BC0D76" w:rsidRDefault="001F51D1" w:rsidP="001F51D1">
      <w:pPr>
        <w:pStyle w:val="CRBodyText"/>
      </w:pPr>
    </w:p>
    <w:p w14:paraId="459E0886"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2D7AB7F" w14:textId="77777777" w:rsidR="001F51D1" w:rsidRPr="00BC0D76" w:rsidRDefault="001F51D1" w:rsidP="001F51D1">
      <w:pPr>
        <w:pStyle w:val="CRBodyText"/>
      </w:pPr>
    </w:p>
    <w:p w14:paraId="26AF5AC2" w14:textId="77777777" w:rsidR="004D2163" w:rsidRPr="00BC0D76" w:rsidRDefault="004D2163" w:rsidP="004D2163">
      <w:pPr>
        <w:pStyle w:val="CR1001"/>
      </w:pPr>
      <w:r w:rsidRPr="00BC0D76">
        <w:t xml:space="preserve">110.4. There are five permanent types: artifact, creature, enchantment, land, and planeswalker. Instant and sorcery cards can’t enter the battlefield and thus can’t be permanents. Some tribal cards can </w:t>
      </w:r>
      <w:r w:rsidRPr="00BC0D76">
        <w:lastRenderedPageBreak/>
        <w:t>enter the battlefield and some can’t, depending on their other card types. See section 3, “Card Types.”</w:t>
      </w:r>
    </w:p>
    <w:p w14:paraId="46DAF4EA" w14:textId="77777777" w:rsidR="001F51D1" w:rsidRPr="00BC0D76" w:rsidRDefault="001F51D1" w:rsidP="001F51D1">
      <w:pPr>
        <w:pStyle w:val="CRBodyText"/>
      </w:pPr>
    </w:p>
    <w:p w14:paraId="29792945"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69BE4AC4" w14:textId="77777777" w:rsidR="001F51D1" w:rsidRPr="00BC0D76" w:rsidRDefault="001F51D1" w:rsidP="001F51D1">
      <w:pPr>
        <w:pStyle w:val="CRBodyText"/>
      </w:pPr>
    </w:p>
    <w:p w14:paraId="7A53C2CB"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58F27D50" w14:textId="77777777" w:rsidR="001F51D1" w:rsidRPr="00BC0D76" w:rsidRDefault="001F51D1" w:rsidP="001F51D1">
      <w:pPr>
        <w:pStyle w:val="CRBodyText"/>
      </w:pPr>
    </w:p>
    <w:p w14:paraId="0869B48C" w14:textId="77777777" w:rsidR="004D2163" w:rsidRPr="00BC0D76" w:rsidRDefault="004D2163" w:rsidP="004D2163">
      <w:pPr>
        <w:pStyle w:val="CR1001a"/>
      </w:pPr>
      <w:r w:rsidRPr="00BC0D76">
        <w:t>110.4c If a permanent somehow loses all its permanent types, it remains on the battlefield. It’s still a permanent.</w:t>
      </w:r>
    </w:p>
    <w:p w14:paraId="44471FD6" w14:textId="77777777" w:rsidR="001F51D1" w:rsidRPr="00BC0D76" w:rsidRDefault="001F51D1" w:rsidP="001F51D1">
      <w:pPr>
        <w:pStyle w:val="CRBodyText"/>
      </w:pPr>
    </w:p>
    <w:p w14:paraId="67B8B727"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666F6083" w14:textId="77777777" w:rsidR="001F51D1" w:rsidRPr="00BC0D76" w:rsidRDefault="001F51D1" w:rsidP="001F51D1">
      <w:pPr>
        <w:pStyle w:val="CRBodyText"/>
      </w:pPr>
    </w:p>
    <w:p w14:paraId="12859373" w14:textId="77777777" w:rsidR="004D2163" w:rsidRPr="00BC0D76" w:rsidRDefault="004D2163" w:rsidP="004D2163">
      <w:pPr>
        <w:pStyle w:val="CR1001a"/>
      </w:pPr>
      <w:r w:rsidRPr="00BC0D76">
        <w:t>110.5a A token is both owned and controlled by the player under whose control it entered the battlefield.</w:t>
      </w:r>
    </w:p>
    <w:p w14:paraId="779D3E63" w14:textId="77777777" w:rsidR="001F51D1" w:rsidRPr="00BC0D76" w:rsidRDefault="001F51D1" w:rsidP="001F51D1">
      <w:pPr>
        <w:pStyle w:val="CRBodyText"/>
      </w:pPr>
    </w:p>
    <w:p w14:paraId="3C8FC502"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7285BBE9"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expansion symbol, rules text, or abilities.</w:t>
      </w:r>
    </w:p>
    <w:p w14:paraId="59D667DE" w14:textId="77777777" w:rsidR="001F51D1" w:rsidRPr="00BC0D76" w:rsidRDefault="001F51D1" w:rsidP="001F51D1">
      <w:pPr>
        <w:pStyle w:val="CRBodyText"/>
      </w:pPr>
    </w:p>
    <w:p w14:paraId="3F7AB861"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115B872B" w14:textId="77777777" w:rsidR="001F51D1" w:rsidRPr="00BC0D76" w:rsidRDefault="001F51D1" w:rsidP="001F51D1">
      <w:pPr>
        <w:pStyle w:val="CRBodyText"/>
      </w:pPr>
    </w:p>
    <w:p w14:paraId="3F6B4E7B"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7F5D3616" w14:textId="77777777" w:rsidR="001F51D1" w:rsidRPr="00BC0D76" w:rsidRDefault="001F51D1" w:rsidP="001F51D1">
      <w:pPr>
        <w:pStyle w:val="CRBodyText"/>
      </w:pPr>
    </w:p>
    <w:p w14:paraId="4D104E5D"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35F0F669" w14:textId="77777777" w:rsidR="001F51D1" w:rsidRPr="00BC0D76" w:rsidRDefault="001F51D1" w:rsidP="001F51D1">
      <w:pPr>
        <w:pStyle w:val="CRBodyText"/>
      </w:pPr>
    </w:p>
    <w:p w14:paraId="2C7A9EE4"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7829DCE7" w14:textId="77777777" w:rsidR="001F51D1" w:rsidRPr="00BC0D76" w:rsidRDefault="001F51D1" w:rsidP="001F51D1">
      <w:pPr>
        <w:pStyle w:val="CRBodyText"/>
      </w:pPr>
    </w:p>
    <w:p w14:paraId="497462AA"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790C840C" w14:textId="77777777" w:rsidR="001F51D1" w:rsidRPr="00BC0D76" w:rsidRDefault="001F51D1" w:rsidP="001F51D1">
      <w:pPr>
        <w:pStyle w:val="CRBodyText"/>
      </w:pPr>
    </w:p>
    <w:p w14:paraId="6116C17E"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7032C38E" w14:textId="77777777" w:rsidR="001F51D1" w:rsidRPr="00BC0D76" w:rsidRDefault="001F51D1" w:rsidP="001F51D1">
      <w:pPr>
        <w:pStyle w:val="CRBodyText"/>
      </w:pPr>
    </w:p>
    <w:p w14:paraId="32408B47" w14:textId="77777777" w:rsidR="004D2163" w:rsidRPr="00BC0D76" w:rsidRDefault="004D2163" w:rsidP="004D2163">
      <w:pPr>
        <w:pStyle w:val="CR1001a"/>
      </w:pPr>
      <w:r w:rsidRPr="00BC0D76">
        <w:t>110.6a Status is not a characteristic, though it may affect a permanent’s characteristics.</w:t>
      </w:r>
    </w:p>
    <w:p w14:paraId="712BE88C" w14:textId="77777777" w:rsidR="004D2163" w:rsidRPr="00BC0D76" w:rsidRDefault="004D2163" w:rsidP="004D2163">
      <w:pPr>
        <w:pStyle w:val="CR1001a"/>
      </w:pPr>
    </w:p>
    <w:p w14:paraId="3C85472F" w14:textId="77777777" w:rsidR="004D2163" w:rsidRPr="00BC0D76" w:rsidRDefault="004D2163" w:rsidP="004D2163">
      <w:pPr>
        <w:pStyle w:val="CR1001a"/>
      </w:pPr>
      <w:r w:rsidRPr="00BC0D76">
        <w:lastRenderedPageBreak/>
        <w:t>110.6b Permanents enter the battlefield untapped, unflipped, face up, and phased in unless a spell or ability says otherwise.</w:t>
      </w:r>
    </w:p>
    <w:p w14:paraId="668520E2" w14:textId="77777777" w:rsidR="001F51D1" w:rsidRPr="00BC0D76" w:rsidRDefault="001F51D1" w:rsidP="001F51D1">
      <w:pPr>
        <w:pStyle w:val="CRBodyText"/>
      </w:pPr>
    </w:p>
    <w:p w14:paraId="470F842A"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394E19D9"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1C4B7983" w14:textId="77777777" w:rsidR="001F51D1" w:rsidRPr="00BC0D76" w:rsidRDefault="001F51D1" w:rsidP="001F51D1">
      <w:pPr>
        <w:pStyle w:val="CRBodyText"/>
      </w:pPr>
    </w:p>
    <w:p w14:paraId="0214D96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1681504A" w14:textId="77777777" w:rsidR="001F51D1" w:rsidRPr="00BC0D76" w:rsidRDefault="001F51D1" w:rsidP="001F51D1">
      <w:pPr>
        <w:pStyle w:val="CRBodyText"/>
      </w:pPr>
    </w:p>
    <w:p w14:paraId="1F1844CD" w14:textId="77777777" w:rsidR="004D2163" w:rsidRPr="00BC0D76" w:rsidRDefault="004D2163" w:rsidP="00F75A4B">
      <w:pPr>
        <w:pStyle w:val="CR1100"/>
      </w:pPr>
      <w:r w:rsidRPr="00BC0D76">
        <w:t>111. Spells</w:t>
      </w:r>
    </w:p>
    <w:p w14:paraId="13F7E270" w14:textId="77777777" w:rsidR="001F51D1" w:rsidRPr="00BC0D76" w:rsidRDefault="001F51D1" w:rsidP="001F51D1">
      <w:pPr>
        <w:pStyle w:val="CRBodyText"/>
      </w:pPr>
    </w:p>
    <w:p w14:paraId="0116C588"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60E03255" w14:textId="77777777" w:rsidR="001F51D1" w:rsidRPr="00BC0D76" w:rsidRDefault="001F51D1" w:rsidP="001F51D1">
      <w:pPr>
        <w:pStyle w:val="CRBodyText"/>
      </w:pPr>
    </w:p>
    <w:p w14:paraId="062BD8E1"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5B2BD61A" w14:textId="77777777" w:rsidR="004D2163" w:rsidRPr="00BC0D76" w:rsidRDefault="004D2163" w:rsidP="004D2163">
      <w:pPr>
        <w:pStyle w:val="CR1001a"/>
      </w:pPr>
    </w:p>
    <w:p w14:paraId="3BC17D49"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2FFB906B" w14:textId="77777777" w:rsidR="001F51D1" w:rsidRPr="00BC0D76" w:rsidRDefault="001F51D1" w:rsidP="001F51D1">
      <w:pPr>
        <w:pStyle w:val="CRBodyText"/>
      </w:pPr>
    </w:p>
    <w:p w14:paraId="00B5D032"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593060B9" w14:textId="77777777" w:rsidR="001F51D1" w:rsidRPr="00BC0D76" w:rsidRDefault="001F51D1" w:rsidP="001F51D1">
      <w:pPr>
        <w:pStyle w:val="CRBodyText"/>
      </w:pPr>
    </w:p>
    <w:p w14:paraId="6853F64B"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727B3FA" w14:textId="77777777" w:rsidR="001F51D1" w:rsidRPr="00BC0D76" w:rsidRDefault="001F51D1" w:rsidP="001F51D1">
      <w:pPr>
        <w:pStyle w:val="CRBodyText"/>
      </w:pPr>
    </w:p>
    <w:p w14:paraId="7C28609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340E44D1" w14:textId="77777777"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14:paraId="0D747135" w14:textId="77777777" w:rsidR="001F51D1" w:rsidRPr="00BC0D76" w:rsidRDefault="001F51D1" w:rsidP="001F51D1">
      <w:pPr>
        <w:pStyle w:val="CRBodyText"/>
      </w:pPr>
    </w:p>
    <w:p w14:paraId="2A8F446E" w14:textId="77777777" w:rsidR="004D2163" w:rsidRPr="00BC0D76" w:rsidRDefault="004D2163" w:rsidP="00F75A4B">
      <w:pPr>
        <w:pStyle w:val="CR1100"/>
      </w:pPr>
      <w:r w:rsidRPr="00BC0D76">
        <w:t>112. Abilities</w:t>
      </w:r>
    </w:p>
    <w:p w14:paraId="3251F6C3" w14:textId="77777777" w:rsidR="001F51D1" w:rsidRPr="00BC0D76" w:rsidRDefault="001F51D1" w:rsidP="001F51D1">
      <w:pPr>
        <w:pStyle w:val="CRBodyText"/>
      </w:pPr>
    </w:p>
    <w:p w14:paraId="39A0A07A"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4D899625" w14:textId="77777777" w:rsidR="001F51D1" w:rsidRPr="00BC0D76" w:rsidRDefault="001F51D1" w:rsidP="001F51D1">
      <w:pPr>
        <w:pStyle w:val="CRBodyText"/>
      </w:pPr>
    </w:p>
    <w:p w14:paraId="461F996F"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79F1D51C" w14:textId="77777777" w:rsidR="001F51D1" w:rsidRPr="00BC0D76" w:rsidRDefault="001F51D1" w:rsidP="001F51D1">
      <w:pPr>
        <w:pStyle w:val="CRBodyText"/>
      </w:pPr>
    </w:p>
    <w:p w14:paraId="5E938E53"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44121B3F" w14:textId="77777777" w:rsidR="006075DC" w:rsidRPr="00BC0D76" w:rsidRDefault="006075DC" w:rsidP="006075DC">
      <w:pPr>
        <w:pStyle w:val="CRBodyText"/>
      </w:pPr>
    </w:p>
    <w:p w14:paraId="5B97BA86" w14:textId="77777777" w:rsidR="004D2163" w:rsidRPr="00BC0D76" w:rsidRDefault="004D2163" w:rsidP="004D2163">
      <w:pPr>
        <w:pStyle w:val="CR1001"/>
      </w:pPr>
      <w:r w:rsidRPr="00BC0D76">
        <w:t>112.2. Abilities can affect the objects they’re on. They can also affect other objects and/or players.</w:t>
      </w:r>
    </w:p>
    <w:p w14:paraId="0A83F5CD" w14:textId="77777777" w:rsidR="00395D19" w:rsidRPr="00BC0D76" w:rsidRDefault="00395D19" w:rsidP="00395D19">
      <w:pPr>
        <w:pStyle w:val="CRBodyText"/>
      </w:pPr>
      <w:bookmarkStart w:id="4" w:name="OLE_LINK26"/>
    </w:p>
    <w:p w14:paraId="1233CE12" w14:textId="77777777" w:rsidR="004D2163" w:rsidRPr="00BC0D76" w:rsidRDefault="004D2163" w:rsidP="004D2163">
      <w:pPr>
        <w:pStyle w:val="CR1001a"/>
      </w:pPr>
      <w:r w:rsidRPr="00BC0D76">
        <w:t>112.2a Abilities can be beneficial or detrimental.</w:t>
      </w:r>
    </w:p>
    <w:p w14:paraId="68755018" w14:textId="77777777" w:rsidR="004D2163" w:rsidRPr="00BC0D76" w:rsidRDefault="004D2163" w:rsidP="004D2163">
      <w:pPr>
        <w:pStyle w:val="CREx1001a"/>
      </w:pPr>
      <w:r w:rsidRPr="00BC0D76">
        <w:rPr>
          <w:b/>
        </w:rPr>
        <w:t>Example:</w:t>
      </w:r>
      <w:r w:rsidRPr="00BC0D76">
        <w:t xml:space="preserve"> “[This creature] can’t block” is an ability.</w:t>
      </w:r>
    </w:p>
    <w:p w14:paraId="05AC1FB9" w14:textId="77777777" w:rsidR="006075DC" w:rsidRPr="00BC0D76" w:rsidRDefault="006075DC" w:rsidP="006075DC">
      <w:pPr>
        <w:pStyle w:val="CRBodyText"/>
      </w:pPr>
      <w:bookmarkStart w:id="5" w:name="OLE_LINK27"/>
      <w:bookmarkEnd w:id="4"/>
    </w:p>
    <w:p w14:paraId="33E27AB7" w14:textId="77777777" w:rsidR="004D2163" w:rsidRPr="00BC0D76" w:rsidRDefault="004D2163" w:rsidP="004D2163">
      <w:pPr>
        <w:pStyle w:val="CR1001a"/>
      </w:pPr>
      <w:r w:rsidRPr="00BC0D76">
        <w:t>112.2b An additional cost or alternative cost to cast a card is an ability of the card.</w:t>
      </w:r>
    </w:p>
    <w:bookmarkEnd w:id="5"/>
    <w:p w14:paraId="5ACA1C74" w14:textId="77777777" w:rsidR="006075DC" w:rsidRPr="00BC0D76" w:rsidRDefault="006075DC" w:rsidP="006075DC">
      <w:pPr>
        <w:pStyle w:val="CRBodyText"/>
      </w:pPr>
    </w:p>
    <w:p w14:paraId="661440B9"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2BA292B" w14:textId="77777777" w:rsidR="006075DC" w:rsidRPr="00BC0D76" w:rsidRDefault="006075DC" w:rsidP="006075DC">
      <w:pPr>
        <w:pStyle w:val="CRBodyText"/>
      </w:pPr>
    </w:p>
    <w:p w14:paraId="5B229E3B"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3749BBE6" w14:textId="77777777" w:rsidR="006075DC" w:rsidRPr="00BC0D76" w:rsidRDefault="006075DC" w:rsidP="006075DC">
      <w:pPr>
        <w:pStyle w:val="CRBodyText"/>
      </w:pPr>
    </w:p>
    <w:p w14:paraId="2D73B7AA" w14:textId="77777777" w:rsidR="004D2163" w:rsidRPr="00BC0D76" w:rsidRDefault="004D2163" w:rsidP="004D2163">
      <w:pPr>
        <w:pStyle w:val="CR1001"/>
      </w:pPr>
      <w:r w:rsidRPr="00BC0D76">
        <w:t>112.3. There are four general categories of abilities:</w:t>
      </w:r>
    </w:p>
    <w:p w14:paraId="16B27312" w14:textId="77777777" w:rsidR="006075DC" w:rsidRPr="00BC0D76" w:rsidRDefault="006075DC" w:rsidP="006075DC">
      <w:pPr>
        <w:pStyle w:val="CRBodyText"/>
      </w:pPr>
    </w:p>
    <w:p w14:paraId="4FE18F0C"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56F546B7" w14:textId="77777777" w:rsidR="006075DC" w:rsidRPr="00BC0D76" w:rsidRDefault="006075DC" w:rsidP="006075DC">
      <w:pPr>
        <w:pStyle w:val="CRBodyText"/>
      </w:pPr>
    </w:p>
    <w:p w14:paraId="0ABFD653"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1AA6B7C5" w14:textId="77777777" w:rsidR="006075DC" w:rsidRPr="00BC0D76" w:rsidRDefault="006075DC" w:rsidP="006075DC">
      <w:pPr>
        <w:pStyle w:val="CRBodyText"/>
      </w:pPr>
    </w:p>
    <w:p w14:paraId="6B632028"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begin with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8E4B984" w14:textId="77777777" w:rsidR="006075DC" w:rsidRPr="00BC0D76" w:rsidRDefault="006075DC" w:rsidP="006075DC">
      <w:pPr>
        <w:pStyle w:val="CRBodyText"/>
      </w:pPr>
    </w:p>
    <w:p w14:paraId="1F858316"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49ADB23A" w14:textId="77777777" w:rsidR="006075DC" w:rsidRPr="00BC0D76" w:rsidRDefault="006075DC" w:rsidP="006075DC">
      <w:pPr>
        <w:pStyle w:val="CRBodyText"/>
      </w:pPr>
    </w:p>
    <w:p w14:paraId="5E0B6E7F"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279B3A88" w14:textId="77777777" w:rsidR="006075DC" w:rsidRPr="00BC0D76" w:rsidRDefault="006075DC" w:rsidP="006075DC">
      <w:pPr>
        <w:pStyle w:val="CRBodyText"/>
      </w:pPr>
    </w:p>
    <w:p w14:paraId="0E3C16E1"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921369F" w14:textId="77777777" w:rsidR="006075DC" w:rsidRPr="00BC0D76" w:rsidRDefault="006075DC" w:rsidP="006075DC">
      <w:pPr>
        <w:pStyle w:val="CRBodyText"/>
      </w:pPr>
    </w:p>
    <w:p w14:paraId="51D7B94F"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5A39229D" w14:textId="77777777" w:rsidR="006075DC" w:rsidRPr="00BC0D76" w:rsidRDefault="006075DC" w:rsidP="006075DC">
      <w:pPr>
        <w:pStyle w:val="CRBodyText"/>
      </w:pPr>
    </w:p>
    <w:p w14:paraId="2959FA60" w14:textId="77777777" w:rsidR="004D2163" w:rsidRPr="00BC0D76" w:rsidRDefault="004D2163" w:rsidP="004D2163">
      <w:pPr>
        <w:pStyle w:val="CR1001a"/>
      </w:pPr>
      <w:r w:rsidRPr="00BC0D76">
        <w:t>112.6a Characteristic-defining abilities function everywhere, even outside the game. (See rule 604.3.)</w:t>
      </w:r>
    </w:p>
    <w:p w14:paraId="31759992" w14:textId="77777777" w:rsidR="00395D19" w:rsidRPr="00BC0D76" w:rsidRDefault="00395D19" w:rsidP="00395D19">
      <w:pPr>
        <w:pStyle w:val="CRBodyText"/>
      </w:pPr>
    </w:p>
    <w:p w14:paraId="69D0584A" w14:textId="77777777" w:rsidR="004D2163" w:rsidRPr="00BC0D76" w:rsidRDefault="004D2163" w:rsidP="004D2163">
      <w:pPr>
        <w:pStyle w:val="CR1001a"/>
      </w:pPr>
      <w:r w:rsidRPr="00BC0D76">
        <w:t>112.6b An ability that states which zones it functions in functions only from those zones.</w:t>
      </w:r>
    </w:p>
    <w:p w14:paraId="07914D1C" w14:textId="77777777" w:rsidR="00395D19" w:rsidRPr="00BC0D76" w:rsidRDefault="00395D19" w:rsidP="00395D19">
      <w:pPr>
        <w:pStyle w:val="CRBodyText"/>
      </w:pPr>
    </w:p>
    <w:p w14:paraId="1080366E"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67EAB02D" w14:textId="77777777" w:rsidR="00395D19" w:rsidRPr="00BC0D76" w:rsidRDefault="00395D19" w:rsidP="00395D19">
      <w:pPr>
        <w:pStyle w:val="CRBodyText"/>
      </w:pPr>
    </w:p>
    <w:p w14:paraId="324AFB91"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2CCA4CA2" w14:textId="77777777" w:rsidR="00395D19" w:rsidRPr="00BC0D76" w:rsidRDefault="00395D19" w:rsidP="00395D19">
      <w:pPr>
        <w:pStyle w:val="CRBodyText"/>
      </w:pPr>
    </w:p>
    <w:p w14:paraId="315E6419"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44528522" w14:textId="77777777" w:rsidR="00395D19" w:rsidRPr="00BC0D76" w:rsidRDefault="00395D19" w:rsidP="00395D19">
      <w:pPr>
        <w:pStyle w:val="CRBodyText"/>
      </w:pPr>
    </w:p>
    <w:p w14:paraId="743C87FA"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49F7D927" w14:textId="77777777" w:rsidR="00395D19" w:rsidRPr="00BC0D76" w:rsidRDefault="00395D19" w:rsidP="00395D19">
      <w:pPr>
        <w:pStyle w:val="CRBodyText"/>
      </w:pPr>
    </w:p>
    <w:p w14:paraId="23A75FC7"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246175FB" w14:textId="77777777" w:rsidR="00395D19" w:rsidRPr="00BC0D76" w:rsidRDefault="00395D19" w:rsidP="00395D19">
      <w:pPr>
        <w:pStyle w:val="CRBodyText"/>
      </w:pPr>
    </w:p>
    <w:p w14:paraId="3A06DDD1"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41C4579A" w14:textId="77777777" w:rsidR="00395D19" w:rsidRPr="00BC0D76" w:rsidRDefault="00395D19" w:rsidP="00395D19">
      <w:pPr>
        <w:pStyle w:val="CRBodyText"/>
      </w:pPr>
    </w:p>
    <w:p w14:paraId="0B07C1AF"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354C0E10" w14:textId="77777777" w:rsidR="00395D19" w:rsidRPr="00BC0D76" w:rsidRDefault="00395D19" w:rsidP="00395D19">
      <w:pPr>
        <w:pStyle w:val="CRBodyText"/>
      </w:pPr>
    </w:p>
    <w:p w14:paraId="1EC99F5B"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37F3352F"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is put into a graveyard, destroy target enchantment.” The first trigger condition functions from the battlefield and the second trigger condition functions from the exile zone. (See rule 702.53, “Haunt.”)</w:t>
      </w:r>
    </w:p>
    <w:p w14:paraId="03796A1B" w14:textId="77777777" w:rsidR="00395D19" w:rsidRPr="00BC0D76" w:rsidRDefault="00395D19" w:rsidP="00395D19">
      <w:pPr>
        <w:pStyle w:val="CRBodyText"/>
      </w:pPr>
    </w:p>
    <w:p w14:paraId="6B436018"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12CA5E1A"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63E83CDD" w14:textId="77777777" w:rsidR="00395D19" w:rsidRPr="00BC0D76" w:rsidRDefault="00395D19" w:rsidP="00395D19">
      <w:pPr>
        <w:pStyle w:val="CRBodyText"/>
      </w:pPr>
    </w:p>
    <w:p w14:paraId="2FB2852F" w14:textId="77777777"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2" w:history="1">
        <w:r w:rsidRPr="00BC0D76">
          <w:rPr>
            <w:rStyle w:val="Hyperlink"/>
            <w:b/>
          </w:rPr>
          <w:t>www.wizards.com/wpn/Events/Rules.aspx</w:t>
        </w:r>
      </w:hyperlink>
      <w:r w:rsidRPr="00BC0D76">
        <w:t>.</w:t>
      </w:r>
    </w:p>
    <w:p w14:paraId="5F73C6D2" w14:textId="77777777" w:rsidR="00395D19" w:rsidRPr="00BC0D76" w:rsidRDefault="00395D19" w:rsidP="00395D19">
      <w:pPr>
        <w:pStyle w:val="CRBodyText"/>
      </w:pPr>
    </w:p>
    <w:p w14:paraId="60271D78" w14:textId="77777777"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14:paraId="779F4CA3" w14:textId="77777777" w:rsidR="00395D19" w:rsidRPr="00BC0D76" w:rsidRDefault="00395D19" w:rsidP="00395D19">
      <w:pPr>
        <w:pStyle w:val="CRBodyText"/>
      </w:pPr>
    </w:p>
    <w:p w14:paraId="0FDBE2A6"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7F4EB398" w14:textId="77777777" w:rsidR="00D6547A" w:rsidRPr="00BC0D76" w:rsidRDefault="00D6547A" w:rsidP="00D6547A">
      <w:pPr>
        <w:pStyle w:val="CRBodyText"/>
      </w:pPr>
    </w:p>
    <w:p w14:paraId="7332E28D"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094CD1B9" w14:textId="77777777" w:rsidR="00D6547A" w:rsidRPr="00BC0D76" w:rsidRDefault="00D6547A" w:rsidP="00D6547A">
      <w:pPr>
        <w:pStyle w:val="CRBodyText"/>
      </w:pPr>
    </w:p>
    <w:p w14:paraId="2570CD57"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6316514A" w14:textId="77777777" w:rsidR="00D6547A" w:rsidRPr="00BC0D76" w:rsidRDefault="00D6547A" w:rsidP="00D6547A">
      <w:pPr>
        <w:pStyle w:val="CRBodyText"/>
      </w:pPr>
    </w:p>
    <w:p w14:paraId="66BD7CA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6A396EBA" w14:textId="77777777" w:rsidR="00D6547A" w:rsidRPr="00BC0D76" w:rsidRDefault="00D6547A" w:rsidP="00D6547A">
      <w:pPr>
        <w:pStyle w:val="CRBodyText"/>
      </w:pPr>
    </w:p>
    <w:p w14:paraId="2ED056B9" w14:textId="77777777" w:rsidR="004D2163" w:rsidRPr="00BC0D76"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3859D686" w14:textId="77777777" w:rsidR="00D6547A" w:rsidRPr="00BC0D76" w:rsidRDefault="00D6547A" w:rsidP="00D6547A">
      <w:pPr>
        <w:pStyle w:val="CRBodyText"/>
      </w:pPr>
    </w:p>
    <w:p w14:paraId="35B5F8D0" w14:textId="77777777" w:rsidR="004D2163" w:rsidRPr="00BC0D76" w:rsidRDefault="004D2163" w:rsidP="004D2163">
      <w:pPr>
        <w:pStyle w:val="CR1001"/>
      </w:pPr>
      <w:r w:rsidRPr="00BC0D76">
        <w:t>112.11.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(“[permanent]” is indestructible” or “[creature] is unblockable,” for example), it’s neither granting an ability nor setting a characteristic. (See rules 700.4 and 700.5.)</w:t>
      </w:r>
    </w:p>
    <w:p w14:paraId="21171E01" w14:textId="77777777"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is indestructible” would get +2/+2.</w:t>
      </w:r>
    </w:p>
    <w:p w14:paraId="69879D4E" w14:textId="77777777" w:rsidR="00D6547A" w:rsidRPr="00BC0D76" w:rsidRDefault="00D6547A" w:rsidP="00D6547A">
      <w:pPr>
        <w:pStyle w:val="CRBodyText"/>
      </w:pPr>
    </w:p>
    <w:p w14:paraId="46BBFCDF" w14:textId="77777777" w:rsidR="004D2163" w:rsidRPr="00BC0D76" w:rsidRDefault="004D2163" w:rsidP="00F75A4B">
      <w:pPr>
        <w:pStyle w:val="CR1100"/>
      </w:pPr>
      <w:r w:rsidRPr="00BC0D76">
        <w:t>113. Emblems</w:t>
      </w:r>
    </w:p>
    <w:p w14:paraId="3A1E3A7F" w14:textId="77777777" w:rsidR="00D6547A" w:rsidRPr="00BC0D76" w:rsidRDefault="00D6547A" w:rsidP="00D6547A">
      <w:pPr>
        <w:pStyle w:val="CRBodyText"/>
      </w:pPr>
    </w:p>
    <w:p w14:paraId="2E6E7BBE"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12AAB63F" w14:textId="77777777" w:rsidR="00D6547A" w:rsidRPr="00BC0D76" w:rsidRDefault="00D6547A" w:rsidP="00D6547A">
      <w:pPr>
        <w:pStyle w:val="CRBodyText"/>
      </w:pPr>
    </w:p>
    <w:p w14:paraId="6221988A"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34B6E90A" w14:textId="77777777" w:rsidR="00D6547A" w:rsidRPr="00BC0D76" w:rsidRDefault="00D6547A" w:rsidP="00D6547A">
      <w:pPr>
        <w:pStyle w:val="CRBodyText"/>
      </w:pPr>
    </w:p>
    <w:p w14:paraId="33195896" w14:textId="77777777" w:rsidR="004D2163" w:rsidRPr="00BC0D76" w:rsidRDefault="004D2163" w:rsidP="004D2163">
      <w:pPr>
        <w:pStyle w:val="CR1001"/>
      </w:pPr>
      <w:r w:rsidRPr="00BC0D76">
        <w:t>113.3. An emblem has no characteristics other than the abilities defined by the effect that created it. In particular, an emblem has no name, no types, no mana cost, no color, and no expansion symbol.</w:t>
      </w:r>
    </w:p>
    <w:p w14:paraId="6816E25F" w14:textId="77777777" w:rsidR="00D6547A" w:rsidRPr="00BC0D76" w:rsidRDefault="00D6547A" w:rsidP="00D6547A">
      <w:pPr>
        <w:pStyle w:val="CRBodyText"/>
      </w:pPr>
    </w:p>
    <w:p w14:paraId="2FC9E722" w14:textId="77777777" w:rsidR="004D2163" w:rsidRPr="00BC0D76" w:rsidRDefault="004D2163" w:rsidP="004D2163">
      <w:pPr>
        <w:pStyle w:val="CR1001"/>
      </w:pPr>
      <w:r w:rsidRPr="00BC0D76">
        <w:t>113.4. Abilities of emblems function in the command zone.</w:t>
      </w:r>
    </w:p>
    <w:p w14:paraId="39E391E1" w14:textId="77777777" w:rsidR="00D6547A" w:rsidRPr="00BC0D76" w:rsidRDefault="00D6547A" w:rsidP="00D6547A">
      <w:pPr>
        <w:pStyle w:val="CRBodyText"/>
      </w:pPr>
    </w:p>
    <w:p w14:paraId="0709C453" w14:textId="77777777" w:rsidR="004D2163" w:rsidRPr="00BC0D76" w:rsidRDefault="004D2163" w:rsidP="004D2163">
      <w:pPr>
        <w:pStyle w:val="CR1001"/>
      </w:pPr>
      <w:r w:rsidRPr="00BC0D76">
        <w:t>113.5. An emblem is neither a card nor a permanent. Emblem isn’t a card type.</w:t>
      </w:r>
    </w:p>
    <w:p w14:paraId="50F74A20" w14:textId="77777777" w:rsidR="00D6547A" w:rsidRPr="00BC0D76" w:rsidRDefault="00D6547A" w:rsidP="00D6547A">
      <w:pPr>
        <w:pStyle w:val="CRBodyText"/>
      </w:pPr>
    </w:p>
    <w:p w14:paraId="25C39994" w14:textId="77777777" w:rsidR="004D2163" w:rsidRPr="00BC0D76" w:rsidRDefault="004D2163" w:rsidP="00F75A4B">
      <w:pPr>
        <w:pStyle w:val="CR1100"/>
      </w:pPr>
      <w:r w:rsidRPr="00BC0D76">
        <w:lastRenderedPageBreak/>
        <w:t>114. Targets</w:t>
      </w:r>
    </w:p>
    <w:p w14:paraId="0AB278EC" w14:textId="77777777" w:rsidR="00D6547A" w:rsidRPr="00BC0D76" w:rsidRDefault="00D6547A" w:rsidP="00D6547A">
      <w:pPr>
        <w:pStyle w:val="CRBodyText"/>
      </w:pPr>
    </w:p>
    <w:p w14:paraId="5B6AA647"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BD59F3E" w14:textId="77777777" w:rsidR="00D6547A" w:rsidRPr="00BC0D76" w:rsidRDefault="00D6547A" w:rsidP="00D6547A">
      <w:pPr>
        <w:pStyle w:val="CRBodyText"/>
      </w:pPr>
    </w:p>
    <w:p w14:paraId="4F153A09"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7C605823"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4D4AFF7D" w14:textId="77777777" w:rsidR="00D6547A" w:rsidRPr="00BC0D76" w:rsidRDefault="00D6547A" w:rsidP="00D6547A">
      <w:pPr>
        <w:pStyle w:val="CRBodyText"/>
      </w:pPr>
    </w:p>
    <w:p w14:paraId="16318C17"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513842E3" w14:textId="77777777" w:rsidR="00D6547A" w:rsidRPr="00BC0D76" w:rsidRDefault="00D6547A" w:rsidP="00D6547A">
      <w:pPr>
        <w:pStyle w:val="CRBodyText"/>
      </w:pPr>
    </w:p>
    <w:p w14:paraId="4BD0AE48"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766AEE8E" w14:textId="77777777" w:rsidR="00D6547A" w:rsidRPr="00BC0D76" w:rsidRDefault="00D6547A" w:rsidP="00D6547A">
      <w:pPr>
        <w:pStyle w:val="CRBodyText"/>
      </w:pPr>
    </w:p>
    <w:p w14:paraId="5F832F36"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67D38DF1" w14:textId="77777777" w:rsidR="00AA3B33" w:rsidRPr="00BC0D76" w:rsidRDefault="00AA3B33" w:rsidP="00AA3B33">
      <w:pPr>
        <w:pStyle w:val="CRBodyText"/>
      </w:pPr>
    </w:p>
    <w:p w14:paraId="77CDDBAE"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620152D5" w14:textId="77777777" w:rsidR="00AA3B33" w:rsidRPr="00BC0D76" w:rsidRDefault="00AA3B33" w:rsidP="00AA3B33">
      <w:pPr>
        <w:pStyle w:val="CRBodyText"/>
      </w:pPr>
    </w:p>
    <w:p w14:paraId="334B86E2"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48BBA6F8" w14:textId="77777777" w:rsidR="00AA3B33" w:rsidRPr="00BC0D76" w:rsidRDefault="00AA3B33" w:rsidP="00AA3B33">
      <w:pPr>
        <w:pStyle w:val="CRBodyText"/>
      </w:pPr>
    </w:p>
    <w:p w14:paraId="69B660F1"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39F94B37" w14:textId="77777777" w:rsidR="00AA3B33" w:rsidRPr="00BC0D76" w:rsidRDefault="00AA3B33" w:rsidP="00AA3B33">
      <w:pPr>
        <w:pStyle w:val="CRBodyText"/>
      </w:pPr>
    </w:p>
    <w:p w14:paraId="06981DE2" w14:textId="77777777" w:rsidR="004D2163" w:rsidRPr="00BC0D76" w:rsidRDefault="004D2163" w:rsidP="004D2163">
      <w:pPr>
        <w:pStyle w:val="CR1001"/>
      </w:pPr>
      <w:r w:rsidRPr="00BC0D76">
        <w:t>114.4. A spell or ability on the stack is an illegal target for itself.</w:t>
      </w:r>
    </w:p>
    <w:p w14:paraId="54FD7625" w14:textId="77777777" w:rsidR="00AA3B33" w:rsidRPr="00BC0D76" w:rsidRDefault="00AA3B33" w:rsidP="00AA3B33">
      <w:pPr>
        <w:pStyle w:val="CRBodyText"/>
      </w:pPr>
    </w:p>
    <w:p w14:paraId="00FB81FF"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18497440" w14:textId="77777777" w:rsidR="00AA3B33" w:rsidRPr="00BC0D76" w:rsidRDefault="00AA3B33" w:rsidP="00AA3B33">
      <w:pPr>
        <w:pStyle w:val="CRBodyText"/>
      </w:pPr>
    </w:p>
    <w:p w14:paraId="3C80468A"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2BC74FB4" w14:textId="77777777" w:rsidR="00AA3B33" w:rsidRPr="00BC0D76" w:rsidRDefault="00AA3B33" w:rsidP="00AA3B33">
      <w:pPr>
        <w:pStyle w:val="CRBodyText"/>
      </w:pPr>
    </w:p>
    <w:p w14:paraId="5CFA9835"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1AAA3A71" w14:textId="77777777" w:rsidR="00AA3B33" w:rsidRPr="00BC0D76" w:rsidRDefault="00AA3B33" w:rsidP="00AA3B33">
      <w:pPr>
        <w:pStyle w:val="CRBodyText"/>
      </w:pPr>
    </w:p>
    <w:p w14:paraId="75968069"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0F90C218" w14:textId="77777777" w:rsidR="00AA3B33" w:rsidRPr="00BC0D76" w:rsidRDefault="00AA3B33" w:rsidP="00AA3B33">
      <w:pPr>
        <w:pStyle w:val="CRBodyText"/>
      </w:pPr>
    </w:p>
    <w:p w14:paraId="25C9EEC7"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3F72B94F" w14:textId="77777777" w:rsidR="00AA3B33" w:rsidRPr="00BC0D76" w:rsidRDefault="00AA3B33" w:rsidP="00AA3B33">
      <w:pPr>
        <w:pStyle w:val="CRBodyText"/>
      </w:pPr>
    </w:p>
    <w:p w14:paraId="1CE7175E"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2F3BD415" w14:textId="77777777" w:rsidR="00AA3B33" w:rsidRPr="00BC0D76" w:rsidRDefault="00AA3B33" w:rsidP="00AA3B33">
      <w:pPr>
        <w:pStyle w:val="CRBodyText"/>
      </w:pPr>
    </w:p>
    <w:p w14:paraId="67C815C4"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01F7DCF8"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543EEF1" w14:textId="77777777" w:rsidR="00AA3B33" w:rsidRPr="00BC0D76" w:rsidRDefault="00AA3B33" w:rsidP="00AA3B33">
      <w:pPr>
        <w:pStyle w:val="CRBodyText"/>
      </w:pPr>
    </w:p>
    <w:p w14:paraId="0F580041"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35F5880D" w14:textId="77777777" w:rsidR="00AA3B33" w:rsidRPr="00BC0D76" w:rsidRDefault="00AA3B33" w:rsidP="00AA3B33">
      <w:pPr>
        <w:pStyle w:val="CRBodyText"/>
      </w:pPr>
    </w:p>
    <w:p w14:paraId="493B065E"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3A3247B4" w14:textId="77777777" w:rsidR="00AA3B33" w:rsidRPr="00BC0D76" w:rsidRDefault="00AA3B33" w:rsidP="00AA3B33">
      <w:pPr>
        <w:pStyle w:val="CRBodyText"/>
      </w:pPr>
    </w:p>
    <w:p w14:paraId="7E94B797"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27713563" w14:textId="77777777" w:rsidR="00AA3B33" w:rsidRPr="00BC0D76" w:rsidRDefault="00AA3B33" w:rsidP="00AA3B33">
      <w:pPr>
        <w:pStyle w:val="CRBodyText"/>
      </w:pPr>
    </w:p>
    <w:p w14:paraId="76834BAD"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25FBAEBC" w14:textId="77777777" w:rsidR="00AA3B33" w:rsidRPr="00BC0D76" w:rsidRDefault="00AA3B33" w:rsidP="00AA3B33">
      <w:pPr>
        <w:pStyle w:val="CRBodyText"/>
      </w:pPr>
    </w:p>
    <w:p w14:paraId="30FDD33A"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3D19E890" w14:textId="77777777" w:rsidR="00AA3B33" w:rsidRPr="00BC0D76" w:rsidRDefault="00AA3B33" w:rsidP="00AA3B33">
      <w:pPr>
        <w:pStyle w:val="CRBodyText"/>
      </w:pPr>
    </w:p>
    <w:p w14:paraId="69775885"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436B34A5" w14:textId="77777777" w:rsidR="00AA3B33" w:rsidRPr="00BC0D76" w:rsidRDefault="00AA3B33" w:rsidP="00AA3B33">
      <w:pPr>
        <w:pStyle w:val="CRBodyText"/>
      </w:pPr>
    </w:p>
    <w:p w14:paraId="6779E324" w14:textId="77777777" w:rsidR="004D2163" w:rsidRPr="00BC0D76" w:rsidRDefault="004D2163" w:rsidP="004D2163">
      <w:pPr>
        <w:pStyle w:val="CR1001a"/>
      </w:pPr>
      <w:r w:rsidRPr="00BC0D76">
        <w:t xml:space="preserve">114.9a Just because an object or player is being affected by a spell or ability doesn’t make that object or player a target of that spell or ability. Unless that object or player is identified by the </w:t>
      </w:r>
      <w:r w:rsidRPr="00BC0D76">
        <w:lastRenderedPageBreak/>
        <w:t>word “target” in the text of that spell or ability, or the rule for that keyword ability, it’s not a target.</w:t>
      </w:r>
    </w:p>
    <w:p w14:paraId="02CF6953" w14:textId="77777777" w:rsidR="00AA3B33" w:rsidRPr="00BC0D76" w:rsidRDefault="00AA3B33" w:rsidP="00AA3B33">
      <w:pPr>
        <w:pStyle w:val="CRBodyText"/>
      </w:pPr>
    </w:p>
    <w:p w14:paraId="3F1AE0DC" w14:textId="77777777" w:rsidR="004D2163" w:rsidRPr="00BC0D76" w:rsidRDefault="004D2163" w:rsidP="004D2163">
      <w:pPr>
        <w:pStyle w:val="CR1001a"/>
      </w:pPr>
      <w:r w:rsidRPr="00BC0D76">
        <w:t>114.9b In particular, the word “you” in an object’s text doesn’t indicate a target.</w:t>
      </w:r>
    </w:p>
    <w:p w14:paraId="594A6C02" w14:textId="77777777" w:rsidR="00AA3B33" w:rsidRPr="00BC0D76" w:rsidRDefault="00AA3B33" w:rsidP="00AA3B33">
      <w:pPr>
        <w:pStyle w:val="CRBodyText"/>
      </w:pPr>
    </w:p>
    <w:p w14:paraId="4D629F96" w14:textId="77777777" w:rsidR="004D2163" w:rsidRPr="00BC0D76" w:rsidRDefault="004D2163" w:rsidP="00D53EEC">
      <w:pPr>
        <w:pStyle w:val="CR1100"/>
      </w:pPr>
      <w:r w:rsidRPr="00BC0D76">
        <w:t>115. Special Actions</w:t>
      </w:r>
    </w:p>
    <w:p w14:paraId="6A083E49" w14:textId="77777777" w:rsidR="00AA3B33" w:rsidRPr="00BC0D76" w:rsidRDefault="00AA3B33" w:rsidP="00AA3B33">
      <w:pPr>
        <w:pStyle w:val="CRBodyText"/>
      </w:pPr>
    </w:p>
    <w:p w14:paraId="68E281EB"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171E7261" w14:textId="77777777" w:rsidR="00AA3B33" w:rsidRPr="00BC0D76" w:rsidRDefault="00AA3B33" w:rsidP="00AA3B33">
      <w:pPr>
        <w:pStyle w:val="CRBodyText"/>
      </w:pPr>
    </w:p>
    <w:p w14:paraId="73E29438" w14:textId="77777777" w:rsidR="004D2163" w:rsidRPr="00BC0D76" w:rsidRDefault="004D2163" w:rsidP="004D2163">
      <w:pPr>
        <w:pStyle w:val="CR1001"/>
      </w:pPr>
      <w:r w:rsidRPr="00BC0D76">
        <w:t>115.2. There are six special actions:</w:t>
      </w:r>
    </w:p>
    <w:p w14:paraId="68047607" w14:textId="77777777" w:rsidR="002E62FB" w:rsidRPr="00BC0D76" w:rsidRDefault="002E62FB" w:rsidP="002E62FB">
      <w:pPr>
        <w:pStyle w:val="CRBodyText"/>
      </w:pPr>
    </w:p>
    <w:p w14:paraId="50286653" w14:textId="77777777" w:rsidR="004D2163" w:rsidRPr="00BC0D76" w:rsidRDefault="004D2163" w:rsidP="004D2163">
      <w:pPr>
        <w:pStyle w:val="CR1001a"/>
      </w:pPr>
      <w:r w:rsidRPr="00BC0D76">
        <w:t>115.2a Playing a land is a special action. To play a land, a player puts that land onto the battlefield from the zone it was in (usually that player’s hand). A player can take this action any time he or she has priority and the stack is empty during a main phase of his or her turn, but only if he or she hasn’t yet played a land that turn. See rule 305, “Lands.”</w:t>
      </w:r>
    </w:p>
    <w:p w14:paraId="2C19775A" w14:textId="77777777" w:rsidR="002E62FB" w:rsidRPr="00BC0D76" w:rsidRDefault="002E62FB" w:rsidP="002E62FB">
      <w:pPr>
        <w:pStyle w:val="CRBodyText"/>
      </w:pPr>
    </w:p>
    <w:p w14:paraId="13B400A0"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029F15F1" w14:textId="77777777" w:rsidR="002E62FB" w:rsidRPr="00BC0D76" w:rsidRDefault="002E62FB" w:rsidP="002E62FB">
      <w:pPr>
        <w:pStyle w:val="CRBodyText"/>
      </w:pPr>
    </w:p>
    <w:p w14:paraId="4821FFF7"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034B80F6" w14:textId="77777777" w:rsidR="002E62FB" w:rsidRPr="00BC0D76" w:rsidRDefault="002E62FB" w:rsidP="002E62FB">
      <w:pPr>
        <w:pStyle w:val="CRBodyText"/>
      </w:pPr>
    </w:p>
    <w:p w14:paraId="63100F8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448912" w14:textId="77777777" w:rsidR="002E62FB" w:rsidRPr="00BC0D76" w:rsidRDefault="002E62FB" w:rsidP="002E62FB">
      <w:pPr>
        <w:pStyle w:val="CRBodyText"/>
      </w:pPr>
    </w:p>
    <w:p w14:paraId="3D06059B" w14:textId="77777777" w:rsidR="004D2163" w:rsidRPr="00BC0D76" w:rsidRDefault="004D2163" w:rsidP="004D2163">
      <w:pPr>
        <w:pStyle w:val="CR1001a"/>
      </w:pPr>
      <w:r w:rsidRPr="00BC0D76">
        <w:t>115.2e A player who has a card with suspend in his or her hand may exile that card. This is a special action. A player can take this action any time he or she has priority, but only if he or she could begin to cast that card by putting it onto the stack. See rule 702.60, “Suspend.”</w:t>
      </w:r>
    </w:p>
    <w:p w14:paraId="514FD8FF" w14:textId="77777777" w:rsidR="002E62FB" w:rsidRPr="00BC0D76" w:rsidRDefault="002E62FB" w:rsidP="002E62FB">
      <w:pPr>
        <w:pStyle w:val="CRBodyText"/>
      </w:pPr>
    </w:p>
    <w:p w14:paraId="66A24AB8" w14:textId="77777777"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10B6D681" w14:textId="77777777" w:rsidR="002E62FB" w:rsidRPr="00BC0D76" w:rsidRDefault="002E62FB" w:rsidP="002E62FB">
      <w:pPr>
        <w:pStyle w:val="CRBodyText"/>
      </w:pPr>
    </w:p>
    <w:p w14:paraId="17988278" w14:textId="77777777" w:rsidR="004D2163" w:rsidRPr="00BC0D76" w:rsidRDefault="004D2163" w:rsidP="004D2163">
      <w:pPr>
        <w:pStyle w:val="CR1001"/>
      </w:pPr>
      <w:r w:rsidRPr="00BC0D76">
        <w:t>115.3. If a player takes a special action, that player receives priority afterward.</w:t>
      </w:r>
    </w:p>
    <w:p w14:paraId="0E30E7E7" w14:textId="77777777" w:rsidR="002E62FB" w:rsidRPr="00BC0D76" w:rsidRDefault="002E62FB" w:rsidP="002E62FB">
      <w:pPr>
        <w:pStyle w:val="CRBodyText"/>
      </w:pPr>
    </w:p>
    <w:p w14:paraId="22540D47" w14:textId="77777777" w:rsidR="004D2163" w:rsidRPr="00BC0D76" w:rsidRDefault="004D2163" w:rsidP="0008135B">
      <w:pPr>
        <w:pStyle w:val="CR1100"/>
      </w:pPr>
      <w:r w:rsidRPr="00BC0D76">
        <w:t>116. Timing and Priority</w:t>
      </w:r>
    </w:p>
    <w:p w14:paraId="189927FF" w14:textId="77777777" w:rsidR="002E62FB" w:rsidRPr="00BC0D76" w:rsidRDefault="002E62FB" w:rsidP="002E62FB">
      <w:pPr>
        <w:pStyle w:val="CRBodyText"/>
      </w:pPr>
    </w:p>
    <w:p w14:paraId="229684C0"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053D37FA" w14:textId="77777777" w:rsidR="002E62FB" w:rsidRPr="00BC0D76" w:rsidRDefault="002E62FB" w:rsidP="002E62FB">
      <w:pPr>
        <w:pStyle w:val="CRBodyText"/>
      </w:pPr>
    </w:p>
    <w:p w14:paraId="695E6675"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0836D59D" w14:textId="77777777" w:rsidR="002E62FB" w:rsidRPr="00BC0D76" w:rsidRDefault="002E62FB" w:rsidP="002E62FB">
      <w:pPr>
        <w:pStyle w:val="CRBodyText"/>
      </w:pPr>
    </w:p>
    <w:p w14:paraId="024EC147" w14:textId="77777777" w:rsidR="004D2163" w:rsidRPr="00BC0D76" w:rsidRDefault="004D2163" w:rsidP="004D2163">
      <w:pPr>
        <w:pStyle w:val="CR1001a"/>
      </w:pPr>
      <w:r w:rsidRPr="00BC0D76">
        <w:t>116.1b A player may activate an activated ability any time he or she has priority.</w:t>
      </w:r>
    </w:p>
    <w:p w14:paraId="46A021A0" w14:textId="77777777" w:rsidR="002E62FB" w:rsidRPr="00BC0D76" w:rsidRDefault="002E62FB" w:rsidP="002E62FB">
      <w:pPr>
        <w:pStyle w:val="CRBodyText"/>
      </w:pPr>
    </w:p>
    <w:p w14:paraId="5BBA5928" w14:textId="77777777" w:rsidR="004D2163" w:rsidRPr="00BC0D76" w:rsidRDefault="004D2163" w:rsidP="004D2163">
      <w:pPr>
        <w:pStyle w:val="CR1001a"/>
      </w:pPr>
      <w:r w:rsidRPr="00BC0D76">
        <w:lastRenderedPageBreak/>
        <w:t>116.1c A player may take some special actions any time he or she has priority. A player may take other special actions during his or her main phase any time he or she has priority and the stack is empty. See rule 115, “Special Actions.”</w:t>
      </w:r>
    </w:p>
    <w:p w14:paraId="317B9F08" w14:textId="77777777" w:rsidR="002E62FB" w:rsidRPr="00BC0D76" w:rsidRDefault="002E62FB" w:rsidP="002E62FB">
      <w:pPr>
        <w:pStyle w:val="CRBodyText"/>
      </w:pPr>
    </w:p>
    <w:p w14:paraId="3C75CDC8"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3AAD9D62" w14:textId="77777777" w:rsidR="002E62FB" w:rsidRPr="00BC0D76" w:rsidRDefault="002E62FB" w:rsidP="002E62FB">
      <w:pPr>
        <w:pStyle w:val="CRBodyText"/>
      </w:pPr>
    </w:p>
    <w:p w14:paraId="35A05C1E"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407C723A" w14:textId="77777777" w:rsidR="002E62FB" w:rsidRPr="00BC0D76" w:rsidRDefault="002E62FB" w:rsidP="002E62FB">
      <w:pPr>
        <w:pStyle w:val="CRBodyText"/>
      </w:pPr>
    </w:p>
    <w:p w14:paraId="226965BA"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6E90B4FE" w14:textId="77777777" w:rsidR="002E62FB" w:rsidRPr="00BC0D76" w:rsidRDefault="002E62FB" w:rsidP="002E62FB">
      <w:pPr>
        <w:pStyle w:val="CRBodyText"/>
      </w:pPr>
    </w:p>
    <w:p w14:paraId="31EBC41F"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365289D1" w14:textId="77777777" w:rsidR="002E62FB" w:rsidRPr="00BC0D76" w:rsidRDefault="002E62FB" w:rsidP="002E62FB">
      <w:pPr>
        <w:pStyle w:val="CRBodyText"/>
      </w:pPr>
    </w:p>
    <w:p w14:paraId="063F27D2"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013701F3" w14:textId="77777777" w:rsidR="002E62FB" w:rsidRPr="00BC0D76" w:rsidRDefault="002E62FB" w:rsidP="002E62FB">
      <w:pPr>
        <w:pStyle w:val="CRBodyText"/>
      </w:pPr>
    </w:p>
    <w:p w14:paraId="293A8BE7"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177DD5CB" w14:textId="77777777" w:rsidR="002E62FB" w:rsidRPr="00BC0D76" w:rsidRDefault="002E62FB" w:rsidP="002E62FB">
      <w:pPr>
        <w:pStyle w:val="CRBodyText"/>
      </w:pPr>
    </w:p>
    <w:p w14:paraId="50E24217"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517F9AE5" w14:textId="77777777" w:rsidR="002E62FB" w:rsidRPr="00BC0D76" w:rsidRDefault="002E62FB" w:rsidP="002E62FB">
      <w:pPr>
        <w:pStyle w:val="CRBodyText"/>
      </w:pPr>
    </w:p>
    <w:p w14:paraId="28A73B4F" w14:textId="77777777" w:rsidR="004D2163" w:rsidRPr="00BC0D76" w:rsidRDefault="004D2163" w:rsidP="004D2163">
      <w:pPr>
        <w:pStyle w:val="CR1001"/>
      </w:pPr>
      <w:r w:rsidRPr="00BC0D76">
        <w:t>116.3. Which player has priority is determined by the following rules:</w:t>
      </w:r>
    </w:p>
    <w:p w14:paraId="6BEFF4AB" w14:textId="77777777" w:rsidR="002E62FB" w:rsidRPr="00BC0D76" w:rsidRDefault="002E62FB" w:rsidP="002E62FB">
      <w:pPr>
        <w:pStyle w:val="CRBodyText"/>
      </w:pPr>
    </w:p>
    <w:p w14:paraId="001950B8"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4082908B" w14:textId="77777777" w:rsidR="002E62FB" w:rsidRPr="00BC0D76" w:rsidRDefault="002E62FB" w:rsidP="002E62FB">
      <w:pPr>
        <w:pStyle w:val="CRBodyText"/>
      </w:pPr>
    </w:p>
    <w:p w14:paraId="67C37150" w14:textId="77777777" w:rsidR="004D2163" w:rsidRPr="00BC0D76" w:rsidRDefault="004D2163" w:rsidP="004D2163">
      <w:pPr>
        <w:pStyle w:val="CR1001a"/>
      </w:pPr>
      <w:r w:rsidRPr="00BC0D76">
        <w:t>116.3b The active player receives priority after a spell or ability (other than a mana ability) resolves.</w:t>
      </w:r>
    </w:p>
    <w:p w14:paraId="294E6B99" w14:textId="77777777" w:rsidR="002E62FB" w:rsidRPr="00BC0D76" w:rsidRDefault="002E62FB" w:rsidP="002E62FB">
      <w:pPr>
        <w:pStyle w:val="CRBodyText"/>
      </w:pPr>
    </w:p>
    <w:p w14:paraId="3829E071"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7AF1CCE5" w14:textId="77777777" w:rsidR="002E62FB" w:rsidRPr="00BC0D76" w:rsidRDefault="002E62FB" w:rsidP="002E62FB">
      <w:pPr>
        <w:pStyle w:val="CRBodyText"/>
      </w:pPr>
    </w:p>
    <w:p w14:paraId="7FE992ED"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160C8FB5" w14:textId="77777777" w:rsidR="002E62FB" w:rsidRPr="00BC0D76" w:rsidRDefault="002E62FB" w:rsidP="002E62FB">
      <w:pPr>
        <w:pStyle w:val="CRBodyText"/>
      </w:pPr>
    </w:p>
    <w:p w14:paraId="79EBAF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27662E57" w14:textId="77777777" w:rsidR="002E62FB" w:rsidRPr="00BC0D76" w:rsidRDefault="002E62FB" w:rsidP="002E62FB">
      <w:pPr>
        <w:pStyle w:val="CRBodyText"/>
      </w:pPr>
    </w:p>
    <w:p w14:paraId="7DAA4099" w14:textId="77777777" w:rsidR="004D2163" w:rsidRPr="00BC0D76" w:rsidRDefault="004D2163" w:rsidP="004D2163">
      <w:pPr>
        <w:pStyle w:val="CR1001"/>
      </w:pPr>
      <w:r w:rsidRPr="00BC0D76">
        <w:t xml:space="preserve">116.5. Each time a player would get priority, the game first performs all applicable state-based actions as a single event (see rule 704, “State-Based Actions”), then repeats this process until no state-based </w:t>
      </w:r>
      <w:r w:rsidRPr="00BC0D76">
        <w:lastRenderedPageBreak/>
        <w:t>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3DEA531C" w14:textId="77777777" w:rsidR="00FF6B93" w:rsidRPr="00BC0D76" w:rsidRDefault="00FF6B93" w:rsidP="00FF6B93">
      <w:pPr>
        <w:pStyle w:val="CRBodyText"/>
      </w:pPr>
    </w:p>
    <w:p w14:paraId="6888E76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16BBCE69" w14:textId="77777777" w:rsidR="00FF6B93" w:rsidRPr="00BC0D76" w:rsidRDefault="00FF6B93" w:rsidP="00FF6B93">
      <w:pPr>
        <w:pStyle w:val="CRBodyText"/>
      </w:pPr>
    </w:p>
    <w:p w14:paraId="0B45F02A"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D31489E" w14:textId="77777777" w:rsidR="00FF6B93" w:rsidRPr="00BC0D76" w:rsidRDefault="00FF6B93" w:rsidP="00FF6B93">
      <w:pPr>
        <w:pStyle w:val="CRBodyText"/>
      </w:pPr>
    </w:p>
    <w:p w14:paraId="4E559A0C" w14:textId="77777777" w:rsidR="004D2163" w:rsidRPr="00BC0D76" w:rsidRDefault="004D2163" w:rsidP="0008135B">
      <w:pPr>
        <w:pStyle w:val="CR1100"/>
      </w:pPr>
      <w:r w:rsidRPr="00BC0D76">
        <w:t>117. Costs</w:t>
      </w:r>
    </w:p>
    <w:p w14:paraId="0F69E98C" w14:textId="77777777" w:rsidR="00FF6B93" w:rsidRPr="00BC0D76" w:rsidRDefault="00FF6B93" w:rsidP="00FF6B93">
      <w:pPr>
        <w:pStyle w:val="CRBodyText"/>
      </w:pPr>
    </w:p>
    <w:p w14:paraId="36294BBE"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1406B87" w14:textId="77777777" w:rsidR="00FF6B93" w:rsidRPr="00BC0D76" w:rsidRDefault="00FF6B93" w:rsidP="00FF6B93">
      <w:pPr>
        <w:pStyle w:val="CRBodyText"/>
      </w:pPr>
    </w:p>
    <w:p w14:paraId="12DA0074"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40F125D" w14:textId="77777777" w:rsidR="00FF6B93" w:rsidRPr="00BC0D76" w:rsidRDefault="00FF6B93" w:rsidP="00FF6B93">
      <w:pPr>
        <w:pStyle w:val="CRBodyText"/>
      </w:pPr>
    </w:p>
    <w:p w14:paraId="2AB64772"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33D095C9" w14:textId="77777777" w:rsidR="00FF6B93" w:rsidRPr="00BC0D76" w:rsidRDefault="00FF6B93" w:rsidP="00FF6B93">
      <w:pPr>
        <w:pStyle w:val="CRBodyText"/>
      </w:pPr>
    </w:p>
    <w:p w14:paraId="75DD3C20"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39DA3434" w14:textId="77777777" w:rsidR="00FF6B93" w:rsidRPr="00BC0D76" w:rsidRDefault="00FF6B93" w:rsidP="00FF6B93">
      <w:pPr>
        <w:pStyle w:val="CRBodyText"/>
      </w:pPr>
    </w:p>
    <w:p w14:paraId="37FF1AC3"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7E4F0E08" w14:textId="77777777" w:rsidR="00FF6B93" w:rsidRPr="00BC0D76" w:rsidRDefault="00FF6B93" w:rsidP="00FF6B93">
      <w:pPr>
        <w:pStyle w:val="CRBodyText"/>
      </w:pPr>
    </w:p>
    <w:p w14:paraId="6A3D0887" w14:textId="77777777" w:rsidR="004D2163" w:rsidRPr="00BC0D76" w:rsidRDefault="004D2163" w:rsidP="004D2163">
      <w:pPr>
        <w:pStyle w:val="CR1001a"/>
      </w:pPr>
      <w:r w:rsidRPr="00BC0D76">
        <w:t>117.3c Activating mana abilities is not mandatory, even if paying a cost is.</w:t>
      </w:r>
    </w:p>
    <w:p w14:paraId="427D22B9"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61831F27" w14:textId="77777777" w:rsidR="00FF6B93" w:rsidRPr="00BC0D76" w:rsidRDefault="00FF6B93" w:rsidP="00FF6B93">
      <w:pPr>
        <w:pStyle w:val="CRBodyText"/>
      </w:pPr>
    </w:p>
    <w:p w14:paraId="702ED71A" w14:textId="77777777" w:rsidR="004D2163" w:rsidRPr="00BC0D76" w:rsidRDefault="004D2163" w:rsidP="004D2163">
      <w:pPr>
        <w:pStyle w:val="CR1001"/>
      </w:pPr>
      <w:r w:rsidRPr="00BC0D76">
        <w:t>117.4. Some costs include an {X} or an X. See rule 107.3.</w:t>
      </w:r>
    </w:p>
    <w:p w14:paraId="03118CEE" w14:textId="77777777" w:rsidR="00FF6B93" w:rsidRPr="00BC0D76" w:rsidRDefault="00FF6B93" w:rsidP="00FF6B93">
      <w:pPr>
        <w:pStyle w:val="CRBodyText"/>
      </w:pPr>
    </w:p>
    <w:p w14:paraId="02A68AA1"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5358385D" w14:textId="77777777" w:rsidR="00FF6B93" w:rsidRPr="00BC0D76" w:rsidRDefault="00FF6B93" w:rsidP="00FF6B93">
      <w:pPr>
        <w:pStyle w:val="CRBodyText"/>
      </w:pPr>
    </w:p>
    <w:p w14:paraId="6B1ED235"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7A772093" w14:textId="77777777" w:rsidR="00FF6B93" w:rsidRPr="00BC0D76" w:rsidRDefault="00FF6B93" w:rsidP="00FF6B93">
      <w:pPr>
        <w:pStyle w:val="CRBodyText"/>
      </w:pPr>
    </w:p>
    <w:p w14:paraId="15EB1E34"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4729A19C" w14:textId="77777777" w:rsidR="00FF6B93" w:rsidRPr="00BC0D76" w:rsidRDefault="00FF6B93" w:rsidP="00FF6B93">
      <w:pPr>
        <w:pStyle w:val="CRBodyText"/>
      </w:pPr>
    </w:p>
    <w:p w14:paraId="2C4B75EE"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2329C167" w14:textId="77777777" w:rsidR="00FF6B93" w:rsidRPr="00BC0D76" w:rsidRDefault="00FF6B93" w:rsidP="00FF6B93">
      <w:pPr>
        <w:pStyle w:val="CRBodyText"/>
      </w:pPr>
    </w:p>
    <w:p w14:paraId="74274CB7"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13ED5D32" w14:textId="77777777" w:rsidR="00FF6B93" w:rsidRPr="00BC0D76" w:rsidRDefault="00FF6B93" w:rsidP="00FF6B93">
      <w:pPr>
        <w:pStyle w:val="CRBodyText"/>
      </w:pPr>
    </w:p>
    <w:p w14:paraId="60B2CBE4"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141CF34D" w14:textId="77777777" w:rsidR="00FF6B93" w:rsidRPr="00BC0D76" w:rsidRDefault="00FF6B93" w:rsidP="00FF6B93">
      <w:pPr>
        <w:pStyle w:val="CRBodyText"/>
      </w:pPr>
    </w:p>
    <w:p w14:paraId="5A690262"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35AE83ED" w14:textId="77777777" w:rsidR="00FF6B93" w:rsidRPr="00BC0D76" w:rsidRDefault="00FF6B93" w:rsidP="00FF6B93">
      <w:pPr>
        <w:pStyle w:val="CRBodyText"/>
      </w:pPr>
    </w:p>
    <w:p w14:paraId="0BDCB22A"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27B6FBB4" w14:textId="77777777" w:rsidR="00FF6B93" w:rsidRPr="00BC0D76" w:rsidRDefault="00FF6B93" w:rsidP="00FF6B93">
      <w:pPr>
        <w:pStyle w:val="CRBodyText"/>
      </w:pPr>
    </w:p>
    <w:p w14:paraId="52944D86"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0A1A22D5" w14:textId="77777777" w:rsidR="00FF6B93" w:rsidRPr="00BC0D76" w:rsidRDefault="00FF6B93" w:rsidP="00FF6B93">
      <w:pPr>
        <w:pStyle w:val="CRBodyText"/>
      </w:pPr>
    </w:p>
    <w:p w14:paraId="23A59D99"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7B01AB6B" w14:textId="77777777" w:rsidR="00FF6B93" w:rsidRPr="00BC0D76" w:rsidRDefault="00FF6B93" w:rsidP="00FF6B93">
      <w:pPr>
        <w:pStyle w:val="CRBodyText"/>
      </w:pPr>
    </w:p>
    <w:p w14:paraId="2778A05F"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0C92E902" w14:textId="77777777" w:rsidR="00FF6B93" w:rsidRPr="00BC0D76" w:rsidRDefault="00FF6B93" w:rsidP="00FF6B93">
      <w:pPr>
        <w:pStyle w:val="CRBodyText"/>
      </w:pPr>
    </w:p>
    <w:p w14:paraId="61A9B34B" w14:textId="77777777" w:rsidR="004D2163" w:rsidRPr="00BC0D76" w:rsidRDefault="004D2163" w:rsidP="004D2163">
      <w:pPr>
        <w:pStyle w:val="CR1001a"/>
      </w:pPr>
      <w:r w:rsidRPr="00BC0D76">
        <w:t>117.8b Some additional costs are optional.</w:t>
      </w:r>
    </w:p>
    <w:p w14:paraId="31C2786E" w14:textId="77777777" w:rsidR="00FF6B93" w:rsidRPr="00BC0D76" w:rsidRDefault="00FF6B93" w:rsidP="00FF6B93">
      <w:pPr>
        <w:pStyle w:val="CRBodyText"/>
      </w:pPr>
    </w:p>
    <w:p w14:paraId="0C794E54" w14:textId="77777777" w:rsidR="004D2163" w:rsidRPr="00BC0D76" w:rsidRDefault="004D2163" w:rsidP="004D2163">
      <w:pPr>
        <w:pStyle w:val="CR1001a"/>
      </w:pPr>
      <w:r w:rsidRPr="00BC0D76">
        <w:t>117.8c Additional costs don’t change a spell’s mana cost, only what its controller has to pay to cast it. Spells and abilities that ask for that spell’s mana cost still see the original value.</w:t>
      </w:r>
    </w:p>
    <w:p w14:paraId="60838CEE" w14:textId="77777777" w:rsidR="00FF6B93" w:rsidRPr="00BC0D76" w:rsidRDefault="00FF6B93" w:rsidP="00FF6B93">
      <w:pPr>
        <w:pStyle w:val="CRBodyText"/>
      </w:pPr>
    </w:p>
    <w:p w14:paraId="4190B37D" w14:textId="77777777" w:rsidR="004D2163" w:rsidRPr="00BC0D76" w:rsidRDefault="004D2163" w:rsidP="004D2163">
      <w:pPr>
        <w:pStyle w:val="CR1001a"/>
      </w:pPr>
      <w:r w:rsidRPr="00BC0D76">
        <w:t>117.8d Some effects increase the cost to cast a spell or activate an ability without using the word “additional.” Those are not additional costs, and are not considered until determining the total cost of a spell or ability as described in rule 601.2e.</w:t>
      </w:r>
    </w:p>
    <w:p w14:paraId="0307E25C" w14:textId="77777777" w:rsidR="00FF6B93" w:rsidRPr="00BC0D76" w:rsidRDefault="00FF6B93" w:rsidP="00FF6B93">
      <w:pPr>
        <w:pStyle w:val="CRBodyText"/>
      </w:pPr>
    </w:p>
    <w:p w14:paraId="7E7D16EE"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2C70E1E5" w14:textId="77777777" w:rsidR="00FF3795" w:rsidRPr="00BC0D76" w:rsidRDefault="00FF3795" w:rsidP="00FF3795">
      <w:pPr>
        <w:pStyle w:val="CRBodyText"/>
      </w:pPr>
    </w:p>
    <w:p w14:paraId="49E5E3AC"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264E7F28" w14:textId="77777777" w:rsidR="00FF3795" w:rsidRPr="00BC0D76" w:rsidRDefault="00FF3795" w:rsidP="00FF3795">
      <w:pPr>
        <w:pStyle w:val="CRBodyText"/>
      </w:pPr>
    </w:p>
    <w:p w14:paraId="4FC3B3A4" w14:textId="77777777" w:rsidR="004D2163" w:rsidRPr="00BC0D76" w:rsidRDefault="004D2163" w:rsidP="004D2163">
      <w:pPr>
        <w:pStyle w:val="CR1001a"/>
      </w:pPr>
      <w:r w:rsidRPr="00BC0D76">
        <w:t>117.9b Alternative costs are always optional.</w:t>
      </w:r>
    </w:p>
    <w:p w14:paraId="7F8EDA02" w14:textId="77777777" w:rsidR="00FF3795" w:rsidRPr="00BC0D76" w:rsidRDefault="00FF3795" w:rsidP="00FF3795">
      <w:pPr>
        <w:pStyle w:val="CRBodyText"/>
      </w:pPr>
    </w:p>
    <w:p w14:paraId="30C5C69E" w14:textId="77777777" w:rsidR="004D2163" w:rsidRPr="00BC0D76" w:rsidRDefault="004D2163" w:rsidP="004D2163">
      <w:pPr>
        <w:pStyle w:val="CR1001a"/>
      </w:pPr>
      <w:r w:rsidRPr="00BC0D76">
        <w:lastRenderedPageBreak/>
        <w:t>117.9c An alternative cost doesn’t change a spell’s mana cost, only what its controller has to pay to cast it. Spells and abilities that ask for that spell’s mana cost still see the original value.</w:t>
      </w:r>
    </w:p>
    <w:p w14:paraId="0196E929" w14:textId="77777777" w:rsidR="00FF3795" w:rsidRPr="00BC0D76" w:rsidRDefault="00FF3795" w:rsidP="00FF3795">
      <w:pPr>
        <w:pStyle w:val="CRBodyText"/>
      </w:pPr>
    </w:p>
    <w:p w14:paraId="6C850F33"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157B6AA4" w14:textId="77777777" w:rsidR="00FF3795" w:rsidRPr="00BC0D76" w:rsidRDefault="00FF3795" w:rsidP="00FF3795">
      <w:pPr>
        <w:pStyle w:val="CRBodyText"/>
      </w:pPr>
    </w:p>
    <w:p w14:paraId="2189A9C2"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AB6D784" w14:textId="77777777" w:rsidR="00FF3795" w:rsidRPr="00BC0D76" w:rsidRDefault="00FF3795" w:rsidP="00FF3795">
      <w:pPr>
        <w:pStyle w:val="CRBodyText"/>
      </w:pPr>
    </w:p>
    <w:p w14:paraId="3BB5B5F5"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45125451" w14:textId="77777777"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1376C24D" w14:textId="77777777" w:rsidR="00FF3795" w:rsidRPr="00BC0D76" w:rsidRDefault="00FF3795" w:rsidP="00FF3795">
      <w:pPr>
        <w:pStyle w:val="CRBodyText"/>
      </w:pPr>
    </w:p>
    <w:p w14:paraId="16DEEDDD"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0157EBAA" w14:textId="77777777"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14:paraId="24F88AF6" w14:textId="77777777"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4E08CFF3" w14:textId="77777777" w:rsidR="00FF3795" w:rsidRPr="00BC0D76" w:rsidRDefault="00FF3795" w:rsidP="00FF3795">
      <w:pPr>
        <w:pStyle w:val="CRBodyText"/>
      </w:pPr>
    </w:p>
    <w:p w14:paraId="5699F758" w14:textId="77777777"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14:paraId="431E7E29" w14:textId="77777777" w:rsidR="00FF3795" w:rsidRPr="00BC0D76" w:rsidRDefault="00FF3795" w:rsidP="00FF3795">
      <w:pPr>
        <w:pStyle w:val="CRBodyText"/>
      </w:pPr>
    </w:p>
    <w:p w14:paraId="43B69090" w14:textId="77777777" w:rsidR="004D2163" w:rsidRPr="00BC0D76" w:rsidRDefault="004D2163" w:rsidP="004D2163">
      <w:pPr>
        <w:pStyle w:val="CR1100"/>
      </w:pPr>
      <w:r w:rsidRPr="00BC0D76">
        <w:t>118. Life</w:t>
      </w:r>
    </w:p>
    <w:p w14:paraId="03DABF6B" w14:textId="77777777" w:rsidR="00FF3795" w:rsidRPr="00BC0D76" w:rsidRDefault="00FF3795" w:rsidP="00FF3795">
      <w:pPr>
        <w:pStyle w:val="CRBodyText"/>
      </w:pPr>
    </w:p>
    <w:p w14:paraId="73F1C276" w14:textId="77777777" w:rsidR="004D2163" w:rsidRPr="00BC0D76" w:rsidRDefault="004D2163" w:rsidP="004D2163">
      <w:pPr>
        <w:pStyle w:val="CR1001"/>
      </w:pPr>
      <w:r w:rsidRPr="00BC0D76">
        <w:t>118.1. Each player begins the game with a life total of 20.</w:t>
      </w:r>
    </w:p>
    <w:p w14:paraId="5FEFB506" w14:textId="77777777" w:rsidR="00FF3795" w:rsidRPr="00BC0D76" w:rsidRDefault="00FF3795" w:rsidP="00FF3795">
      <w:pPr>
        <w:pStyle w:val="CRBodyText"/>
      </w:pPr>
    </w:p>
    <w:p w14:paraId="431B4D3D" w14:textId="77777777" w:rsidR="004D2163" w:rsidRPr="00BC0D76" w:rsidRDefault="004D2163" w:rsidP="004D2163">
      <w:pPr>
        <w:pStyle w:val="CR1001a"/>
      </w:pPr>
      <w:r w:rsidRPr="00BC0D76">
        <w:t>118.1a In a Two-Headed Giant game, each team begins the game with a shared life total of 30 instead; see rule 810, “Two-Headed Giant Variant.”</w:t>
      </w:r>
    </w:p>
    <w:p w14:paraId="3E94723F" w14:textId="77777777" w:rsidR="00FF3795" w:rsidRPr="00BC0D76" w:rsidRDefault="00FF3795" w:rsidP="00FF3795">
      <w:pPr>
        <w:pStyle w:val="CRBodyText"/>
      </w:pPr>
    </w:p>
    <w:p w14:paraId="01376A7A" w14:textId="77777777" w:rsidR="004D2163" w:rsidRPr="00BC0D76" w:rsidRDefault="004D2163" w:rsidP="004D2163">
      <w:pPr>
        <w:pStyle w:val="CR1001a"/>
      </w:pPr>
      <w:r w:rsidRPr="00BC0D76">
        <w:t>118.1b In a Vanguard game, each player begins the game with a starting life total of 20, as modified by his or her vanguard card’s life modifier. See rule 902, “Vanguard.”</w:t>
      </w:r>
    </w:p>
    <w:p w14:paraId="79EE1B26" w14:textId="77777777" w:rsidR="00FF3795" w:rsidRPr="00BC0D76" w:rsidRDefault="00FF3795" w:rsidP="00FF3795">
      <w:pPr>
        <w:pStyle w:val="CRBodyText"/>
      </w:pPr>
    </w:p>
    <w:p w14:paraId="0361620D" w14:textId="77777777" w:rsidR="004D2163" w:rsidRPr="00BC0D76" w:rsidRDefault="004D2163" w:rsidP="004D2163">
      <w:pPr>
        <w:pStyle w:val="CR1001a"/>
      </w:pPr>
      <w:r w:rsidRPr="00BC0D76">
        <w:t>118.1c In a Commander game, each player begins the game with a starting life total of 40 instead; see rule 903, “Commander.”</w:t>
      </w:r>
    </w:p>
    <w:p w14:paraId="0A0094BA" w14:textId="77777777" w:rsidR="00FF3795" w:rsidRPr="00BC0D76" w:rsidRDefault="00FF3795" w:rsidP="00FF3795">
      <w:pPr>
        <w:pStyle w:val="CRBodyText"/>
      </w:pPr>
    </w:p>
    <w:p w14:paraId="48FCDDA1" w14:textId="77777777" w:rsidR="004D2163" w:rsidRPr="00BC0D76" w:rsidRDefault="004D2163" w:rsidP="004D2163">
      <w:pPr>
        <w:pStyle w:val="CR1001a"/>
      </w:pPr>
      <w:r w:rsidRPr="00BC0D76">
        <w:t>118.1d In an Archenemy game, the archenemy begins the game with a starting life total of 40 instead; see rule 904, “Archenemy.”</w:t>
      </w:r>
    </w:p>
    <w:p w14:paraId="53566C7A" w14:textId="77777777" w:rsidR="00FF3795" w:rsidRPr="00BC0D76" w:rsidRDefault="00FF3795" w:rsidP="00FF3795">
      <w:pPr>
        <w:pStyle w:val="CRBodyText"/>
      </w:pPr>
    </w:p>
    <w:p w14:paraId="52E9DB1F" w14:textId="77777777" w:rsidR="004D2163" w:rsidRPr="00BC0D76" w:rsidRDefault="004D2163" w:rsidP="004D2163">
      <w:pPr>
        <w:pStyle w:val="CR1001"/>
      </w:pPr>
      <w:r w:rsidRPr="00BC0D76">
        <w:t>118.2. Damage dealt to a player normally causes that player to lose that much life. See rule 119.3.</w:t>
      </w:r>
    </w:p>
    <w:p w14:paraId="5607CF07" w14:textId="77777777" w:rsidR="00FF3795" w:rsidRPr="00BC0D76" w:rsidRDefault="00FF3795" w:rsidP="00FF3795">
      <w:pPr>
        <w:pStyle w:val="CRBodyText"/>
      </w:pPr>
    </w:p>
    <w:p w14:paraId="2FAB8072" w14:textId="77777777" w:rsidR="004D2163" w:rsidRPr="00BC0D76" w:rsidRDefault="004D2163" w:rsidP="004D2163">
      <w:pPr>
        <w:pStyle w:val="CR1001"/>
      </w:pPr>
      <w:r w:rsidRPr="00BC0D76">
        <w:t>118.3. If an effect causes a player to gain life or lose life, that player’s life total is adjusted accordingly.</w:t>
      </w:r>
    </w:p>
    <w:p w14:paraId="6903E8D3" w14:textId="77777777" w:rsidR="00FF3795" w:rsidRPr="00BC0D76" w:rsidRDefault="00FF3795" w:rsidP="00FF3795">
      <w:pPr>
        <w:pStyle w:val="CRBodyText"/>
      </w:pPr>
    </w:p>
    <w:p w14:paraId="6E7E85FA"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63810E06" w14:textId="77777777" w:rsidR="00FF3795" w:rsidRPr="00BC0D76" w:rsidRDefault="00FF3795" w:rsidP="00FF3795">
      <w:pPr>
        <w:pStyle w:val="CRBodyText"/>
      </w:pPr>
    </w:p>
    <w:p w14:paraId="5C7DB7FB"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358C540C" w14:textId="77777777" w:rsidR="00FF3795" w:rsidRPr="00BC0D76" w:rsidRDefault="00FF3795" w:rsidP="00FF3795">
      <w:pPr>
        <w:pStyle w:val="CRBodyText"/>
      </w:pPr>
    </w:p>
    <w:p w14:paraId="72B9F7E4"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28AD166E" w14:textId="77777777" w:rsidR="00641FBE" w:rsidRPr="00BC0D76" w:rsidRDefault="00641FBE" w:rsidP="00641FBE">
      <w:pPr>
        <w:pStyle w:val="CRBodyText"/>
      </w:pPr>
    </w:p>
    <w:p w14:paraId="224FC57B" w14:textId="77777777" w:rsidR="004D2163" w:rsidRPr="00BC0D76" w:rsidRDefault="004D2163" w:rsidP="004D2163">
      <w:pPr>
        <w:pStyle w:val="CR1001"/>
      </w:pPr>
      <w:r w:rsidRPr="00BC0D76">
        <w:t>118.6. If a player has 0 or less life, that player loses the game as a state-based action. See rule 704.</w:t>
      </w:r>
    </w:p>
    <w:p w14:paraId="37894872" w14:textId="77777777" w:rsidR="00641FBE" w:rsidRPr="00BC0D76" w:rsidRDefault="00641FBE" w:rsidP="00641FBE">
      <w:pPr>
        <w:pStyle w:val="CRBodyText"/>
      </w:pPr>
    </w:p>
    <w:p w14:paraId="69D66022"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1BDAE4D4" w14:textId="77777777" w:rsidR="00641FBE" w:rsidRPr="00BC0D76" w:rsidRDefault="00641FBE" w:rsidP="00641FBE">
      <w:pPr>
        <w:pStyle w:val="CRBodyText"/>
      </w:pPr>
    </w:p>
    <w:p w14:paraId="1E3F93B8"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0E2AD285" w14:textId="77777777" w:rsidR="00641FBE" w:rsidRPr="00BC0D76" w:rsidRDefault="00641FBE" w:rsidP="00641FBE">
      <w:pPr>
        <w:pStyle w:val="CRBodyText"/>
      </w:pPr>
    </w:p>
    <w:p w14:paraId="4FBB1285"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56C2609E" w14:textId="77777777"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65086580" w14:textId="77777777" w:rsidR="00641FBE" w:rsidRPr="00BC0D76" w:rsidRDefault="00641FBE" w:rsidP="00641FBE">
      <w:pPr>
        <w:pStyle w:val="CRBodyText"/>
      </w:pPr>
    </w:p>
    <w:p w14:paraId="21FC6B2E" w14:textId="77777777" w:rsidR="004D2163" w:rsidRPr="00BC0D76" w:rsidRDefault="004D2163" w:rsidP="00D53EEC">
      <w:pPr>
        <w:pStyle w:val="CR1100"/>
      </w:pPr>
      <w:r w:rsidRPr="00BC0D76">
        <w:t>119. Damage</w:t>
      </w:r>
    </w:p>
    <w:p w14:paraId="51B630C8" w14:textId="77777777" w:rsidR="00641FBE" w:rsidRPr="00BC0D76" w:rsidRDefault="00641FBE" w:rsidP="00641FBE">
      <w:pPr>
        <w:pStyle w:val="CRBodyText"/>
      </w:pPr>
    </w:p>
    <w:p w14:paraId="3C4F9750"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6E0505A3" w14:textId="77777777" w:rsidR="00641FBE" w:rsidRPr="00BC0D76" w:rsidRDefault="00641FBE" w:rsidP="00641FBE">
      <w:pPr>
        <w:pStyle w:val="CRBodyText"/>
      </w:pPr>
    </w:p>
    <w:p w14:paraId="6798CC1B" w14:textId="77777777" w:rsidR="004D2163" w:rsidRPr="00BC0D76" w:rsidRDefault="004D2163" w:rsidP="004D2163">
      <w:pPr>
        <w:pStyle w:val="CR1001a"/>
      </w:pPr>
      <w:r w:rsidRPr="00BC0D76">
        <w:t>119.1a Damage can’t be dealt to an object that’s neither a creature nor a planeswalker.</w:t>
      </w:r>
    </w:p>
    <w:p w14:paraId="715F3F1C" w14:textId="77777777" w:rsidR="00641FBE" w:rsidRPr="00BC0D76" w:rsidRDefault="00641FBE" w:rsidP="00641FBE">
      <w:pPr>
        <w:pStyle w:val="CRBodyText"/>
      </w:pPr>
    </w:p>
    <w:p w14:paraId="50E894C7" w14:textId="77777777" w:rsidR="004D2163" w:rsidRPr="00BC0D76" w:rsidRDefault="004D2163" w:rsidP="004D2163">
      <w:pPr>
        <w:pStyle w:val="CR1001"/>
      </w:pPr>
      <w:r w:rsidRPr="00BC0D76">
        <w:t>119.2. Any object can deal damage.</w:t>
      </w:r>
    </w:p>
    <w:p w14:paraId="13424BB6" w14:textId="77777777" w:rsidR="00641FBE" w:rsidRPr="00BC0D76" w:rsidRDefault="00641FBE" w:rsidP="00641FBE">
      <w:pPr>
        <w:pStyle w:val="CRBodyText"/>
      </w:pPr>
    </w:p>
    <w:p w14:paraId="7AB4EF15"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3292B77E" w14:textId="77777777" w:rsidR="00B5010D" w:rsidRPr="00BC0D76" w:rsidRDefault="00B5010D" w:rsidP="00B5010D">
      <w:pPr>
        <w:pStyle w:val="CRBodyText"/>
      </w:pPr>
    </w:p>
    <w:p w14:paraId="14E7FFA9"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7E919875" w14:textId="77777777" w:rsidR="00B5010D" w:rsidRPr="00BC0D76" w:rsidRDefault="00B5010D" w:rsidP="00B5010D">
      <w:pPr>
        <w:pStyle w:val="CRBodyText"/>
      </w:pPr>
    </w:p>
    <w:p w14:paraId="113DEB50" w14:textId="77777777" w:rsidR="004D2163" w:rsidRPr="00BC0D76" w:rsidRDefault="004D2163" w:rsidP="004D2163">
      <w:pPr>
        <w:pStyle w:val="CR1001"/>
      </w:pPr>
      <w:r w:rsidRPr="00BC0D76">
        <w:lastRenderedPageBreak/>
        <w:t>119.3. Damage may have one or more of the following results, depending on whether the recipient of the damage is a player or permanent, the characteristics of the damage’s source, and the characteristics of the damage’s recipient (if it’s a permanent).</w:t>
      </w:r>
    </w:p>
    <w:p w14:paraId="41962CDF" w14:textId="77777777" w:rsidR="00B5010D" w:rsidRPr="00BC0D76" w:rsidRDefault="00B5010D" w:rsidP="00B5010D">
      <w:pPr>
        <w:pStyle w:val="CRBodyText"/>
      </w:pPr>
    </w:p>
    <w:p w14:paraId="34A8F809" w14:textId="77777777" w:rsidR="004D2163" w:rsidRPr="00BC0D76" w:rsidRDefault="004D2163" w:rsidP="004D2163">
      <w:pPr>
        <w:pStyle w:val="CR1001a"/>
      </w:pPr>
      <w:r w:rsidRPr="00BC0D76">
        <w:t>119.3a Damage dealt to a player by a source without infect causes that player to lose that much life.</w:t>
      </w:r>
    </w:p>
    <w:p w14:paraId="39444785" w14:textId="77777777" w:rsidR="00B5010D" w:rsidRPr="00BC0D76" w:rsidRDefault="00B5010D" w:rsidP="00B5010D">
      <w:pPr>
        <w:pStyle w:val="CRBodyText"/>
      </w:pPr>
    </w:p>
    <w:p w14:paraId="29213345" w14:textId="77777777" w:rsidR="004D2163" w:rsidRPr="00BC0D76" w:rsidRDefault="004D2163" w:rsidP="004D2163">
      <w:pPr>
        <w:pStyle w:val="CR1001a"/>
      </w:pPr>
      <w:r w:rsidRPr="00BC0D76">
        <w:t>119.3b Damage dealt to a player by a source with infect causes that player to get that many poison counters.</w:t>
      </w:r>
    </w:p>
    <w:p w14:paraId="0BFFE373" w14:textId="77777777" w:rsidR="00B5010D" w:rsidRPr="00BC0D76" w:rsidRDefault="00B5010D" w:rsidP="00B5010D">
      <w:pPr>
        <w:pStyle w:val="CRBodyText"/>
      </w:pPr>
    </w:p>
    <w:p w14:paraId="3C54C965" w14:textId="77777777" w:rsidR="004D2163" w:rsidRPr="00BC0D76" w:rsidRDefault="004D2163" w:rsidP="004D2163">
      <w:pPr>
        <w:pStyle w:val="CR1001a"/>
      </w:pPr>
      <w:r w:rsidRPr="00BC0D76">
        <w:t>119.3c Damage dealt to a planeswalker causes that many loyalty counters to be removed from that planeswalker.</w:t>
      </w:r>
    </w:p>
    <w:p w14:paraId="0B78915C" w14:textId="77777777" w:rsidR="00B5010D" w:rsidRPr="00BC0D76" w:rsidRDefault="00B5010D" w:rsidP="00B5010D">
      <w:pPr>
        <w:pStyle w:val="CRBodyText"/>
      </w:pPr>
    </w:p>
    <w:p w14:paraId="0B59BCAF"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0D9D26FC" w14:textId="77777777" w:rsidR="00B5010D" w:rsidRPr="00BC0D76" w:rsidRDefault="00B5010D" w:rsidP="00B5010D">
      <w:pPr>
        <w:pStyle w:val="CRBodyText"/>
      </w:pPr>
    </w:p>
    <w:p w14:paraId="2BE981A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54CC7E3" w14:textId="77777777" w:rsidR="00B5010D" w:rsidRPr="00BC0D76" w:rsidRDefault="00B5010D" w:rsidP="00B5010D">
      <w:pPr>
        <w:pStyle w:val="CRBodyText"/>
      </w:pPr>
    </w:p>
    <w:p w14:paraId="50AB73E0"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5302964C" w14:textId="77777777" w:rsidR="00B5010D" w:rsidRPr="00BC0D76" w:rsidRDefault="00B5010D" w:rsidP="00B5010D">
      <w:pPr>
        <w:pStyle w:val="CRBodyText"/>
      </w:pPr>
    </w:p>
    <w:p w14:paraId="19439808" w14:textId="77777777" w:rsidR="004D2163" w:rsidRPr="00BC0D76" w:rsidRDefault="004D2163" w:rsidP="004D2163">
      <w:pPr>
        <w:pStyle w:val="CR1001"/>
      </w:pPr>
      <w:r w:rsidRPr="00BC0D76">
        <w:t>119.4. Damage is processed in a three-part sequence.</w:t>
      </w:r>
    </w:p>
    <w:p w14:paraId="09C12DB1" w14:textId="77777777" w:rsidR="00B5010D" w:rsidRPr="00BC0D76" w:rsidRDefault="00B5010D" w:rsidP="00B5010D">
      <w:pPr>
        <w:pStyle w:val="CRBodyText"/>
      </w:pPr>
    </w:p>
    <w:p w14:paraId="24ECA365"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193E654E" w14:textId="77777777" w:rsidR="00B5010D" w:rsidRPr="00BC0D76" w:rsidRDefault="00B5010D" w:rsidP="00B5010D">
      <w:pPr>
        <w:pStyle w:val="CRBodyText"/>
      </w:pPr>
    </w:p>
    <w:p w14:paraId="697DC998"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72C5619B" w14:textId="77777777" w:rsidR="00B5010D" w:rsidRPr="00BC0D76" w:rsidRDefault="00B5010D" w:rsidP="00B5010D">
      <w:pPr>
        <w:pStyle w:val="CRBodyText"/>
      </w:pPr>
    </w:p>
    <w:p w14:paraId="6E1BE4EC" w14:textId="77777777" w:rsidR="004D2163" w:rsidRPr="00BC0D76" w:rsidRDefault="004D2163" w:rsidP="004D2163">
      <w:pPr>
        <w:pStyle w:val="CR1001a"/>
      </w:pPr>
      <w:r w:rsidRPr="00BC0D76">
        <w:t>119.4c Finally, the damage event occurs.</w:t>
      </w:r>
    </w:p>
    <w:p w14:paraId="3F2A2473"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4EC52D36"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60ED4B04" w14:textId="77777777" w:rsidR="00B5010D" w:rsidRPr="00BC0D76" w:rsidRDefault="00B5010D" w:rsidP="00B5010D">
      <w:pPr>
        <w:pStyle w:val="CRBodyText"/>
      </w:pPr>
    </w:p>
    <w:p w14:paraId="0E71BAAF" w14:textId="77777777" w:rsidR="004D2163" w:rsidRPr="00BC0D76" w:rsidRDefault="004D2163" w:rsidP="004D2163">
      <w:pPr>
        <w:pStyle w:val="CR1001"/>
      </w:pPr>
      <w:r w:rsidRPr="00BC0D76">
        <w:lastRenderedPageBreak/>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3C13857F" w14:textId="77777777"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0A63BE82" w14:textId="77777777" w:rsidR="00B5010D" w:rsidRPr="00BC0D76" w:rsidRDefault="00B5010D" w:rsidP="00B5010D">
      <w:pPr>
        <w:pStyle w:val="CRBodyText"/>
      </w:pPr>
    </w:p>
    <w:p w14:paraId="7D4A79AD"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2F9043D7" w14:textId="77777777" w:rsidR="00B5010D" w:rsidRPr="00BC0D76" w:rsidRDefault="00B5010D" w:rsidP="00B5010D">
      <w:pPr>
        <w:pStyle w:val="CRBodyText"/>
      </w:pPr>
    </w:p>
    <w:p w14:paraId="5E859D31"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4C8754F0" w14:textId="77777777" w:rsidR="00B5010D" w:rsidRPr="00BC0D76" w:rsidRDefault="00B5010D" w:rsidP="00B5010D">
      <w:pPr>
        <w:pStyle w:val="CRBodyText"/>
      </w:pPr>
    </w:p>
    <w:p w14:paraId="743B6194"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7ED2601D" w14:textId="77777777" w:rsidR="00B5010D" w:rsidRPr="00BC0D76" w:rsidRDefault="00B5010D" w:rsidP="00B5010D">
      <w:pPr>
        <w:pStyle w:val="CRBodyText"/>
      </w:pPr>
    </w:p>
    <w:p w14:paraId="247C84F4" w14:textId="77777777" w:rsidR="004D2163" w:rsidRPr="00BC0D76" w:rsidRDefault="004D2163" w:rsidP="004D2163">
      <w:pPr>
        <w:pStyle w:val="CR1100"/>
      </w:pPr>
      <w:r w:rsidRPr="00BC0D76">
        <w:t>120. Drawing a Card</w:t>
      </w:r>
    </w:p>
    <w:p w14:paraId="1FA9D06B" w14:textId="77777777" w:rsidR="00B5010D" w:rsidRPr="00BC0D76" w:rsidRDefault="00B5010D" w:rsidP="00B5010D">
      <w:pPr>
        <w:pStyle w:val="CRBodyText"/>
      </w:pPr>
    </w:p>
    <w:p w14:paraId="5E5D2501"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011384E" w14:textId="77777777" w:rsidR="00B5010D" w:rsidRPr="00BC0D76" w:rsidRDefault="00B5010D" w:rsidP="00B5010D">
      <w:pPr>
        <w:pStyle w:val="CRBodyText"/>
      </w:pPr>
    </w:p>
    <w:p w14:paraId="55D2EBF2"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6959AB65" w14:textId="77777777" w:rsidR="00B5010D" w:rsidRPr="00BC0D76" w:rsidRDefault="00B5010D" w:rsidP="00B5010D">
      <w:pPr>
        <w:pStyle w:val="CRBodyText"/>
      </w:pPr>
    </w:p>
    <w:p w14:paraId="37A4D00D"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2FFF1F1F" w14:textId="77777777" w:rsidR="00B5010D" w:rsidRPr="00BC0D76" w:rsidRDefault="00B5010D" w:rsidP="00B5010D">
      <w:pPr>
        <w:pStyle w:val="CRBodyText"/>
      </w:pPr>
    </w:p>
    <w:p w14:paraId="2D85CBB9"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482AE0CE" w14:textId="77777777" w:rsidR="00B5010D" w:rsidRPr="00BC0D76" w:rsidRDefault="00B5010D" w:rsidP="00B5010D">
      <w:pPr>
        <w:pStyle w:val="CRBodyText"/>
      </w:pPr>
    </w:p>
    <w:p w14:paraId="74E3320F"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739F7A7C" w14:textId="77777777" w:rsidR="00B5010D" w:rsidRPr="00BC0D76" w:rsidRDefault="00B5010D" w:rsidP="00B5010D">
      <w:pPr>
        <w:pStyle w:val="CRBodyText"/>
      </w:pPr>
    </w:p>
    <w:p w14:paraId="02C36F7A"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5ADB258" w14:textId="77777777" w:rsidR="00B5010D" w:rsidRPr="00BC0D76" w:rsidRDefault="00B5010D" w:rsidP="00B5010D">
      <w:pPr>
        <w:pStyle w:val="CRBodyText"/>
      </w:pPr>
    </w:p>
    <w:p w14:paraId="569A7CAF"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67BE2C13" w14:textId="77777777" w:rsidR="00B5010D" w:rsidRPr="00BC0D76" w:rsidRDefault="00B5010D" w:rsidP="00B5010D">
      <w:pPr>
        <w:pStyle w:val="CRBodyText"/>
      </w:pPr>
    </w:p>
    <w:p w14:paraId="585F1B81" w14:textId="77777777" w:rsidR="004D2163" w:rsidRPr="00BC0D76" w:rsidRDefault="004D2163" w:rsidP="004D2163">
      <w:pPr>
        <w:pStyle w:val="CR1001"/>
        <w:rPr>
          <w:highlight w:val="yellow"/>
        </w:rPr>
      </w:pPr>
      <w:r w:rsidRPr="00BC0D76">
        <w:lastRenderedPageBreak/>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5B767924" w14:textId="77777777" w:rsidR="00A2453E" w:rsidRPr="00BC0D76" w:rsidRDefault="00A2453E" w:rsidP="00A2453E">
      <w:pPr>
        <w:pStyle w:val="CRBodyText"/>
      </w:pPr>
    </w:p>
    <w:p w14:paraId="7B47B40F" w14:textId="77777777" w:rsidR="004D2163" w:rsidRPr="00BC0D76" w:rsidRDefault="004D2163" w:rsidP="004D2163">
      <w:pPr>
        <w:pStyle w:val="CR1001"/>
      </w:pPr>
      <w:r w:rsidRPr="00BC0D76">
        <w:t>120.6. Some effects replace card draws.</w:t>
      </w:r>
    </w:p>
    <w:p w14:paraId="10A573D7" w14:textId="77777777" w:rsidR="00A2453E" w:rsidRPr="00BC0D76" w:rsidRDefault="00A2453E" w:rsidP="00A2453E">
      <w:pPr>
        <w:pStyle w:val="CRBodyText"/>
      </w:pPr>
    </w:p>
    <w:p w14:paraId="3A28D031"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355C3CA4" w14:textId="77777777" w:rsidR="00A2453E" w:rsidRPr="00BC0D76" w:rsidRDefault="00A2453E" w:rsidP="00A2453E">
      <w:pPr>
        <w:pStyle w:val="CRBodyText"/>
      </w:pPr>
    </w:p>
    <w:p w14:paraId="6B4B6E89"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2DA88753" w14:textId="77777777" w:rsidR="00A2453E" w:rsidRPr="00BC0D76" w:rsidRDefault="00A2453E" w:rsidP="00A2453E">
      <w:pPr>
        <w:pStyle w:val="CRBodyText"/>
      </w:pPr>
    </w:p>
    <w:p w14:paraId="6C3660B0"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3659CA09" w14:textId="77777777" w:rsidR="00A2453E" w:rsidRPr="00BC0D76" w:rsidRDefault="00A2453E" w:rsidP="00A2453E">
      <w:pPr>
        <w:pStyle w:val="CRBodyText"/>
      </w:pPr>
    </w:p>
    <w:p w14:paraId="0A90A9A8"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46305FD7" w14:textId="77777777" w:rsidR="00A2453E" w:rsidRPr="00BC0D76" w:rsidRDefault="00A2453E" w:rsidP="00A2453E">
      <w:pPr>
        <w:pStyle w:val="CRBodyText"/>
      </w:pPr>
    </w:p>
    <w:p w14:paraId="4614E28E" w14:textId="77777777" w:rsidR="004D2163" w:rsidRPr="00BC0D76" w:rsidRDefault="004D2163" w:rsidP="00A2453E">
      <w:pPr>
        <w:pStyle w:val="CR1100"/>
      </w:pPr>
      <w:r w:rsidRPr="00BC0D76">
        <w:t>121. Counters</w:t>
      </w:r>
    </w:p>
    <w:p w14:paraId="2E8F2FFA" w14:textId="77777777" w:rsidR="00A2453E" w:rsidRPr="00BC0D76" w:rsidRDefault="00A2453E" w:rsidP="00A2453E">
      <w:pPr>
        <w:pStyle w:val="CRBodyText"/>
      </w:pPr>
    </w:p>
    <w:p w14:paraId="15D99F95"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48D982A9" w14:textId="77777777" w:rsidR="00A2453E" w:rsidRPr="00BC0D76" w:rsidRDefault="00A2453E" w:rsidP="00A2453E">
      <w:pPr>
        <w:pStyle w:val="CRBodyText"/>
      </w:pPr>
    </w:p>
    <w:p w14:paraId="214FFE22"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7D601DD9" w14:textId="77777777" w:rsidR="00D64530" w:rsidRPr="00BC0D76" w:rsidRDefault="00D64530" w:rsidP="00D64530">
      <w:pPr>
        <w:pStyle w:val="CRBodyText"/>
      </w:pPr>
    </w:p>
    <w:p w14:paraId="4E7E33A7"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0CC1AEEB" w14:textId="77777777" w:rsidR="00D64530" w:rsidRPr="00BC0D76" w:rsidRDefault="00D64530" w:rsidP="00D64530">
      <w:pPr>
        <w:pStyle w:val="CRBodyText"/>
      </w:pPr>
    </w:p>
    <w:p w14:paraId="6EF70DE2"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57024298" w14:textId="77777777" w:rsidR="00D64530" w:rsidRPr="00BC0D76" w:rsidRDefault="00D64530" w:rsidP="00D64530">
      <w:pPr>
        <w:pStyle w:val="CRBodyText"/>
      </w:pPr>
    </w:p>
    <w:p w14:paraId="23558EBF"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4132DAD7" w14:textId="77777777" w:rsidR="00D64530" w:rsidRPr="00BC0D76" w:rsidRDefault="00D64530" w:rsidP="00D64530">
      <w:pPr>
        <w:pStyle w:val="CRBodyText"/>
      </w:pPr>
    </w:p>
    <w:p w14:paraId="77C93C26"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322499F3" w14:textId="77777777" w:rsidR="00D64530" w:rsidRPr="00BC0D76" w:rsidRDefault="00D64530" w:rsidP="00D64530">
      <w:pPr>
        <w:pStyle w:val="CRBodyText"/>
      </w:pPr>
    </w:p>
    <w:p w14:paraId="18F1CB84"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28CF4206" w14:textId="77777777" w:rsidR="00D64530" w:rsidRPr="00BC0D76" w:rsidRDefault="00D64530" w:rsidP="00D64530">
      <w:pPr>
        <w:pStyle w:val="CRBodyText"/>
      </w:pPr>
    </w:p>
    <w:p w14:paraId="554DE65B"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7C0A0E30" w14:textId="77777777" w:rsidR="00D64530" w:rsidRPr="00BC0D76" w:rsidRDefault="00D64530" w:rsidP="00D64530">
      <w:pPr>
        <w:pStyle w:val="CRBodyText"/>
      </w:pPr>
    </w:p>
    <w:p w14:paraId="7C7B0534" w14:textId="77777777" w:rsidR="004D2163" w:rsidRPr="00BC0D76" w:rsidRDefault="004D2163" w:rsidP="004D2163">
      <w:pPr>
        <w:pStyle w:val="CR1001"/>
      </w:pPr>
      <w:r w:rsidRPr="00BC0D76">
        <w:lastRenderedPageBreak/>
        <w:t>121.6. If a spell or ability refers to a counter being “placed” on a permanent, it means putting a counter on that permanent while it’s on the battlefield, or that permanent entering the battlefield with a counter on it as the result of a</w:t>
      </w:r>
      <w:r>
        <w:t>n</w:t>
      </w:r>
      <w:r w:rsidRPr="00BC0D76">
        <w:t xml:space="preserve"> effect (see rule 614.1c).</w:t>
      </w:r>
    </w:p>
    <w:p w14:paraId="6B65FBAD" w14:textId="77777777" w:rsidR="00D64530" w:rsidRPr="00BC0D76" w:rsidRDefault="00D64530" w:rsidP="00D64530">
      <w:pPr>
        <w:pStyle w:val="CRBodyText"/>
      </w:pPr>
    </w:p>
    <w:p w14:paraId="4E9E3DC8" w14:textId="77777777" w:rsidR="004D2163" w:rsidRPr="00BC0D76" w:rsidRDefault="004D2163" w:rsidP="00B95A30">
      <w:pPr>
        <w:pStyle w:val="CRHeading"/>
      </w:pPr>
      <w:r w:rsidRPr="00BC0D76">
        <w:br w:type="page"/>
      </w:r>
      <w:r w:rsidRPr="00BC0D76">
        <w:lastRenderedPageBreak/>
        <w:t>2. Parts of a Card</w:t>
      </w:r>
    </w:p>
    <w:p w14:paraId="0418E0CE" w14:textId="77777777" w:rsidR="00AD77A7" w:rsidRPr="00BC0D76" w:rsidRDefault="00AD77A7" w:rsidP="00AD77A7">
      <w:pPr>
        <w:pStyle w:val="CRBodyText"/>
      </w:pPr>
    </w:p>
    <w:p w14:paraId="64213451" w14:textId="77777777" w:rsidR="004D2163" w:rsidRPr="00BC0D76" w:rsidRDefault="004D2163" w:rsidP="00D53EEC">
      <w:pPr>
        <w:pStyle w:val="CR1100"/>
      </w:pPr>
      <w:r w:rsidRPr="00BC0D76">
        <w:t>200. General</w:t>
      </w:r>
    </w:p>
    <w:p w14:paraId="4974F083" w14:textId="77777777" w:rsidR="00AD77A7" w:rsidRDefault="00AD77A7" w:rsidP="00AD77A7">
      <w:pPr>
        <w:pStyle w:val="CRBodyText"/>
      </w:pPr>
    </w:p>
    <w:p w14:paraId="19567B09"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263BBBD7" w14:textId="77777777" w:rsidR="00AD77A7" w:rsidRDefault="00AD77A7" w:rsidP="00AD77A7">
      <w:pPr>
        <w:pStyle w:val="CRBodyText"/>
      </w:pPr>
    </w:p>
    <w:p w14:paraId="0C5ECAE9" w14:textId="77777777" w:rsidR="004D2163" w:rsidRPr="00BC0D76" w:rsidRDefault="004D2163" w:rsidP="004D2163">
      <w:pPr>
        <w:pStyle w:val="CR1001"/>
      </w:pPr>
      <w:r w:rsidRPr="00BC0D76">
        <w:t>200.2. Some parts of a card are also characteristics of the object that has them. See rule 109.3.</w:t>
      </w:r>
    </w:p>
    <w:p w14:paraId="5CA1F04F" w14:textId="77777777" w:rsidR="00AD77A7" w:rsidRDefault="00AD77A7" w:rsidP="00AD77A7">
      <w:pPr>
        <w:pStyle w:val="CRBodyText"/>
      </w:pPr>
    </w:p>
    <w:p w14:paraId="7371E1AA"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4B8CF24C" w14:textId="77777777" w:rsidR="00AD77A7" w:rsidRDefault="00AD77A7" w:rsidP="00AD77A7">
      <w:pPr>
        <w:pStyle w:val="CRBodyText"/>
      </w:pPr>
    </w:p>
    <w:p w14:paraId="441B7387" w14:textId="77777777" w:rsidR="004D2163" w:rsidRPr="00BC0D76" w:rsidRDefault="004D2163" w:rsidP="00D53EEC">
      <w:pPr>
        <w:pStyle w:val="CR1100"/>
      </w:pPr>
      <w:r w:rsidRPr="00BC0D76">
        <w:t>201. Name</w:t>
      </w:r>
    </w:p>
    <w:p w14:paraId="79382127" w14:textId="77777777" w:rsidR="00AD77A7" w:rsidRDefault="00AD77A7" w:rsidP="00AD77A7">
      <w:pPr>
        <w:pStyle w:val="CRBodyText"/>
      </w:pPr>
    </w:p>
    <w:p w14:paraId="676BD81F" w14:textId="77777777" w:rsidR="004D2163" w:rsidRPr="00BC0D76" w:rsidRDefault="004D2163" w:rsidP="004D2163">
      <w:pPr>
        <w:pStyle w:val="CR1001"/>
      </w:pPr>
      <w:r w:rsidRPr="00BC0D76">
        <w:t>201.1. The name of a card is printed on its upper left corner.</w:t>
      </w:r>
    </w:p>
    <w:p w14:paraId="795CC34F" w14:textId="77777777" w:rsidR="00AD77A7" w:rsidRDefault="00AD77A7" w:rsidP="00AD77A7">
      <w:pPr>
        <w:pStyle w:val="CRBodyText"/>
      </w:pPr>
    </w:p>
    <w:p w14:paraId="03AF6F04" w14:textId="77777777" w:rsidR="004D2163" w:rsidRPr="00BC0D76" w:rsidRDefault="004D2163" w:rsidP="004D2163">
      <w:pPr>
        <w:pStyle w:val="CR1001"/>
      </w:pPr>
      <w:r w:rsidRPr="00BC0D76">
        <w:t>201.2. Two objects have the same name if the English versions of their names are identical.</w:t>
      </w:r>
    </w:p>
    <w:p w14:paraId="76BDAE7F" w14:textId="77777777" w:rsidR="00AD77A7" w:rsidRDefault="00AD77A7" w:rsidP="00AD77A7">
      <w:pPr>
        <w:pStyle w:val="CRBodyText"/>
      </w:pPr>
    </w:p>
    <w:p w14:paraId="2559E3FA" w14:textId="77777777" w:rsidR="004D2163" w:rsidRPr="00BC0D76" w:rsidRDefault="004D2163" w:rsidP="004D2163">
      <w:pPr>
        <w:pStyle w:val="CR1001"/>
      </w:pPr>
      <w:r w:rsidRPr="00BC0D76">
        <w:t>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name both halves of the split card.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65DC47A1" w14:textId="77777777" w:rsidR="00AD77A7" w:rsidRDefault="00AD77A7" w:rsidP="00AD77A7">
      <w:pPr>
        <w:pStyle w:val="CRBodyText"/>
      </w:pPr>
    </w:p>
    <w:p w14:paraId="7E3015D3"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4EB4D151" w14:textId="77777777" w:rsidR="00AD77A7" w:rsidRDefault="00AD77A7" w:rsidP="00AD77A7">
      <w:pPr>
        <w:pStyle w:val="CRBodyText"/>
      </w:pPr>
    </w:p>
    <w:p w14:paraId="5A23AEC4"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25F486CC"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54252EA8" w14:textId="77777777" w:rsidR="00357289" w:rsidRPr="00BC0D76" w:rsidRDefault="00357289" w:rsidP="00357289">
      <w:pPr>
        <w:pStyle w:val="CRBodyText"/>
      </w:pPr>
    </w:p>
    <w:p w14:paraId="3620FADA"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2A444F18"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99B13A7"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6D4DAF87"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09CEE480" w14:textId="77777777" w:rsidR="00AD77A7" w:rsidRDefault="00AD77A7" w:rsidP="00AD77A7">
      <w:pPr>
        <w:pStyle w:val="CRBodyText"/>
      </w:pPr>
    </w:p>
    <w:p w14:paraId="202ACF16" w14:textId="77777777" w:rsidR="004D2163" w:rsidRPr="00BC0D76" w:rsidRDefault="004D2163" w:rsidP="004D2163">
      <w:pPr>
        <w:pStyle w:val="CR1001a"/>
      </w:pPr>
      <w:r w:rsidRPr="00BC0D76">
        <w:t>201.4c Text printed on some legendary cards refers to that card by a shortened version of its name. This occurs only on a second reference or later; first references always use the card’s full name. Instances of a card’s shortened name used in this manner are treated as though they used the card’s full name.</w:t>
      </w:r>
    </w:p>
    <w:p w14:paraId="6120AE55" w14:textId="77777777" w:rsidR="00AD77A7" w:rsidRDefault="00AD77A7" w:rsidP="00AD77A7">
      <w:pPr>
        <w:pStyle w:val="CRBodyText"/>
      </w:pPr>
    </w:p>
    <w:p w14:paraId="1CD91B89"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50021EB3" w14:textId="77777777"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3DCCD6AF" w14:textId="77777777" w:rsidR="00AD77A7" w:rsidRDefault="00AD77A7" w:rsidP="00AD77A7">
      <w:pPr>
        <w:pStyle w:val="CRBodyText"/>
      </w:pPr>
    </w:p>
    <w:p w14:paraId="2217077E" w14:textId="77777777" w:rsidR="004D2163" w:rsidRPr="00BC0D76" w:rsidRDefault="004D2163" w:rsidP="004D2163">
      <w:pPr>
        <w:pStyle w:val="CR1100"/>
      </w:pPr>
      <w:r w:rsidRPr="00BC0D76">
        <w:t>202. Mana Cost and Color</w:t>
      </w:r>
    </w:p>
    <w:p w14:paraId="02355C5E" w14:textId="77777777" w:rsidR="00357289" w:rsidRPr="00BC0D76" w:rsidRDefault="00357289" w:rsidP="00357289">
      <w:pPr>
        <w:pStyle w:val="CRBodyText"/>
      </w:pPr>
    </w:p>
    <w:p w14:paraId="2509709C"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7654CF50" w14:textId="77777777" w:rsidR="00AD77A7" w:rsidRDefault="00AD77A7" w:rsidP="00AD77A7">
      <w:pPr>
        <w:pStyle w:val="CRBodyText"/>
      </w:pPr>
    </w:p>
    <w:p w14:paraId="72CDC2F8"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0ED7A72F" w14:textId="77777777" w:rsidR="00357289" w:rsidRPr="00BC0D76" w:rsidRDefault="00357289" w:rsidP="00357289">
      <w:pPr>
        <w:pStyle w:val="CRBodyText"/>
      </w:pPr>
    </w:p>
    <w:p w14:paraId="34BCF2BE"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2EA224CD" w14:textId="77777777" w:rsidR="00AD77A7" w:rsidRDefault="00AD77A7" w:rsidP="00AD77A7">
      <w:pPr>
        <w:pStyle w:val="CRBodyText"/>
      </w:pPr>
    </w:p>
    <w:p w14:paraId="0DC2FA18" w14:textId="77777777" w:rsidR="004D2163" w:rsidRPr="00BC0D76" w:rsidRDefault="004D2163" w:rsidP="004D2163">
      <w:pPr>
        <w:pStyle w:val="CR1001"/>
      </w:pPr>
      <w:r w:rsidRPr="00BC0D76">
        <w:t>202.2. An object is the color or colors of the mana symbols in its mana cost, regardless of the color of its frame.</w:t>
      </w:r>
    </w:p>
    <w:p w14:paraId="1D6AA650" w14:textId="77777777" w:rsidR="00AD77A7" w:rsidRDefault="00AD77A7" w:rsidP="00AD77A7">
      <w:pPr>
        <w:pStyle w:val="CRBodyText"/>
      </w:pPr>
    </w:p>
    <w:p w14:paraId="220A14AD"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77C7E525" w14:textId="77777777"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14:paraId="5ED790B7" w14:textId="77777777" w:rsidR="00357289" w:rsidRPr="00BC0D76" w:rsidRDefault="00357289" w:rsidP="00357289">
      <w:pPr>
        <w:pStyle w:val="CRBodyText"/>
      </w:pPr>
    </w:p>
    <w:p w14:paraId="2B4BA5EA" w14:textId="77777777" w:rsidR="004D2163" w:rsidRPr="00BC0D76" w:rsidRDefault="004D2163" w:rsidP="004D2163">
      <w:pPr>
        <w:pStyle w:val="CR1001a"/>
      </w:pPr>
      <w:r w:rsidRPr="00BC0D76">
        <w:t>202.2b Objects with no colored mana symbols in their mana costs are colorless.</w:t>
      </w:r>
    </w:p>
    <w:p w14:paraId="1C78BC2B" w14:textId="77777777" w:rsidR="00357289" w:rsidRPr="00BC0D76" w:rsidRDefault="00357289" w:rsidP="00357289">
      <w:pPr>
        <w:pStyle w:val="CRBodyText"/>
      </w:pPr>
    </w:p>
    <w:p w14:paraId="0A72C66A"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42930021" w14:textId="77777777" w:rsidR="00357289" w:rsidRPr="00BC0D76" w:rsidRDefault="00357289" w:rsidP="00357289">
      <w:pPr>
        <w:pStyle w:val="CRBodyText"/>
      </w:pPr>
    </w:p>
    <w:p w14:paraId="5B7FDD6B"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0B186979" w14:textId="77777777" w:rsidR="00357289" w:rsidRPr="00BC0D76" w:rsidRDefault="00357289" w:rsidP="00357289">
      <w:pPr>
        <w:pStyle w:val="CRBodyText"/>
      </w:pPr>
    </w:p>
    <w:p w14:paraId="6057E46C"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6BB49DD8" w14:textId="77777777" w:rsidR="00357289" w:rsidRPr="00BC0D76" w:rsidRDefault="00357289" w:rsidP="00357289">
      <w:pPr>
        <w:pStyle w:val="CRBodyText"/>
      </w:pPr>
    </w:p>
    <w:p w14:paraId="6C80C2F2"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F7B1CBD" w14:textId="77777777" w:rsidR="00AD77A7" w:rsidRDefault="00AD77A7" w:rsidP="00AD77A7">
      <w:pPr>
        <w:pStyle w:val="CRBodyText"/>
      </w:pPr>
    </w:p>
    <w:p w14:paraId="48113149" w14:textId="77777777" w:rsidR="004D2163" w:rsidRPr="00BC0D76" w:rsidRDefault="004D2163" w:rsidP="004D2163">
      <w:pPr>
        <w:pStyle w:val="CR1001"/>
      </w:pPr>
      <w:r w:rsidRPr="00BC0D76">
        <w:t>202.3. The converted mana cost of an object is a number equal to the total amount of mana in its mana cost, regardless of color.</w:t>
      </w:r>
    </w:p>
    <w:p w14:paraId="569CA2D2" w14:textId="77777777" w:rsidR="004D2163" w:rsidRPr="00BC0D76" w:rsidRDefault="004D2163" w:rsidP="004D2163">
      <w:pPr>
        <w:pStyle w:val="CREx1001"/>
        <w:rPr>
          <w:b/>
        </w:rPr>
      </w:pPr>
      <w:r w:rsidRPr="00BC0D76">
        <w:rPr>
          <w:b/>
        </w:rPr>
        <w:t>Example:</w:t>
      </w:r>
      <w:r w:rsidRPr="00BC0D76">
        <w:t xml:space="preserve"> A mana cost of {3}{U}{U} translates to a converted mana cost of 5.</w:t>
      </w:r>
    </w:p>
    <w:p w14:paraId="510A31B0" w14:textId="77777777" w:rsidR="00AD77A7" w:rsidRDefault="00AD77A7" w:rsidP="00AD77A7">
      <w:pPr>
        <w:pStyle w:val="CRBodyText"/>
      </w:pPr>
    </w:p>
    <w:p w14:paraId="143F9962" w14:textId="77777777" w:rsidR="004D2163" w:rsidRPr="00BC0D76" w:rsidRDefault="004D2163" w:rsidP="004D2163">
      <w:pPr>
        <w:pStyle w:val="CR1001a"/>
      </w:pPr>
      <w:r w:rsidRPr="00BC0D76">
        <w:t>202.3a The converted mana cost of an object with no mana cost is 0.</w:t>
      </w:r>
    </w:p>
    <w:p w14:paraId="35507C12" w14:textId="77777777" w:rsidR="00357289" w:rsidRPr="00BC0D76" w:rsidRDefault="00357289" w:rsidP="00357289">
      <w:pPr>
        <w:pStyle w:val="CRBodyText"/>
      </w:pPr>
    </w:p>
    <w:p w14:paraId="06B29C4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3C737B5D" w14:textId="77777777" w:rsidR="00357289" w:rsidRPr="00BC0D76" w:rsidRDefault="00357289" w:rsidP="00357289">
      <w:pPr>
        <w:pStyle w:val="CRBodyText"/>
      </w:pPr>
    </w:p>
    <w:p w14:paraId="5E4B67DC"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0DDC55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58BCEC5A"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43D423F0" w14:textId="77777777" w:rsidR="00357289" w:rsidRPr="00BC0D76" w:rsidRDefault="00357289" w:rsidP="00357289">
      <w:pPr>
        <w:pStyle w:val="CRBodyText"/>
      </w:pPr>
    </w:p>
    <w:p w14:paraId="16D9E583" w14:textId="77777777" w:rsidR="004D2163" w:rsidRPr="00BC0D76" w:rsidRDefault="004D2163" w:rsidP="004D2163">
      <w:pPr>
        <w:pStyle w:val="CR1001a"/>
      </w:pPr>
      <w:r w:rsidRPr="00BC0D76">
        <w:t>202.3d Each Phyrexian mana symbol in a card’s mana cost contributes 1 to its converted mana cost.</w:t>
      </w:r>
    </w:p>
    <w:p w14:paraId="4046A131"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ED606EB" w14:textId="77777777" w:rsidR="00357289" w:rsidRPr="00BC0D76" w:rsidRDefault="00357289" w:rsidP="00357289">
      <w:pPr>
        <w:pStyle w:val="CRBodyText"/>
      </w:pPr>
    </w:p>
    <w:p w14:paraId="296F19A5"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0F20FB2A" w14:textId="77777777" w:rsidR="00AD77A7" w:rsidRDefault="00AD77A7" w:rsidP="00AD77A7">
      <w:pPr>
        <w:pStyle w:val="CRBodyText"/>
      </w:pPr>
    </w:p>
    <w:p w14:paraId="3BEC0506" w14:textId="77777777" w:rsidR="004D2163" w:rsidRPr="00BC0D76" w:rsidRDefault="004D2163" w:rsidP="00D53EEC">
      <w:pPr>
        <w:pStyle w:val="CR1100"/>
      </w:pPr>
      <w:r w:rsidRPr="00BC0D76">
        <w:t>203. Illustration</w:t>
      </w:r>
    </w:p>
    <w:p w14:paraId="7F504602" w14:textId="77777777" w:rsidR="00AD77A7" w:rsidRDefault="00AD77A7" w:rsidP="00AD77A7">
      <w:pPr>
        <w:pStyle w:val="CRBodyText"/>
      </w:pPr>
    </w:p>
    <w:p w14:paraId="011CF807"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459AAD11" w14:textId="77777777" w:rsidR="00AD77A7" w:rsidRDefault="00AD77A7" w:rsidP="00AD77A7">
      <w:pPr>
        <w:pStyle w:val="CRBodyText"/>
      </w:pPr>
    </w:p>
    <w:p w14:paraId="422FA2D6" w14:textId="77777777" w:rsidR="004D2163" w:rsidRPr="00BC0D76" w:rsidRDefault="004D2163" w:rsidP="004D2163">
      <w:pPr>
        <w:pStyle w:val="CR1100"/>
      </w:pPr>
      <w:r w:rsidRPr="00BC0D76">
        <w:t>204. Color Indicator</w:t>
      </w:r>
    </w:p>
    <w:p w14:paraId="59EE4635" w14:textId="77777777" w:rsidR="00AD77A7" w:rsidRDefault="00AD77A7" w:rsidP="00AD77A7">
      <w:pPr>
        <w:pStyle w:val="CRBodyText"/>
      </w:pPr>
    </w:p>
    <w:p w14:paraId="274DC02C"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250841B6" w14:textId="77777777" w:rsidR="00AD77A7" w:rsidRDefault="00AD77A7" w:rsidP="00AD77A7">
      <w:pPr>
        <w:pStyle w:val="CRBodyText"/>
      </w:pPr>
    </w:p>
    <w:p w14:paraId="522552FE" w14:textId="77777777" w:rsidR="004D2163" w:rsidRPr="00BC0D76" w:rsidRDefault="004D2163" w:rsidP="004D2163">
      <w:pPr>
        <w:pStyle w:val="CR1001"/>
      </w:pPr>
      <w:r w:rsidRPr="00BC0D76">
        <w:t>204.2. An object with a color indicator is each color denoted by that color indicator.</w:t>
      </w:r>
    </w:p>
    <w:p w14:paraId="48CDB085" w14:textId="77777777" w:rsidR="00AD77A7" w:rsidRPr="00BC0D76" w:rsidRDefault="00AD77A7" w:rsidP="00AD77A7">
      <w:pPr>
        <w:pStyle w:val="CRBodyText"/>
      </w:pPr>
    </w:p>
    <w:p w14:paraId="496AE872" w14:textId="77777777" w:rsidR="004D2163" w:rsidRPr="00BC0D76" w:rsidRDefault="004D2163" w:rsidP="004D2163">
      <w:pPr>
        <w:pStyle w:val="CR1100"/>
      </w:pPr>
      <w:r w:rsidRPr="00BC0D76">
        <w:t>205. Type Line</w:t>
      </w:r>
    </w:p>
    <w:p w14:paraId="5B762744" w14:textId="77777777" w:rsidR="00441C26" w:rsidRPr="00BC0D76" w:rsidRDefault="00441C26" w:rsidP="00441C26">
      <w:pPr>
        <w:pStyle w:val="CRBodyText"/>
      </w:pPr>
    </w:p>
    <w:p w14:paraId="0E80A31E"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0945F289" w14:textId="77777777" w:rsidR="00441C26" w:rsidRPr="00BC0D76" w:rsidRDefault="00441C26" w:rsidP="00441C26">
      <w:pPr>
        <w:pStyle w:val="CRBodyText"/>
      </w:pPr>
    </w:p>
    <w:p w14:paraId="79A3F0EF"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0BCE6D5B" w14:textId="77777777" w:rsidR="00441C26" w:rsidRPr="00BC0D76" w:rsidRDefault="00441C26" w:rsidP="00441C26">
      <w:pPr>
        <w:pStyle w:val="CRBodyText"/>
      </w:pPr>
      <w:bookmarkStart w:id="6" w:name="OLE_LINK24"/>
    </w:p>
    <w:p w14:paraId="5632AA38" w14:textId="77777777" w:rsidR="004D2163" w:rsidRPr="00BC0D76" w:rsidRDefault="004D2163" w:rsidP="004D2163">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w:t>
      </w:r>
      <w:r w:rsidRPr="00BC0D76">
        <w:lastRenderedPageBreak/>
        <w:t>effects state that an object becomes an “artifact creature”; these effects also allow the object to retain all of its prior card types and subtypes.</w:t>
      </w:r>
    </w:p>
    <w:p w14:paraId="70B8FFCE" w14:textId="77777777" w:rsidR="004D2163" w:rsidRPr="00BC0D76" w:rsidRDefault="004D2163" w:rsidP="004D2163">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043A7D66"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14:paraId="5ECD5011" w14:textId="77777777" w:rsidR="00441C26" w:rsidRPr="00BC0D76" w:rsidRDefault="00441C26" w:rsidP="00441C26">
      <w:pPr>
        <w:pStyle w:val="CRBodyText"/>
      </w:pPr>
    </w:p>
    <w:p w14:paraId="5C314360" w14:textId="77777777" w:rsidR="004D2163" w:rsidRPr="00BC0D76" w:rsidRDefault="004D2163" w:rsidP="004D2163">
      <w:pPr>
        <w:pStyle w:val="CR1001"/>
      </w:pPr>
      <w:r w:rsidRPr="00BC0D76">
        <w:t>205.2. Card Types</w:t>
      </w:r>
    </w:p>
    <w:p w14:paraId="2190DF50" w14:textId="77777777" w:rsidR="001B3FB1" w:rsidRDefault="001B3FB1" w:rsidP="001B3FB1">
      <w:pPr>
        <w:pStyle w:val="CRBodyText"/>
      </w:pPr>
    </w:p>
    <w:p w14:paraId="3D02A630"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70C55AB" w14:textId="77777777" w:rsidR="00357289" w:rsidRPr="00BC0D76" w:rsidRDefault="00357289" w:rsidP="00357289">
      <w:pPr>
        <w:pStyle w:val="CRBodyText"/>
      </w:pPr>
    </w:p>
    <w:p w14:paraId="1FC3948E"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0F3F6A19" w14:textId="77777777" w:rsidR="00357289" w:rsidRPr="00BC0D76" w:rsidRDefault="00357289" w:rsidP="00357289">
      <w:pPr>
        <w:pStyle w:val="CRBodyText"/>
      </w:pPr>
    </w:p>
    <w:p w14:paraId="4499022C" w14:textId="77777777" w:rsidR="004D2163" w:rsidRPr="00BC0D76" w:rsidRDefault="004D2163" w:rsidP="004D2163">
      <w:pPr>
        <w:pStyle w:val="CR1001a"/>
      </w:pPr>
      <w:r w:rsidRPr="00BC0D76">
        <w:t>205.2c Tokens have card types even though they aren’t cards. The same is true of copies of spells and copies of cards.</w:t>
      </w:r>
    </w:p>
    <w:p w14:paraId="4DD3BD47" w14:textId="77777777" w:rsidR="001B3FB1" w:rsidRDefault="001B3FB1" w:rsidP="001B3FB1">
      <w:pPr>
        <w:pStyle w:val="CRBodyText"/>
      </w:pPr>
    </w:p>
    <w:p w14:paraId="236E5D09" w14:textId="77777777" w:rsidR="004D2163" w:rsidRPr="00BC0D76" w:rsidRDefault="004D2163" w:rsidP="004D2163">
      <w:pPr>
        <w:pStyle w:val="CR1001"/>
      </w:pPr>
      <w:r w:rsidRPr="00BC0D76">
        <w:t>205.3. Subtypes</w:t>
      </w:r>
    </w:p>
    <w:p w14:paraId="4F1135FE" w14:textId="77777777" w:rsidR="001B3FB1" w:rsidRDefault="001B3FB1" w:rsidP="001B3FB1">
      <w:pPr>
        <w:pStyle w:val="CRBodyText"/>
      </w:pPr>
    </w:p>
    <w:p w14:paraId="3683B93B" w14:textId="77777777" w:rsidR="004D2163" w:rsidRPr="00BC0D76" w:rsidRDefault="004D2163" w:rsidP="004D2163">
      <w:pPr>
        <w:pStyle w:val="CR1001a"/>
      </w:pPr>
      <w:r w:rsidRPr="00BC0D76">
        <w:t>205.3a A card can have one or more subtypes printed on its type line.</w:t>
      </w:r>
    </w:p>
    <w:p w14:paraId="34EB51D5" w14:textId="77777777" w:rsidR="00357289" w:rsidRPr="00BC0D76" w:rsidRDefault="00357289" w:rsidP="00357289">
      <w:pPr>
        <w:pStyle w:val="CRBodyText"/>
      </w:pPr>
    </w:p>
    <w:p w14:paraId="3A96C743"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5672F7B"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42AF3836" w14:textId="77777777" w:rsidR="00357289" w:rsidRPr="00BC0D76" w:rsidRDefault="00357289" w:rsidP="00357289">
      <w:pPr>
        <w:pStyle w:val="CRBodyText"/>
      </w:pPr>
    </w:p>
    <w:p w14:paraId="5419358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6628584F"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8FE5D01" w14:textId="77777777" w:rsidR="00435071" w:rsidRPr="00BC0D76" w:rsidRDefault="00435071" w:rsidP="00435071">
      <w:pPr>
        <w:pStyle w:val="CRBodyText"/>
      </w:pPr>
    </w:p>
    <w:p w14:paraId="45657637" w14:textId="77777777" w:rsidR="004D2163" w:rsidRPr="00BC0D76" w:rsidRDefault="004D2163" w:rsidP="004D2163">
      <w:pPr>
        <w:pStyle w:val="CR1001a"/>
      </w:pPr>
      <w:r w:rsidRPr="00BC0D76">
        <w:t>205.3d An object can’t gain a subtype that doesn’t correspond to one of that object’s types.</w:t>
      </w:r>
    </w:p>
    <w:p w14:paraId="0142E588" w14:textId="77777777" w:rsidR="00435071" w:rsidRPr="00BC0D76" w:rsidRDefault="00435071" w:rsidP="00435071">
      <w:pPr>
        <w:pStyle w:val="CRBodyText"/>
      </w:pPr>
    </w:p>
    <w:p w14:paraId="0434F1E0"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7E2FD78B"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111FD0" w14:textId="77777777" w:rsidR="00435071" w:rsidRPr="00BC0D76" w:rsidRDefault="00435071" w:rsidP="00435071">
      <w:pPr>
        <w:pStyle w:val="CRBodyText"/>
      </w:pPr>
    </w:p>
    <w:p w14:paraId="47DBB2E1"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2C4152C5" w14:textId="77777777" w:rsidR="00435071" w:rsidRPr="00BC0D76" w:rsidRDefault="00435071" w:rsidP="00435071">
      <w:pPr>
        <w:pStyle w:val="CRBodyText"/>
      </w:pPr>
    </w:p>
    <w:p w14:paraId="4F5A1B80"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77845F1A" w14:textId="77777777" w:rsidR="00435071" w:rsidRPr="00BC0D76" w:rsidRDefault="00435071" w:rsidP="00435071">
      <w:pPr>
        <w:pStyle w:val="CRBodyText"/>
      </w:pPr>
    </w:p>
    <w:p w14:paraId="2EAC6103" w14:textId="77777777" w:rsidR="004D2163" w:rsidRPr="00BC0D76" w:rsidRDefault="004D2163" w:rsidP="004D216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3637033F" w14:textId="77777777" w:rsidR="00435071" w:rsidRPr="00BC0D76" w:rsidRDefault="00435071" w:rsidP="00435071">
      <w:pPr>
        <w:pStyle w:val="CRBodyText"/>
      </w:pPr>
    </w:p>
    <w:p w14:paraId="5D4F4A19" w14:textId="181CAE45"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2BA00D9D" w14:textId="77777777" w:rsidR="00435071" w:rsidRPr="00BC0D76" w:rsidRDefault="00435071" w:rsidP="00435071">
      <w:pPr>
        <w:pStyle w:val="CRBodyText"/>
      </w:pPr>
    </w:p>
    <w:p w14:paraId="0C019FEE" w14:textId="4F3889D5"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Bolas, Chandra, Elspeth, Garruk, Gideon, Jace, Karn, Koth, Liliana, Nissa, Sarkhan, Sorin, </w:t>
      </w:r>
      <w:r>
        <w:t xml:space="preserve">Tamiyo, </w:t>
      </w:r>
      <w:r w:rsidRPr="00BC0D76">
        <w:t xml:space="preserve">Tezzeret, </w:t>
      </w:r>
      <w:r>
        <w:t xml:space="preserve">Tibalt, </w:t>
      </w:r>
      <w:r w:rsidRPr="00BC0D76">
        <w:t>Venser</w:t>
      </w:r>
      <w:r>
        <w:t>, and Vraska</w:t>
      </w:r>
      <w:r w:rsidRPr="00BC0D76">
        <w:t>.</w:t>
      </w:r>
      <w:r w:rsidR="009C12C5">
        <w:br/>
      </w:r>
      <w:r w:rsidR="00C669BE">
        <w:t xml:space="preserve">     </w:t>
      </w:r>
      <w:r w:rsidRPr="00BC0D76">
        <w:t>If two or more planeswalkers that share a planeswalker type are on the battlefield, all are put into their owners’ graveyards. This “planeswalker uniqueness rule” is a state-based action. See rule 704.</w:t>
      </w:r>
    </w:p>
    <w:p w14:paraId="7DCFE563" w14:textId="77777777" w:rsidR="00435071" w:rsidRPr="00BC0D76" w:rsidRDefault="00435071" w:rsidP="00435071">
      <w:pPr>
        <w:pStyle w:val="CRBodyText"/>
      </w:pPr>
    </w:p>
    <w:p w14:paraId="6908B691"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0C824CFB" w14:textId="77777777" w:rsidR="00435071" w:rsidRPr="00BC0D76" w:rsidRDefault="00435071" w:rsidP="00435071">
      <w:pPr>
        <w:pStyle w:val="CRBodyText"/>
      </w:pPr>
    </w:p>
    <w:p w14:paraId="4B052ACB" w14:textId="77777777"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A86B2B3" w14:textId="77777777" w:rsidR="00435071" w:rsidRPr="00BC0D76" w:rsidRDefault="00435071" w:rsidP="00435071">
      <w:pPr>
        <w:pStyle w:val="CRBodyText"/>
      </w:pPr>
    </w:p>
    <w:p w14:paraId="753FFF1B"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4469D114" w14:textId="77777777" w:rsidR="00435071" w:rsidRPr="00BC0D76" w:rsidRDefault="00435071" w:rsidP="00435071">
      <w:pPr>
        <w:pStyle w:val="CRBodyText"/>
      </w:pPr>
    </w:p>
    <w:p w14:paraId="07945753" w14:textId="77777777"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14:paraId="62512C03" w14:textId="77777777" w:rsidR="001B3FB1" w:rsidRDefault="001B3FB1" w:rsidP="001B3FB1">
      <w:pPr>
        <w:pStyle w:val="CRBodyText"/>
      </w:pPr>
    </w:p>
    <w:p w14:paraId="0DADA95D" w14:textId="77777777" w:rsidR="004D2163" w:rsidRPr="00BC0D76" w:rsidRDefault="004D2163" w:rsidP="004D2163">
      <w:pPr>
        <w:pStyle w:val="CR1001"/>
      </w:pPr>
      <w:r w:rsidRPr="00BC0D76">
        <w:t>205.4. Supertypes</w:t>
      </w:r>
    </w:p>
    <w:p w14:paraId="5F1247A7" w14:textId="77777777" w:rsidR="001B3FB1" w:rsidRDefault="001B3FB1" w:rsidP="001B3FB1">
      <w:pPr>
        <w:pStyle w:val="CRBodyText"/>
      </w:pPr>
    </w:p>
    <w:p w14:paraId="73AA11C6" w14:textId="77777777" w:rsidR="004D2163" w:rsidRPr="00BC0D76" w:rsidRDefault="004D2163" w:rsidP="004D216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366926F5" w14:textId="77777777" w:rsidR="00F45BB6" w:rsidRPr="00BC0D76" w:rsidRDefault="00F45BB6" w:rsidP="00F45BB6">
      <w:pPr>
        <w:pStyle w:val="CRBodyText"/>
      </w:pPr>
      <w:bookmarkStart w:id="8" w:name="OLE_LINK37"/>
    </w:p>
    <w:p w14:paraId="5C45E9A6"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121612C"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14:paraId="75F79702" w14:textId="77777777" w:rsidR="00F45BB6" w:rsidRPr="00BC0D76" w:rsidRDefault="00F45BB6" w:rsidP="00F45BB6">
      <w:pPr>
        <w:pStyle w:val="CRBodyText"/>
      </w:pPr>
    </w:p>
    <w:p w14:paraId="6EB48055" w14:textId="45C94768"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5F5C60BA" w14:textId="77777777" w:rsidR="00F45BB6" w:rsidRPr="00BC0D76" w:rsidRDefault="00F45BB6" w:rsidP="00F45BB6">
      <w:pPr>
        <w:pStyle w:val="CRBodyText"/>
      </w:pPr>
    </w:p>
    <w:p w14:paraId="746AF7E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41AE8620" w14:textId="77777777" w:rsidR="00F45BB6" w:rsidRPr="00BC0D76" w:rsidRDefault="00F45BB6" w:rsidP="00F45BB6">
      <w:pPr>
        <w:pStyle w:val="CRBodyText"/>
      </w:pPr>
    </w:p>
    <w:p w14:paraId="24F23258"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6A7911D8" w14:textId="77777777" w:rsidR="00F45BB6" w:rsidRPr="00BC0D76" w:rsidRDefault="00F45BB6" w:rsidP="00F45BB6">
      <w:pPr>
        <w:pStyle w:val="CRBodyText"/>
      </w:pPr>
    </w:p>
    <w:p w14:paraId="6A75BE25"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7A3F53A6" w14:textId="77777777" w:rsidR="00F45BB6" w:rsidRPr="00BC0D76" w:rsidRDefault="00F45BB6" w:rsidP="00F45BB6">
      <w:pPr>
        <w:pStyle w:val="CRBodyText"/>
      </w:pPr>
    </w:p>
    <w:p w14:paraId="73AA21BC" w14:textId="77777777" w:rsidR="004D2163" w:rsidRPr="00BC0D76" w:rsidRDefault="004D2163" w:rsidP="004D2163">
      <w:pPr>
        <w:pStyle w:val="CR1001a"/>
      </w:pPr>
      <w:r w:rsidRPr="00BC0D76">
        <w:t>205.4g Any scheme card with the supertype “ongoing” is exempt from the state-based action for schemes (see rule 704.5w).</w:t>
      </w:r>
    </w:p>
    <w:p w14:paraId="5B53C654" w14:textId="77777777" w:rsidR="001B3FB1" w:rsidRDefault="001B3FB1" w:rsidP="001B3FB1">
      <w:pPr>
        <w:pStyle w:val="CRBodyText"/>
      </w:pPr>
    </w:p>
    <w:p w14:paraId="20685B6C" w14:textId="77777777" w:rsidR="004D2163" w:rsidRPr="00BC0D76" w:rsidRDefault="004D2163" w:rsidP="00D53EEC">
      <w:pPr>
        <w:pStyle w:val="CR1100"/>
      </w:pPr>
      <w:r w:rsidRPr="00BC0D76">
        <w:t>206. Expansion Symbol</w:t>
      </w:r>
    </w:p>
    <w:p w14:paraId="37EC7D9A" w14:textId="77777777" w:rsidR="001B3FB1" w:rsidRDefault="001B3FB1" w:rsidP="001B3FB1">
      <w:pPr>
        <w:pStyle w:val="CRBodyText"/>
      </w:pPr>
    </w:p>
    <w:p w14:paraId="20594467"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p>
    <w:p w14:paraId="069B44CE" w14:textId="77777777" w:rsidR="001B3FB1" w:rsidRDefault="001B3FB1" w:rsidP="001B3FB1">
      <w:pPr>
        <w:pStyle w:val="CRBodyText"/>
      </w:pPr>
    </w:p>
    <w:p w14:paraId="2E9214C4"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0DAB4DBC" w14:textId="77777777" w:rsidR="001B3FB1" w:rsidRDefault="001B3FB1" w:rsidP="001B3FB1">
      <w:pPr>
        <w:pStyle w:val="CRBodyText"/>
      </w:pPr>
    </w:p>
    <w:p w14:paraId="0F9F2B38" w14:textId="77777777" w:rsidR="004D2163" w:rsidRPr="00BC0D76" w:rsidRDefault="004D2163" w:rsidP="004D2163">
      <w:pPr>
        <w:pStyle w:val="CR1001"/>
      </w:pPr>
      <w:r w:rsidRPr="00BC0D76">
        <w:t>206.3. A spell or ability that affects cards from a particular set checks only for that set’s expansion symbol. A card reprinted in the core set or another expansion receives that set’s expansion symbol. Any reprinted version of the card no longer counts as part of its original set unless it was reprinted with that set’s expansion symbol.</w:t>
      </w:r>
    </w:p>
    <w:p w14:paraId="7FD1CFED" w14:textId="77777777" w:rsidR="001B3FB1" w:rsidRDefault="001B3FB1" w:rsidP="001B3FB1">
      <w:pPr>
        <w:pStyle w:val="CRBodyText"/>
      </w:pPr>
    </w:p>
    <w:p w14:paraId="70DD321A" w14:textId="77777777"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Pr="00BC0D76">
          <w:rPr>
            <w:rStyle w:val="Hyperlink"/>
            <w:b/>
          </w:rPr>
          <w:t>www.wizards.com/wpn/Events/Rules.aspx</w:t>
        </w:r>
      </w:hyperlink>
      <w:r w:rsidRPr="00BC0D76">
        <w:t>).</w:t>
      </w:r>
    </w:p>
    <w:p w14:paraId="2F22C4DD" w14:textId="77777777" w:rsidR="001B3FB1" w:rsidRDefault="001B3FB1" w:rsidP="001B3FB1">
      <w:pPr>
        <w:pStyle w:val="CRBodyText"/>
      </w:pPr>
    </w:p>
    <w:p w14:paraId="2AE8D01F" w14:textId="77777777" w:rsidR="004D2163" w:rsidRPr="00BC0D76" w:rsidRDefault="004D2163" w:rsidP="004D2163">
      <w:pPr>
        <w:pStyle w:val="CR1001"/>
      </w:pPr>
      <w:r w:rsidRPr="00BC0D76">
        <w:t xml:space="preserve">206.5. The full list of expansions and expansion symbols can be found in the </w:t>
      </w:r>
      <w:r w:rsidRPr="00BC0D76">
        <w:rPr>
          <w:b/>
        </w:rPr>
        <w:t xml:space="preserve">Magic </w:t>
      </w:r>
      <w:r w:rsidRPr="00BC0D76">
        <w:t>Products section of the Wizards of the Coast website (</w:t>
      </w:r>
      <w:hyperlink r:id="rId14" w:history="1">
        <w:r w:rsidRPr="00BC0D76">
          <w:rPr>
            <w:rStyle w:val="Hyperlink"/>
            <w:b/>
          </w:rPr>
          <w:t>www.wizards.com/Magic/TCG/Article.aspx?x=mtg/tcg/products/allproducts</w:t>
        </w:r>
      </w:hyperlink>
      <w:r w:rsidRPr="00BC0D76">
        <w:t>).</w:t>
      </w:r>
    </w:p>
    <w:p w14:paraId="63E71F3C" w14:textId="77777777" w:rsidR="001B3FB1" w:rsidRDefault="001B3FB1" w:rsidP="001B3FB1">
      <w:pPr>
        <w:pStyle w:val="CRBodyText"/>
      </w:pPr>
    </w:p>
    <w:p w14:paraId="48AA4C42" w14:textId="77777777" w:rsidR="004D2163" w:rsidRPr="00BC0D76" w:rsidRDefault="004D2163" w:rsidP="004D2163">
      <w:pPr>
        <w:pStyle w:val="CR1100"/>
      </w:pPr>
      <w:r w:rsidRPr="00BC0D76">
        <w:t>207. Text Box</w:t>
      </w:r>
    </w:p>
    <w:p w14:paraId="34A62F8B" w14:textId="77777777" w:rsidR="001B3FB1" w:rsidRDefault="001B3FB1" w:rsidP="001B3FB1">
      <w:pPr>
        <w:pStyle w:val="CRBodyText"/>
      </w:pPr>
    </w:p>
    <w:p w14:paraId="504E2194" w14:textId="77777777" w:rsidR="004D2163" w:rsidRPr="00BC0D76" w:rsidRDefault="004D2163" w:rsidP="004D2163">
      <w:pPr>
        <w:pStyle w:val="CR1001"/>
      </w:pPr>
      <w:r w:rsidRPr="00BC0D76">
        <w:t>207.1. The text box is printed on the lower half of the card. It usually contains rules text defining the card’s abilities.</w:t>
      </w:r>
    </w:p>
    <w:p w14:paraId="667AACCE" w14:textId="77777777" w:rsidR="001B3FB1" w:rsidRDefault="001B3FB1" w:rsidP="001B3FB1">
      <w:pPr>
        <w:pStyle w:val="CRBodyText"/>
      </w:pPr>
    </w:p>
    <w:p w14:paraId="03D908C7" w14:textId="77777777" w:rsidR="004D2163" w:rsidRPr="00BC0D76" w:rsidRDefault="004D2163" w:rsidP="004D2163">
      <w:pPr>
        <w:pStyle w:val="CR1001"/>
      </w:pPr>
      <w:r w:rsidRPr="00BC0D76">
        <w:t>207.2. The text box may also contain italicized text that has no game function.</w:t>
      </w:r>
    </w:p>
    <w:p w14:paraId="7894A9B4" w14:textId="77777777" w:rsidR="00F45BB6" w:rsidRPr="00BC0D76" w:rsidRDefault="00F45BB6" w:rsidP="00F45BB6">
      <w:pPr>
        <w:pStyle w:val="CRBodyText"/>
      </w:pPr>
    </w:p>
    <w:p w14:paraId="03591CD8"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587AC2EB" w14:textId="77777777" w:rsidR="00F45BB6" w:rsidRPr="00BC0D76" w:rsidRDefault="00F45BB6" w:rsidP="00F45BB6">
      <w:pPr>
        <w:pStyle w:val="CRBodyText"/>
      </w:pPr>
    </w:p>
    <w:p w14:paraId="790146D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6383F5D4" w14:textId="77777777" w:rsidR="00F45BB6" w:rsidRPr="00BC0D76" w:rsidRDefault="00F45BB6" w:rsidP="00F45BB6">
      <w:pPr>
        <w:pStyle w:val="CRBodyText"/>
      </w:pPr>
    </w:p>
    <w:p w14:paraId="7979746C" w14:textId="77777777"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channel, chroma, domain, </w:t>
      </w:r>
      <w:r>
        <w:t xml:space="preserve">fateful hour, </w:t>
      </w:r>
      <w:r w:rsidRPr="00BC0D76">
        <w:t>grandeur, hellbent, imprint, join forces, kinship, landfall, metalcraft, morbid, radiance, sweep, and threshold.</w:t>
      </w:r>
    </w:p>
    <w:p w14:paraId="0B44355A" w14:textId="77777777" w:rsidR="001B3FB1" w:rsidRDefault="001B3FB1" w:rsidP="001B3FB1">
      <w:pPr>
        <w:pStyle w:val="CRBodyText"/>
      </w:pPr>
    </w:p>
    <w:p w14:paraId="5EE8B5EC" w14:textId="77777777"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14:paraId="52BF815B" w14:textId="77777777" w:rsidR="001B3FB1" w:rsidRDefault="001B3FB1" w:rsidP="001B3FB1">
      <w:pPr>
        <w:pStyle w:val="CRBodyText"/>
      </w:pPr>
    </w:p>
    <w:p w14:paraId="018C8C8D"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17D25AB9" w14:textId="77777777" w:rsidR="001B3FB1" w:rsidRDefault="001B3FB1" w:rsidP="001B3FB1">
      <w:pPr>
        <w:pStyle w:val="CRBodyText"/>
      </w:pPr>
    </w:p>
    <w:p w14:paraId="6BEFE591" w14:textId="77777777" w:rsidR="004D2163" w:rsidRPr="00BC0D76" w:rsidRDefault="004D2163" w:rsidP="00D53EEC">
      <w:pPr>
        <w:pStyle w:val="CR1100"/>
      </w:pPr>
      <w:r w:rsidRPr="00BC0D76">
        <w:t>208. Power/Toughness</w:t>
      </w:r>
    </w:p>
    <w:p w14:paraId="7BEF3CCD" w14:textId="77777777" w:rsidR="001B3FB1" w:rsidRDefault="001B3FB1" w:rsidP="001B3FB1">
      <w:pPr>
        <w:pStyle w:val="CRBodyText"/>
      </w:pPr>
    </w:p>
    <w:p w14:paraId="53376B01"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23FC7D42" w14:textId="77777777" w:rsidR="001B3FB1" w:rsidRDefault="001B3FB1" w:rsidP="001B3FB1">
      <w:pPr>
        <w:pStyle w:val="CRBodyText"/>
      </w:pPr>
    </w:p>
    <w:p w14:paraId="7529BEB6" w14:textId="77777777" w:rsidR="004D2163" w:rsidRPr="00BC0D76" w:rsidRDefault="004D2163" w:rsidP="004D2163">
      <w:pPr>
        <w:pStyle w:val="CR1001"/>
      </w:pPr>
      <w:r w:rsidRPr="00BC0D76">
        <w:t>208.2. Rather than a fixed number, some creature cards have power and/or toughness that includes a star (*).</w:t>
      </w:r>
    </w:p>
    <w:p w14:paraId="285E1F53" w14:textId="77777777" w:rsidR="001B3FB1" w:rsidRDefault="001B3FB1" w:rsidP="001B3FB1">
      <w:pPr>
        <w:pStyle w:val="CRBodyText"/>
      </w:pPr>
    </w:p>
    <w:p w14:paraId="0275CB33"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C0103BE"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0F0C3CC4" w14:textId="77777777" w:rsidR="00F45BB6" w:rsidRPr="00BC0D76" w:rsidRDefault="00F45BB6" w:rsidP="00F45BB6">
      <w:pPr>
        <w:pStyle w:val="CRBodyText"/>
      </w:pPr>
    </w:p>
    <w:p w14:paraId="7ABA22C2" w14:textId="77777777"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choices as it enters the battlefield or is </w:t>
      </w:r>
      <w:r w:rsidRPr="00BC0D76">
        <w:lastRenderedPageBreak/>
        <w:t>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3DE47E88" w14:textId="77777777" w:rsidR="001B3FB1" w:rsidRDefault="001B3FB1" w:rsidP="001B3FB1">
      <w:pPr>
        <w:pStyle w:val="CRBodyText"/>
      </w:pPr>
    </w:p>
    <w:p w14:paraId="5D124444"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01D6F6E9" w14:textId="77777777" w:rsidR="001B3FB1" w:rsidRDefault="001B3FB1" w:rsidP="001B3FB1">
      <w:pPr>
        <w:pStyle w:val="CRBodyText"/>
      </w:pPr>
    </w:p>
    <w:p w14:paraId="29BE49B6" w14:textId="77777777" w:rsidR="004D2163" w:rsidRPr="00BC0D76" w:rsidRDefault="004D2163" w:rsidP="004D2163">
      <w:pPr>
        <w:pStyle w:val="CR1100"/>
      </w:pPr>
      <w:r w:rsidRPr="00BC0D76">
        <w:t>209. Loyalty</w:t>
      </w:r>
    </w:p>
    <w:p w14:paraId="2ECAF168" w14:textId="77777777" w:rsidR="001B3FB1" w:rsidRDefault="001B3FB1" w:rsidP="001B3FB1">
      <w:pPr>
        <w:pStyle w:val="CRBodyText"/>
      </w:pPr>
    </w:p>
    <w:p w14:paraId="265D802B"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3A9BF56E" w14:textId="77777777" w:rsidR="001B3FB1" w:rsidRDefault="001B3FB1" w:rsidP="001B3FB1">
      <w:pPr>
        <w:pStyle w:val="CRBodyText"/>
      </w:pPr>
    </w:p>
    <w:p w14:paraId="748866E8"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0C2354DB" w14:textId="77777777" w:rsidR="001B3FB1" w:rsidRDefault="001B3FB1" w:rsidP="001B3FB1">
      <w:pPr>
        <w:pStyle w:val="CRBodyText"/>
      </w:pPr>
    </w:p>
    <w:p w14:paraId="5F9E694B" w14:textId="77777777" w:rsidR="004D2163" w:rsidRPr="00BC0D76" w:rsidRDefault="004D2163" w:rsidP="004D2163">
      <w:pPr>
        <w:pStyle w:val="CR1100"/>
      </w:pPr>
      <w:r w:rsidRPr="00BC0D76">
        <w:t>210. Hand Modifier</w:t>
      </w:r>
    </w:p>
    <w:p w14:paraId="427B0B82" w14:textId="77777777" w:rsidR="001B3FB1" w:rsidRDefault="001B3FB1" w:rsidP="001B3FB1">
      <w:pPr>
        <w:pStyle w:val="CRBodyText"/>
      </w:pPr>
    </w:p>
    <w:p w14:paraId="63C6CDAC" w14:textId="77777777" w:rsidR="004D2163" w:rsidRPr="00BC0D76" w:rsidRDefault="004D2163" w:rsidP="004D2163">
      <w:pPr>
        <w:pStyle w:val="CR1001"/>
      </w:pPr>
      <w:r w:rsidRPr="00BC0D76">
        <w:t>210.1.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14:paraId="05754BAD" w14:textId="77777777" w:rsidR="001B3FB1" w:rsidRDefault="001B3FB1" w:rsidP="001B3FB1">
      <w:pPr>
        <w:pStyle w:val="CRBodyText"/>
      </w:pPr>
    </w:p>
    <w:p w14:paraId="4525E1BE" w14:textId="77777777" w:rsidR="004D2163" w:rsidRPr="00BC0D76" w:rsidRDefault="004D2163" w:rsidP="00D53EEC">
      <w:pPr>
        <w:pStyle w:val="CR1100"/>
      </w:pPr>
      <w:r w:rsidRPr="00BC0D76">
        <w:t>211. Life Modifier</w:t>
      </w:r>
    </w:p>
    <w:p w14:paraId="7FE4F054" w14:textId="77777777" w:rsidR="001B3FB1" w:rsidRDefault="001B3FB1" w:rsidP="001B3FB1">
      <w:pPr>
        <w:pStyle w:val="CRBodyText"/>
      </w:pPr>
    </w:p>
    <w:p w14:paraId="3EF7A346" w14:textId="77777777" w:rsidR="004D2163" w:rsidRPr="00BC0D76" w:rsidRDefault="004D2163" w:rsidP="004D2163">
      <w:pPr>
        <w:pStyle w:val="CR1001"/>
      </w:pPr>
      <w:r w:rsidRPr="00BC0D76">
        <w:t>211.1.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14:paraId="0CE4C778" w14:textId="77777777" w:rsidR="001B3FB1" w:rsidRDefault="001B3FB1" w:rsidP="001B3FB1">
      <w:pPr>
        <w:pStyle w:val="CRBodyText"/>
      </w:pPr>
    </w:p>
    <w:p w14:paraId="485BF498" w14:textId="77777777" w:rsidR="004D2163" w:rsidRPr="00BC0D76" w:rsidRDefault="004D2163" w:rsidP="00D53EEC">
      <w:pPr>
        <w:pStyle w:val="CR1100"/>
      </w:pPr>
      <w:r w:rsidRPr="00BC0D76">
        <w:t>212. Information Below the Text Box</w:t>
      </w:r>
    </w:p>
    <w:p w14:paraId="3FC5114C" w14:textId="77777777" w:rsidR="001B3FB1" w:rsidRPr="00BC0D76" w:rsidRDefault="001B3FB1" w:rsidP="001B3FB1">
      <w:pPr>
        <w:pStyle w:val="CRBodyText"/>
      </w:pPr>
    </w:p>
    <w:p w14:paraId="010EF8AF" w14:textId="77777777" w:rsidR="004D2163" w:rsidRPr="00BC0D76" w:rsidRDefault="004D2163" w:rsidP="004D2163">
      <w:pPr>
        <w:pStyle w:val="CR1001"/>
      </w:pPr>
      <w:r w:rsidRPr="00BC0D76">
        <w:t>212.1. Each card features text printed below the text box that has no effect on game play.</w:t>
      </w:r>
    </w:p>
    <w:p w14:paraId="72C681C7" w14:textId="77777777" w:rsidR="001B3FB1" w:rsidRPr="00BC0D76" w:rsidRDefault="001B3FB1" w:rsidP="001B3FB1">
      <w:pPr>
        <w:pStyle w:val="CRBodyText"/>
      </w:pPr>
    </w:p>
    <w:p w14:paraId="2A112BB3"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A34CCF" w14:textId="77777777" w:rsidR="001B3FB1" w:rsidRPr="00BC0D76" w:rsidRDefault="001B3FB1" w:rsidP="001B3FB1">
      <w:pPr>
        <w:pStyle w:val="CRBodyText"/>
      </w:pPr>
    </w:p>
    <w:p w14:paraId="20ECC847" w14:textId="77777777" w:rsidR="004D2163" w:rsidRPr="00BC0D76" w:rsidRDefault="004D2163" w:rsidP="004D2163">
      <w:pPr>
        <w:pStyle w:val="CR1001a"/>
      </w:pPr>
      <w:r w:rsidRPr="00BC0D76">
        <w:t>212.1b Legal text (the fine print at the bottom of the card) lists the trademark and copyright information.</w:t>
      </w:r>
    </w:p>
    <w:p w14:paraId="4ACE691D" w14:textId="77777777" w:rsidR="001B3FB1" w:rsidRPr="00BC0D76" w:rsidRDefault="001B3FB1" w:rsidP="001B3FB1">
      <w:pPr>
        <w:pStyle w:val="CRBodyText"/>
      </w:pPr>
    </w:p>
    <w:p w14:paraId="4CD8B7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06356E20" w14:textId="77777777" w:rsidR="001B3FB1" w:rsidRPr="00BC0D76" w:rsidRDefault="001B3FB1" w:rsidP="001B3FB1">
      <w:pPr>
        <w:pStyle w:val="CRBodyText"/>
      </w:pPr>
    </w:p>
    <w:p w14:paraId="79284063" w14:textId="77777777" w:rsidR="004D2163" w:rsidRPr="00BC0D76" w:rsidRDefault="004D2163" w:rsidP="00B95A30">
      <w:pPr>
        <w:pStyle w:val="CRHeading"/>
      </w:pPr>
      <w:r w:rsidRPr="00BC0D76">
        <w:br w:type="page"/>
      </w:r>
      <w:r w:rsidRPr="00BC0D76">
        <w:lastRenderedPageBreak/>
        <w:t>3. Card Types</w:t>
      </w:r>
    </w:p>
    <w:p w14:paraId="0A23E26B" w14:textId="77777777" w:rsidR="00884C3D" w:rsidRPr="00BC0D76" w:rsidRDefault="00884C3D" w:rsidP="00884C3D">
      <w:pPr>
        <w:pStyle w:val="CRBodyText"/>
      </w:pPr>
    </w:p>
    <w:p w14:paraId="2D7DC4FE" w14:textId="77777777" w:rsidR="004D2163" w:rsidRPr="00BC0D76" w:rsidRDefault="004D2163" w:rsidP="004D2163">
      <w:pPr>
        <w:pStyle w:val="CR1100"/>
      </w:pPr>
      <w:r w:rsidRPr="00BC0D76">
        <w:t>300. General</w:t>
      </w:r>
    </w:p>
    <w:p w14:paraId="5153B9D2" w14:textId="77777777" w:rsidR="0065254A" w:rsidRDefault="0065254A" w:rsidP="0065254A">
      <w:pPr>
        <w:pStyle w:val="CRBodyText"/>
      </w:pPr>
    </w:p>
    <w:p w14:paraId="5404E6A7"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140C9092" w14:textId="77777777" w:rsidR="0065254A" w:rsidRDefault="0065254A" w:rsidP="0065254A">
      <w:pPr>
        <w:pStyle w:val="CRBodyText"/>
      </w:pPr>
    </w:p>
    <w:p w14:paraId="480294CD"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112FE5E" w14:textId="77777777" w:rsidR="0065254A" w:rsidRDefault="0065254A" w:rsidP="0065254A">
      <w:pPr>
        <w:pStyle w:val="CRBodyText"/>
      </w:pPr>
    </w:p>
    <w:p w14:paraId="507E1A3D"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5902275D" w14:textId="77777777" w:rsidR="00825FA7" w:rsidRPr="00BC0D76" w:rsidRDefault="00825FA7" w:rsidP="00825FA7">
      <w:pPr>
        <w:pStyle w:val="CRBodyText"/>
      </w:pPr>
    </w:p>
    <w:p w14:paraId="6B8D382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10B52103" w14:textId="77777777" w:rsidR="0065254A" w:rsidRDefault="0065254A" w:rsidP="0065254A">
      <w:pPr>
        <w:pStyle w:val="CRBodyText"/>
      </w:pPr>
    </w:p>
    <w:p w14:paraId="3C24FCD7" w14:textId="77777777" w:rsidR="004D2163" w:rsidRPr="00BC0D76" w:rsidRDefault="004D2163" w:rsidP="004D2163">
      <w:pPr>
        <w:pStyle w:val="CR1100"/>
      </w:pPr>
      <w:r w:rsidRPr="00BC0D76">
        <w:t>301. Artifacts</w:t>
      </w:r>
    </w:p>
    <w:p w14:paraId="0FC020CC" w14:textId="77777777" w:rsidR="0065254A" w:rsidRDefault="0065254A" w:rsidP="0065254A">
      <w:pPr>
        <w:pStyle w:val="CRBodyText"/>
      </w:pPr>
    </w:p>
    <w:p w14:paraId="33775DC1"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58B6E822" w14:textId="77777777" w:rsidR="0065254A" w:rsidRDefault="0065254A" w:rsidP="0065254A">
      <w:pPr>
        <w:pStyle w:val="CRBodyText"/>
      </w:pPr>
    </w:p>
    <w:p w14:paraId="174AC055" w14:textId="77777777" w:rsidR="004D2163" w:rsidRPr="00BC0D76" w:rsidRDefault="004D2163" w:rsidP="004D2163">
      <w:pPr>
        <w:pStyle w:val="CR1001"/>
      </w:pPr>
      <w:r w:rsidRPr="00BC0D76">
        <w:t>301.2. When an artifact spell resolves, its controller puts it onto the battlefield under his or her control.</w:t>
      </w:r>
    </w:p>
    <w:p w14:paraId="7BF438C3" w14:textId="77777777" w:rsidR="0065254A" w:rsidRDefault="0065254A" w:rsidP="0065254A">
      <w:pPr>
        <w:pStyle w:val="CRBodyText"/>
      </w:pPr>
    </w:p>
    <w:p w14:paraId="772339CB"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63329DEE" w14:textId="77777777" w:rsidR="0065254A" w:rsidRDefault="0065254A" w:rsidP="0065254A">
      <w:pPr>
        <w:pStyle w:val="CRBodyText"/>
      </w:pPr>
    </w:p>
    <w:p w14:paraId="7AB348C5"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27E18E80" w14:textId="77777777" w:rsidR="0065254A" w:rsidRDefault="0065254A" w:rsidP="0065254A">
      <w:pPr>
        <w:pStyle w:val="CRBodyText"/>
      </w:pPr>
    </w:p>
    <w:p w14:paraId="3077BC1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13249294" w14:textId="77777777" w:rsidR="0065254A" w:rsidRDefault="0065254A" w:rsidP="0065254A">
      <w:pPr>
        <w:pStyle w:val="CRBodyText"/>
      </w:pPr>
    </w:p>
    <w:p w14:paraId="042A53B7"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EF21AFC" w14:textId="77777777" w:rsidR="00825FA7" w:rsidRPr="00BC0D76" w:rsidRDefault="00825FA7" w:rsidP="00825FA7">
      <w:pPr>
        <w:pStyle w:val="CRBodyText"/>
      </w:pPr>
    </w:p>
    <w:p w14:paraId="5D76C6F8"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617209E2" w14:textId="77777777" w:rsidR="00825FA7" w:rsidRPr="00BC0D76" w:rsidRDefault="00825FA7" w:rsidP="00825FA7">
      <w:pPr>
        <w:pStyle w:val="CRBodyText"/>
      </w:pPr>
    </w:p>
    <w:p w14:paraId="383F8CD6"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1189759F" w14:textId="77777777" w:rsidR="00825FA7" w:rsidRPr="00BC0D76" w:rsidRDefault="00825FA7" w:rsidP="00825FA7">
      <w:pPr>
        <w:pStyle w:val="CRBodyText"/>
      </w:pPr>
    </w:p>
    <w:p w14:paraId="2EBCA39C" w14:textId="77777777" w:rsidR="004D2163" w:rsidRPr="00BC0D76"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65192ABD" w14:textId="77777777" w:rsidR="00825FA7" w:rsidRPr="00BC0D76" w:rsidRDefault="00825FA7" w:rsidP="00825FA7">
      <w:pPr>
        <w:pStyle w:val="CRBodyText"/>
      </w:pPr>
    </w:p>
    <w:p w14:paraId="6B867E31"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301.5a–d apply to Fortifications in relation to lands just as they apply to Equipment in relation to creatures, with one clarification relating to rule 301.5c: a Fortification that’s also a creature (not a land) can’t fortify a land. (See rule 702.65, “Fortify.”)</w:t>
      </w:r>
    </w:p>
    <w:p w14:paraId="7D17F594" w14:textId="77777777" w:rsidR="0065254A" w:rsidRDefault="0065254A" w:rsidP="0065254A">
      <w:pPr>
        <w:pStyle w:val="CRBodyText"/>
      </w:pPr>
    </w:p>
    <w:p w14:paraId="2BECCE7B" w14:textId="77777777" w:rsidR="004D2163" w:rsidRPr="00BC0D76" w:rsidRDefault="004D2163" w:rsidP="004D2163">
      <w:pPr>
        <w:pStyle w:val="CR1001"/>
      </w:pPr>
      <w:r w:rsidRPr="00BC0D76">
        <w:t>301.7. If a non-Equipment permanent has an ability that refers to the “equipped creature,” that phrase doesn’t refer to any creature. Similarly, a non-Fortification permanent that has an ability that refers to the “fortified land” doesn’t refer to any land.</w:t>
      </w:r>
    </w:p>
    <w:p w14:paraId="1B35295A" w14:textId="77777777" w:rsidR="0065254A" w:rsidRDefault="0065254A" w:rsidP="0065254A">
      <w:pPr>
        <w:pStyle w:val="CRBodyText"/>
      </w:pPr>
    </w:p>
    <w:p w14:paraId="196ED7AE" w14:textId="77777777" w:rsidR="004D2163" w:rsidRPr="00BC0D76" w:rsidRDefault="004D2163" w:rsidP="004D2163">
      <w:pPr>
        <w:pStyle w:val="CR1100"/>
      </w:pPr>
      <w:r w:rsidRPr="00BC0D76">
        <w:t>302. Creatures</w:t>
      </w:r>
    </w:p>
    <w:p w14:paraId="61801B77" w14:textId="77777777" w:rsidR="0065254A" w:rsidRDefault="0065254A" w:rsidP="0065254A">
      <w:pPr>
        <w:pStyle w:val="CRBodyText"/>
      </w:pPr>
    </w:p>
    <w:p w14:paraId="6F3D904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0AAA7FCC" w14:textId="77777777" w:rsidR="0065254A" w:rsidRDefault="0065254A" w:rsidP="0065254A">
      <w:pPr>
        <w:pStyle w:val="CRBodyText"/>
      </w:pPr>
    </w:p>
    <w:p w14:paraId="3D571167" w14:textId="77777777" w:rsidR="004D2163" w:rsidRPr="00BC0D76" w:rsidRDefault="004D2163" w:rsidP="004D2163">
      <w:pPr>
        <w:pStyle w:val="CR1001"/>
      </w:pPr>
      <w:r w:rsidRPr="00BC0D76">
        <w:t>302.2. When a creature spell resolves, its controller puts it onto the battlefield under his or her control.</w:t>
      </w:r>
    </w:p>
    <w:p w14:paraId="49F5673C" w14:textId="77777777" w:rsidR="0065254A" w:rsidRDefault="0065254A" w:rsidP="0065254A">
      <w:pPr>
        <w:pStyle w:val="CRBodyText"/>
      </w:pPr>
    </w:p>
    <w:p w14:paraId="461CBF29"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57DE506D" w14:textId="77777777"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14:paraId="6686567D" w14:textId="77777777" w:rsidR="0065254A" w:rsidRDefault="0065254A" w:rsidP="0065254A">
      <w:pPr>
        <w:pStyle w:val="CRBodyText"/>
      </w:pPr>
    </w:p>
    <w:p w14:paraId="175188BE" w14:textId="77777777" w:rsidR="004D2163" w:rsidRPr="00BC0D76" w:rsidRDefault="004D2163" w:rsidP="004D2163">
      <w:pPr>
        <w:pStyle w:val="CR1001"/>
      </w:pPr>
      <w:r w:rsidRPr="00BC0D76">
        <w:t>302.4. Power and toughness are characteristics only creatures have.</w:t>
      </w:r>
    </w:p>
    <w:p w14:paraId="4AB0F69D" w14:textId="77777777" w:rsidR="0065254A" w:rsidRDefault="0065254A" w:rsidP="0065254A">
      <w:pPr>
        <w:pStyle w:val="CRBodyText"/>
      </w:pPr>
    </w:p>
    <w:p w14:paraId="109266F3" w14:textId="77777777" w:rsidR="004D2163" w:rsidRPr="00BC0D76" w:rsidRDefault="004D2163" w:rsidP="004D2163">
      <w:pPr>
        <w:pStyle w:val="CR1001a"/>
      </w:pPr>
      <w:r w:rsidRPr="00BC0D76">
        <w:t>302.4a A creature’s power is the amount of damage it deals in combat.</w:t>
      </w:r>
    </w:p>
    <w:p w14:paraId="7A768DFC" w14:textId="77777777" w:rsidR="00825FA7" w:rsidRPr="00BC0D76" w:rsidRDefault="00825FA7" w:rsidP="00825FA7">
      <w:pPr>
        <w:pStyle w:val="CRBodyText"/>
      </w:pPr>
    </w:p>
    <w:p w14:paraId="76E5EFEC" w14:textId="77777777" w:rsidR="004D2163" w:rsidRPr="00BC0D76" w:rsidRDefault="004D2163" w:rsidP="004D2163">
      <w:pPr>
        <w:pStyle w:val="CR1001a"/>
      </w:pPr>
      <w:r w:rsidRPr="00BC0D76">
        <w:t>302.4b A creature’s toughness is the amount of damage needed to destroy it.</w:t>
      </w:r>
    </w:p>
    <w:p w14:paraId="3131F88E" w14:textId="77777777" w:rsidR="00825FA7" w:rsidRPr="00BC0D76" w:rsidRDefault="00825FA7" w:rsidP="00825FA7">
      <w:pPr>
        <w:pStyle w:val="CRBodyText"/>
      </w:pPr>
    </w:p>
    <w:p w14:paraId="15E58070"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01F1D2E2" w14:textId="77777777" w:rsidR="0065254A" w:rsidRDefault="0065254A" w:rsidP="0065254A">
      <w:pPr>
        <w:pStyle w:val="CRBodyText"/>
      </w:pPr>
    </w:p>
    <w:p w14:paraId="7832CE49" w14:textId="77777777" w:rsidR="004D2163" w:rsidRPr="00BC0D76" w:rsidRDefault="004D2163" w:rsidP="004D2163">
      <w:pPr>
        <w:pStyle w:val="CR1001"/>
      </w:pPr>
      <w:r w:rsidRPr="00BC0D76">
        <w:t>302.5. Creatures can attack and block. (See rule 508, “Declare Attackers Step,” and rule 509, “Declare Blockers Step.”)</w:t>
      </w:r>
    </w:p>
    <w:p w14:paraId="3533E685" w14:textId="77777777" w:rsidR="0065254A" w:rsidRDefault="0065254A" w:rsidP="0065254A">
      <w:pPr>
        <w:pStyle w:val="CRBodyText"/>
      </w:pPr>
    </w:p>
    <w:p w14:paraId="13A58245"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231F3B8F" w14:textId="77777777" w:rsidR="0065254A" w:rsidRDefault="0065254A" w:rsidP="0065254A">
      <w:pPr>
        <w:pStyle w:val="CRBodyText"/>
      </w:pPr>
    </w:p>
    <w:p w14:paraId="795C8080"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003CB31F" w14:textId="77777777" w:rsidR="0065254A" w:rsidRDefault="0065254A" w:rsidP="0065254A">
      <w:pPr>
        <w:pStyle w:val="CRBodyText"/>
      </w:pPr>
    </w:p>
    <w:p w14:paraId="523FD061" w14:textId="77777777" w:rsidR="004D2163" w:rsidRPr="00BC0D76" w:rsidRDefault="004D2163" w:rsidP="004D2163">
      <w:pPr>
        <w:pStyle w:val="CR1100"/>
      </w:pPr>
      <w:r w:rsidRPr="00BC0D76">
        <w:t>303. Enchantments</w:t>
      </w:r>
    </w:p>
    <w:p w14:paraId="33B05B65" w14:textId="77777777" w:rsidR="0065254A" w:rsidRDefault="0065254A" w:rsidP="0065254A">
      <w:pPr>
        <w:pStyle w:val="CRBodyText"/>
      </w:pPr>
    </w:p>
    <w:p w14:paraId="66228F24"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0FAEEED6" w14:textId="77777777" w:rsidR="0065254A" w:rsidRDefault="0065254A" w:rsidP="0065254A">
      <w:pPr>
        <w:pStyle w:val="CRBodyText"/>
      </w:pPr>
    </w:p>
    <w:p w14:paraId="0FADA886" w14:textId="77777777" w:rsidR="004D2163" w:rsidRPr="00BC0D76" w:rsidRDefault="004D2163" w:rsidP="004D2163">
      <w:pPr>
        <w:pStyle w:val="CR1001"/>
      </w:pPr>
      <w:r w:rsidRPr="00BC0D76">
        <w:t>303.2. When an enchantment spell resolves, its controller puts it onto the battlefield under his or her control.</w:t>
      </w:r>
    </w:p>
    <w:p w14:paraId="450D51FF" w14:textId="77777777" w:rsidR="0065254A" w:rsidRDefault="0065254A" w:rsidP="0065254A">
      <w:pPr>
        <w:pStyle w:val="CRBodyText"/>
      </w:pPr>
    </w:p>
    <w:p w14:paraId="310F1491"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2B0F7DB4" w14:textId="77777777" w:rsidR="0065254A" w:rsidRDefault="0065254A" w:rsidP="0065254A">
      <w:pPr>
        <w:pStyle w:val="CRBodyText"/>
      </w:pPr>
    </w:p>
    <w:p w14:paraId="275ABEA2"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0C56229C" w14:textId="77777777" w:rsidR="0065254A" w:rsidRDefault="0065254A" w:rsidP="0065254A">
      <w:pPr>
        <w:pStyle w:val="CRBodyText"/>
      </w:pPr>
    </w:p>
    <w:p w14:paraId="1D4B8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7FC317D7" w14:textId="77777777" w:rsidR="00825FA7" w:rsidRPr="00BC0D76" w:rsidRDefault="00825FA7" w:rsidP="00825FA7">
      <w:pPr>
        <w:pStyle w:val="CRBodyText"/>
      </w:pPr>
    </w:p>
    <w:p w14:paraId="5ADE63C4"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400AF76E" w14:textId="77777777" w:rsidR="00825FA7" w:rsidRPr="00BC0D76" w:rsidRDefault="00825FA7" w:rsidP="00825FA7">
      <w:pPr>
        <w:pStyle w:val="CRBodyText"/>
      </w:pPr>
    </w:p>
    <w:p w14:paraId="23AD5ABD"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1FB6BA04" w14:textId="77777777" w:rsidR="00825FA7" w:rsidRPr="00BC0D76" w:rsidRDefault="00825FA7" w:rsidP="00825FA7">
      <w:pPr>
        <w:pStyle w:val="CRBodyText"/>
      </w:pPr>
    </w:p>
    <w:p w14:paraId="35D51818"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4B33DD1F" w14:textId="77777777" w:rsidR="00825FA7" w:rsidRPr="00BC0D76" w:rsidRDefault="00825FA7" w:rsidP="00825FA7">
      <w:pPr>
        <w:pStyle w:val="CRBodyText"/>
      </w:pPr>
    </w:p>
    <w:p w14:paraId="5CEAA5D5"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2381F229" w14:textId="77777777" w:rsidR="00825FA7" w:rsidRPr="00BC0D76" w:rsidRDefault="00825FA7" w:rsidP="00825FA7">
      <w:pPr>
        <w:pStyle w:val="CRBodyText"/>
      </w:pPr>
    </w:p>
    <w:p w14:paraId="6B050F9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5297C589" w14:textId="77777777" w:rsidR="00825FA7" w:rsidRPr="00BC0D76" w:rsidRDefault="00825FA7" w:rsidP="00825FA7">
      <w:pPr>
        <w:pStyle w:val="CRBodyText"/>
      </w:pPr>
    </w:p>
    <w:p w14:paraId="595F31A9"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20591B95" w14:textId="77777777" w:rsidR="00825FA7" w:rsidRPr="00BC0D76" w:rsidRDefault="00825FA7" w:rsidP="00825FA7">
      <w:pPr>
        <w:pStyle w:val="CRBodyText"/>
      </w:pPr>
    </w:p>
    <w:p w14:paraId="2889138F" w14:textId="77777777" w:rsidR="004D2163" w:rsidRPr="00BC0D76" w:rsidRDefault="004D2163" w:rsidP="004D2163">
      <w:pPr>
        <w:pStyle w:val="CR1001a"/>
      </w:pPr>
      <w:r w:rsidRPr="00BC0D76">
        <w:t>303.4h If an effect attempts to attach an Aura on the battlefield to an object or player, that object or player must be able to be enchanted by it. If the object or player can’t be, the Aura doesn’t move.</w:t>
      </w:r>
    </w:p>
    <w:p w14:paraId="23376CE4" w14:textId="77777777" w:rsidR="00825FA7" w:rsidRPr="00BC0D76" w:rsidRDefault="00825FA7" w:rsidP="00825FA7">
      <w:pPr>
        <w:pStyle w:val="CRBodyText"/>
      </w:pPr>
    </w:p>
    <w:p w14:paraId="3FF836C1" w14:textId="77777777" w:rsidR="004D2163" w:rsidRPr="00BC0D76" w:rsidRDefault="004D2163" w:rsidP="004D2163">
      <w:pPr>
        <w:pStyle w:val="CR1001a"/>
      </w:pPr>
      <w:r w:rsidRPr="00BC0D76">
        <w:t>303.4i If a non-Aura permanent has an ability that refers to the “enchanted [object or player]</w:t>
      </w:r>
      <w:r>
        <w:t>,</w:t>
      </w:r>
      <w:r w:rsidRPr="00BC0D76">
        <w:t>” that phrase doesn’t refer to any object or player.</w:t>
      </w:r>
    </w:p>
    <w:p w14:paraId="5F7A6155" w14:textId="77777777" w:rsidR="0065254A" w:rsidRDefault="0065254A" w:rsidP="0065254A">
      <w:pPr>
        <w:pStyle w:val="CRBodyText"/>
      </w:pPr>
    </w:p>
    <w:p w14:paraId="709E7656" w14:textId="77777777" w:rsidR="004D2163" w:rsidRPr="00BC0D76" w:rsidRDefault="004D2163" w:rsidP="004D2163">
      <w:pPr>
        <w:pStyle w:val="CR1100"/>
      </w:pPr>
      <w:r w:rsidRPr="00BC0D76">
        <w:lastRenderedPageBreak/>
        <w:t>304. Instants</w:t>
      </w:r>
    </w:p>
    <w:p w14:paraId="74F4EF97" w14:textId="77777777" w:rsidR="0065254A" w:rsidRDefault="0065254A" w:rsidP="0065254A">
      <w:pPr>
        <w:pStyle w:val="CRBodyText"/>
      </w:pPr>
    </w:p>
    <w:p w14:paraId="3BFA0408"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73985B67" w14:textId="77777777" w:rsidR="0065254A" w:rsidRDefault="0065254A" w:rsidP="0065254A">
      <w:pPr>
        <w:pStyle w:val="CRBodyText"/>
      </w:pPr>
    </w:p>
    <w:p w14:paraId="2A8CB0BF"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36F77FD2" w14:textId="77777777" w:rsidR="0065254A" w:rsidRDefault="0065254A" w:rsidP="0065254A">
      <w:pPr>
        <w:pStyle w:val="CRBodyText"/>
      </w:pPr>
    </w:p>
    <w:p w14:paraId="33864128"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4FEF6970" w14:textId="77777777" w:rsidR="0065254A" w:rsidRDefault="0065254A" w:rsidP="0065254A">
      <w:pPr>
        <w:pStyle w:val="CRBodyText"/>
      </w:pPr>
    </w:p>
    <w:p w14:paraId="4B952FC6"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2EACD8D6" w14:textId="77777777" w:rsidR="0065254A" w:rsidRDefault="0065254A" w:rsidP="0065254A">
      <w:pPr>
        <w:pStyle w:val="CRBodyText"/>
      </w:pPr>
    </w:p>
    <w:p w14:paraId="5685CB5B"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380759D7" w14:textId="77777777" w:rsidR="0065254A" w:rsidRDefault="0065254A" w:rsidP="0065254A">
      <w:pPr>
        <w:pStyle w:val="CRBodyText"/>
      </w:pPr>
    </w:p>
    <w:p w14:paraId="11888589" w14:textId="77777777" w:rsidR="004D2163" w:rsidRPr="00BC0D76" w:rsidRDefault="004D2163" w:rsidP="004D2163">
      <w:pPr>
        <w:pStyle w:val="CR1100"/>
      </w:pPr>
      <w:r w:rsidRPr="00BC0D76">
        <w:t>305. Lands</w:t>
      </w:r>
    </w:p>
    <w:p w14:paraId="0D0E6D9E" w14:textId="77777777" w:rsidR="0065254A" w:rsidRDefault="0065254A" w:rsidP="0065254A">
      <w:pPr>
        <w:pStyle w:val="CRBodyText"/>
      </w:pPr>
    </w:p>
    <w:p w14:paraId="2D99E694"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7D8FF813" w14:textId="77777777" w:rsidR="0065254A" w:rsidRDefault="0065254A" w:rsidP="0065254A">
      <w:pPr>
        <w:pStyle w:val="CRBodyText"/>
      </w:pPr>
    </w:p>
    <w:p w14:paraId="2E85C443" w14:textId="77777777" w:rsidR="004D2163" w:rsidRPr="00BC0D76" w:rsidRDefault="004D2163" w:rsidP="004D2163">
      <w:pPr>
        <w:pStyle w:val="CR1001"/>
      </w:pPr>
      <w:r w:rsidRPr="00BC0D76">
        <w:t>305.2. A player may normally play only one land during his or her turn; however, continuous effects may increase this number. If any such effects exist, the player announces which effect, or this rule, applies to each land play as it happens.</w:t>
      </w:r>
    </w:p>
    <w:p w14:paraId="172CDB27" w14:textId="77777777" w:rsidR="0065254A" w:rsidRDefault="0065254A" w:rsidP="0065254A">
      <w:pPr>
        <w:pStyle w:val="CRBodyText"/>
      </w:pPr>
    </w:p>
    <w:p w14:paraId="5914DB21" w14:textId="77777777" w:rsidR="004D2163" w:rsidRPr="00BC0D76" w:rsidRDefault="004D2163" w:rsidP="004D2163">
      <w:pPr>
        <w:pStyle w:val="CR1001"/>
      </w:pPr>
      <w:r w:rsidRPr="00BC0D76">
        <w:t>305.3. A player can’t play a land, for any reason, if it isn’t his or her turn. Ignore any part of an effect that instructs a player to do so. Similarly, a player can’t play a land, for any reason, if that player has used all of his or her land plays for that turn. Ignore any part of an effect that instructs a player to do so.</w:t>
      </w:r>
    </w:p>
    <w:p w14:paraId="2EE03086" w14:textId="77777777" w:rsidR="0065254A" w:rsidRDefault="0065254A" w:rsidP="0065254A">
      <w:pPr>
        <w:pStyle w:val="CRBodyText"/>
      </w:pPr>
    </w:p>
    <w:p w14:paraId="51BA3E57" w14:textId="77777777" w:rsidR="004D2163" w:rsidRPr="00BC0D76" w:rsidRDefault="004D2163" w:rsidP="004D2163">
      <w:pPr>
        <w:pStyle w:val="CR1001"/>
      </w:pPr>
      <w:r w:rsidRPr="00BC0D76">
        <w:t>305.4. Effects may also allow players to “put” lands onto the battlefield. This isn’t the same as “playing a land” and doesn’t count as a player’s one land played during his or her turn.</w:t>
      </w:r>
    </w:p>
    <w:p w14:paraId="69B257D9" w14:textId="77777777" w:rsidR="0065254A" w:rsidRDefault="0065254A" w:rsidP="0065254A">
      <w:pPr>
        <w:pStyle w:val="CRBodyText"/>
      </w:pPr>
    </w:p>
    <w:p w14:paraId="3A7CB1F6"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5CC40F4B" w14:textId="77777777" w:rsidR="004D2163" w:rsidRPr="00BC0D76" w:rsidRDefault="004D2163" w:rsidP="004D2163">
      <w:pPr>
        <w:pStyle w:val="CREx1001"/>
      </w:pPr>
      <w:r w:rsidRPr="00BC0D76">
        <w:rPr>
          <w:b/>
        </w:rPr>
        <w:t>Example:</w:t>
      </w:r>
      <w:r w:rsidRPr="00BC0D76">
        <w:t xml:space="preserve"> “Basic Land — Mountain” means the card is a land with the subtype Mountain.</w:t>
      </w:r>
    </w:p>
    <w:p w14:paraId="326FB0DC" w14:textId="77777777" w:rsidR="00825FA7" w:rsidRPr="00BC0D76" w:rsidRDefault="00825FA7" w:rsidP="00825FA7">
      <w:pPr>
        <w:pStyle w:val="CRBodyText"/>
      </w:pPr>
    </w:p>
    <w:p w14:paraId="5017334E"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01E0AC1C" w14:textId="77777777" w:rsidR="00825FA7" w:rsidRPr="00BC0D76" w:rsidRDefault="00825FA7" w:rsidP="00825FA7">
      <w:pPr>
        <w:pStyle w:val="CRBodyText"/>
      </w:pPr>
    </w:p>
    <w:p w14:paraId="28299395" w14:textId="77777777" w:rsidR="004D2163" w:rsidRPr="00BC0D76" w:rsidRDefault="004D2163" w:rsidP="004D2163">
      <w:pPr>
        <w:pStyle w:val="CR1001"/>
      </w:pPr>
      <w:r w:rsidRPr="00BC0D76">
        <w:t xml:space="preserve">305.7. If an effect sets a land’s subtype to one or more of the basic land types, the land no longer has its old land type. It loses all abilities generated from its rules text and its old land types, and it gains the appropriate mana ability for each new basic land type. Note that this doesn’t remove any abilities </w:t>
      </w:r>
      <w:r w:rsidRPr="00BC0D76">
        <w:lastRenderedPageBreak/>
        <w:t>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37EC8590" w14:textId="77777777" w:rsidR="0065254A" w:rsidRDefault="0065254A" w:rsidP="0065254A">
      <w:pPr>
        <w:pStyle w:val="CRBodyText"/>
      </w:pPr>
    </w:p>
    <w:p w14:paraId="11EA9849"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07CCBB09" w14:textId="77777777" w:rsidR="0065254A" w:rsidRDefault="0065254A" w:rsidP="0065254A">
      <w:pPr>
        <w:pStyle w:val="CRBodyText"/>
      </w:pPr>
    </w:p>
    <w:p w14:paraId="1FFFFBD6" w14:textId="77777777" w:rsidR="004D2163" w:rsidRPr="00BC0D76" w:rsidRDefault="004D2163" w:rsidP="004D2163">
      <w:pPr>
        <w:pStyle w:val="CR1001"/>
      </w:pPr>
      <w:r w:rsidRPr="00BC0D76">
        <w:t>305.9. If an object is both a land and another card type, it can be played only as a land. It can’t be cast as a spell.</w:t>
      </w:r>
    </w:p>
    <w:p w14:paraId="542FF3F4" w14:textId="77777777" w:rsidR="0065254A" w:rsidRDefault="0065254A" w:rsidP="0065254A">
      <w:pPr>
        <w:pStyle w:val="CRBodyText"/>
      </w:pPr>
    </w:p>
    <w:p w14:paraId="0531A85C" w14:textId="77777777" w:rsidR="004D2163" w:rsidRPr="00BC0D76" w:rsidRDefault="004D2163" w:rsidP="004D2163">
      <w:pPr>
        <w:pStyle w:val="CR1100"/>
        <w:rPr>
          <w:color w:val="FF0000"/>
        </w:rPr>
      </w:pPr>
      <w:r w:rsidRPr="00BC0D76">
        <w:t>306. Planeswalkers</w:t>
      </w:r>
    </w:p>
    <w:p w14:paraId="4EAEAD82" w14:textId="77777777" w:rsidR="0065254A" w:rsidRDefault="0065254A" w:rsidP="0065254A">
      <w:pPr>
        <w:pStyle w:val="CRBodyText"/>
      </w:pPr>
    </w:p>
    <w:p w14:paraId="75BA0E8E"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1E433436" w14:textId="77777777" w:rsidR="0065254A" w:rsidRDefault="0065254A" w:rsidP="0065254A">
      <w:pPr>
        <w:pStyle w:val="CRBodyText"/>
      </w:pPr>
    </w:p>
    <w:p w14:paraId="470788FF" w14:textId="77777777" w:rsidR="004D2163" w:rsidRPr="00BC0D76" w:rsidRDefault="004D2163" w:rsidP="004D2163">
      <w:pPr>
        <w:pStyle w:val="CR1001"/>
      </w:pPr>
      <w:r w:rsidRPr="00BC0D76">
        <w:t>306.2. When a planeswalker spell resolves, its controller puts it onto the battlefield under his or her control.</w:t>
      </w:r>
    </w:p>
    <w:p w14:paraId="1336C93F" w14:textId="77777777" w:rsidR="0065254A" w:rsidRDefault="0065254A" w:rsidP="0065254A">
      <w:pPr>
        <w:pStyle w:val="CRBodyText"/>
      </w:pPr>
    </w:p>
    <w:p w14:paraId="5E0A2A3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37D33042" w14:textId="77777777" w:rsidR="0065254A" w:rsidRDefault="0065254A" w:rsidP="0065254A">
      <w:pPr>
        <w:pStyle w:val="CRBodyText"/>
      </w:pPr>
    </w:p>
    <w:p w14:paraId="5A5AB226" w14:textId="77777777" w:rsidR="004D2163" w:rsidRPr="00BC0D76" w:rsidRDefault="004D2163" w:rsidP="004D2163">
      <w:pPr>
        <w:pStyle w:val="CR1001"/>
      </w:pPr>
      <w:r w:rsidRPr="00BC0D76">
        <w:t>306.4. If two or more planeswalkers that share a planeswalker type are on the battlefield, all are put into their owners’ graveyards as a state-based action. This is called the “planeswalker uniqueness rule.” See rule 704.</w:t>
      </w:r>
    </w:p>
    <w:p w14:paraId="3BEF1A8F" w14:textId="77777777" w:rsidR="0065254A" w:rsidRDefault="0065254A" w:rsidP="0065254A">
      <w:pPr>
        <w:pStyle w:val="CRBodyText"/>
      </w:pPr>
    </w:p>
    <w:p w14:paraId="66DBC456" w14:textId="77777777" w:rsidR="004D2163" w:rsidRPr="00BC0D76" w:rsidRDefault="004D2163" w:rsidP="004D2163">
      <w:pPr>
        <w:pStyle w:val="CR1001"/>
      </w:pPr>
      <w:r w:rsidRPr="00BC0D76">
        <w:t>306.5. Loyalty is a characteristic only planeswalkers have.</w:t>
      </w:r>
    </w:p>
    <w:p w14:paraId="5EDABDD5" w14:textId="77777777" w:rsidR="0065254A" w:rsidRDefault="0065254A" w:rsidP="0065254A">
      <w:pPr>
        <w:pStyle w:val="CRBodyText"/>
      </w:pPr>
    </w:p>
    <w:p w14:paraId="045F3CCE" w14:textId="77777777" w:rsidR="004D2163" w:rsidRPr="00BC0D76" w:rsidRDefault="004D2163" w:rsidP="004D2163">
      <w:pPr>
        <w:pStyle w:val="CR1001a"/>
      </w:pPr>
      <w:r w:rsidRPr="00BC0D76">
        <w:t>306.5a The loyalty of a planeswalker not on the battlefield is equal to the number printed in its lower right corner.</w:t>
      </w:r>
    </w:p>
    <w:p w14:paraId="161EB0C2" w14:textId="77777777" w:rsidR="00825FA7" w:rsidRPr="00BC0D76" w:rsidRDefault="00825FA7" w:rsidP="00825FA7">
      <w:pPr>
        <w:pStyle w:val="CRBodyText"/>
      </w:pPr>
    </w:p>
    <w:p w14:paraId="724684C5"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11FC4639" w14:textId="77777777" w:rsidR="00825FA7" w:rsidRPr="00BC0D76" w:rsidRDefault="00825FA7" w:rsidP="00825FA7">
      <w:pPr>
        <w:pStyle w:val="CRBodyText"/>
      </w:pPr>
    </w:p>
    <w:p w14:paraId="0A32BA19" w14:textId="77777777" w:rsidR="004D2163" w:rsidRPr="00BC0D76" w:rsidRDefault="004D2163" w:rsidP="004D2163">
      <w:pPr>
        <w:pStyle w:val="CR1001a"/>
      </w:pPr>
      <w:r w:rsidRPr="00BC0D76">
        <w:t>306.5c The loyalty of a planeswalker on the battlefield is equal to the number of loyalty counters on it.</w:t>
      </w:r>
    </w:p>
    <w:p w14:paraId="11CD7488" w14:textId="77777777" w:rsidR="00825FA7" w:rsidRPr="00BC0D76" w:rsidRDefault="00825FA7" w:rsidP="00825FA7">
      <w:pPr>
        <w:pStyle w:val="CRBodyText"/>
      </w:pPr>
    </w:p>
    <w:p w14:paraId="1D500690"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5C93165A" w14:textId="77777777" w:rsidR="00825FA7" w:rsidRPr="00BC0D76" w:rsidRDefault="00825FA7" w:rsidP="00825FA7">
      <w:pPr>
        <w:pStyle w:val="CRBodyText"/>
      </w:pPr>
    </w:p>
    <w:p w14:paraId="2037AEE0" w14:textId="77777777" w:rsidR="004D2163" w:rsidRPr="00BC0D76" w:rsidRDefault="004D2163" w:rsidP="004D2163">
      <w:pPr>
        <w:pStyle w:val="CR1001"/>
      </w:pPr>
      <w:r w:rsidRPr="00BC0D76">
        <w:t>306.6. Planeswalkers can be attacked. (See rule 508, “Declare Attackers Step.”)</w:t>
      </w:r>
    </w:p>
    <w:p w14:paraId="08B18513" w14:textId="77777777" w:rsidR="0065254A" w:rsidRDefault="0065254A" w:rsidP="0065254A">
      <w:pPr>
        <w:pStyle w:val="CRBodyText"/>
      </w:pPr>
    </w:p>
    <w:p w14:paraId="145596F2"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1D4AE493" w14:textId="77777777" w:rsidR="0065254A" w:rsidRDefault="0065254A" w:rsidP="0065254A">
      <w:pPr>
        <w:pStyle w:val="CRBodyText"/>
      </w:pPr>
    </w:p>
    <w:p w14:paraId="5229E75E" w14:textId="77777777" w:rsidR="004D2163" w:rsidRPr="00BC0D76" w:rsidRDefault="004D2163" w:rsidP="004D2163">
      <w:pPr>
        <w:pStyle w:val="CR1001"/>
      </w:pPr>
      <w:r w:rsidRPr="00BC0D76">
        <w:t>306.8. Damage dealt to a planeswalker results in that many loyalty counters being removed from it.</w:t>
      </w:r>
    </w:p>
    <w:p w14:paraId="5D2F977E" w14:textId="77777777" w:rsidR="0065254A" w:rsidRDefault="0065254A" w:rsidP="0065254A">
      <w:pPr>
        <w:pStyle w:val="CRBodyText"/>
      </w:pPr>
    </w:p>
    <w:p w14:paraId="42A42284" w14:textId="77777777" w:rsidR="004D2163" w:rsidRPr="00BC0D76" w:rsidRDefault="004D2163" w:rsidP="004D2163">
      <w:pPr>
        <w:pStyle w:val="CR1001"/>
      </w:pPr>
      <w:r w:rsidRPr="00BC0D76">
        <w:t>306.9. If a planeswalker’s loyalty is 0, it’s put into its owner’s graveyard. (This is a state-based action. See rule 704.)</w:t>
      </w:r>
    </w:p>
    <w:p w14:paraId="05D3B08B" w14:textId="77777777" w:rsidR="0065254A" w:rsidRPr="00BC0D76" w:rsidRDefault="0065254A" w:rsidP="0065254A">
      <w:pPr>
        <w:pStyle w:val="CRBodyText"/>
      </w:pPr>
    </w:p>
    <w:p w14:paraId="2D237E10" w14:textId="77777777" w:rsidR="004D2163" w:rsidRPr="00BC0D76" w:rsidRDefault="004D2163" w:rsidP="004D2163">
      <w:pPr>
        <w:pStyle w:val="CR1100"/>
      </w:pPr>
      <w:r w:rsidRPr="00BC0D76">
        <w:t>307. Sorceries</w:t>
      </w:r>
    </w:p>
    <w:p w14:paraId="252869F6" w14:textId="77777777" w:rsidR="0065254A" w:rsidRDefault="0065254A" w:rsidP="0065254A">
      <w:pPr>
        <w:pStyle w:val="CRBodyText"/>
      </w:pPr>
    </w:p>
    <w:p w14:paraId="5A4C8512"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1A75D551" w14:textId="77777777" w:rsidR="0065254A" w:rsidRDefault="0065254A" w:rsidP="0065254A">
      <w:pPr>
        <w:pStyle w:val="CRBodyText"/>
      </w:pPr>
    </w:p>
    <w:p w14:paraId="605B268D"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35853AD3" w14:textId="77777777" w:rsidR="0065254A" w:rsidRDefault="0065254A" w:rsidP="0065254A">
      <w:pPr>
        <w:pStyle w:val="CRBodyText"/>
      </w:pPr>
    </w:p>
    <w:p w14:paraId="51C07486"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532E858C" w14:textId="77777777" w:rsidR="0065254A" w:rsidRDefault="0065254A" w:rsidP="0065254A">
      <w:pPr>
        <w:pStyle w:val="CRBodyText"/>
      </w:pPr>
    </w:p>
    <w:p w14:paraId="29FC7792"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AC61DFB" w14:textId="77777777" w:rsidR="0065254A" w:rsidRDefault="0065254A" w:rsidP="0065254A">
      <w:pPr>
        <w:pStyle w:val="CRBodyText"/>
      </w:pPr>
    </w:p>
    <w:p w14:paraId="3E469AE8"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5D790305" w14:textId="77777777" w:rsidR="0065254A" w:rsidRDefault="0065254A" w:rsidP="0065254A">
      <w:pPr>
        <w:pStyle w:val="CRBodyText"/>
      </w:pPr>
    </w:p>
    <w:p w14:paraId="798254F4"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6C548B35" w14:textId="77777777" w:rsidR="0065254A" w:rsidRPr="00BC0D76" w:rsidRDefault="0065254A" w:rsidP="0065254A">
      <w:pPr>
        <w:pStyle w:val="CRBodyText"/>
      </w:pPr>
    </w:p>
    <w:p w14:paraId="2339D064" w14:textId="77777777" w:rsidR="004D2163" w:rsidRPr="00BC0D76" w:rsidRDefault="004D2163" w:rsidP="004D2163">
      <w:pPr>
        <w:pStyle w:val="CR1100"/>
      </w:pPr>
      <w:r w:rsidRPr="00BC0D76">
        <w:t>308. Tribals</w:t>
      </w:r>
    </w:p>
    <w:p w14:paraId="0675B2AF" w14:textId="77777777" w:rsidR="0065254A" w:rsidRDefault="0065254A" w:rsidP="0065254A">
      <w:pPr>
        <w:pStyle w:val="CRBodyText"/>
      </w:pPr>
    </w:p>
    <w:p w14:paraId="1C2D79B4"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026D73D5" w14:textId="77777777" w:rsidR="0065254A" w:rsidRDefault="0065254A" w:rsidP="0065254A">
      <w:pPr>
        <w:pStyle w:val="CRBodyText"/>
      </w:pPr>
    </w:p>
    <w:p w14:paraId="55005521"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3C01645B" w14:textId="77777777" w:rsidR="0065254A" w:rsidRDefault="0065254A" w:rsidP="0065254A">
      <w:pPr>
        <w:pStyle w:val="CRBodyText"/>
      </w:pPr>
    </w:p>
    <w:p w14:paraId="7E9D7218" w14:textId="77777777" w:rsidR="004D2163" w:rsidRPr="00BC0D76" w:rsidRDefault="004D2163" w:rsidP="004D2163">
      <w:pPr>
        <w:pStyle w:val="CR1100"/>
      </w:pPr>
      <w:r w:rsidRPr="00BC0D76">
        <w:t>309. Planes</w:t>
      </w:r>
    </w:p>
    <w:p w14:paraId="1C73D6D2" w14:textId="77777777" w:rsidR="0065254A" w:rsidRDefault="0065254A" w:rsidP="0065254A">
      <w:pPr>
        <w:pStyle w:val="CRBodyText"/>
      </w:pPr>
    </w:p>
    <w:p w14:paraId="1B172EEA"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23050604" w14:textId="77777777" w:rsidR="0065254A" w:rsidRDefault="0065254A" w:rsidP="0065254A">
      <w:pPr>
        <w:pStyle w:val="CRBodyText"/>
      </w:pPr>
    </w:p>
    <w:p w14:paraId="4AA8CB74"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12C4851F" w14:textId="77777777" w:rsidR="0065254A" w:rsidRDefault="0065254A" w:rsidP="0065254A">
      <w:pPr>
        <w:pStyle w:val="CRBodyText"/>
      </w:pPr>
    </w:p>
    <w:p w14:paraId="259526FE"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1833BC8C" w14:textId="77777777" w:rsidR="0065254A" w:rsidRDefault="0065254A" w:rsidP="0065254A">
      <w:pPr>
        <w:pStyle w:val="CRBodyText"/>
      </w:pPr>
    </w:p>
    <w:p w14:paraId="019AE30F" w14:textId="77777777" w:rsidR="004D2163" w:rsidRPr="00BC0D76" w:rsidRDefault="004D2163" w:rsidP="004D2163">
      <w:pPr>
        <w:pStyle w:val="CR1001"/>
      </w:pPr>
      <w:r w:rsidRPr="00BC0D76">
        <w:lastRenderedPageBreak/>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13D508E0" w14:textId="77777777" w:rsidR="0065254A" w:rsidRDefault="0065254A" w:rsidP="0065254A">
      <w:pPr>
        <w:pStyle w:val="CRBodyText"/>
      </w:pPr>
    </w:p>
    <w:p w14:paraId="224FE8A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6EC22DD3" w14:textId="77777777" w:rsidR="0065254A" w:rsidRDefault="0065254A" w:rsidP="0065254A">
      <w:pPr>
        <w:pStyle w:val="CRBodyText"/>
      </w:pPr>
    </w:p>
    <w:p w14:paraId="30D58DC4" w14:textId="77777777" w:rsidR="004D2163" w:rsidRPr="00BC0D76" w:rsidRDefault="004D2163" w:rsidP="004D2163">
      <w:pPr>
        <w:pStyle w:val="CR1001"/>
      </w:pPr>
      <w:r w:rsidRPr="00BC0D76">
        <w:t>309.6. A face-up plane card that’s turned face down becomes a new object.</w:t>
      </w:r>
    </w:p>
    <w:p w14:paraId="2A64D730" w14:textId="77777777" w:rsidR="0065254A" w:rsidRDefault="0065254A" w:rsidP="0065254A">
      <w:pPr>
        <w:pStyle w:val="CRBodyText"/>
      </w:pPr>
    </w:p>
    <w:p w14:paraId="706F2F60"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79A016B0" w14:textId="77777777" w:rsidR="0065254A" w:rsidRDefault="0065254A" w:rsidP="0065254A">
      <w:pPr>
        <w:pStyle w:val="CRBodyText"/>
      </w:pPr>
    </w:p>
    <w:p w14:paraId="6F1BD865" w14:textId="77777777" w:rsidR="004D2163" w:rsidRDefault="004D2163" w:rsidP="004D2163">
      <w:pPr>
        <w:pStyle w:val="CR1100"/>
      </w:pPr>
      <w:r>
        <w:t>310. Phenomena</w:t>
      </w:r>
    </w:p>
    <w:p w14:paraId="0D935E5E" w14:textId="77777777" w:rsidR="0065254A" w:rsidRDefault="0065254A" w:rsidP="0065254A">
      <w:pPr>
        <w:pStyle w:val="CRBodyText"/>
      </w:pPr>
    </w:p>
    <w:p w14:paraId="122D32F2"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6997FC82" w14:textId="77777777" w:rsidR="0065254A" w:rsidRDefault="0065254A" w:rsidP="0065254A">
      <w:pPr>
        <w:pStyle w:val="CRBodyText"/>
      </w:pPr>
    </w:p>
    <w:p w14:paraId="327CE4EC"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06BF088E" w14:textId="77777777" w:rsidR="0065254A" w:rsidRDefault="0065254A" w:rsidP="0065254A">
      <w:pPr>
        <w:pStyle w:val="CRBodyText"/>
      </w:pPr>
    </w:p>
    <w:p w14:paraId="17DD9BF5" w14:textId="77777777" w:rsidR="004D2163" w:rsidRDefault="004D2163" w:rsidP="004D2163">
      <w:pPr>
        <w:pStyle w:val="CR1001"/>
      </w:pPr>
      <w:r>
        <w:t>310.3. Phenomenon cards have no subtypes.</w:t>
      </w:r>
    </w:p>
    <w:p w14:paraId="69B7F6B1" w14:textId="77777777" w:rsidR="0065254A" w:rsidRDefault="0065254A" w:rsidP="0065254A">
      <w:pPr>
        <w:pStyle w:val="CRBodyText"/>
      </w:pPr>
    </w:p>
    <w:p w14:paraId="5072E763"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517FCC9A" w14:textId="77777777" w:rsidR="0065254A" w:rsidRDefault="0065254A" w:rsidP="0065254A">
      <w:pPr>
        <w:pStyle w:val="CRBodyText"/>
      </w:pPr>
    </w:p>
    <w:p w14:paraId="6A2FC8E6"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2ED903CB" w14:textId="77777777" w:rsidR="0065254A" w:rsidRDefault="0065254A" w:rsidP="0065254A">
      <w:pPr>
        <w:pStyle w:val="CRBodyText"/>
      </w:pPr>
    </w:p>
    <w:p w14:paraId="63A039C5" w14:textId="77777777" w:rsidR="004D2163" w:rsidRDefault="004D2163" w:rsidP="004D2163">
      <w:pPr>
        <w:pStyle w:val="CR1001"/>
      </w:pPr>
      <w:r>
        <w:t>310.6. A face-up phenomenon card that’s turned face down becomes a new object.</w:t>
      </w:r>
    </w:p>
    <w:p w14:paraId="56734009" w14:textId="77777777" w:rsidR="0065254A" w:rsidRDefault="0065254A" w:rsidP="0065254A">
      <w:pPr>
        <w:pStyle w:val="CRBodyText"/>
      </w:pPr>
    </w:p>
    <w:p w14:paraId="501D4D31"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E6C8971" w14:textId="77777777" w:rsidR="0065254A" w:rsidRPr="00BC0D76" w:rsidRDefault="0065254A" w:rsidP="0065254A">
      <w:pPr>
        <w:pStyle w:val="CRBodyText"/>
      </w:pPr>
    </w:p>
    <w:p w14:paraId="6BC13114" w14:textId="77777777" w:rsidR="004D2163" w:rsidRPr="00BC0D76" w:rsidRDefault="004D2163" w:rsidP="004D2163">
      <w:pPr>
        <w:pStyle w:val="CR1100"/>
      </w:pPr>
      <w:r w:rsidRPr="00BC0D76">
        <w:t>31</w:t>
      </w:r>
      <w:r>
        <w:t>1</w:t>
      </w:r>
      <w:r w:rsidRPr="00BC0D76">
        <w:t>. Vanguards</w:t>
      </w:r>
    </w:p>
    <w:p w14:paraId="4C5CF80C" w14:textId="77777777" w:rsidR="002261E8" w:rsidRDefault="002261E8" w:rsidP="002261E8">
      <w:pPr>
        <w:pStyle w:val="CRBodyText"/>
      </w:pPr>
    </w:p>
    <w:p w14:paraId="15C56179"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25A4B403" w14:textId="77777777" w:rsidR="002261E8" w:rsidRDefault="002261E8" w:rsidP="002261E8">
      <w:pPr>
        <w:pStyle w:val="CRBodyText"/>
      </w:pPr>
    </w:p>
    <w:p w14:paraId="37544BB5"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3A9A8DCA" w14:textId="77777777" w:rsidR="002261E8" w:rsidRDefault="002261E8" w:rsidP="002261E8">
      <w:pPr>
        <w:pStyle w:val="CRBodyText"/>
      </w:pPr>
    </w:p>
    <w:p w14:paraId="05951A47" w14:textId="77777777" w:rsidR="004D2163" w:rsidRPr="00BC0D76" w:rsidRDefault="004D2163" w:rsidP="004D2163">
      <w:pPr>
        <w:pStyle w:val="CR1001"/>
      </w:pPr>
      <w:r w:rsidRPr="00BC0D76">
        <w:t>31</w:t>
      </w:r>
      <w:r>
        <w:t>1</w:t>
      </w:r>
      <w:r w:rsidRPr="00BC0D76">
        <w:t>.3. Vanguard cards have no subtypes.</w:t>
      </w:r>
    </w:p>
    <w:p w14:paraId="563E48C9" w14:textId="77777777" w:rsidR="002261E8" w:rsidRDefault="002261E8" w:rsidP="002261E8">
      <w:pPr>
        <w:pStyle w:val="CRBodyText"/>
      </w:pPr>
    </w:p>
    <w:p w14:paraId="47D5D5A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2E7B2F05" w14:textId="77777777" w:rsidR="002261E8" w:rsidRDefault="002261E8" w:rsidP="002261E8">
      <w:pPr>
        <w:pStyle w:val="CRBodyText"/>
      </w:pPr>
    </w:p>
    <w:p w14:paraId="755157A9"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46C7B127" w14:textId="77777777" w:rsidR="002261E8" w:rsidRDefault="002261E8" w:rsidP="002261E8">
      <w:pPr>
        <w:pStyle w:val="CRBodyText"/>
      </w:pPr>
    </w:p>
    <w:p w14:paraId="38F6524C" w14:textId="77777777" w:rsidR="004D2163" w:rsidRPr="00BC0D76" w:rsidRDefault="004D2163" w:rsidP="004D2163">
      <w:pPr>
        <w:pStyle w:val="CR1001"/>
      </w:pPr>
      <w:r w:rsidRPr="00BC0D76">
        <w:t>31</w:t>
      </w:r>
      <w:r>
        <w:t>1</w:t>
      </w:r>
      <w:r w:rsidRPr="00BC0D76">
        <w:t>.6. Each vanguard card has a hand modifier printed in its lower left corner. This is a number preceded by a plus sign, a number preceded by a minus sign, or a zero. This modifier is applied to the maximum hand size of the vanguard card’s owner (normally seven) to determine both how many cards that player draws at the beginning of the game and his or her maximum hand size.</w:t>
      </w:r>
    </w:p>
    <w:p w14:paraId="75E3F2F1" w14:textId="77777777" w:rsidR="002261E8" w:rsidRDefault="002261E8" w:rsidP="002261E8">
      <w:pPr>
        <w:pStyle w:val="CRBodyText"/>
      </w:pPr>
    </w:p>
    <w:p w14:paraId="4F40A90F" w14:textId="77777777" w:rsidR="004D2163" w:rsidRPr="00BC0D76" w:rsidRDefault="004D2163" w:rsidP="004D2163">
      <w:pPr>
        <w:pStyle w:val="CR1001"/>
      </w:pPr>
      <w:r w:rsidRPr="00BC0D76">
        <w:t>31</w:t>
      </w:r>
      <w:r>
        <w:t>1</w:t>
      </w:r>
      <w:r w:rsidRPr="00BC0D76">
        <w:t>.7. Each vanguard card has a life modifier printed in its lower right corner. This is a number preceded by a plus sign, a number preceded by a minus sign, or a zero. This modifier is applied to the starting life total of the vanguard card’s owner (normally 20) to determine how much life that player begins the game with.</w:t>
      </w:r>
    </w:p>
    <w:p w14:paraId="44EBF638" w14:textId="77777777" w:rsidR="002261E8" w:rsidRDefault="002261E8" w:rsidP="002261E8">
      <w:pPr>
        <w:pStyle w:val="CRBodyText"/>
      </w:pPr>
    </w:p>
    <w:p w14:paraId="3C0180FA" w14:textId="77777777" w:rsidR="004D2163" w:rsidRPr="00BC0D76" w:rsidRDefault="004D2163" w:rsidP="004D2163">
      <w:pPr>
        <w:pStyle w:val="CR1100"/>
      </w:pPr>
      <w:r w:rsidRPr="00BC0D76">
        <w:t>31</w:t>
      </w:r>
      <w:r>
        <w:t>2</w:t>
      </w:r>
      <w:r w:rsidRPr="00BC0D76">
        <w:t>. Schemes</w:t>
      </w:r>
    </w:p>
    <w:p w14:paraId="2B51A720" w14:textId="77777777" w:rsidR="002261E8" w:rsidRDefault="002261E8" w:rsidP="002261E8">
      <w:pPr>
        <w:pStyle w:val="CRBodyText"/>
      </w:pPr>
    </w:p>
    <w:p w14:paraId="2B514835"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68535DD" w14:textId="77777777" w:rsidR="002261E8" w:rsidRDefault="002261E8" w:rsidP="002261E8">
      <w:pPr>
        <w:pStyle w:val="CRBodyText"/>
      </w:pPr>
    </w:p>
    <w:p w14:paraId="4412F8E4"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6F7044CF" w14:textId="77777777" w:rsidR="002261E8" w:rsidRDefault="002261E8" w:rsidP="002261E8">
      <w:pPr>
        <w:pStyle w:val="CRBodyText"/>
      </w:pPr>
    </w:p>
    <w:p w14:paraId="73118F4E" w14:textId="77777777" w:rsidR="004D2163" w:rsidRPr="00BC0D76" w:rsidRDefault="004D2163" w:rsidP="004D2163">
      <w:pPr>
        <w:pStyle w:val="CR1001"/>
      </w:pPr>
      <w:r w:rsidRPr="00BC0D76">
        <w:t>31</w:t>
      </w:r>
      <w:r>
        <w:t>2</w:t>
      </w:r>
      <w:r w:rsidRPr="00BC0D76">
        <w:t>.3. Scheme cards have no subtypes.</w:t>
      </w:r>
    </w:p>
    <w:p w14:paraId="410CBE32" w14:textId="77777777" w:rsidR="002261E8" w:rsidRDefault="002261E8" w:rsidP="002261E8">
      <w:pPr>
        <w:pStyle w:val="CRBodyText"/>
      </w:pPr>
    </w:p>
    <w:p w14:paraId="1D5679BA"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0E96DE4" w14:textId="77777777" w:rsidR="002261E8" w:rsidRDefault="002261E8" w:rsidP="002261E8">
      <w:pPr>
        <w:pStyle w:val="CRBodyText"/>
      </w:pPr>
    </w:p>
    <w:p w14:paraId="28E8C2BA"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3629829E" w14:textId="77777777" w:rsidR="002261E8" w:rsidRDefault="002261E8" w:rsidP="002261E8">
      <w:pPr>
        <w:pStyle w:val="CRBodyText"/>
      </w:pPr>
    </w:p>
    <w:p w14:paraId="3666CB31"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184C97A" w14:textId="77777777" w:rsidR="002261E8" w:rsidRDefault="002261E8" w:rsidP="002261E8">
      <w:pPr>
        <w:pStyle w:val="CRBodyText"/>
      </w:pPr>
    </w:p>
    <w:p w14:paraId="7DE01192" w14:textId="77777777"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0E32449C" w14:textId="77777777" w:rsidR="002261E8" w:rsidRDefault="002261E8" w:rsidP="002261E8">
      <w:pPr>
        <w:pStyle w:val="CRBodyText"/>
      </w:pPr>
    </w:p>
    <w:p w14:paraId="11D6728D" w14:textId="77777777" w:rsidR="004D2163" w:rsidRPr="00BC0D76" w:rsidRDefault="004D2163" w:rsidP="00B95A30">
      <w:pPr>
        <w:pStyle w:val="CRHeading"/>
      </w:pPr>
      <w:r w:rsidRPr="00BC0D76">
        <w:br w:type="page"/>
      </w:r>
      <w:r w:rsidRPr="00BC0D76">
        <w:lastRenderedPageBreak/>
        <w:t>4. Zones</w:t>
      </w:r>
    </w:p>
    <w:p w14:paraId="09BCCF48" w14:textId="77777777" w:rsidR="0049057C" w:rsidRPr="00BC0D76" w:rsidRDefault="0049057C" w:rsidP="0049057C">
      <w:pPr>
        <w:pStyle w:val="CRBodyText"/>
      </w:pPr>
    </w:p>
    <w:p w14:paraId="5E05C41A" w14:textId="77777777" w:rsidR="004D2163" w:rsidRPr="00BC0D76" w:rsidRDefault="004D2163" w:rsidP="007422D7">
      <w:pPr>
        <w:pStyle w:val="CR1100"/>
      </w:pPr>
      <w:r w:rsidRPr="00BC0D76">
        <w:t>400. General</w:t>
      </w:r>
    </w:p>
    <w:p w14:paraId="397ECEBE" w14:textId="77777777" w:rsidR="002261E8" w:rsidRDefault="002261E8" w:rsidP="002261E8">
      <w:pPr>
        <w:pStyle w:val="CRBodyText"/>
      </w:pPr>
    </w:p>
    <w:p w14:paraId="3FB3274F"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50CE2018" w14:textId="77777777" w:rsidR="002261E8" w:rsidRDefault="002261E8" w:rsidP="002261E8">
      <w:pPr>
        <w:pStyle w:val="CRBodyText"/>
      </w:pPr>
    </w:p>
    <w:p w14:paraId="7CC81926"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0EB22717" w14:textId="77777777" w:rsidR="002261E8" w:rsidRDefault="002261E8" w:rsidP="002261E8">
      <w:pPr>
        <w:pStyle w:val="CRBodyText"/>
      </w:pPr>
    </w:p>
    <w:p w14:paraId="0F6D4527" w14:textId="77777777" w:rsidR="004D2163" w:rsidRPr="00BC0D76" w:rsidRDefault="004D2163" w:rsidP="004D2163">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6392662F" w14:textId="77777777" w:rsidR="002261E8" w:rsidRDefault="002261E8" w:rsidP="002261E8">
      <w:pPr>
        <w:pStyle w:val="CRBodyText"/>
      </w:pPr>
    </w:p>
    <w:p w14:paraId="76290D23" w14:textId="77777777" w:rsidR="004D2163" w:rsidRPr="00BC0D76" w:rsidRDefault="004D2163" w:rsidP="004D2163">
      <w:pPr>
        <w:pStyle w:val="CR1001"/>
      </w:pPr>
      <w:r w:rsidRPr="00BC0D76">
        <w:t>400.4. Cards with certain card types can’t enter certain zones.</w:t>
      </w:r>
    </w:p>
    <w:p w14:paraId="02670832" w14:textId="77777777" w:rsidR="002261E8" w:rsidRDefault="002261E8" w:rsidP="002261E8">
      <w:pPr>
        <w:pStyle w:val="CRBodyText"/>
      </w:pPr>
    </w:p>
    <w:p w14:paraId="69C27331" w14:textId="77777777" w:rsidR="004D2163" w:rsidRPr="00BC0D76" w:rsidRDefault="004D2163" w:rsidP="004D2163">
      <w:pPr>
        <w:pStyle w:val="CR1001a"/>
      </w:pPr>
      <w:r w:rsidRPr="00BC0D76">
        <w:t>400.4a If an instant or sorcery card would enter the battlefield, it remains in its previous zone.</w:t>
      </w:r>
    </w:p>
    <w:p w14:paraId="63CA030E" w14:textId="77777777" w:rsidR="004D2163" w:rsidRPr="00BC0D76" w:rsidRDefault="004D2163" w:rsidP="004D2163">
      <w:pPr>
        <w:pStyle w:val="CR1001a"/>
      </w:pPr>
    </w:p>
    <w:p w14:paraId="57E40B46"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45B227F3" w14:textId="77777777" w:rsidR="002261E8" w:rsidRDefault="002261E8" w:rsidP="002261E8">
      <w:pPr>
        <w:pStyle w:val="CRBodyText"/>
      </w:pPr>
    </w:p>
    <w:p w14:paraId="7CFAC2FC"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5EB3818D" w14:textId="77777777" w:rsidR="002261E8" w:rsidRDefault="002261E8" w:rsidP="002261E8">
      <w:pPr>
        <w:pStyle w:val="CRBodyText"/>
      </w:pPr>
    </w:p>
    <w:p w14:paraId="04EDE8FB"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277DDAC3" w14:textId="77777777" w:rsidR="002261E8" w:rsidRDefault="002261E8" w:rsidP="002261E8">
      <w:pPr>
        <w:pStyle w:val="CRBodyText"/>
      </w:pPr>
    </w:p>
    <w:p w14:paraId="114BE6F4"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223E2AD5" w14:textId="77777777" w:rsidR="002261E8" w:rsidRDefault="002261E8" w:rsidP="002261E8">
      <w:pPr>
        <w:pStyle w:val="CRBodyText"/>
      </w:pPr>
    </w:p>
    <w:p w14:paraId="0703D194"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388BCBC5" w14:textId="77777777" w:rsidR="004D2163" w:rsidRPr="00BC0D76" w:rsidRDefault="004D2163" w:rsidP="004D2163">
      <w:pPr>
        <w:pStyle w:val="CR1001a"/>
      </w:pPr>
    </w:p>
    <w:p w14:paraId="66151676"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520B9B29" w14:textId="77777777" w:rsidR="004D2163" w:rsidRPr="00BC0D76" w:rsidRDefault="004D2163" w:rsidP="004D2163">
      <w:pPr>
        <w:pStyle w:val="CR1001a"/>
      </w:pPr>
    </w:p>
    <w:p w14:paraId="224C5C1F"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6676DE23" w14:textId="77777777" w:rsidR="004D2163" w:rsidRPr="00BC0D76" w:rsidRDefault="004D2163" w:rsidP="004D2163">
      <w:pPr>
        <w:pStyle w:val="CR1001a"/>
      </w:pPr>
    </w:p>
    <w:p w14:paraId="7934CC7D"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7995C733" w14:textId="77777777" w:rsidR="004D2163" w:rsidRPr="00BC0D76" w:rsidRDefault="004D2163" w:rsidP="004D2163">
      <w:pPr>
        <w:pStyle w:val="CR1001a"/>
      </w:pPr>
    </w:p>
    <w:p w14:paraId="0207F009"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05902A2B" w14:textId="77777777" w:rsidR="004D2163" w:rsidRPr="00BC0D76" w:rsidRDefault="004D2163" w:rsidP="004D2163">
      <w:pPr>
        <w:pStyle w:val="CR1001a"/>
      </w:pPr>
    </w:p>
    <w:p w14:paraId="06AE5D2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6A37C3F2" w14:textId="77777777" w:rsidR="004D2163" w:rsidRPr="00BC0D76" w:rsidRDefault="004D2163" w:rsidP="004D2163">
      <w:pPr>
        <w:pStyle w:val="CR1001a"/>
      </w:pPr>
    </w:p>
    <w:p w14:paraId="78650D5B"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57BE4B53" w14:textId="77777777" w:rsidR="004D2163" w:rsidRPr="00BC0D76" w:rsidRDefault="004D2163" w:rsidP="004D2163">
      <w:pPr>
        <w:pStyle w:val="CR1001a"/>
      </w:pPr>
    </w:p>
    <w:p w14:paraId="3A5CA55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45FDE580" w14:textId="77777777" w:rsidR="002261E8" w:rsidRDefault="002261E8" w:rsidP="002261E8">
      <w:pPr>
        <w:pStyle w:val="CRBodyText"/>
      </w:pPr>
    </w:p>
    <w:p w14:paraId="7919FCF9" w14:textId="77777777" w:rsidR="004D2163" w:rsidRPr="00BC0D76" w:rsidRDefault="004D2163" w:rsidP="004D2163">
      <w:pPr>
        <w:pStyle w:val="CR1001"/>
      </w:pPr>
      <w:r w:rsidRPr="00BC0D76">
        <w:t>400.9. If a face-up object in the command zone is turned face down, it becomes a new object.</w:t>
      </w:r>
    </w:p>
    <w:p w14:paraId="385A3B37" w14:textId="77777777" w:rsidR="002261E8" w:rsidRDefault="002261E8" w:rsidP="002261E8">
      <w:pPr>
        <w:pStyle w:val="CRBodyText"/>
      </w:pPr>
    </w:p>
    <w:p w14:paraId="393C59B2"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789E6D0B" w14:textId="77777777" w:rsidR="002261E8" w:rsidRDefault="002261E8" w:rsidP="002261E8">
      <w:pPr>
        <w:pStyle w:val="CRBodyText"/>
      </w:pPr>
    </w:p>
    <w:p w14:paraId="3B543716" w14:textId="77777777" w:rsidR="004D2163" w:rsidRPr="00BC0D76" w:rsidRDefault="004D2163" w:rsidP="004D2163">
      <w:pPr>
        <w:pStyle w:val="CR1001a"/>
      </w:pPr>
      <w:r w:rsidRPr="00BC0D76">
        <w:t>400.10a Cards in a player’s sideboard are outside the game. See rule 100.4.</w:t>
      </w:r>
    </w:p>
    <w:p w14:paraId="28D22B79" w14:textId="77777777" w:rsidR="004D2163" w:rsidRPr="00BC0D76" w:rsidRDefault="004D2163" w:rsidP="004D2163">
      <w:pPr>
        <w:pStyle w:val="CR1001a"/>
      </w:pPr>
    </w:p>
    <w:p w14:paraId="21DA8AB0" w14:textId="77777777" w:rsidR="004D2163" w:rsidRPr="00BC0D76" w:rsidRDefault="004D2163" w:rsidP="004D2163">
      <w:pPr>
        <w:pStyle w:val="CR1001a"/>
      </w:pPr>
      <w:r w:rsidRPr="00BC0D76">
        <w:t>400.10b Some effects bring cards into a game from outside of it. Those cards remain in the game until it ends.</w:t>
      </w:r>
    </w:p>
    <w:p w14:paraId="58075196" w14:textId="77777777" w:rsidR="004D2163" w:rsidRPr="00BC0D76" w:rsidRDefault="004D2163" w:rsidP="004D2163">
      <w:pPr>
        <w:pStyle w:val="CR1001a"/>
      </w:pPr>
    </w:p>
    <w:p w14:paraId="2BD1C48E"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70CA2472" w14:textId="77777777" w:rsidR="002261E8" w:rsidRDefault="002261E8" w:rsidP="002261E8">
      <w:pPr>
        <w:pStyle w:val="CRBodyText"/>
      </w:pPr>
    </w:p>
    <w:p w14:paraId="067FE2EA"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15E52785" w14:textId="77777777" w:rsidR="002261E8" w:rsidRDefault="002261E8" w:rsidP="002261E8">
      <w:pPr>
        <w:pStyle w:val="CRBodyText"/>
      </w:pPr>
    </w:p>
    <w:p w14:paraId="358084F6" w14:textId="77777777" w:rsidR="004D2163" w:rsidRPr="00BC0D76" w:rsidRDefault="004D2163" w:rsidP="004D2163">
      <w:pPr>
        <w:pStyle w:val="CR1100"/>
      </w:pPr>
      <w:r w:rsidRPr="00BC0D76">
        <w:t>401. Library</w:t>
      </w:r>
    </w:p>
    <w:p w14:paraId="1329E7C5" w14:textId="77777777" w:rsidR="002261E8" w:rsidRDefault="002261E8" w:rsidP="002261E8">
      <w:pPr>
        <w:pStyle w:val="CRBodyText"/>
      </w:pPr>
    </w:p>
    <w:p w14:paraId="3A0EFFEE" w14:textId="77777777" w:rsidR="004D2163" w:rsidRPr="00BC0D76" w:rsidRDefault="004D2163" w:rsidP="004D2163">
      <w:pPr>
        <w:pStyle w:val="CR1001"/>
      </w:pPr>
      <w:r w:rsidRPr="00BC0D76">
        <w:t>401.1. When a game begins, each player’s deck becomes his or her library.</w:t>
      </w:r>
    </w:p>
    <w:p w14:paraId="49AD2ADC" w14:textId="77777777" w:rsidR="002261E8" w:rsidRDefault="002261E8" w:rsidP="002261E8">
      <w:pPr>
        <w:pStyle w:val="CRBodyText"/>
      </w:pPr>
    </w:p>
    <w:p w14:paraId="17D54C99" w14:textId="77777777" w:rsidR="004D2163" w:rsidRPr="00BC0D76" w:rsidRDefault="004D2163" w:rsidP="004D2163">
      <w:pPr>
        <w:pStyle w:val="CR1001"/>
      </w:pPr>
      <w:r w:rsidRPr="00BC0D76">
        <w:t>401.2. Each library must be kept in a single face-down pile. Players can’t look at or change the order of cards in a library.</w:t>
      </w:r>
    </w:p>
    <w:p w14:paraId="13521FE7" w14:textId="77777777" w:rsidR="002261E8" w:rsidRDefault="002261E8" w:rsidP="002261E8">
      <w:pPr>
        <w:pStyle w:val="CRBodyText"/>
      </w:pPr>
    </w:p>
    <w:p w14:paraId="2413BEC7" w14:textId="77777777" w:rsidR="004D2163" w:rsidRPr="00BC0D76" w:rsidRDefault="004D2163" w:rsidP="004D2163">
      <w:pPr>
        <w:pStyle w:val="CR1001"/>
      </w:pPr>
      <w:r w:rsidRPr="00BC0D76">
        <w:t>401.3. Any player may count the number of cards remaining in any player’s library at any time.</w:t>
      </w:r>
    </w:p>
    <w:p w14:paraId="509E9C8F" w14:textId="77777777" w:rsidR="002261E8" w:rsidRDefault="002261E8" w:rsidP="002261E8">
      <w:pPr>
        <w:pStyle w:val="CRBodyText"/>
      </w:pPr>
    </w:p>
    <w:p w14:paraId="77119D5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6FE90A44" w14:textId="77777777" w:rsidR="002261E8" w:rsidRDefault="002261E8" w:rsidP="002261E8">
      <w:pPr>
        <w:pStyle w:val="CRBodyText"/>
      </w:pPr>
    </w:p>
    <w:p w14:paraId="649CB7BD" w14:textId="77777777" w:rsidR="004D2163" w:rsidRPr="00BC0D76" w:rsidRDefault="004D2163" w:rsidP="004D2163">
      <w:pPr>
        <w:pStyle w:val="CR1001"/>
      </w:pPr>
      <w:bookmarkStart w:id="10"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p>
    <w:p w14:paraId="5A3BB741" w14:textId="77777777" w:rsidR="002261E8" w:rsidRDefault="002261E8" w:rsidP="002261E8">
      <w:pPr>
        <w:pStyle w:val="CRBodyText"/>
      </w:pPr>
    </w:p>
    <w:p w14:paraId="53364EFA" w14:textId="77777777" w:rsidR="004D2163" w:rsidRPr="00BC0D76" w:rsidRDefault="004D2163" w:rsidP="004D2163">
      <w:pPr>
        <w:pStyle w:val="CR1001"/>
      </w:pPr>
      <w:r w:rsidRPr="00BC0D76">
        <w:t>401.6.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601.2h). The same is true with relation to an ability being activated.</w:t>
      </w:r>
    </w:p>
    <w:p w14:paraId="3FF22FD3" w14:textId="77777777" w:rsidR="002261E8" w:rsidRDefault="002261E8" w:rsidP="002261E8">
      <w:pPr>
        <w:pStyle w:val="CRBodyText"/>
      </w:pPr>
    </w:p>
    <w:p w14:paraId="16CDCD4E" w14:textId="77777777"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49218B1E" w14:textId="77777777" w:rsidR="002261E8" w:rsidRDefault="002261E8" w:rsidP="002261E8">
      <w:pPr>
        <w:pStyle w:val="CRBodyText"/>
      </w:pPr>
    </w:p>
    <w:p w14:paraId="603B001B" w14:textId="77777777"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0"/>
    <w:p w14:paraId="26E2D318" w14:textId="77777777" w:rsidR="002261E8" w:rsidRDefault="002261E8" w:rsidP="002261E8">
      <w:pPr>
        <w:pStyle w:val="CRBodyText"/>
      </w:pPr>
    </w:p>
    <w:p w14:paraId="145CAC25" w14:textId="77777777" w:rsidR="004D2163" w:rsidRPr="00BC0D76" w:rsidRDefault="004D2163" w:rsidP="004D2163">
      <w:pPr>
        <w:pStyle w:val="CR1100"/>
      </w:pPr>
      <w:r w:rsidRPr="00BC0D76">
        <w:t>402. Hand</w:t>
      </w:r>
    </w:p>
    <w:p w14:paraId="66C90759" w14:textId="77777777" w:rsidR="002261E8" w:rsidRDefault="002261E8" w:rsidP="002261E8">
      <w:pPr>
        <w:pStyle w:val="CRBodyText"/>
      </w:pPr>
    </w:p>
    <w:p w14:paraId="644D3DD0" w14:textId="77777777" w:rsidR="004D2163" w:rsidRPr="00BC0D76" w:rsidRDefault="004D2163" w:rsidP="004D2163">
      <w:pPr>
        <w:pStyle w:val="CR1001"/>
      </w:pPr>
      <w:r w:rsidRPr="00BC0D76">
        <w:t>402.1. The hand is where a player holds cards that have been drawn. Cards can be put into a player’s hand by other effects as well. At the beginning of the game, each player draws a hand of seven cards. (See rule 103, “Starting the Game.”)</w:t>
      </w:r>
    </w:p>
    <w:p w14:paraId="492BD40C" w14:textId="77777777" w:rsidR="002261E8" w:rsidRDefault="002261E8" w:rsidP="002261E8">
      <w:pPr>
        <w:pStyle w:val="CRBodyText"/>
      </w:pPr>
    </w:p>
    <w:p w14:paraId="509C480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3172ADB9" w14:textId="77777777" w:rsidR="002261E8" w:rsidRDefault="002261E8" w:rsidP="002261E8">
      <w:pPr>
        <w:pStyle w:val="CRBodyText"/>
      </w:pPr>
    </w:p>
    <w:p w14:paraId="5142BC6C"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177F5220" w14:textId="77777777" w:rsidR="002261E8" w:rsidRDefault="002261E8" w:rsidP="002261E8">
      <w:pPr>
        <w:pStyle w:val="CRBodyText"/>
      </w:pPr>
    </w:p>
    <w:p w14:paraId="1A09ACBE" w14:textId="77777777" w:rsidR="004D2163" w:rsidRPr="00BC0D76" w:rsidRDefault="004D2163" w:rsidP="004D2163">
      <w:pPr>
        <w:pStyle w:val="CR1100"/>
      </w:pPr>
      <w:r w:rsidRPr="00BC0D76">
        <w:t>403. Battlefield</w:t>
      </w:r>
    </w:p>
    <w:p w14:paraId="0A7E46C8" w14:textId="77777777" w:rsidR="002261E8" w:rsidRDefault="002261E8" w:rsidP="002261E8">
      <w:pPr>
        <w:pStyle w:val="CRBodyText"/>
      </w:pPr>
    </w:p>
    <w:p w14:paraId="7EEEEB25"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296E2021" w14:textId="77777777" w:rsidR="002261E8" w:rsidRDefault="002261E8" w:rsidP="002261E8">
      <w:pPr>
        <w:pStyle w:val="CRBodyText"/>
      </w:pPr>
    </w:p>
    <w:p w14:paraId="107D5FD3"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00D351AE" w14:textId="77777777" w:rsidR="002261E8" w:rsidRDefault="002261E8" w:rsidP="002261E8">
      <w:pPr>
        <w:pStyle w:val="CRBodyText"/>
      </w:pPr>
    </w:p>
    <w:p w14:paraId="74795BA9" w14:textId="77777777" w:rsidR="004D2163" w:rsidRPr="00BC0D76" w:rsidRDefault="004D2163" w:rsidP="004D2163">
      <w:pPr>
        <w:pStyle w:val="CR1001"/>
      </w:pPr>
      <w:r w:rsidRPr="00BC0D76">
        <w:t>403.3. Permanents exist only on the battlefield. Every object on the battlefield is a permanent. See rule 110, “Permanents.”</w:t>
      </w:r>
    </w:p>
    <w:p w14:paraId="45F142D2" w14:textId="77777777" w:rsidR="002261E8" w:rsidRDefault="002261E8" w:rsidP="002261E8">
      <w:pPr>
        <w:pStyle w:val="CRBodyText"/>
      </w:pPr>
    </w:p>
    <w:p w14:paraId="187A7DAD"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539D5E7C" w14:textId="77777777" w:rsidR="002261E8" w:rsidRDefault="002261E8" w:rsidP="002261E8">
      <w:pPr>
        <w:pStyle w:val="CRBodyText"/>
      </w:pPr>
    </w:p>
    <w:p w14:paraId="1CC10D8D"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573EAB70" w14:textId="77777777" w:rsidR="002261E8" w:rsidRDefault="002261E8" w:rsidP="002261E8">
      <w:pPr>
        <w:pStyle w:val="CRBodyText"/>
      </w:pPr>
    </w:p>
    <w:p w14:paraId="4C62F7AD" w14:textId="77777777" w:rsidR="004D2163" w:rsidRPr="00BC0D76" w:rsidRDefault="004D2163" w:rsidP="004D2163">
      <w:pPr>
        <w:pStyle w:val="CR1100"/>
      </w:pPr>
      <w:r w:rsidRPr="00BC0D76">
        <w:t>404. Graveyard</w:t>
      </w:r>
    </w:p>
    <w:p w14:paraId="1A43D336" w14:textId="77777777" w:rsidR="002261E8" w:rsidRDefault="002261E8" w:rsidP="002261E8">
      <w:pPr>
        <w:pStyle w:val="CRBodyText"/>
      </w:pPr>
    </w:p>
    <w:p w14:paraId="0F05F3B6"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370A8B32" w14:textId="77777777" w:rsidR="002261E8" w:rsidRDefault="002261E8" w:rsidP="002261E8">
      <w:pPr>
        <w:pStyle w:val="CRBodyText"/>
      </w:pPr>
    </w:p>
    <w:p w14:paraId="68666E36"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2A8AC911" w14:textId="77777777" w:rsidR="002261E8" w:rsidRDefault="002261E8" w:rsidP="002261E8">
      <w:pPr>
        <w:pStyle w:val="CRBodyText"/>
      </w:pPr>
    </w:p>
    <w:p w14:paraId="3A3BA17C" w14:textId="77777777" w:rsidR="004D2163" w:rsidRPr="00BC0D76" w:rsidRDefault="004D2163" w:rsidP="004D2163">
      <w:pPr>
        <w:pStyle w:val="CR1001"/>
      </w:pPr>
      <w:r w:rsidRPr="00BC0D76">
        <w:t>404.3. If an effect or rule puts two or more cards into the same graveyard at the same time, the owner of those cards may arrange them in any order.</w:t>
      </w:r>
    </w:p>
    <w:p w14:paraId="29506B17" w14:textId="77777777" w:rsidR="002261E8" w:rsidRDefault="002261E8" w:rsidP="002261E8">
      <w:pPr>
        <w:pStyle w:val="CRBodyText"/>
      </w:pPr>
    </w:p>
    <w:p w14:paraId="79D0A0D8" w14:textId="77777777" w:rsidR="004D2163" w:rsidRPr="00BC0D76" w:rsidRDefault="004D2163" w:rsidP="004D2163">
      <w:pPr>
        <w:pStyle w:val="CR1100"/>
      </w:pPr>
      <w:r w:rsidRPr="00BC0D76">
        <w:lastRenderedPageBreak/>
        <w:t>405. Stack</w:t>
      </w:r>
    </w:p>
    <w:p w14:paraId="0D292A00" w14:textId="77777777" w:rsidR="002261E8" w:rsidRDefault="002261E8" w:rsidP="002261E8">
      <w:pPr>
        <w:pStyle w:val="CRBodyText"/>
      </w:pPr>
    </w:p>
    <w:p w14:paraId="43384A93"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7F3CF0E7" w14:textId="77777777" w:rsidR="002261E8" w:rsidRDefault="002261E8" w:rsidP="002261E8">
      <w:pPr>
        <w:pStyle w:val="CRBodyText"/>
      </w:pPr>
    </w:p>
    <w:p w14:paraId="2F131DAC"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5FF2C2E1" w14:textId="77777777" w:rsidR="002261E8" w:rsidRDefault="002261E8" w:rsidP="002261E8">
      <w:pPr>
        <w:pStyle w:val="CRBodyText"/>
      </w:pPr>
    </w:p>
    <w:p w14:paraId="67831B63"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F2B2067" w14:textId="77777777" w:rsidR="002261E8" w:rsidRDefault="002261E8" w:rsidP="002261E8">
      <w:pPr>
        <w:pStyle w:val="CRBodyText"/>
      </w:pPr>
    </w:p>
    <w:p w14:paraId="467811FB"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34871A7C" w14:textId="77777777" w:rsidR="002261E8" w:rsidRDefault="002261E8" w:rsidP="002261E8">
      <w:pPr>
        <w:pStyle w:val="CRBodyText"/>
      </w:pPr>
    </w:p>
    <w:p w14:paraId="232F9CB9"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3E0FE5AF" w14:textId="77777777" w:rsidR="002261E8" w:rsidRDefault="002261E8" w:rsidP="002261E8">
      <w:pPr>
        <w:pStyle w:val="CRBodyText"/>
      </w:pPr>
    </w:p>
    <w:p w14:paraId="25D5C771" w14:textId="77777777" w:rsidR="004D2163" w:rsidRPr="00BC0D76" w:rsidRDefault="004D2163" w:rsidP="004D2163">
      <w:pPr>
        <w:pStyle w:val="CR1001"/>
      </w:pPr>
      <w:r w:rsidRPr="00BC0D76">
        <w:t>405.6. Some things that happen during the game don’t use the stack.</w:t>
      </w:r>
    </w:p>
    <w:p w14:paraId="02EB2DDD" w14:textId="77777777" w:rsidR="002261E8" w:rsidRDefault="002261E8" w:rsidP="002261E8">
      <w:pPr>
        <w:pStyle w:val="CRBodyText"/>
      </w:pPr>
    </w:p>
    <w:p w14:paraId="61D9AA7B"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57989DC3" w14:textId="77777777" w:rsidR="007422D7" w:rsidRPr="00BC0D76" w:rsidRDefault="007422D7" w:rsidP="007422D7">
      <w:pPr>
        <w:pStyle w:val="CRBodyText"/>
      </w:pPr>
    </w:p>
    <w:p w14:paraId="7B1FD41A"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14E9360E" w14:textId="77777777" w:rsidR="007422D7" w:rsidRPr="00BC0D76" w:rsidRDefault="007422D7" w:rsidP="007422D7">
      <w:pPr>
        <w:pStyle w:val="CRBodyText"/>
      </w:pPr>
    </w:p>
    <w:p w14:paraId="477271F3"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51CB865C" w14:textId="77777777" w:rsidR="007422D7" w:rsidRPr="00BC0D76" w:rsidRDefault="007422D7" w:rsidP="007422D7">
      <w:pPr>
        <w:pStyle w:val="CRBodyText"/>
      </w:pPr>
    </w:p>
    <w:p w14:paraId="344ABB8F" w14:textId="77777777" w:rsidR="004D2163" w:rsidRPr="00BC0D76" w:rsidRDefault="004D2163" w:rsidP="004D2163">
      <w:pPr>
        <w:pStyle w:val="CR1001a"/>
      </w:pPr>
      <w:r w:rsidRPr="00BC0D76">
        <w:t>405.6d Special actions don’t use the stack; they happen immediately. See rule 115, “Special Actions.”</w:t>
      </w:r>
    </w:p>
    <w:p w14:paraId="07EE5802" w14:textId="77777777" w:rsidR="007422D7" w:rsidRPr="00BC0D76" w:rsidRDefault="007422D7" w:rsidP="007422D7">
      <w:pPr>
        <w:pStyle w:val="CRBodyText"/>
      </w:pPr>
    </w:p>
    <w:p w14:paraId="4B60A683"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6302529B" w14:textId="77777777" w:rsidR="007422D7" w:rsidRPr="00BC0D76" w:rsidRDefault="007422D7" w:rsidP="007422D7">
      <w:pPr>
        <w:pStyle w:val="CRBodyText"/>
      </w:pPr>
    </w:p>
    <w:p w14:paraId="2E6DD22C"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45E5C28" w14:textId="77777777" w:rsidR="007422D7" w:rsidRPr="00BC0D76" w:rsidRDefault="007422D7" w:rsidP="007422D7">
      <w:pPr>
        <w:pStyle w:val="CRBodyText"/>
      </w:pPr>
    </w:p>
    <w:p w14:paraId="0A6BBDA6" w14:textId="77777777" w:rsidR="004D2163" w:rsidRPr="00BC0D76" w:rsidRDefault="004D2163" w:rsidP="004D2163">
      <w:pPr>
        <w:pStyle w:val="CR1001a"/>
      </w:pPr>
      <w:r w:rsidRPr="00BC0D76">
        <w:t>405.6g A player may concede the game at any time. That player leaves the game immediately. See rule 104.3a.</w:t>
      </w:r>
    </w:p>
    <w:p w14:paraId="36AF0BA4" w14:textId="77777777" w:rsidR="007422D7" w:rsidRPr="00BC0D76" w:rsidRDefault="007422D7" w:rsidP="007422D7">
      <w:pPr>
        <w:pStyle w:val="CRBodyText"/>
      </w:pPr>
    </w:p>
    <w:p w14:paraId="456AD15B" w14:textId="77777777" w:rsidR="004D2163" w:rsidRPr="00BC0D76" w:rsidRDefault="004D2163" w:rsidP="004D2163">
      <w:pPr>
        <w:pStyle w:val="CR1001a"/>
      </w:pPr>
      <w:r w:rsidRPr="00BC0D76">
        <w:t>405.6h If a player leaves a multiplayer game, objects may leave the game, cease to exist, change control, or be exiled as a result. These actions happen immediately. See rule 800.4a.</w:t>
      </w:r>
    </w:p>
    <w:p w14:paraId="5DB2FD5F" w14:textId="77777777" w:rsidR="007422D7" w:rsidRPr="00BC0D76" w:rsidRDefault="007422D7" w:rsidP="007422D7">
      <w:pPr>
        <w:pStyle w:val="CRBodyText"/>
      </w:pPr>
    </w:p>
    <w:p w14:paraId="30E83121" w14:textId="77777777" w:rsidR="004D2163" w:rsidRPr="00BC0D76" w:rsidRDefault="004D2163" w:rsidP="004D2163">
      <w:pPr>
        <w:pStyle w:val="CR1100"/>
      </w:pPr>
      <w:r w:rsidRPr="00BC0D76">
        <w:lastRenderedPageBreak/>
        <w:t>406. Exile</w:t>
      </w:r>
    </w:p>
    <w:p w14:paraId="6B27E9AF" w14:textId="77777777" w:rsidR="007422D7" w:rsidRPr="00BC0D76" w:rsidRDefault="007422D7" w:rsidP="007422D7">
      <w:pPr>
        <w:pStyle w:val="CRBodyText"/>
      </w:pPr>
    </w:p>
    <w:p w14:paraId="75357AB6"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753CD58F" w14:textId="77777777" w:rsidR="007422D7" w:rsidRPr="00BC0D76" w:rsidRDefault="007422D7" w:rsidP="007422D7">
      <w:pPr>
        <w:pStyle w:val="CRBodyText"/>
      </w:pPr>
    </w:p>
    <w:p w14:paraId="7B0DB4E1"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39D9B9DF" w14:textId="77777777" w:rsidR="007422D7" w:rsidRPr="00BC0D76" w:rsidRDefault="007422D7" w:rsidP="007422D7">
      <w:pPr>
        <w:pStyle w:val="CRBodyText"/>
      </w:pPr>
    </w:p>
    <w:p w14:paraId="72F3D31E"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A card exiled face down has no characteristics, but the spell or ability that exiled it may allow it to be cast from exile. Unless that card is being cast face down (see rule 707.4), the card is turned face up just before the </w:t>
      </w:r>
      <w:r w:rsidRPr="00BC0D76">
        <w:t>player announces that he or she is casting the spell</w:t>
      </w:r>
      <w:r>
        <w:t xml:space="preserve"> (see rule 601.2).</w:t>
      </w:r>
    </w:p>
    <w:p w14:paraId="70BC81A4" w14:textId="77777777" w:rsidR="007422D7" w:rsidRPr="00BC0D76" w:rsidRDefault="007422D7" w:rsidP="007422D7">
      <w:pPr>
        <w:pStyle w:val="CRBodyText"/>
      </w:pPr>
    </w:p>
    <w:p w14:paraId="3A8624E1"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0AC6646C" w14:textId="77777777" w:rsidR="007422D7" w:rsidRPr="00BC0D76" w:rsidRDefault="007422D7" w:rsidP="007422D7">
      <w:pPr>
        <w:pStyle w:val="CRBodyText"/>
      </w:pPr>
    </w:p>
    <w:p w14:paraId="3CA50E80"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78072FD0" w14:textId="77777777" w:rsidR="007422D7" w:rsidRPr="00BC0D76" w:rsidRDefault="007422D7" w:rsidP="007422D7">
      <w:pPr>
        <w:pStyle w:val="CRBodyText"/>
      </w:pPr>
    </w:p>
    <w:p w14:paraId="1E45CA89"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255ED1FC" w14:textId="77777777" w:rsidR="007422D7" w:rsidRPr="00BC0D76" w:rsidRDefault="007422D7" w:rsidP="007422D7">
      <w:pPr>
        <w:pStyle w:val="CRBodyText"/>
      </w:pPr>
    </w:p>
    <w:p w14:paraId="6750DA9D"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46C241B0" w14:textId="77777777" w:rsidR="007422D7" w:rsidRPr="00BC0D76" w:rsidRDefault="007422D7" w:rsidP="007422D7">
      <w:pPr>
        <w:pStyle w:val="CRBodyText"/>
      </w:pPr>
    </w:p>
    <w:p w14:paraId="58597043" w14:textId="77777777" w:rsidR="004D2163" w:rsidRPr="00BC0D76" w:rsidRDefault="004D2163" w:rsidP="004D2163">
      <w:pPr>
        <w:pStyle w:val="CR1100"/>
      </w:pPr>
      <w:r w:rsidRPr="00BC0D76">
        <w:t>407. Ante</w:t>
      </w:r>
    </w:p>
    <w:p w14:paraId="41AA6A3E" w14:textId="77777777" w:rsidR="007422D7" w:rsidRPr="00BC0D76" w:rsidRDefault="007422D7" w:rsidP="007422D7">
      <w:pPr>
        <w:pStyle w:val="CRBodyText"/>
      </w:pPr>
    </w:p>
    <w:p w14:paraId="51055946" w14:textId="77777777"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Pr="00BC0D76">
          <w:rPr>
            <w:rStyle w:val="Hyperlink"/>
            <w:b/>
          </w:rPr>
          <w:t>www.wizards.com/WPN/Events/Rules.aspx</w:t>
        </w:r>
      </w:hyperlink>
      <w:r w:rsidRPr="00BC0D76">
        <w:t>).</w:t>
      </w:r>
    </w:p>
    <w:p w14:paraId="41BAA11E" w14:textId="77777777" w:rsidR="007422D7" w:rsidRPr="00BC0D76" w:rsidRDefault="007422D7" w:rsidP="007422D7">
      <w:pPr>
        <w:pStyle w:val="CRBodyText"/>
      </w:pPr>
    </w:p>
    <w:p w14:paraId="63380425"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2FC3D883" w14:textId="77777777" w:rsidR="007422D7" w:rsidRPr="00BC0D76" w:rsidRDefault="007422D7" w:rsidP="007422D7">
      <w:pPr>
        <w:pStyle w:val="CRBodyText"/>
      </w:pPr>
    </w:p>
    <w:p w14:paraId="6EFA740B"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0755E08D" w14:textId="77777777" w:rsidR="007422D7" w:rsidRPr="00BC0D76" w:rsidRDefault="007422D7" w:rsidP="007422D7">
      <w:pPr>
        <w:pStyle w:val="CRBodyText"/>
      </w:pPr>
    </w:p>
    <w:p w14:paraId="2F73F962"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494353A" w14:textId="77777777" w:rsidR="007422D7" w:rsidRPr="00BC0D76" w:rsidRDefault="007422D7" w:rsidP="007422D7">
      <w:pPr>
        <w:pStyle w:val="CRBodyText"/>
      </w:pPr>
    </w:p>
    <w:p w14:paraId="30723C94" w14:textId="77777777" w:rsidR="004D2163" w:rsidRPr="00BC0D76" w:rsidRDefault="004D2163" w:rsidP="004D2163">
      <w:pPr>
        <w:pStyle w:val="CR1100"/>
      </w:pPr>
      <w:r w:rsidRPr="00BC0D76">
        <w:t>408. Command</w:t>
      </w:r>
    </w:p>
    <w:p w14:paraId="44CAA7CB" w14:textId="77777777" w:rsidR="007422D7" w:rsidRPr="00BC0D76" w:rsidRDefault="007422D7" w:rsidP="007422D7">
      <w:pPr>
        <w:pStyle w:val="CRBodyText"/>
      </w:pPr>
    </w:p>
    <w:p w14:paraId="4EB6898A"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2D93F9A7" w14:textId="77777777" w:rsidR="007422D7" w:rsidRPr="00BC0D76" w:rsidRDefault="007422D7" w:rsidP="007422D7">
      <w:pPr>
        <w:pStyle w:val="CRBodyText"/>
      </w:pPr>
    </w:p>
    <w:p w14:paraId="38B8546E" w14:textId="77777777" w:rsidR="004D2163" w:rsidRPr="00BC0D76" w:rsidRDefault="004D2163" w:rsidP="004D2163">
      <w:pPr>
        <w:pStyle w:val="CR1001"/>
      </w:pPr>
      <w:r w:rsidRPr="00BC0D76">
        <w:t>408.2. Emblems may be created in the command zone. See rule 113, “Emblems.”</w:t>
      </w:r>
    </w:p>
    <w:p w14:paraId="64CD3D6A" w14:textId="77777777" w:rsidR="007422D7" w:rsidRPr="00BC0D76" w:rsidRDefault="007422D7" w:rsidP="007422D7">
      <w:pPr>
        <w:pStyle w:val="CRBodyText"/>
      </w:pPr>
    </w:p>
    <w:p w14:paraId="19CAC3AC"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20DD4C85" w14:textId="77777777" w:rsidR="007422D7" w:rsidRPr="00BC0D76" w:rsidRDefault="007422D7" w:rsidP="007422D7">
      <w:pPr>
        <w:pStyle w:val="CRBodyText"/>
      </w:pPr>
    </w:p>
    <w:p w14:paraId="2198AD82" w14:textId="77777777" w:rsidR="004D2163" w:rsidRPr="00BC0D76" w:rsidRDefault="004D2163" w:rsidP="00B95A30">
      <w:pPr>
        <w:pStyle w:val="CRHeading"/>
      </w:pPr>
      <w:r w:rsidRPr="00BC0D76">
        <w:br w:type="page"/>
      </w:r>
      <w:r w:rsidRPr="00BC0D76">
        <w:lastRenderedPageBreak/>
        <w:t>5. Turn Structure</w:t>
      </w:r>
    </w:p>
    <w:p w14:paraId="0B15573A" w14:textId="77777777" w:rsidR="00A50B1A" w:rsidRPr="00BC0D76" w:rsidRDefault="00A50B1A" w:rsidP="00A50B1A">
      <w:pPr>
        <w:pStyle w:val="CRBodyText"/>
      </w:pPr>
    </w:p>
    <w:p w14:paraId="6D21FE10" w14:textId="77777777" w:rsidR="004D2163" w:rsidRPr="00BC0D76" w:rsidRDefault="004D2163" w:rsidP="00A50B1A">
      <w:pPr>
        <w:pStyle w:val="CR1100"/>
      </w:pPr>
      <w:r w:rsidRPr="00BC0D76">
        <w:t>500. General</w:t>
      </w:r>
    </w:p>
    <w:p w14:paraId="3E143EFC" w14:textId="77777777" w:rsidR="00A50B1A" w:rsidRPr="00BC0D76" w:rsidRDefault="00A50B1A" w:rsidP="00A50B1A">
      <w:pPr>
        <w:pStyle w:val="CRBodyText"/>
      </w:pPr>
    </w:p>
    <w:p w14:paraId="7FFD89DB"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474F08DF" w14:textId="77777777" w:rsidR="00A50B1A" w:rsidRPr="00BC0D76" w:rsidRDefault="00A50B1A" w:rsidP="00A50B1A">
      <w:pPr>
        <w:pStyle w:val="CRBodyText"/>
      </w:pPr>
    </w:p>
    <w:p w14:paraId="2ACE2B61"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227A4252" w14:textId="77777777" w:rsidR="00A50B1A" w:rsidRPr="00BC0D76" w:rsidRDefault="00A50B1A" w:rsidP="00A50B1A">
      <w:pPr>
        <w:pStyle w:val="CRBodyText"/>
      </w:pPr>
    </w:p>
    <w:p w14:paraId="6911C4EE"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307C0FE3" w14:textId="77777777" w:rsidR="00A50B1A" w:rsidRPr="00BC0D76" w:rsidRDefault="00A50B1A" w:rsidP="00A50B1A">
      <w:pPr>
        <w:pStyle w:val="CRBodyText"/>
      </w:pPr>
    </w:p>
    <w:p w14:paraId="0B4CED3D"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69BA7088" w14:textId="77777777" w:rsidR="00A50B1A" w:rsidRPr="00BC0D76" w:rsidRDefault="00A50B1A" w:rsidP="00A50B1A">
      <w:pPr>
        <w:pStyle w:val="CRBodyText"/>
      </w:pPr>
    </w:p>
    <w:p w14:paraId="2DD90954"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1FC1D2A3" w14:textId="77777777" w:rsidR="00A50B1A" w:rsidRPr="00BC0D76" w:rsidRDefault="00A50B1A" w:rsidP="00A50B1A">
      <w:pPr>
        <w:pStyle w:val="CRBodyText"/>
      </w:pPr>
    </w:p>
    <w:p w14:paraId="2864BF81"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670757D7" w14:textId="77777777" w:rsidR="00A50B1A" w:rsidRPr="00BC0D76" w:rsidRDefault="00A50B1A" w:rsidP="00A50B1A">
      <w:pPr>
        <w:pStyle w:val="CRBodyText"/>
      </w:pPr>
    </w:p>
    <w:p w14:paraId="53FD8CC1"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43C4914F" w14:textId="77777777" w:rsidR="00A50B1A" w:rsidRPr="00BC0D76" w:rsidRDefault="00A50B1A" w:rsidP="00A50B1A">
      <w:pPr>
        <w:pStyle w:val="CRBodyText"/>
      </w:pPr>
    </w:p>
    <w:p w14:paraId="440D93AC"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C15AC7" w14:textId="77777777" w:rsidR="00A50B1A" w:rsidRPr="00BC0D76" w:rsidRDefault="00A50B1A" w:rsidP="00A50B1A">
      <w:pPr>
        <w:pStyle w:val="CRBodyText"/>
      </w:pPr>
    </w:p>
    <w:p w14:paraId="56E8379D"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CBFF907" w14:textId="77777777" w:rsidR="00A50B1A" w:rsidRPr="00BC0D76" w:rsidRDefault="00A50B1A" w:rsidP="00A50B1A">
      <w:pPr>
        <w:pStyle w:val="CRBodyText"/>
      </w:pPr>
    </w:p>
    <w:p w14:paraId="15B5997A"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29C11992" w14:textId="77777777" w:rsidR="00A50B1A" w:rsidRPr="00BC0D76" w:rsidRDefault="00A50B1A" w:rsidP="00A50B1A">
      <w:pPr>
        <w:pStyle w:val="CRBodyText"/>
      </w:pPr>
    </w:p>
    <w:p w14:paraId="568B8D80" w14:textId="77777777" w:rsidR="004D2163" w:rsidRPr="00BC0D76" w:rsidRDefault="004D2163" w:rsidP="004D2163">
      <w:pPr>
        <w:pStyle w:val="CR1001"/>
      </w:pPr>
      <w:r w:rsidRPr="00BC0D76">
        <w:t>500.11. No game events can occur between turns, phases, or steps.</w:t>
      </w:r>
    </w:p>
    <w:p w14:paraId="29243A1F" w14:textId="77777777" w:rsidR="00A50B1A" w:rsidRPr="00BC0D76" w:rsidRDefault="00A50B1A" w:rsidP="00A50B1A">
      <w:pPr>
        <w:pStyle w:val="CRBodyText"/>
      </w:pPr>
    </w:p>
    <w:p w14:paraId="65B6EB58" w14:textId="77777777" w:rsidR="004D2163" w:rsidRPr="00BC0D76" w:rsidRDefault="004D2163" w:rsidP="00A50B1A">
      <w:pPr>
        <w:pStyle w:val="CR1100"/>
      </w:pPr>
      <w:r w:rsidRPr="00BC0D76">
        <w:t>501. Beginning Phase</w:t>
      </w:r>
    </w:p>
    <w:p w14:paraId="1D6E3CEE" w14:textId="77777777" w:rsidR="00A50B1A" w:rsidRPr="00BC0D76" w:rsidRDefault="00A50B1A" w:rsidP="00A50B1A">
      <w:pPr>
        <w:pStyle w:val="CRBodyText"/>
      </w:pPr>
    </w:p>
    <w:p w14:paraId="0F7ECE94" w14:textId="77777777" w:rsidR="004D2163" w:rsidRPr="00BC0D76" w:rsidRDefault="004D2163" w:rsidP="004D2163">
      <w:pPr>
        <w:pStyle w:val="CR1001"/>
      </w:pPr>
      <w:r w:rsidRPr="00BC0D76">
        <w:t>501.1. The beginning phase consists of three steps, in this order: untap, upkeep, and draw.</w:t>
      </w:r>
    </w:p>
    <w:p w14:paraId="6FFECF93" w14:textId="77777777" w:rsidR="00A50B1A" w:rsidRPr="00BC0D76" w:rsidRDefault="00A50B1A" w:rsidP="00A50B1A">
      <w:pPr>
        <w:pStyle w:val="CRBodyText"/>
      </w:pPr>
      <w:bookmarkStart w:id="11" w:name="OLE_LINK3"/>
    </w:p>
    <w:p w14:paraId="21687932" w14:textId="77777777" w:rsidR="004D2163" w:rsidRPr="00BC0D76" w:rsidRDefault="004D2163" w:rsidP="004D2163">
      <w:pPr>
        <w:pStyle w:val="CR1100"/>
      </w:pPr>
      <w:r w:rsidRPr="00BC0D76">
        <w:t>502. Untap Step</w:t>
      </w:r>
    </w:p>
    <w:p w14:paraId="7DD93928" w14:textId="77777777" w:rsidR="00A50B1A" w:rsidRPr="00BC0D76" w:rsidRDefault="00A50B1A" w:rsidP="00A50B1A">
      <w:pPr>
        <w:pStyle w:val="CRBodyText"/>
      </w:pPr>
    </w:p>
    <w:p w14:paraId="147EEEDB" w14:textId="77777777" w:rsidR="004D2163" w:rsidRPr="00BC0D76" w:rsidRDefault="004D2163" w:rsidP="004D2163">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doesn’t use the stack. See rule 702.24, “Phasing.”</w:t>
      </w:r>
    </w:p>
    <w:p w14:paraId="5BA902B1" w14:textId="77777777" w:rsidR="00A50B1A" w:rsidRPr="00BC0D76" w:rsidRDefault="00A50B1A" w:rsidP="00A50B1A">
      <w:pPr>
        <w:pStyle w:val="CRBodyText"/>
      </w:pPr>
    </w:p>
    <w:p w14:paraId="1DA2C3B3"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6DD691EC" w14:textId="77777777" w:rsidR="00A50B1A" w:rsidRPr="00BC0D76" w:rsidRDefault="00A50B1A" w:rsidP="00A50B1A">
      <w:pPr>
        <w:pStyle w:val="CRBodyText"/>
      </w:pPr>
    </w:p>
    <w:p w14:paraId="45130DA7"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1"/>
    <w:p w14:paraId="1172B336" w14:textId="77777777" w:rsidR="00A50B1A" w:rsidRPr="00BC0D76" w:rsidRDefault="00A50B1A" w:rsidP="00A50B1A">
      <w:pPr>
        <w:pStyle w:val="CRBodyText"/>
      </w:pPr>
    </w:p>
    <w:p w14:paraId="15CAEC3F" w14:textId="77777777" w:rsidR="004D2163" w:rsidRPr="00BC0D76" w:rsidRDefault="004D2163" w:rsidP="00A50B1A">
      <w:pPr>
        <w:pStyle w:val="CR1100"/>
      </w:pPr>
      <w:r w:rsidRPr="00BC0D76">
        <w:t>503. Upkeep Step</w:t>
      </w:r>
    </w:p>
    <w:p w14:paraId="7851E5DF" w14:textId="77777777" w:rsidR="00A50B1A" w:rsidRPr="00BC0D76" w:rsidRDefault="00A50B1A" w:rsidP="00A50B1A">
      <w:pPr>
        <w:pStyle w:val="CRBodyText"/>
      </w:pPr>
    </w:p>
    <w:p w14:paraId="3F65BAEB"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78EC923F" w14:textId="77777777" w:rsidR="00A50B1A" w:rsidRPr="00BC0D76" w:rsidRDefault="00A50B1A" w:rsidP="00A50B1A">
      <w:pPr>
        <w:pStyle w:val="CRBodyText"/>
      </w:pPr>
    </w:p>
    <w:p w14:paraId="451FA1D7" w14:textId="77777777" w:rsidR="004D2163" w:rsidRPr="00BC0D76" w:rsidRDefault="004D2163" w:rsidP="004D2163">
      <w:pPr>
        <w:pStyle w:val="CR1001"/>
      </w:pPr>
      <w:r w:rsidRPr="00BC0D76">
        <w:t>503.2. Second, the active player gets priority. Players may cast spells and activate abilities.</w:t>
      </w:r>
    </w:p>
    <w:p w14:paraId="2209B346" w14:textId="77777777" w:rsidR="00A50B1A" w:rsidRPr="00BC0D76" w:rsidRDefault="00A50B1A" w:rsidP="00A50B1A">
      <w:pPr>
        <w:pStyle w:val="CRBodyText"/>
      </w:pPr>
    </w:p>
    <w:p w14:paraId="6B60D938" w14:textId="77777777" w:rsidR="004D2163" w:rsidRPr="00BC0D76" w:rsidRDefault="004D2163" w:rsidP="004D2163">
      <w:pPr>
        <w:pStyle w:val="CR1100"/>
      </w:pPr>
      <w:r w:rsidRPr="00BC0D76">
        <w:t>504. Draw Step</w:t>
      </w:r>
    </w:p>
    <w:p w14:paraId="2F9C80E6" w14:textId="77777777" w:rsidR="00A50B1A" w:rsidRPr="00BC0D76" w:rsidRDefault="00A50B1A" w:rsidP="00A50B1A">
      <w:pPr>
        <w:pStyle w:val="CRBodyText"/>
      </w:pPr>
    </w:p>
    <w:p w14:paraId="53779332" w14:textId="77777777" w:rsidR="004D2163" w:rsidRPr="00BC0D76" w:rsidRDefault="004D2163" w:rsidP="004D2163">
      <w:pPr>
        <w:pStyle w:val="CR1001"/>
      </w:pPr>
      <w:r w:rsidRPr="00BC0D76">
        <w:t>504.1. First, the active player draws a card. This turn-based action doesn’t use the stack.</w:t>
      </w:r>
    </w:p>
    <w:p w14:paraId="7FB721E6" w14:textId="77777777" w:rsidR="00A50B1A" w:rsidRPr="00BC0D76" w:rsidRDefault="00A50B1A" w:rsidP="00A50B1A">
      <w:pPr>
        <w:pStyle w:val="CRBodyText"/>
      </w:pPr>
    </w:p>
    <w:p w14:paraId="72A86984"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7378E35B" w14:textId="77777777" w:rsidR="00A50B1A" w:rsidRPr="00BC0D76" w:rsidRDefault="00A50B1A" w:rsidP="00A50B1A">
      <w:pPr>
        <w:pStyle w:val="CRBodyText"/>
      </w:pPr>
    </w:p>
    <w:p w14:paraId="0687A7FD" w14:textId="77777777" w:rsidR="004D2163" w:rsidRPr="00BC0D76" w:rsidRDefault="004D2163" w:rsidP="004D2163">
      <w:pPr>
        <w:pStyle w:val="CR1001"/>
      </w:pPr>
      <w:r w:rsidRPr="00BC0D76">
        <w:t>504.3. Third, the active player gets priority. Players may cast spells and activate abilities.</w:t>
      </w:r>
    </w:p>
    <w:p w14:paraId="5C138241" w14:textId="77777777" w:rsidR="00A50B1A" w:rsidRPr="00BC0D76" w:rsidRDefault="00A50B1A" w:rsidP="00A50B1A">
      <w:pPr>
        <w:pStyle w:val="CRBodyText"/>
      </w:pPr>
    </w:p>
    <w:p w14:paraId="6026A94C" w14:textId="77777777" w:rsidR="004D2163" w:rsidRPr="00BC0D76" w:rsidRDefault="004D2163" w:rsidP="00A50B1A">
      <w:pPr>
        <w:pStyle w:val="CR1100"/>
      </w:pPr>
      <w:r w:rsidRPr="00BC0D76">
        <w:t>505. Main Phase</w:t>
      </w:r>
    </w:p>
    <w:p w14:paraId="2AF0344F" w14:textId="77777777" w:rsidR="00A50B1A" w:rsidRPr="00BC0D76" w:rsidRDefault="00A50B1A" w:rsidP="00A50B1A">
      <w:pPr>
        <w:pStyle w:val="CRBodyText"/>
      </w:pPr>
    </w:p>
    <w:p w14:paraId="30445778"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5A091ED2" w14:textId="77777777" w:rsidR="00A50B1A" w:rsidRPr="00BC0D76" w:rsidRDefault="00A50B1A" w:rsidP="00A50B1A">
      <w:pPr>
        <w:pStyle w:val="CRBodyText"/>
      </w:pPr>
    </w:p>
    <w:p w14:paraId="4C987B1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0816495D" w14:textId="77777777" w:rsidR="00A50B1A" w:rsidRPr="00BC0D76" w:rsidRDefault="00A50B1A" w:rsidP="00A50B1A">
      <w:pPr>
        <w:pStyle w:val="CRBodyText"/>
      </w:pPr>
    </w:p>
    <w:p w14:paraId="3D60C3C2"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4C698B6A" w14:textId="77777777" w:rsidR="00A50B1A" w:rsidRPr="00BC0D76" w:rsidRDefault="00A50B1A" w:rsidP="00A50B1A">
      <w:pPr>
        <w:pStyle w:val="CRBodyText"/>
      </w:pPr>
    </w:p>
    <w:p w14:paraId="5203984F"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26B36D01" w14:textId="77777777" w:rsidR="00A50B1A" w:rsidRPr="00BC0D76" w:rsidRDefault="00A50B1A" w:rsidP="00A50B1A">
      <w:pPr>
        <w:pStyle w:val="CRBodyText"/>
      </w:pPr>
    </w:p>
    <w:p w14:paraId="14714335"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505E490F" w14:textId="77777777" w:rsidR="00A50B1A" w:rsidRPr="00BC0D76" w:rsidRDefault="00A50B1A" w:rsidP="00A50B1A">
      <w:pPr>
        <w:pStyle w:val="CRBodyText"/>
      </w:pPr>
    </w:p>
    <w:p w14:paraId="2DC91F8D"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7EA3E20" w14:textId="77777777" w:rsidR="00A50B1A" w:rsidRPr="00BC0D76" w:rsidRDefault="00A50B1A" w:rsidP="00A50B1A">
      <w:pPr>
        <w:pStyle w:val="CRBodyText"/>
      </w:pPr>
    </w:p>
    <w:p w14:paraId="0EDADB7E"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692F555A" w14:textId="77777777" w:rsidR="00A50B1A" w:rsidRPr="00BC0D76" w:rsidRDefault="00A50B1A" w:rsidP="00A50B1A">
      <w:pPr>
        <w:pStyle w:val="CRBodyText"/>
      </w:pPr>
    </w:p>
    <w:p w14:paraId="47AE42DF"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yet taken this special action </w:t>
      </w:r>
      <w:r w:rsidRPr="00BC0D76">
        <w:lastRenderedPageBreak/>
        <w:t>this turn. (See rule 305, “Lands.”) This action doesn’t use the stack. Neither the land nor the action of playing the land is a spell or ability, so it can’t be countered, and players can’t respond to it with instants or activated abilities.</w:t>
      </w:r>
    </w:p>
    <w:p w14:paraId="4C25B2D1" w14:textId="77777777" w:rsidR="00A50B1A" w:rsidRPr="00BC0D76" w:rsidRDefault="00A50B1A" w:rsidP="00A50B1A">
      <w:pPr>
        <w:pStyle w:val="CRBodyText"/>
      </w:pPr>
    </w:p>
    <w:p w14:paraId="05388787" w14:textId="77777777" w:rsidR="004D2163" w:rsidRPr="00BC0D76" w:rsidRDefault="004D2163" w:rsidP="00A50B1A">
      <w:pPr>
        <w:pStyle w:val="CR1100"/>
      </w:pPr>
      <w:r w:rsidRPr="00BC0D76">
        <w:t>506. Combat Phase</w:t>
      </w:r>
    </w:p>
    <w:p w14:paraId="2333EEE3" w14:textId="77777777" w:rsidR="00A50B1A" w:rsidRPr="00BC0D76" w:rsidRDefault="00A50B1A" w:rsidP="00A50B1A">
      <w:pPr>
        <w:pStyle w:val="CRBodyText"/>
      </w:pPr>
    </w:p>
    <w:p w14:paraId="66A3958D"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2DAB644F" w14:textId="77777777" w:rsidR="00A50B1A" w:rsidRPr="00BC0D76" w:rsidRDefault="00A50B1A" w:rsidP="00A50B1A">
      <w:pPr>
        <w:pStyle w:val="CRBodyText"/>
      </w:pPr>
    </w:p>
    <w:p w14:paraId="09D7EF71"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113EB4D1" w14:textId="77777777" w:rsidR="00A50B1A" w:rsidRPr="00BC0D76" w:rsidRDefault="00A50B1A" w:rsidP="00A50B1A">
      <w:pPr>
        <w:pStyle w:val="CRBodyText"/>
      </w:pPr>
    </w:p>
    <w:p w14:paraId="53DFD757"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79501B92" w14:textId="77777777" w:rsidR="00A50B1A" w:rsidRPr="00BC0D76" w:rsidRDefault="00A50B1A" w:rsidP="00A50B1A">
      <w:pPr>
        <w:pStyle w:val="CRBodyText"/>
      </w:pPr>
    </w:p>
    <w:p w14:paraId="53053251"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5A33339E" w14:textId="77777777" w:rsidR="00A50B1A" w:rsidRPr="00BC0D76" w:rsidRDefault="00A50B1A" w:rsidP="00A50B1A">
      <w:pPr>
        <w:pStyle w:val="CRBodyText"/>
      </w:pPr>
    </w:p>
    <w:p w14:paraId="7A4A1DCC" w14:textId="77777777" w:rsidR="004D2163" w:rsidRPr="00BC0D76" w:rsidRDefault="004D2163" w:rsidP="004D2163">
      <w:pPr>
        <w:pStyle w:val="CR1001"/>
      </w:pPr>
      <w:r w:rsidRPr="00BC0D76">
        <w:t>506.3. Only a creature can attack or block. Only a player or a planeswalker can be attacked.</w:t>
      </w:r>
    </w:p>
    <w:p w14:paraId="6420D25D" w14:textId="77777777" w:rsidR="00A50B1A" w:rsidRPr="00BC0D76" w:rsidRDefault="00A50B1A" w:rsidP="00A50B1A">
      <w:pPr>
        <w:pStyle w:val="CRBodyText"/>
      </w:pPr>
    </w:p>
    <w:p w14:paraId="4E135654"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D3EFA9B" w14:textId="77777777" w:rsidR="00A50B1A" w:rsidRPr="00BC0D76" w:rsidRDefault="00A50B1A" w:rsidP="00A50B1A">
      <w:pPr>
        <w:pStyle w:val="CRBodyText"/>
      </w:pPr>
    </w:p>
    <w:p w14:paraId="75A7E19E"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77CDCD04" w14:textId="77777777" w:rsidR="00A50B1A" w:rsidRPr="00BC0D76" w:rsidRDefault="00A50B1A" w:rsidP="00A50B1A">
      <w:pPr>
        <w:pStyle w:val="CRBodyText"/>
      </w:pPr>
    </w:p>
    <w:p w14:paraId="1A14477E"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5D49EB1E" w14:textId="77777777" w:rsidR="00A50B1A" w:rsidRPr="00BC0D76" w:rsidRDefault="00A50B1A" w:rsidP="00A50B1A">
      <w:pPr>
        <w:pStyle w:val="CRBodyText"/>
      </w:pPr>
    </w:p>
    <w:p w14:paraId="1054F0D0"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1A60392F" w14:textId="77777777" w:rsidR="00A50B1A" w:rsidRPr="00BC0D76" w:rsidRDefault="00A50B1A" w:rsidP="00A50B1A">
      <w:pPr>
        <w:pStyle w:val="CRBodyText"/>
      </w:pPr>
    </w:p>
    <w:p w14:paraId="1815007C"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787E74D2" w14:textId="77777777" w:rsidR="00A50B1A" w:rsidRPr="00BC0D76" w:rsidRDefault="00A50B1A" w:rsidP="00A50B1A">
      <w:pPr>
        <w:pStyle w:val="CRBodyText"/>
      </w:pPr>
    </w:p>
    <w:p w14:paraId="05011EF7"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3936236C" w14:textId="77777777" w:rsidR="00A50B1A" w:rsidRPr="00BC0D76" w:rsidRDefault="00A50B1A" w:rsidP="00A50B1A">
      <w:pPr>
        <w:pStyle w:val="CRBodyText"/>
      </w:pPr>
    </w:p>
    <w:p w14:paraId="01857E39"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3F584AB0" w14:textId="77777777" w:rsidR="00A50B1A" w:rsidRPr="00BC0D76" w:rsidRDefault="00A50B1A" w:rsidP="00A50B1A">
      <w:pPr>
        <w:pStyle w:val="CRBodyText"/>
      </w:pPr>
    </w:p>
    <w:p w14:paraId="588AEB21"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61E8E9A5" w14:textId="77777777" w:rsidR="00A50B1A" w:rsidRPr="00BC0D76" w:rsidRDefault="00A50B1A" w:rsidP="00A50B1A">
      <w:pPr>
        <w:pStyle w:val="CRBodyText"/>
      </w:pPr>
    </w:p>
    <w:p w14:paraId="7F81CB3C" w14:textId="77777777" w:rsidR="004D2163" w:rsidRPr="00BC0D76" w:rsidRDefault="004D2163" w:rsidP="004D2163">
      <w:pPr>
        <w:pStyle w:val="CR1001a"/>
      </w:pPr>
      <w:r w:rsidRPr="00BC0D76">
        <w:t>506.4d A permanent that’s both a blocking creature and a planeswalker that’s being attacked is removed from combat only if it stops being both a creature and a planeswalker. If it stops being one of those card types but continues to be the other, it continues to be either a blocking creature or a planeswalker that’s being attacked, whichever is appropriate.</w:t>
      </w:r>
    </w:p>
    <w:p w14:paraId="45517B03" w14:textId="77777777" w:rsidR="00A50B1A" w:rsidRPr="00BC0D76" w:rsidRDefault="00A50B1A" w:rsidP="00A50B1A">
      <w:pPr>
        <w:pStyle w:val="CRBodyText"/>
      </w:pPr>
    </w:p>
    <w:p w14:paraId="197746E8"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70353C26" w14:textId="77777777" w:rsidR="00A50B1A" w:rsidRPr="00BC0D76" w:rsidRDefault="00A50B1A" w:rsidP="00A50B1A">
      <w:pPr>
        <w:pStyle w:val="CRBodyText"/>
      </w:pPr>
    </w:p>
    <w:p w14:paraId="4FEFE36E"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2F2316FA" w14:textId="77777777" w:rsidR="00A50B1A" w:rsidRPr="00BC0D76" w:rsidRDefault="00A50B1A" w:rsidP="00A50B1A">
      <w:pPr>
        <w:pStyle w:val="CRBodyText"/>
      </w:pPr>
    </w:p>
    <w:p w14:paraId="0BF1342C"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0C36D8AD" w14:textId="77777777" w:rsidR="00A50B1A" w:rsidRPr="00BC0D76" w:rsidRDefault="00A50B1A" w:rsidP="00A50B1A">
      <w:pPr>
        <w:pStyle w:val="CRBodyText"/>
      </w:pPr>
    </w:p>
    <w:p w14:paraId="0E5BEFCB"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164C67CD" w14:textId="77777777" w:rsidR="00A50B1A" w:rsidRPr="00BC0D76" w:rsidRDefault="00A50B1A" w:rsidP="00A50B1A">
      <w:pPr>
        <w:pStyle w:val="CRBodyText"/>
      </w:pPr>
    </w:p>
    <w:p w14:paraId="56406EC9"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265497B3" w14:textId="77777777" w:rsidR="00A50B1A" w:rsidRPr="00BC0D76" w:rsidRDefault="00A50B1A" w:rsidP="00A50B1A">
      <w:pPr>
        <w:pStyle w:val="CRBodyText"/>
      </w:pPr>
    </w:p>
    <w:p w14:paraId="363E0168"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6CF9A5C5" w14:textId="77777777" w:rsidR="00A50B1A" w:rsidRPr="00BC0D76" w:rsidRDefault="00A50B1A" w:rsidP="00A50B1A">
      <w:pPr>
        <w:pStyle w:val="CRBodyText"/>
      </w:pPr>
    </w:p>
    <w:p w14:paraId="46736E86"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405977F8" w14:textId="77777777" w:rsidR="00A50B1A" w:rsidRPr="00BC0D76" w:rsidRDefault="00A50B1A" w:rsidP="00A50B1A">
      <w:pPr>
        <w:pStyle w:val="CRBodyText"/>
      </w:pPr>
    </w:p>
    <w:p w14:paraId="72964741"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35C333E" w14:textId="77777777" w:rsidR="00A50B1A" w:rsidRPr="00BC0D76" w:rsidRDefault="00A50B1A" w:rsidP="00A50B1A">
      <w:pPr>
        <w:pStyle w:val="CRBodyText"/>
      </w:pPr>
    </w:p>
    <w:p w14:paraId="35DCEBFD"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4326BCAC" w14:textId="77777777" w:rsidR="00A50B1A" w:rsidRPr="00BC0D76" w:rsidRDefault="00A50B1A" w:rsidP="00A50B1A">
      <w:pPr>
        <w:pStyle w:val="CRBodyText"/>
      </w:pPr>
    </w:p>
    <w:p w14:paraId="3A893F13" w14:textId="77777777" w:rsidR="004D2163" w:rsidRPr="00BC0D76" w:rsidRDefault="004D2163" w:rsidP="00A50B1A">
      <w:pPr>
        <w:pStyle w:val="CR1100"/>
      </w:pPr>
      <w:r w:rsidRPr="00BC0D76">
        <w:t>507. Beginning of Combat Step</w:t>
      </w:r>
    </w:p>
    <w:p w14:paraId="4020E295" w14:textId="77777777" w:rsidR="00A50B1A" w:rsidRPr="00BC0D76" w:rsidRDefault="00A50B1A" w:rsidP="00A50B1A">
      <w:pPr>
        <w:pStyle w:val="CRBodyText"/>
      </w:pPr>
    </w:p>
    <w:p w14:paraId="0E0A31A6" w14:textId="77777777" w:rsidR="004D2163" w:rsidRPr="00BC0D76" w:rsidRDefault="004D2163" w:rsidP="004D2163">
      <w:pPr>
        <w:pStyle w:val="CR1001"/>
      </w:pPr>
      <w:r w:rsidRPr="00BC0D76">
        <w:lastRenderedPageBreak/>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48A14EA3" w14:textId="77777777" w:rsidR="00A50B1A" w:rsidRPr="00BC0D76" w:rsidRDefault="00A50B1A" w:rsidP="00A50B1A">
      <w:pPr>
        <w:pStyle w:val="CRBodyText"/>
      </w:pPr>
    </w:p>
    <w:p w14:paraId="26692EFC"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6F529B41" w14:textId="77777777" w:rsidR="00A50B1A" w:rsidRPr="00BC0D76" w:rsidRDefault="00A50B1A" w:rsidP="00A50B1A">
      <w:pPr>
        <w:pStyle w:val="CRBodyText"/>
      </w:pPr>
    </w:p>
    <w:p w14:paraId="20831836" w14:textId="77777777" w:rsidR="004D2163" w:rsidRPr="00BC0D76" w:rsidRDefault="004D2163" w:rsidP="004D2163">
      <w:pPr>
        <w:pStyle w:val="CR1001"/>
      </w:pPr>
      <w:r w:rsidRPr="00BC0D76">
        <w:t>507.3. Third, the active player gets priority. Players may cast spells and activate abilities.</w:t>
      </w:r>
    </w:p>
    <w:p w14:paraId="6E1569A4" w14:textId="77777777" w:rsidR="00A50B1A" w:rsidRPr="00BC0D76" w:rsidRDefault="00A50B1A" w:rsidP="00A50B1A">
      <w:pPr>
        <w:pStyle w:val="CRBodyText"/>
      </w:pPr>
    </w:p>
    <w:p w14:paraId="3F0A0588" w14:textId="77777777" w:rsidR="004D2163" w:rsidRPr="00BC0D76" w:rsidRDefault="004D2163" w:rsidP="004D2163">
      <w:pPr>
        <w:pStyle w:val="CR1100"/>
      </w:pPr>
      <w:r w:rsidRPr="00BC0D76">
        <w:t>508. Declare Attackers Step</w:t>
      </w:r>
    </w:p>
    <w:p w14:paraId="22B3FD9E" w14:textId="77777777" w:rsidR="00A50B1A" w:rsidRPr="00BC0D76" w:rsidRDefault="00A50B1A" w:rsidP="00A50B1A">
      <w:pPr>
        <w:pStyle w:val="CRBodyText"/>
      </w:pPr>
      <w:bookmarkStart w:id="12" w:name="OLE_LINK21"/>
    </w:p>
    <w:p w14:paraId="012C8496"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762FCC0D" w14:textId="77777777" w:rsidR="00A50B1A" w:rsidRPr="00BC0D76" w:rsidRDefault="00A50B1A" w:rsidP="00A50B1A">
      <w:pPr>
        <w:pStyle w:val="CRBodyText"/>
      </w:pPr>
    </w:p>
    <w:p w14:paraId="72969537"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58E577BF" w14:textId="77777777" w:rsidR="00A50B1A" w:rsidRPr="00BC0D76" w:rsidRDefault="00A50B1A" w:rsidP="00A50B1A">
      <w:pPr>
        <w:pStyle w:val="CRBodyText"/>
      </w:pPr>
    </w:p>
    <w:p w14:paraId="67C6F51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587D45A4" w14:textId="77777777" w:rsidR="00A50B1A" w:rsidRPr="00BC0D76" w:rsidRDefault="00A50B1A" w:rsidP="00A50B1A">
      <w:pPr>
        <w:pStyle w:val="CRBodyText"/>
      </w:pPr>
    </w:p>
    <w:p w14:paraId="0DA2BE25"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76552EE"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4F1AF6DC" w14:textId="77777777" w:rsidR="00A50B1A" w:rsidRPr="00BC0D76" w:rsidRDefault="00A50B1A" w:rsidP="00A50B1A">
      <w:pPr>
        <w:pStyle w:val="CRBodyText"/>
      </w:pPr>
    </w:p>
    <w:p w14:paraId="27FD81F1"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436EC21B"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136046D0" w14:textId="77777777" w:rsidR="00A50B1A" w:rsidRPr="00BC0D76" w:rsidRDefault="00A50B1A" w:rsidP="00A50B1A">
      <w:pPr>
        <w:pStyle w:val="CRBodyText"/>
      </w:pPr>
    </w:p>
    <w:p w14:paraId="6A263611" w14:textId="77777777" w:rsidR="004D2163" w:rsidRPr="00BC0D76" w:rsidRDefault="004D2163" w:rsidP="004D2163">
      <w:pPr>
        <w:pStyle w:val="CR1001a"/>
      </w:pPr>
      <w:r w:rsidRPr="00BC0D76">
        <w:t>508.1e If any of the chosen creatures have banding or a “bands with other” ability, the active player announces which creatures, if any, are banded with which. (See rule 702.20, “Banding.”)</w:t>
      </w:r>
    </w:p>
    <w:p w14:paraId="785942B0" w14:textId="77777777" w:rsidR="00A50B1A" w:rsidRPr="00BC0D76" w:rsidRDefault="00A50B1A" w:rsidP="00A50B1A">
      <w:pPr>
        <w:pStyle w:val="CRBodyText"/>
      </w:pPr>
    </w:p>
    <w:p w14:paraId="1276AA4E"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1ED54F8B" w14:textId="77777777" w:rsidR="00A50B1A" w:rsidRPr="00BC0D76" w:rsidRDefault="00A50B1A" w:rsidP="00A50B1A">
      <w:pPr>
        <w:pStyle w:val="CRBodyText"/>
      </w:pPr>
    </w:p>
    <w:p w14:paraId="0663E054" w14:textId="77777777" w:rsidR="004D2163" w:rsidRPr="00BC0D76" w:rsidRDefault="004D2163" w:rsidP="004D2163">
      <w:pPr>
        <w:pStyle w:val="CR1001a"/>
      </w:pPr>
      <w:r w:rsidRPr="00BC0D76">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682B136" w14:textId="77777777" w:rsidR="00A50B1A" w:rsidRPr="00BC0D76" w:rsidRDefault="00A50B1A" w:rsidP="00A50B1A">
      <w:pPr>
        <w:pStyle w:val="CRBodyText"/>
      </w:pPr>
    </w:p>
    <w:p w14:paraId="142E9085" w14:textId="77777777" w:rsidR="004D2163" w:rsidRPr="00BC0D76" w:rsidRDefault="004D2163" w:rsidP="004D2163">
      <w:pPr>
        <w:pStyle w:val="CR1001a"/>
      </w:pPr>
      <w:r w:rsidRPr="00BC0D76">
        <w:lastRenderedPageBreak/>
        <w:t>508.1h If any of the costs require mana, the active player then has a chance to activate mana abilities (see rule 605, “Mana Abilities”).</w:t>
      </w:r>
    </w:p>
    <w:p w14:paraId="07CB4D58" w14:textId="77777777" w:rsidR="00A50B1A" w:rsidRPr="00BC0D76" w:rsidRDefault="00A50B1A" w:rsidP="00A50B1A">
      <w:pPr>
        <w:pStyle w:val="CRBodyText"/>
      </w:pPr>
    </w:p>
    <w:p w14:paraId="766ECE8E"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41F5A517" w14:textId="77777777" w:rsidR="00A50B1A" w:rsidRPr="00BC0D76" w:rsidRDefault="00A50B1A" w:rsidP="00A50B1A">
      <w:pPr>
        <w:pStyle w:val="CRBodyText"/>
      </w:pPr>
    </w:p>
    <w:p w14:paraId="06F18628"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1484B3E2" w14:textId="77777777" w:rsidR="00A50B1A" w:rsidRPr="00BC0D76" w:rsidRDefault="00A50B1A" w:rsidP="00A50B1A">
      <w:pPr>
        <w:pStyle w:val="CRBodyText"/>
      </w:pPr>
    </w:p>
    <w:p w14:paraId="7366EED2"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00F00F39" w14:textId="77777777" w:rsidR="00A50B1A" w:rsidRPr="00BC0D76" w:rsidRDefault="00A50B1A" w:rsidP="00A50B1A">
      <w:pPr>
        <w:pStyle w:val="CRBodyText"/>
      </w:pPr>
    </w:p>
    <w:p w14:paraId="3D81C1D5"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35F5F03B"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6F894A30" w14:textId="77777777" w:rsidR="00A50B1A" w:rsidRPr="00BC0D76" w:rsidRDefault="00A50B1A" w:rsidP="00A50B1A">
      <w:pPr>
        <w:pStyle w:val="CRBodyText"/>
      </w:pPr>
    </w:p>
    <w:p w14:paraId="291DDC66" w14:textId="77777777" w:rsidR="004D2163" w:rsidRPr="00BC0D76" w:rsidRDefault="004D2163" w:rsidP="004D2163">
      <w:pPr>
        <w:pStyle w:val="CR1001"/>
      </w:pPr>
      <w:r w:rsidRPr="00BC0D76">
        <w:t>508.3. Third, the active player gets priority. Players may cast spells and activate abilities.</w:t>
      </w:r>
    </w:p>
    <w:bookmarkEnd w:id="12"/>
    <w:p w14:paraId="1D62ED02" w14:textId="77777777" w:rsidR="00A50B1A" w:rsidRPr="00BC0D76" w:rsidRDefault="00A50B1A" w:rsidP="00A50B1A">
      <w:pPr>
        <w:pStyle w:val="CRBodyText"/>
      </w:pPr>
    </w:p>
    <w:p w14:paraId="1693D86C"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772B1680" w14:textId="77777777" w:rsidR="00A50B1A" w:rsidRPr="00BC0D76" w:rsidRDefault="00A50B1A" w:rsidP="00A50B1A">
      <w:pPr>
        <w:pStyle w:val="CRBodyText"/>
      </w:pPr>
    </w:p>
    <w:p w14:paraId="47E9BC57"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501658A6" w14:textId="77777777" w:rsidR="00A50B1A" w:rsidRPr="00BC0D76" w:rsidRDefault="00A50B1A" w:rsidP="00A50B1A">
      <w:pPr>
        <w:pStyle w:val="CRBodyText"/>
      </w:pPr>
    </w:p>
    <w:p w14:paraId="1479C63F"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4DBD20F" w14:textId="77777777" w:rsidR="00A50B1A" w:rsidRPr="00BC0D76" w:rsidRDefault="00A50B1A" w:rsidP="00A50B1A">
      <w:pPr>
        <w:pStyle w:val="CRBodyText"/>
      </w:pPr>
    </w:p>
    <w:p w14:paraId="70C6C5C4"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082BD6CB" w14:textId="77777777" w:rsidR="00A50B1A" w:rsidRPr="00BC0D76" w:rsidRDefault="00A50B1A" w:rsidP="00A50B1A">
      <w:pPr>
        <w:pStyle w:val="CRBodyText"/>
      </w:pPr>
    </w:p>
    <w:p w14:paraId="05DE086B"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4B0B3638" w14:textId="77777777" w:rsidR="00A50B1A" w:rsidRPr="00BC0D76" w:rsidRDefault="00A50B1A" w:rsidP="00A50B1A">
      <w:pPr>
        <w:pStyle w:val="CRBodyText"/>
      </w:pPr>
    </w:p>
    <w:p w14:paraId="36642AE1" w14:textId="77777777" w:rsidR="004D2163" w:rsidRPr="00BC0D76" w:rsidRDefault="004D2163" w:rsidP="00A50B1A">
      <w:pPr>
        <w:pStyle w:val="CR1100"/>
      </w:pPr>
      <w:r w:rsidRPr="00BC0D76">
        <w:t>509. Declare Blockers Step</w:t>
      </w:r>
    </w:p>
    <w:p w14:paraId="0453B1EC" w14:textId="77777777" w:rsidR="00A50B1A" w:rsidRPr="00BC0D76" w:rsidRDefault="00A50B1A" w:rsidP="00A50B1A">
      <w:pPr>
        <w:pStyle w:val="CRBodyText"/>
      </w:pPr>
    </w:p>
    <w:p w14:paraId="5E71F205" w14:textId="77777777" w:rsidR="004D2163" w:rsidRPr="00BC0D76" w:rsidRDefault="004D2163" w:rsidP="004D2163">
      <w:pPr>
        <w:pStyle w:val="CR1001"/>
      </w:pPr>
      <w:r w:rsidRPr="00BC0D76">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19DD6781" w14:textId="77777777" w:rsidR="00A50B1A" w:rsidRPr="00BC0D76" w:rsidRDefault="00A50B1A" w:rsidP="00A50B1A">
      <w:pPr>
        <w:pStyle w:val="CRBodyText"/>
      </w:pPr>
    </w:p>
    <w:p w14:paraId="4A046928" w14:textId="77777777" w:rsidR="004D2163" w:rsidRPr="00BC0D76" w:rsidRDefault="004D2163" w:rsidP="004D2163">
      <w:pPr>
        <w:pStyle w:val="CR1001a"/>
      </w:pPr>
      <w:r w:rsidRPr="00BC0D76">
        <w:lastRenderedPageBreak/>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196245AF" w14:textId="77777777" w:rsidR="0092769D" w:rsidRPr="00BC0D76" w:rsidRDefault="0092769D" w:rsidP="0092769D">
      <w:pPr>
        <w:pStyle w:val="CRBodyText"/>
      </w:pPr>
    </w:p>
    <w:p w14:paraId="1467FDA6" w14:textId="09166692"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747A9175"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663EFC4F" w14:textId="77777777" w:rsidR="0092769D" w:rsidRPr="00BC0D76" w:rsidRDefault="0092769D" w:rsidP="0092769D">
      <w:pPr>
        <w:pStyle w:val="CRBodyText"/>
      </w:pPr>
    </w:p>
    <w:p w14:paraId="1D4257E1"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15322337"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2D0CFC7C" w14:textId="77777777" w:rsidR="0092769D" w:rsidRPr="00BC0D76" w:rsidRDefault="0092769D" w:rsidP="0092769D">
      <w:pPr>
        <w:pStyle w:val="CRBodyText"/>
      </w:pPr>
    </w:p>
    <w:p w14:paraId="532D1CBE"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F071066" w14:textId="77777777" w:rsidR="0092769D" w:rsidRPr="00BC0D76" w:rsidRDefault="0092769D" w:rsidP="0092769D">
      <w:pPr>
        <w:pStyle w:val="CRBodyText"/>
      </w:pPr>
    </w:p>
    <w:p w14:paraId="1E311667"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6E12B718" w14:textId="77777777" w:rsidR="0092769D" w:rsidRPr="00BC0D76" w:rsidRDefault="0092769D" w:rsidP="0092769D">
      <w:pPr>
        <w:pStyle w:val="CRBodyText"/>
      </w:pPr>
    </w:p>
    <w:p w14:paraId="01B3CF65"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65C9140A" w14:textId="77777777" w:rsidR="0092769D" w:rsidRPr="00BC0D76" w:rsidRDefault="0092769D" w:rsidP="0092769D">
      <w:pPr>
        <w:pStyle w:val="CRBodyText"/>
      </w:pPr>
    </w:p>
    <w:p w14:paraId="1E4D78C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27182ED3" w14:textId="77777777" w:rsidR="0092769D" w:rsidRPr="00BC0D76" w:rsidRDefault="0092769D" w:rsidP="0092769D">
      <w:pPr>
        <w:pStyle w:val="CRBodyText"/>
      </w:pPr>
    </w:p>
    <w:p w14:paraId="51C81211"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30B83D66" w14:textId="77777777" w:rsidR="0092769D" w:rsidRPr="00BC0D76" w:rsidRDefault="0092769D" w:rsidP="0092769D">
      <w:pPr>
        <w:pStyle w:val="CRBodyText"/>
      </w:pPr>
    </w:p>
    <w:p w14:paraId="15D590D7"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D223643" w14:textId="77777777" w:rsidR="004D2163" w:rsidRPr="0092769D" w:rsidRDefault="004D2163" w:rsidP="0092769D">
      <w:pPr>
        <w:pStyle w:val="CREx1001"/>
      </w:pPr>
      <w:r w:rsidRPr="0092769D">
        <w:rPr>
          <w:b/>
        </w:rPr>
        <w:lastRenderedPageBreak/>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14:paraId="6A17FC06" w14:textId="77777777" w:rsidR="0092769D" w:rsidRPr="00BC0D76" w:rsidRDefault="0092769D" w:rsidP="0092769D">
      <w:pPr>
        <w:pStyle w:val="CRBodyText"/>
      </w:pPr>
    </w:p>
    <w:p w14:paraId="6355F7A0"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352C6DE3" w14:textId="77777777" w:rsidR="0092769D" w:rsidRPr="00BC0D76" w:rsidRDefault="0092769D" w:rsidP="0092769D">
      <w:pPr>
        <w:pStyle w:val="CRBodyText"/>
      </w:pPr>
    </w:p>
    <w:p w14:paraId="2DC42B25"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04807309" w14:textId="77777777" w:rsidR="0092769D" w:rsidRPr="00BC0D76" w:rsidRDefault="0092769D" w:rsidP="0092769D">
      <w:pPr>
        <w:pStyle w:val="CRBodyText"/>
      </w:pPr>
    </w:p>
    <w:p w14:paraId="023B9ED6"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4EC9E461" w14:textId="77777777" w:rsidR="0092769D" w:rsidRPr="00BC0D76" w:rsidRDefault="0092769D" w:rsidP="0092769D">
      <w:pPr>
        <w:pStyle w:val="CRBodyText"/>
      </w:pPr>
    </w:p>
    <w:p w14:paraId="42E1397D"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324B3B59" w14:textId="77777777" w:rsidR="0092769D" w:rsidRPr="00BC0D76" w:rsidRDefault="0092769D" w:rsidP="0092769D">
      <w:pPr>
        <w:pStyle w:val="CRBodyText"/>
      </w:pPr>
    </w:p>
    <w:p w14:paraId="75E8F2CF"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0B30A492" w14:textId="77777777" w:rsidR="0092769D" w:rsidRPr="00BC0D76" w:rsidRDefault="0092769D" w:rsidP="0092769D">
      <w:pPr>
        <w:pStyle w:val="CRBodyText"/>
      </w:pPr>
    </w:p>
    <w:p w14:paraId="1CC4927C"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64262358" w14:textId="77777777" w:rsidR="0092769D" w:rsidRPr="00BC0D76" w:rsidRDefault="0092769D" w:rsidP="0092769D">
      <w:pPr>
        <w:pStyle w:val="CRBodyText"/>
      </w:pPr>
    </w:p>
    <w:p w14:paraId="3FA4C0F6"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2626CA8D" w14:textId="77777777" w:rsidR="0092769D" w:rsidRPr="00BC0D76" w:rsidRDefault="0092769D" w:rsidP="0092769D">
      <w:pPr>
        <w:pStyle w:val="CRBodyText"/>
      </w:pPr>
    </w:p>
    <w:p w14:paraId="3896D059"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4BCD8830" w14:textId="77777777" w:rsidR="0092769D" w:rsidRPr="00BC0D76" w:rsidRDefault="0092769D" w:rsidP="0092769D">
      <w:pPr>
        <w:pStyle w:val="CRBodyText"/>
      </w:pPr>
    </w:p>
    <w:p w14:paraId="4B03DCED"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3935460F" w14:textId="77777777" w:rsidR="0092769D" w:rsidRPr="00BC0D76" w:rsidRDefault="0092769D" w:rsidP="0092769D">
      <w:pPr>
        <w:pStyle w:val="CRBodyText"/>
      </w:pPr>
    </w:p>
    <w:p w14:paraId="0CFBAE40" w14:textId="77777777" w:rsidR="004D2163" w:rsidRPr="00BC0D76" w:rsidRDefault="004D2163" w:rsidP="004D2163">
      <w:pPr>
        <w:pStyle w:val="CR1001a"/>
      </w:pPr>
      <w:r w:rsidRPr="00BC0D76">
        <w:lastRenderedPageBreak/>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2E588CB7"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26EE7201" w14:textId="77777777" w:rsidR="0092769D" w:rsidRPr="00BC0D76" w:rsidRDefault="0092769D" w:rsidP="0092769D">
      <w:pPr>
        <w:pStyle w:val="CRBodyText"/>
      </w:pPr>
    </w:p>
    <w:p w14:paraId="29231F6C" w14:textId="77777777" w:rsidR="004D2163" w:rsidRPr="00BC0D76" w:rsidRDefault="004D2163" w:rsidP="004D2163">
      <w:pPr>
        <w:pStyle w:val="CR1001a"/>
      </w:pPr>
      <w:r w:rsidRPr="00BC0D76">
        <w:t>509.4g An ability that reads “Whenever [this creature] attacks and isn’t blocked, . . .” triggers if no creatures are declared as blockers for that creature. It won’t trigger if the attacking creature is blocked and then all its blockers are removed from combat.</w:t>
      </w:r>
    </w:p>
    <w:p w14:paraId="24985EAA" w14:textId="77777777" w:rsidR="0092769D" w:rsidRPr="00BC0D76" w:rsidRDefault="0092769D" w:rsidP="0092769D">
      <w:pPr>
        <w:pStyle w:val="CRBodyText"/>
      </w:pPr>
    </w:p>
    <w:p w14:paraId="1B26D797" w14:textId="77777777" w:rsidR="004D2163" w:rsidRPr="00BC0D76" w:rsidRDefault="004D2163" w:rsidP="004D2163">
      <w:pPr>
        <w:pStyle w:val="CR1001"/>
      </w:pPr>
      <w:r w:rsidRPr="00BC0D76">
        <w:t>509.5. Fifth, the active player gets priority. Players may cast spells and activate abilities.</w:t>
      </w:r>
    </w:p>
    <w:p w14:paraId="0258A08B" w14:textId="77777777" w:rsidR="0092769D" w:rsidRPr="00BC0D76" w:rsidRDefault="0092769D" w:rsidP="0092769D">
      <w:pPr>
        <w:pStyle w:val="CRBodyText"/>
      </w:pPr>
    </w:p>
    <w:p w14:paraId="20A8D320"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0474727C" w14:textId="77777777" w:rsidR="0092769D" w:rsidRPr="00BC0D76" w:rsidRDefault="0092769D" w:rsidP="0092769D">
      <w:pPr>
        <w:pStyle w:val="CRBodyText"/>
      </w:pPr>
    </w:p>
    <w:p w14:paraId="410A490E"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42A16B90" w14:textId="77777777"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1D13AF64" w14:textId="77777777" w:rsidR="0092769D" w:rsidRPr="00BC0D76" w:rsidRDefault="0092769D" w:rsidP="0092769D">
      <w:pPr>
        <w:pStyle w:val="CRBodyText"/>
      </w:pPr>
    </w:p>
    <w:p w14:paraId="63966EFF" w14:textId="77777777" w:rsidR="004D2163" w:rsidRPr="00BC0D76" w:rsidRDefault="004D2163" w:rsidP="00FF09C8">
      <w:pPr>
        <w:pStyle w:val="CR1100"/>
      </w:pPr>
      <w:r w:rsidRPr="00BC0D76">
        <w:t>510. Combat Damage Step</w:t>
      </w:r>
    </w:p>
    <w:p w14:paraId="6839E5F3" w14:textId="77777777" w:rsidR="0092769D" w:rsidRPr="00BC0D76" w:rsidRDefault="0092769D" w:rsidP="0092769D">
      <w:pPr>
        <w:pStyle w:val="CRBodyText"/>
      </w:pPr>
    </w:p>
    <w:p w14:paraId="63DCC24D"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2AFA87D6" w14:textId="77777777" w:rsidR="0092769D" w:rsidRPr="00BC0D76" w:rsidRDefault="0092769D" w:rsidP="0092769D">
      <w:pPr>
        <w:pStyle w:val="CRBodyText"/>
      </w:pPr>
    </w:p>
    <w:p w14:paraId="34C974E8"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02484E8F" w14:textId="77777777" w:rsidR="0092769D" w:rsidRPr="00BC0D76" w:rsidRDefault="0092769D" w:rsidP="0092769D">
      <w:pPr>
        <w:pStyle w:val="CRBodyText"/>
      </w:pPr>
    </w:p>
    <w:p w14:paraId="434C0BD5"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173C6055" w14:textId="77777777" w:rsidR="0092769D" w:rsidRPr="00BC0D76" w:rsidRDefault="0092769D" w:rsidP="0092769D">
      <w:pPr>
        <w:pStyle w:val="CRBodyText"/>
      </w:pPr>
    </w:p>
    <w:p w14:paraId="51531408"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w:t>
      </w:r>
      <w:r w:rsidRPr="00BC0D76">
        <w:lastRenderedPageBreak/>
        <w:t>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B344641"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1F78132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5C840D4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50FEEAAF"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0494EA00" w14:textId="77777777" w:rsidR="00055405" w:rsidRPr="00BC0D76" w:rsidRDefault="00055405" w:rsidP="00055405">
      <w:pPr>
        <w:pStyle w:val="CRBodyText"/>
      </w:pPr>
    </w:p>
    <w:p w14:paraId="27950356"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5FE1C6C8" w14:textId="77777777" w:rsidR="00055405" w:rsidRPr="00BC0D76" w:rsidRDefault="00055405" w:rsidP="00055405">
      <w:pPr>
        <w:pStyle w:val="CRBodyText"/>
      </w:pPr>
    </w:p>
    <w:p w14:paraId="14DFB2A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7393DD1D" w14:textId="77777777" w:rsidR="00055405" w:rsidRPr="00BC0D76" w:rsidRDefault="00055405" w:rsidP="00055405">
      <w:pPr>
        <w:pStyle w:val="CRBodyText"/>
      </w:pPr>
    </w:p>
    <w:p w14:paraId="6EFBB139"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8CAD4E9" w14:textId="77777777" w:rsidR="004D2163" w:rsidRPr="00055405" w:rsidRDefault="004D2163" w:rsidP="00055405">
      <w:pPr>
        <w:pStyle w:val="CREx1001"/>
      </w:pPr>
      <w:r w:rsidRPr="00055405">
        <w:rPr>
          <w:b/>
        </w:rPr>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w:t>
      </w:r>
      <w:r w:rsidRPr="00055405">
        <w:lastRenderedPageBreak/>
        <w:t>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6099BFA6" w14:textId="77777777" w:rsidR="00FF09C8" w:rsidRPr="00BC0D76" w:rsidRDefault="00FF09C8" w:rsidP="00FF09C8">
      <w:pPr>
        <w:pStyle w:val="CRBodyText"/>
      </w:pPr>
    </w:p>
    <w:p w14:paraId="27586C10"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055A3187" w14:textId="77777777" w:rsidR="00FF09C8" w:rsidRPr="00BC0D76" w:rsidRDefault="00FF09C8" w:rsidP="00FF09C8">
      <w:pPr>
        <w:pStyle w:val="CRBodyText"/>
      </w:pPr>
    </w:p>
    <w:p w14:paraId="6E97FC5C" w14:textId="77777777" w:rsidR="004D2163" w:rsidRPr="00BC0D76" w:rsidRDefault="004D2163" w:rsidP="004D2163">
      <w:pPr>
        <w:pStyle w:val="CR1001"/>
      </w:pPr>
      <w:r w:rsidRPr="00BC0D76">
        <w:t>510.4. Fourth, the active player gets priority. Players may cast spells and activate abilities.</w:t>
      </w:r>
    </w:p>
    <w:p w14:paraId="33854230" w14:textId="77777777" w:rsidR="00FF09C8" w:rsidRPr="00BC0D76" w:rsidRDefault="00FF09C8" w:rsidP="00FF09C8">
      <w:pPr>
        <w:pStyle w:val="CRBodyText"/>
      </w:pPr>
    </w:p>
    <w:p w14:paraId="7C44AACD"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02AC2EF" w14:textId="77777777" w:rsidR="00FF09C8" w:rsidRPr="00BC0D76" w:rsidRDefault="00FF09C8" w:rsidP="00FF09C8">
      <w:pPr>
        <w:pStyle w:val="CRBodyText"/>
      </w:pPr>
    </w:p>
    <w:p w14:paraId="0D9C5503" w14:textId="77777777" w:rsidR="004D2163" w:rsidRPr="00BC0D76" w:rsidRDefault="004D2163" w:rsidP="00FF09C8">
      <w:pPr>
        <w:pStyle w:val="CR1100"/>
      </w:pPr>
      <w:r w:rsidRPr="00BC0D76">
        <w:t>511. End of Combat Step</w:t>
      </w:r>
    </w:p>
    <w:p w14:paraId="1A48EC8E" w14:textId="77777777" w:rsidR="00FF09C8" w:rsidRPr="00BC0D76" w:rsidRDefault="00FF09C8" w:rsidP="00FF09C8">
      <w:pPr>
        <w:pStyle w:val="CRBodyText"/>
      </w:pPr>
    </w:p>
    <w:p w14:paraId="6B2673A7" w14:textId="77777777" w:rsidR="004D2163" w:rsidRPr="00BC0D76" w:rsidRDefault="004D2163" w:rsidP="004D2163">
      <w:pPr>
        <w:pStyle w:val="CR1001"/>
      </w:pPr>
      <w:r w:rsidRPr="00BC0D76">
        <w:t>511.1. First, all “at end of combat” abilities trigger and go on the stack. (See rule 603, “Handling Triggered Abilities.”)</w:t>
      </w:r>
    </w:p>
    <w:p w14:paraId="7AA7B124" w14:textId="77777777" w:rsidR="00FF09C8" w:rsidRPr="00BC0D76" w:rsidRDefault="00FF09C8" w:rsidP="00FF09C8">
      <w:pPr>
        <w:pStyle w:val="CRBodyText"/>
      </w:pPr>
    </w:p>
    <w:p w14:paraId="6A2E2178" w14:textId="77777777" w:rsidR="004D2163" w:rsidRPr="00BC0D76" w:rsidRDefault="004D2163" w:rsidP="004D2163">
      <w:pPr>
        <w:pStyle w:val="CR1001"/>
      </w:pPr>
      <w:r w:rsidRPr="00BC0D76">
        <w:t>511.2. Second, the active player gets priority. Players may cast spells and activate abilities.</w:t>
      </w:r>
    </w:p>
    <w:p w14:paraId="0E439CB4" w14:textId="77777777" w:rsidR="00FF09C8" w:rsidRPr="00BC0D76" w:rsidRDefault="00FF09C8" w:rsidP="00FF09C8">
      <w:pPr>
        <w:pStyle w:val="CRBodyText"/>
      </w:pPr>
    </w:p>
    <w:p w14:paraId="1743FE50"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52DF6B26" w14:textId="77777777" w:rsidR="00FF09C8" w:rsidRPr="00BC0D76" w:rsidRDefault="00FF09C8" w:rsidP="00FF09C8">
      <w:pPr>
        <w:pStyle w:val="CRBodyText"/>
      </w:pPr>
    </w:p>
    <w:p w14:paraId="19FBD173" w14:textId="77777777" w:rsidR="004D2163" w:rsidRPr="00BC0D76" w:rsidRDefault="004D2163" w:rsidP="00FF09C8">
      <w:pPr>
        <w:pStyle w:val="CR1100"/>
      </w:pPr>
      <w:r w:rsidRPr="00BC0D76">
        <w:t>512. Ending Phase</w:t>
      </w:r>
    </w:p>
    <w:p w14:paraId="7401386D" w14:textId="77777777" w:rsidR="00AD5179" w:rsidRPr="00BC0D76" w:rsidRDefault="00AD5179" w:rsidP="00AD5179">
      <w:pPr>
        <w:pStyle w:val="CRBodyText"/>
      </w:pPr>
    </w:p>
    <w:p w14:paraId="264651D9" w14:textId="77777777" w:rsidR="004D2163" w:rsidRPr="00BC0D76" w:rsidRDefault="004D2163" w:rsidP="004D2163">
      <w:pPr>
        <w:pStyle w:val="CR1001"/>
      </w:pPr>
      <w:r w:rsidRPr="00BC0D76">
        <w:t>512.1. The ending phase consists of two steps: end and cleanup.</w:t>
      </w:r>
    </w:p>
    <w:p w14:paraId="595D8697" w14:textId="77777777" w:rsidR="00AD5179" w:rsidRPr="00BC0D76" w:rsidRDefault="00AD5179" w:rsidP="00AD5179">
      <w:pPr>
        <w:pStyle w:val="CRBodyText"/>
      </w:pPr>
    </w:p>
    <w:p w14:paraId="17B30F8C" w14:textId="77777777" w:rsidR="004D2163" w:rsidRPr="00BC0D76" w:rsidRDefault="004D2163" w:rsidP="004D2163">
      <w:pPr>
        <w:pStyle w:val="CR1100"/>
      </w:pPr>
      <w:r w:rsidRPr="00BC0D76">
        <w:t>513. End Step</w:t>
      </w:r>
    </w:p>
    <w:p w14:paraId="2E5A4D8B" w14:textId="77777777" w:rsidR="00AD5179" w:rsidRPr="00BC0D76" w:rsidRDefault="00AD5179" w:rsidP="00AD5179">
      <w:pPr>
        <w:pStyle w:val="CRBodyText"/>
      </w:pPr>
    </w:p>
    <w:p w14:paraId="73D6BD4B"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55796D13" w14:textId="77777777" w:rsidR="00AD5179" w:rsidRPr="00BC0D76" w:rsidRDefault="00AD5179" w:rsidP="00AD5179">
      <w:pPr>
        <w:pStyle w:val="CRBodyText"/>
      </w:pPr>
    </w:p>
    <w:p w14:paraId="08E78084"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7F35FEB5" w14:textId="77777777" w:rsidR="00AD5179" w:rsidRPr="00BC0D76" w:rsidRDefault="00AD5179" w:rsidP="00AD5179">
      <w:pPr>
        <w:pStyle w:val="CRBodyText"/>
      </w:pPr>
    </w:p>
    <w:p w14:paraId="2ED163BF" w14:textId="77777777" w:rsidR="004D2163" w:rsidRPr="00BC0D76" w:rsidRDefault="004D2163" w:rsidP="004D2163">
      <w:pPr>
        <w:pStyle w:val="CR1001"/>
      </w:pPr>
      <w:r w:rsidRPr="00BC0D76">
        <w:t>513.2. Second, the active player gets priority. Players may cast spells and activate abilities.</w:t>
      </w:r>
    </w:p>
    <w:p w14:paraId="1A9FCADB" w14:textId="77777777" w:rsidR="00AD5179" w:rsidRPr="00BC0D76" w:rsidRDefault="00AD5179" w:rsidP="00AD5179">
      <w:pPr>
        <w:pStyle w:val="CRBodyText"/>
      </w:pPr>
    </w:p>
    <w:p w14:paraId="5601D998"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1EF43B9D" w14:textId="77777777" w:rsidR="00AD5179" w:rsidRPr="00BC0D76" w:rsidRDefault="00AD5179" w:rsidP="00AD5179">
      <w:pPr>
        <w:pStyle w:val="CRBodyText"/>
      </w:pPr>
    </w:p>
    <w:p w14:paraId="107A21FD" w14:textId="77777777" w:rsidR="004D2163" w:rsidRPr="00BC0D76" w:rsidRDefault="004D2163" w:rsidP="004D5BD8">
      <w:pPr>
        <w:pStyle w:val="CR1100"/>
      </w:pPr>
      <w:r w:rsidRPr="00BC0D76">
        <w:t>514. Cleanup Step</w:t>
      </w:r>
    </w:p>
    <w:p w14:paraId="61C007B3" w14:textId="77777777" w:rsidR="00AD5179" w:rsidRPr="00BC0D76" w:rsidRDefault="00AD5179" w:rsidP="00AD5179">
      <w:pPr>
        <w:pStyle w:val="CRBodyText"/>
      </w:pPr>
    </w:p>
    <w:p w14:paraId="3BEA98A9" w14:textId="77777777" w:rsidR="004D2163" w:rsidRPr="00BC0D76" w:rsidRDefault="004D2163" w:rsidP="004D2163">
      <w:pPr>
        <w:pStyle w:val="CR1001"/>
      </w:pPr>
      <w:r w:rsidRPr="00BC0D76">
        <w:lastRenderedPageBreak/>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225945F3" w14:textId="77777777" w:rsidR="000D2D2C" w:rsidRPr="00BC0D76" w:rsidRDefault="000D2D2C" w:rsidP="000D2D2C">
      <w:pPr>
        <w:pStyle w:val="CRBodyText"/>
      </w:pPr>
    </w:p>
    <w:p w14:paraId="45B87B3D"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55DD418F" w14:textId="77777777" w:rsidR="000D2D2C" w:rsidRPr="00BC0D76" w:rsidRDefault="000D2D2C" w:rsidP="000D2D2C">
      <w:pPr>
        <w:pStyle w:val="CRBodyText"/>
      </w:pPr>
    </w:p>
    <w:p w14:paraId="6CB03BCC"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2428F354" w14:textId="77777777" w:rsidR="000D2D2C" w:rsidRPr="00BC0D76" w:rsidRDefault="000D2D2C" w:rsidP="000D2D2C">
      <w:pPr>
        <w:pStyle w:val="CRBodyText"/>
      </w:pPr>
    </w:p>
    <w:p w14:paraId="666CA3EB"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520B91F7" w14:textId="77777777" w:rsidR="000D2D2C" w:rsidRPr="00BC0D76" w:rsidRDefault="000D2D2C" w:rsidP="000D2D2C">
      <w:pPr>
        <w:pStyle w:val="CRBodyText"/>
      </w:pPr>
    </w:p>
    <w:p w14:paraId="5B242C3E" w14:textId="77777777" w:rsidR="004D2163" w:rsidRPr="00BC0D76" w:rsidRDefault="004D2163" w:rsidP="00B95A30">
      <w:pPr>
        <w:pStyle w:val="CRHeading"/>
      </w:pPr>
      <w:r w:rsidRPr="00BC0D76">
        <w:br w:type="page"/>
      </w:r>
      <w:r w:rsidRPr="00BC0D76">
        <w:lastRenderedPageBreak/>
        <w:t>6. Spells, Abilities, and Effects</w:t>
      </w:r>
    </w:p>
    <w:p w14:paraId="20EB9044" w14:textId="77777777" w:rsidR="000D2D2C" w:rsidRPr="00BC0D76" w:rsidRDefault="000D2D2C" w:rsidP="000D2D2C">
      <w:pPr>
        <w:pStyle w:val="CRBodyText"/>
      </w:pPr>
    </w:p>
    <w:p w14:paraId="57FAEC6F" w14:textId="77777777" w:rsidR="004D2163" w:rsidRPr="00BC0D76" w:rsidRDefault="004D2163" w:rsidP="00D53EEC">
      <w:pPr>
        <w:pStyle w:val="CR1100"/>
      </w:pPr>
      <w:r w:rsidRPr="00BC0D76">
        <w:t>600. General</w:t>
      </w:r>
    </w:p>
    <w:p w14:paraId="080A4AE3" w14:textId="77777777" w:rsidR="000D2D2C" w:rsidRPr="00BC0D76" w:rsidRDefault="000D2D2C" w:rsidP="000D2D2C">
      <w:pPr>
        <w:pStyle w:val="CRBodyText"/>
      </w:pPr>
    </w:p>
    <w:p w14:paraId="3D1FF88D" w14:textId="77777777" w:rsidR="004D2163" w:rsidRPr="00BC0D76" w:rsidRDefault="004D2163" w:rsidP="00D53EEC">
      <w:pPr>
        <w:pStyle w:val="CR1100"/>
      </w:pPr>
      <w:r w:rsidRPr="00BC0D76">
        <w:t>601. Casting Spells</w:t>
      </w:r>
    </w:p>
    <w:p w14:paraId="08611DF1" w14:textId="77777777" w:rsidR="000D2D2C" w:rsidRPr="00BC0D76" w:rsidRDefault="000D2D2C" w:rsidP="000D2D2C">
      <w:pPr>
        <w:pStyle w:val="CRBodyText"/>
      </w:pPr>
    </w:p>
    <w:p w14:paraId="21D55EBF"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0806CFDE" w14:textId="77777777" w:rsidR="000D2D2C" w:rsidRPr="00BC0D76" w:rsidRDefault="000D2D2C" w:rsidP="000D2D2C">
      <w:pPr>
        <w:pStyle w:val="CRBodyText"/>
      </w:pPr>
    </w:p>
    <w:p w14:paraId="55747A82"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0DE79333" w14:textId="77777777" w:rsidR="000D2D2C" w:rsidRPr="00BC0D76" w:rsidRDefault="000D2D2C" w:rsidP="000D2D2C">
      <w:pPr>
        <w:pStyle w:val="CRBodyText"/>
      </w:pPr>
    </w:p>
    <w:p w14:paraId="5DE3D501"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10C65310" w14:textId="77777777" w:rsidR="000D2D2C" w:rsidRPr="00BC0D76" w:rsidRDefault="000D2D2C" w:rsidP="000D2D2C">
      <w:pPr>
        <w:pStyle w:val="CRBodyText"/>
      </w:pPr>
    </w:p>
    <w:p w14:paraId="346F53E0"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236D3C3F" w14:textId="77777777" w:rsidR="000D2D2C" w:rsidRPr="00BC0D76" w:rsidRDefault="000D2D2C" w:rsidP="000D2D2C">
      <w:pPr>
        <w:pStyle w:val="CRBodyText"/>
      </w:pPr>
    </w:p>
    <w:p w14:paraId="23448A8A" w14:textId="77777777" w:rsidR="004D2163" w:rsidRPr="00BC0D76" w:rsidRDefault="004D2163" w:rsidP="004D2163">
      <w:pPr>
        <w:pStyle w:val="CR1001a"/>
      </w:pPr>
      <w:r w:rsidRPr="00BC0D76">
        <w:t>601.2b If the spell is modal the player announces the mode choice (see rule 700.2). If the player wishes to splice any cards onto the spell (see rule 702.45), he or she reveals those cards in his or her hand. If the spell has alternative or additional costs that will be paid as it’s being cast such as buyback, kicker, or convoke 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30ACEF8A" w14:textId="77777777" w:rsidR="000D2D2C" w:rsidRPr="00BC0D76" w:rsidRDefault="000D2D2C" w:rsidP="000D2D2C">
      <w:pPr>
        <w:pStyle w:val="CRBodyText"/>
      </w:pPr>
    </w:p>
    <w:p w14:paraId="2EC6A208"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542CD1F"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756E52E0" w14:textId="77777777" w:rsidR="000D2D2C" w:rsidRPr="00BC0D76" w:rsidRDefault="000D2D2C" w:rsidP="000D2D2C">
      <w:pPr>
        <w:pStyle w:val="CRBodyText"/>
      </w:pPr>
    </w:p>
    <w:p w14:paraId="7D26453A"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246E6219" w14:textId="77777777" w:rsidR="000D2D2C" w:rsidRPr="00BC0D76" w:rsidRDefault="000D2D2C" w:rsidP="000D2D2C">
      <w:pPr>
        <w:pStyle w:val="CRBodyText"/>
      </w:pPr>
    </w:p>
    <w:p w14:paraId="2B49D19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39B62356" w14:textId="77777777" w:rsidR="000D2D2C" w:rsidRPr="00BC0D76" w:rsidRDefault="000D2D2C" w:rsidP="000D2D2C">
      <w:pPr>
        <w:pStyle w:val="CRBodyText"/>
      </w:pPr>
    </w:p>
    <w:p w14:paraId="1EE5DFD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2A58BAEA" w14:textId="77777777" w:rsidR="000D2D2C" w:rsidRPr="00BC0D76" w:rsidRDefault="000D2D2C" w:rsidP="000D2D2C">
      <w:pPr>
        <w:pStyle w:val="CRBodyText"/>
      </w:pPr>
    </w:p>
    <w:p w14:paraId="1A5CBA6E" w14:textId="77777777" w:rsidR="004D2163" w:rsidRPr="00BC0D76" w:rsidRDefault="004D2163" w:rsidP="004D2163">
      <w:pPr>
        <w:pStyle w:val="CR1001a"/>
      </w:pPr>
      <w:r w:rsidRPr="00BC0D76">
        <w:t>601.2g The player pays the total cost in any order. Partial payments are not allowed. Unpayable costs can’t be paid.</w:t>
      </w:r>
    </w:p>
    <w:p w14:paraId="7268C33B"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1B76744F" w14:textId="77777777" w:rsidR="000D2D2C" w:rsidRPr="00BC0D76" w:rsidRDefault="000D2D2C" w:rsidP="000D2D2C">
      <w:pPr>
        <w:pStyle w:val="CRBodyText"/>
      </w:pPr>
    </w:p>
    <w:p w14:paraId="5A0E0B56"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1D61D89F" w14:textId="77777777" w:rsidR="000D2D2C" w:rsidRPr="00BC0D76" w:rsidRDefault="000D2D2C" w:rsidP="000D2D2C">
      <w:pPr>
        <w:pStyle w:val="CRBodyText"/>
      </w:pPr>
    </w:p>
    <w:p w14:paraId="0F4F4FC7"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29077009" w14:textId="77777777" w:rsidR="000D2D2C" w:rsidRPr="00BC0D76" w:rsidRDefault="000D2D2C" w:rsidP="000D2D2C">
      <w:pPr>
        <w:pStyle w:val="CRBodyText"/>
      </w:pPr>
    </w:p>
    <w:p w14:paraId="4B9C9EA1"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14DCAEC3" w14:textId="77777777" w:rsidR="000D2D2C" w:rsidRPr="00BC0D76" w:rsidRDefault="000D2D2C" w:rsidP="000D2D2C">
      <w:pPr>
        <w:pStyle w:val="CRBodyText"/>
      </w:pPr>
    </w:p>
    <w:p w14:paraId="53F4D730"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5BBDA12A" w14:textId="77777777" w:rsidR="000D2D2C" w:rsidRPr="00BC0D76" w:rsidRDefault="000D2D2C" w:rsidP="000D2D2C">
      <w:pPr>
        <w:pStyle w:val="CRBodyText"/>
      </w:pPr>
    </w:p>
    <w:p w14:paraId="048E65B9" w14:textId="77777777" w:rsidR="004D2163" w:rsidRPr="00BC0D76" w:rsidRDefault="004D2163" w:rsidP="004D2163">
      <w:pPr>
        <w:pStyle w:val="CR1001"/>
      </w:pPr>
      <w:r w:rsidRPr="00BC0D76">
        <w:t>601.4. Casting a spell that alters costs won’t affect spells and abilities that are already on the stack.</w:t>
      </w:r>
    </w:p>
    <w:p w14:paraId="4DC00CF3" w14:textId="77777777" w:rsidR="000D2D2C" w:rsidRPr="00BC0D76" w:rsidRDefault="000D2D2C" w:rsidP="000D2D2C">
      <w:pPr>
        <w:pStyle w:val="CRBodyText"/>
      </w:pPr>
    </w:p>
    <w:p w14:paraId="09DA81A0" w14:textId="77777777" w:rsidR="004D2163" w:rsidRPr="00BC0D76" w:rsidRDefault="004D2163" w:rsidP="004D2163">
      <w:pPr>
        <w:pStyle w:val="CR1001"/>
      </w:pPr>
      <w:r w:rsidRPr="00BC0D76">
        <w:t>601.5. A player can’t begin to cast a spell that’s prohibited from being cast.</w:t>
      </w:r>
    </w:p>
    <w:p w14:paraId="54DF2F06" w14:textId="77777777" w:rsidR="000D2D2C" w:rsidRPr="00BC0D76" w:rsidRDefault="000D2D2C" w:rsidP="000D2D2C">
      <w:pPr>
        <w:pStyle w:val="CRBodyText"/>
      </w:pPr>
    </w:p>
    <w:p w14:paraId="38EDA538"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712934E5" w14:textId="77777777" w:rsidR="000D2D2C" w:rsidRPr="00BC0D76" w:rsidRDefault="000D2D2C" w:rsidP="000D2D2C">
      <w:pPr>
        <w:pStyle w:val="CRBodyText"/>
      </w:pPr>
    </w:p>
    <w:p w14:paraId="5608968B" w14:textId="77777777" w:rsidR="004D2163" w:rsidRPr="00BC0D76" w:rsidRDefault="004D2163" w:rsidP="004D2163">
      <w:pPr>
        <w:pStyle w:val="CR1100"/>
      </w:pPr>
      <w:r w:rsidRPr="00BC0D76">
        <w:t>602. Activating Activated Abilities</w:t>
      </w:r>
    </w:p>
    <w:p w14:paraId="111BE082" w14:textId="77777777" w:rsidR="000D2D2C" w:rsidRPr="00BC0D76" w:rsidRDefault="000D2D2C" w:rsidP="000D2D2C">
      <w:pPr>
        <w:pStyle w:val="CRBodyText"/>
      </w:pPr>
    </w:p>
    <w:p w14:paraId="44E1E2B0"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7580A135" w14:textId="77777777" w:rsidR="000D2D2C" w:rsidRPr="00BC0D76" w:rsidRDefault="000D2D2C" w:rsidP="000D2D2C">
      <w:pPr>
        <w:pStyle w:val="CRBodyText"/>
      </w:pPr>
    </w:p>
    <w:p w14:paraId="4311BF96"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1AEFA58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4E2CE712" w14:textId="77777777" w:rsidR="000D2D2C" w:rsidRPr="00BC0D76" w:rsidRDefault="000D2D2C" w:rsidP="000D2D2C">
      <w:pPr>
        <w:pStyle w:val="CRBodyText"/>
      </w:pPr>
    </w:p>
    <w:p w14:paraId="6259CDA2"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62B5611E" w14:textId="77777777" w:rsidR="000D2D2C" w:rsidRPr="00BC0D76" w:rsidRDefault="000D2D2C" w:rsidP="000D2D2C">
      <w:pPr>
        <w:pStyle w:val="CRBodyText"/>
      </w:pPr>
    </w:p>
    <w:p w14:paraId="7466D424"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635BA745" w14:textId="77777777" w:rsidR="000D2D2C" w:rsidRPr="00BC0D76" w:rsidRDefault="000D2D2C" w:rsidP="000D2D2C">
      <w:pPr>
        <w:pStyle w:val="CRBodyText"/>
      </w:pPr>
    </w:p>
    <w:p w14:paraId="235BAB11"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2BA971AF" w14:textId="77777777" w:rsidR="000D2D2C" w:rsidRPr="00BC0D76" w:rsidRDefault="000D2D2C" w:rsidP="000D2D2C">
      <w:pPr>
        <w:pStyle w:val="CRBodyText"/>
      </w:pPr>
    </w:p>
    <w:p w14:paraId="3958D1CC"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1E7B1FBE" w14:textId="77777777" w:rsidR="000D2D2C" w:rsidRPr="00BC0D76" w:rsidRDefault="000D2D2C" w:rsidP="000D2D2C">
      <w:pPr>
        <w:pStyle w:val="CRBodyText"/>
      </w:pPr>
    </w:p>
    <w:p w14:paraId="7166F087"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47D7557" w14:textId="77777777" w:rsidR="000D2D2C" w:rsidRPr="00BC0D76" w:rsidRDefault="000D2D2C" w:rsidP="000D2D2C">
      <w:pPr>
        <w:pStyle w:val="CRBodyText"/>
      </w:pPr>
    </w:p>
    <w:p w14:paraId="7C5D9388"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0C0B8917" w14:textId="77777777" w:rsidR="000D2D2C" w:rsidRPr="00BC0D76" w:rsidRDefault="000D2D2C" w:rsidP="000D2D2C">
      <w:pPr>
        <w:pStyle w:val="CRBodyText"/>
      </w:pPr>
    </w:p>
    <w:p w14:paraId="5233FFCC"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3196DBD9" w14:textId="77777777" w:rsidR="000D2D2C" w:rsidRPr="00BC0D76" w:rsidRDefault="000D2D2C" w:rsidP="000D2D2C">
      <w:pPr>
        <w:pStyle w:val="CRBodyText"/>
      </w:pPr>
    </w:p>
    <w:p w14:paraId="1988021E"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037CD8EC" w14:textId="77777777" w:rsidR="000D2D2C" w:rsidRPr="00BC0D76" w:rsidRDefault="000D2D2C" w:rsidP="000D2D2C">
      <w:pPr>
        <w:pStyle w:val="CRBodyText"/>
      </w:pPr>
    </w:p>
    <w:p w14:paraId="736E34FF"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679A74FA" w14:textId="77777777" w:rsidR="000D2D2C" w:rsidRPr="00BC0D76" w:rsidRDefault="000D2D2C" w:rsidP="000D2D2C">
      <w:pPr>
        <w:pStyle w:val="CRBodyText"/>
      </w:pPr>
    </w:p>
    <w:p w14:paraId="615494D0" w14:textId="77777777" w:rsidR="004D2163" w:rsidRPr="00BC0D76" w:rsidRDefault="004D2163" w:rsidP="004D2163">
      <w:pPr>
        <w:pStyle w:val="CR1001"/>
      </w:pPr>
      <w:r w:rsidRPr="00BC0D76">
        <w:t>602.4. Activating an ability that alters costs won’t affect spells and abilities that are already on the stack.</w:t>
      </w:r>
    </w:p>
    <w:p w14:paraId="2B869135" w14:textId="77777777" w:rsidR="000D2D2C" w:rsidRPr="00BC0D76" w:rsidRDefault="000D2D2C" w:rsidP="000D2D2C">
      <w:pPr>
        <w:pStyle w:val="CRBodyText"/>
      </w:pPr>
    </w:p>
    <w:p w14:paraId="4E10C8BB" w14:textId="77777777" w:rsidR="004D2163" w:rsidRPr="00BC0D76" w:rsidRDefault="004D2163" w:rsidP="004D2163">
      <w:pPr>
        <w:pStyle w:val="CR1001"/>
      </w:pPr>
      <w:r w:rsidRPr="00BC0D76">
        <w:t>602.5. A player can’t begin to activate an ability that’s prohibited from being activated.</w:t>
      </w:r>
    </w:p>
    <w:p w14:paraId="647D77CB" w14:textId="77777777" w:rsidR="000D2D2C" w:rsidRPr="00BC0D76" w:rsidRDefault="000D2D2C" w:rsidP="000D2D2C">
      <w:pPr>
        <w:pStyle w:val="CRBodyText"/>
      </w:pPr>
    </w:p>
    <w:p w14:paraId="746AC0A3"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3C6982E9" w14:textId="77777777" w:rsidR="000D2D2C" w:rsidRPr="00BC0D76" w:rsidRDefault="000D2D2C" w:rsidP="000D2D2C">
      <w:pPr>
        <w:pStyle w:val="CRBodyText"/>
      </w:pPr>
    </w:p>
    <w:p w14:paraId="7C494110"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36CFE828" w14:textId="77777777" w:rsidR="000D2D2C" w:rsidRPr="00BC0D76" w:rsidRDefault="000D2D2C" w:rsidP="000D2D2C">
      <w:pPr>
        <w:pStyle w:val="CRBodyText"/>
      </w:pPr>
    </w:p>
    <w:p w14:paraId="64418BA4"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610A1342" w14:textId="77777777" w:rsidR="000D2D2C" w:rsidRPr="00BC0D76" w:rsidRDefault="000D2D2C" w:rsidP="000D2D2C">
      <w:pPr>
        <w:pStyle w:val="CRBodyText"/>
      </w:pPr>
    </w:p>
    <w:p w14:paraId="592611F1"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5A91A4D0" w14:textId="77777777" w:rsidR="000D2D2C" w:rsidRPr="00BC0D76" w:rsidRDefault="000D2D2C" w:rsidP="000D2D2C">
      <w:pPr>
        <w:pStyle w:val="CRBodyText"/>
      </w:pPr>
    </w:p>
    <w:p w14:paraId="0C611B14"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206CB79A" w14:textId="77777777" w:rsidR="000D2D2C" w:rsidRPr="00BC0D76" w:rsidRDefault="000D2D2C" w:rsidP="000D2D2C">
      <w:pPr>
        <w:pStyle w:val="CRBodyText"/>
      </w:pPr>
    </w:p>
    <w:p w14:paraId="50795E96" w14:textId="77777777" w:rsidR="004D2163" w:rsidRPr="00BC0D76" w:rsidRDefault="004D2163" w:rsidP="00D53EEC">
      <w:pPr>
        <w:pStyle w:val="CR1100"/>
      </w:pPr>
      <w:r w:rsidRPr="00BC0D76">
        <w:t>603. Handling Triggered Abilities</w:t>
      </w:r>
    </w:p>
    <w:p w14:paraId="05CC41FA" w14:textId="77777777" w:rsidR="000D2D2C" w:rsidRPr="00BC0D76" w:rsidRDefault="000D2D2C" w:rsidP="000D2D2C">
      <w:pPr>
        <w:pStyle w:val="CRBodyText"/>
      </w:pPr>
    </w:p>
    <w:p w14:paraId="211AC06C"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080BBBB0" w14:textId="77777777" w:rsidR="000D2D2C" w:rsidRPr="00BC0D76" w:rsidRDefault="000D2D2C" w:rsidP="000D2D2C">
      <w:pPr>
        <w:pStyle w:val="CRBodyText"/>
      </w:pPr>
    </w:p>
    <w:p w14:paraId="41035777"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452BF454" w14:textId="77777777" w:rsidR="000D2D2C" w:rsidRPr="00BC0D76" w:rsidRDefault="000D2D2C" w:rsidP="000D2D2C">
      <w:pPr>
        <w:pStyle w:val="CRBodyText"/>
      </w:pPr>
    </w:p>
    <w:p w14:paraId="6C65E49A"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625CC3DD" w14:textId="77777777" w:rsidR="000D2D2C" w:rsidRPr="00BC0D76" w:rsidRDefault="000D2D2C" w:rsidP="000D2D2C">
      <w:pPr>
        <w:pStyle w:val="CRBodyText"/>
      </w:pPr>
    </w:p>
    <w:p w14:paraId="3F101E74" w14:textId="77777777" w:rsidR="004D2163" w:rsidRPr="00BC0D76" w:rsidRDefault="004D2163" w:rsidP="004D2163">
      <w:pPr>
        <w:pStyle w:val="CR1001a"/>
      </w:pPr>
      <w:r w:rsidRPr="00BC0D76">
        <w:t>603.2b When a phase or step begins, all abilities that trigger “at the beginning of” that phase or step trigger.</w:t>
      </w:r>
    </w:p>
    <w:p w14:paraId="1B3F318E" w14:textId="77777777" w:rsidR="000D2D2C" w:rsidRPr="00BC0D76" w:rsidRDefault="000D2D2C" w:rsidP="000D2D2C">
      <w:pPr>
        <w:pStyle w:val="CRBodyText"/>
      </w:pPr>
    </w:p>
    <w:p w14:paraId="3B422870"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416201C"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068AF0A9" w14:textId="77777777" w:rsidR="000D2D2C" w:rsidRPr="00BC0D76" w:rsidRDefault="000D2D2C" w:rsidP="000D2D2C">
      <w:pPr>
        <w:pStyle w:val="CRBodyText"/>
      </w:pPr>
    </w:p>
    <w:p w14:paraId="561F1D24"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2ADDBED"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4249067E" w14:textId="77777777" w:rsidR="000D2D2C" w:rsidRPr="00BC0D76" w:rsidRDefault="000D2D2C" w:rsidP="000D2D2C">
      <w:pPr>
        <w:pStyle w:val="CRBodyText"/>
      </w:pPr>
    </w:p>
    <w:p w14:paraId="7FA47431"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65240F5" w14:textId="77777777" w:rsidR="0080516C" w:rsidRPr="00BC0D76" w:rsidRDefault="0080516C" w:rsidP="0080516C">
      <w:pPr>
        <w:pStyle w:val="CRBodyText"/>
      </w:pPr>
    </w:p>
    <w:p w14:paraId="23B72A86"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44E721C2"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7C92D722" w14:textId="77777777" w:rsidR="0080516C" w:rsidRPr="00BC0D76" w:rsidRDefault="0080516C" w:rsidP="0080516C">
      <w:pPr>
        <w:pStyle w:val="CRBodyText"/>
      </w:pPr>
    </w:p>
    <w:p w14:paraId="0E3759D8"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28543547" w14:textId="77777777" w:rsidR="0080516C" w:rsidRPr="00BC0D76" w:rsidRDefault="0080516C" w:rsidP="0080516C">
      <w:pPr>
        <w:pStyle w:val="CRBodyText"/>
      </w:pPr>
    </w:p>
    <w:p w14:paraId="16F2B297"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418CBD6F" w14:textId="77777777" w:rsidR="0080516C" w:rsidRPr="00BC0D76" w:rsidRDefault="0080516C" w:rsidP="0080516C">
      <w:pPr>
        <w:pStyle w:val="CRBodyText"/>
      </w:pPr>
    </w:p>
    <w:p w14:paraId="37F9B68C"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F4C2098" w14:textId="77777777" w:rsidR="0080516C" w:rsidRPr="00BC0D76" w:rsidRDefault="0080516C" w:rsidP="0080516C">
      <w:pPr>
        <w:pStyle w:val="CRBodyText"/>
      </w:pPr>
    </w:p>
    <w:p w14:paraId="14BF0A0C"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368B35D2" w14:textId="77777777" w:rsidR="0080516C" w:rsidRPr="00BC0D76" w:rsidRDefault="0080516C" w:rsidP="0080516C">
      <w:pPr>
        <w:pStyle w:val="CRBodyText"/>
      </w:pPr>
    </w:p>
    <w:p w14:paraId="615E2F66"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59C8186" w14:textId="77777777" w:rsidR="0080516C" w:rsidRPr="00BC0D76" w:rsidRDefault="0080516C" w:rsidP="0080516C">
      <w:pPr>
        <w:pStyle w:val="CRBodyText"/>
      </w:pPr>
    </w:p>
    <w:p w14:paraId="2EA35DA8"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4C4CC993" w14:textId="77777777"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3021A90E" w14:textId="77777777" w:rsidR="0080516C" w:rsidRPr="00BC0D76" w:rsidRDefault="0080516C" w:rsidP="0080516C">
      <w:pPr>
        <w:pStyle w:val="CRBodyText"/>
      </w:pPr>
    </w:p>
    <w:p w14:paraId="36E1A726"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165F3A7B" w14:textId="77777777" w:rsidR="0080516C" w:rsidRPr="00BC0D76" w:rsidRDefault="0080516C" w:rsidP="0080516C">
      <w:pPr>
        <w:pStyle w:val="CRBodyText"/>
      </w:pPr>
    </w:p>
    <w:p w14:paraId="794611C2"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5E534398" w14:textId="77777777" w:rsidR="0080516C" w:rsidRPr="00BC0D76" w:rsidRDefault="0080516C" w:rsidP="0080516C">
      <w:pPr>
        <w:pStyle w:val="CRBodyText"/>
      </w:pPr>
    </w:p>
    <w:p w14:paraId="58447832"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3B54FFED" w14:textId="77777777" w:rsidR="0080516C" w:rsidRPr="00BC0D76" w:rsidRDefault="0080516C" w:rsidP="0080516C">
      <w:pPr>
        <w:pStyle w:val="CRBodyText"/>
      </w:pPr>
    </w:p>
    <w:p w14:paraId="5D56146F"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4A5AC509"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46EAFB8B" w14:textId="77777777" w:rsidR="0080516C" w:rsidRPr="00BC0D76" w:rsidRDefault="0080516C" w:rsidP="0080516C">
      <w:pPr>
        <w:pStyle w:val="CRBodyText"/>
      </w:pPr>
    </w:p>
    <w:p w14:paraId="682B52BE"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3FC0D22C" w14:textId="77777777" w:rsidR="0080516C" w:rsidRPr="00BC0D76" w:rsidRDefault="0080516C" w:rsidP="0080516C">
      <w:pPr>
        <w:pStyle w:val="CRBodyText"/>
      </w:pPr>
    </w:p>
    <w:p w14:paraId="10D2C5F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0101B0CF"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634BB12F" w14:textId="77777777" w:rsidR="0080516C" w:rsidRPr="00BC0D76" w:rsidRDefault="0080516C" w:rsidP="0080516C">
      <w:pPr>
        <w:pStyle w:val="CRBodyText"/>
      </w:pPr>
      <w:bookmarkStart w:id="13" w:name="OLE_LINK66"/>
    </w:p>
    <w:p w14:paraId="52A9CEDA"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3"/>
    <w:p w14:paraId="69D931B0" w14:textId="77777777" w:rsidR="0080516C" w:rsidRPr="00BC0D76" w:rsidRDefault="0080516C" w:rsidP="0080516C">
      <w:pPr>
        <w:pStyle w:val="CRBodyText"/>
      </w:pPr>
    </w:p>
    <w:p w14:paraId="365BD04D"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4C541011" w14:textId="77777777" w:rsidR="0080516C" w:rsidRPr="00BC0D76" w:rsidRDefault="0080516C" w:rsidP="0080516C">
      <w:pPr>
        <w:pStyle w:val="CRBodyText"/>
      </w:pPr>
    </w:p>
    <w:p w14:paraId="34EAEC11"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4FF941EE" w14:textId="77777777" w:rsidR="0080516C" w:rsidRPr="00BC0D76" w:rsidRDefault="0080516C" w:rsidP="0080516C">
      <w:pPr>
        <w:pStyle w:val="CRBodyText"/>
      </w:pPr>
    </w:p>
    <w:p w14:paraId="49EBBFF4"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742FC1A3"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67248DC9"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28631490" w14:textId="77777777" w:rsidR="0080516C" w:rsidRPr="00BC0D76" w:rsidRDefault="0080516C" w:rsidP="0080516C">
      <w:pPr>
        <w:pStyle w:val="CRBodyText"/>
      </w:pPr>
    </w:p>
    <w:p w14:paraId="0AEBD6F8"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7C18AEA0" w14:textId="77777777" w:rsidR="0080516C" w:rsidRPr="00BC0D76" w:rsidRDefault="0080516C" w:rsidP="0080516C">
      <w:pPr>
        <w:pStyle w:val="CRBodyText"/>
      </w:pPr>
    </w:p>
    <w:p w14:paraId="3E004709"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2BB1FC0D"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9F039EB" w14:textId="77777777" w:rsidR="0080516C" w:rsidRPr="00BC0D76" w:rsidRDefault="0080516C" w:rsidP="0080516C">
      <w:pPr>
        <w:pStyle w:val="CRBodyText"/>
      </w:pPr>
    </w:p>
    <w:p w14:paraId="5781ECEE"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6FEAC7B5" w14:textId="77777777" w:rsidR="0080516C" w:rsidRPr="00BC0D76" w:rsidRDefault="0080516C" w:rsidP="0080516C">
      <w:pPr>
        <w:pStyle w:val="CRBodyText"/>
      </w:pPr>
    </w:p>
    <w:p w14:paraId="6374BCCE"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174A513D" w14:textId="77777777" w:rsidR="0080516C" w:rsidRPr="00BC0D76" w:rsidRDefault="0080516C" w:rsidP="0080516C">
      <w:pPr>
        <w:pStyle w:val="CRBodyText"/>
      </w:pPr>
    </w:p>
    <w:p w14:paraId="0649D348"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1CFC54B4" w14:textId="77777777" w:rsidR="0080516C" w:rsidRPr="00BC0D76" w:rsidRDefault="0080516C" w:rsidP="0080516C">
      <w:pPr>
        <w:pStyle w:val="CRBodyText"/>
      </w:pPr>
    </w:p>
    <w:p w14:paraId="4F9CAE22"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48D11E60" w14:textId="77777777"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2A63221D" w14:textId="77777777" w:rsidR="008E07BA" w:rsidRPr="00BC0D76" w:rsidRDefault="008E07BA" w:rsidP="008E07BA">
      <w:pPr>
        <w:pStyle w:val="CRBodyText"/>
      </w:pPr>
    </w:p>
    <w:p w14:paraId="704018AB"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38207C27" w14:textId="77777777" w:rsidR="008E07BA" w:rsidRPr="00BC0D76" w:rsidRDefault="008E07BA" w:rsidP="008E07BA">
      <w:pPr>
        <w:pStyle w:val="CRBodyText"/>
      </w:pPr>
    </w:p>
    <w:p w14:paraId="0C93A071" w14:textId="77777777"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14:paraId="167EC97F" w14:textId="77777777"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14:paraId="5147BC8C" w14:textId="77777777" w:rsidR="008E07BA" w:rsidRPr="00BC0D76" w:rsidRDefault="008E07BA" w:rsidP="008E07BA">
      <w:pPr>
        <w:pStyle w:val="CRBodyText"/>
      </w:pPr>
    </w:p>
    <w:p w14:paraId="6A466BB3" w14:textId="77777777" w:rsidR="004D2163" w:rsidRPr="00BC0D76" w:rsidRDefault="004D2163" w:rsidP="004D2163">
      <w:pPr>
        <w:pStyle w:val="CR1100"/>
      </w:pPr>
      <w:r w:rsidRPr="00BC0D76">
        <w:t>604. Handling Static Abilities</w:t>
      </w:r>
    </w:p>
    <w:p w14:paraId="6C91D092" w14:textId="77777777" w:rsidR="008E07BA" w:rsidRPr="00BC0D76" w:rsidRDefault="008E07BA" w:rsidP="008E07BA">
      <w:pPr>
        <w:pStyle w:val="CRBodyText"/>
      </w:pPr>
    </w:p>
    <w:p w14:paraId="22E3AD3B"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07B2AC8A" w14:textId="77777777" w:rsidR="008E07BA" w:rsidRPr="00BC0D76" w:rsidRDefault="008E07BA" w:rsidP="008E07BA">
      <w:pPr>
        <w:pStyle w:val="CRBodyText"/>
      </w:pPr>
    </w:p>
    <w:p w14:paraId="36EE85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753830BD" w14:textId="77777777" w:rsidR="008E07BA" w:rsidRPr="00BC0D76" w:rsidRDefault="008E07BA" w:rsidP="008E07BA">
      <w:pPr>
        <w:pStyle w:val="CRBodyText"/>
      </w:pPr>
      <w:bookmarkStart w:id="14" w:name="OLE_LINK28"/>
    </w:p>
    <w:p w14:paraId="5B937E86"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58FB5A5" w14:textId="77777777" w:rsidR="008E07BA" w:rsidRPr="00BC0D76" w:rsidRDefault="008E07BA" w:rsidP="008E07BA">
      <w:pPr>
        <w:pStyle w:val="CRBodyText"/>
      </w:pPr>
    </w:p>
    <w:p w14:paraId="28168EC8"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481916E2" w14:textId="77777777" w:rsidR="008E07BA" w:rsidRPr="00BC0D76" w:rsidRDefault="008E07BA" w:rsidP="008E07BA">
      <w:pPr>
        <w:pStyle w:val="CRBodyText"/>
      </w:pPr>
    </w:p>
    <w:p w14:paraId="63C80B73"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74C5E07A" w14:textId="77777777" w:rsidR="00D53EEC" w:rsidRPr="00BC0D76" w:rsidRDefault="00D53EEC" w:rsidP="00D53EEC">
      <w:pPr>
        <w:pStyle w:val="CRBodyText"/>
      </w:pPr>
    </w:p>
    <w:p w14:paraId="2CB29CCB"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24E4B379" w14:textId="77777777" w:rsidR="00D53EEC" w:rsidRPr="00BC0D76" w:rsidRDefault="00D53EEC" w:rsidP="00D53EEC">
      <w:pPr>
        <w:pStyle w:val="CRBodyText"/>
      </w:pPr>
      <w:bookmarkStart w:id="15" w:name="OLE_LINK29"/>
    </w:p>
    <w:p w14:paraId="3ADBCEB5"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5"/>
    <w:p w14:paraId="1FA8AC3F" w14:textId="77777777" w:rsidR="00D53EEC" w:rsidRPr="00BC0D76" w:rsidRDefault="00D53EEC" w:rsidP="00D53EEC">
      <w:pPr>
        <w:pStyle w:val="CRBodyText"/>
      </w:pPr>
    </w:p>
    <w:p w14:paraId="14306F96"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05AB34B6" w14:textId="77777777" w:rsidR="00DD13C1" w:rsidRPr="00BC0D76" w:rsidRDefault="00DD13C1" w:rsidP="00DD13C1">
      <w:pPr>
        <w:pStyle w:val="CRBodyText"/>
      </w:pPr>
    </w:p>
    <w:p w14:paraId="204A919C" w14:textId="77777777" w:rsidR="004D2163" w:rsidRPr="00BC0D76" w:rsidRDefault="004D2163" w:rsidP="00D53EEC">
      <w:pPr>
        <w:pStyle w:val="CR1100"/>
      </w:pPr>
      <w:r w:rsidRPr="00BC0D76">
        <w:lastRenderedPageBreak/>
        <w:t>605. Mana Abilities</w:t>
      </w:r>
    </w:p>
    <w:p w14:paraId="1411D19B" w14:textId="77777777" w:rsidR="00DD13C1" w:rsidRPr="00BC0D76" w:rsidRDefault="00DD13C1" w:rsidP="00DD13C1">
      <w:pPr>
        <w:pStyle w:val="CRBodyText"/>
      </w:pPr>
    </w:p>
    <w:p w14:paraId="6890A28B"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0AA2F696" w14:textId="77777777" w:rsidR="00DD13C1" w:rsidRPr="00BC0D76" w:rsidRDefault="00DD13C1" w:rsidP="00DD13C1">
      <w:pPr>
        <w:pStyle w:val="CRBodyText"/>
      </w:pPr>
    </w:p>
    <w:p w14:paraId="3963AE19"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28DA92B7" w14:textId="77777777" w:rsidR="00DD13C1" w:rsidRPr="00BC0D76" w:rsidRDefault="00DD13C1" w:rsidP="00DD13C1">
      <w:pPr>
        <w:pStyle w:val="CRBodyText"/>
      </w:pPr>
    </w:p>
    <w:p w14:paraId="60167EAE"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643B2F20" w14:textId="77777777" w:rsidR="00DD13C1" w:rsidRPr="00BC0D76" w:rsidRDefault="00DD13C1" w:rsidP="00DD13C1">
      <w:pPr>
        <w:pStyle w:val="CRBodyText"/>
      </w:pPr>
    </w:p>
    <w:p w14:paraId="505FF0C1" w14:textId="77777777" w:rsidR="004D2163" w:rsidRPr="00BC0D76" w:rsidRDefault="004D2163" w:rsidP="004D2163">
      <w:pPr>
        <w:pStyle w:val="CR1001"/>
      </w:pPr>
      <w:r w:rsidRPr="00BC0D76">
        <w:t>605.2. A mana ability remains a mana ability even if the game state doesn’t allow it to produce mana.</w:t>
      </w:r>
    </w:p>
    <w:p w14:paraId="0BA3F090" w14:textId="77777777"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14:paraId="4D8BC4C0" w14:textId="77777777" w:rsidR="00DD13C1" w:rsidRPr="00BC0D76" w:rsidRDefault="00DD13C1" w:rsidP="00DD13C1">
      <w:pPr>
        <w:pStyle w:val="CRBodyText"/>
      </w:pPr>
    </w:p>
    <w:p w14:paraId="47640553"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607E9B2" w14:textId="77777777" w:rsidR="00DD13C1" w:rsidRPr="00BC0D76" w:rsidRDefault="00DD13C1" w:rsidP="00DD13C1">
      <w:pPr>
        <w:pStyle w:val="CRBodyText"/>
      </w:pPr>
    </w:p>
    <w:p w14:paraId="5468B45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3F0A0CC0" w14:textId="77777777" w:rsidR="00DD13C1" w:rsidRPr="00BC0D76" w:rsidRDefault="00DD13C1" w:rsidP="00DD13C1">
      <w:pPr>
        <w:pStyle w:val="CRBodyText"/>
      </w:pPr>
    </w:p>
    <w:p w14:paraId="209A41F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3C70661C" w14:textId="77777777" w:rsidR="00DD13C1" w:rsidRPr="00BC0D76" w:rsidRDefault="00DD13C1" w:rsidP="00DD13C1">
      <w:pPr>
        <w:pStyle w:val="CRBodyText"/>
      </w:pPr>
    </w:p>
    <w:p w14:paraId="4B61B16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34DDCF8F" w14:textId="77777777" w:rsidR="00DD13C1" w:rsidRPr="00BC0D76" w:rsidRDefault="00DD13C1" w:rsidP="00DD13C1">
      <w:pPr>
        <w:pStyle w:val="CRBodyText"/>
      </w:pPr>
    </w:p>
    <w:p w14:paraId="33C8BF79"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37665CD9"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4776D533" w14:textId="77777777" w:rsidR="00DD13C1" w:rsidRPr="00BC0D76" w:rsidRDefault="00DD13C1" w:rsidP="00DD13C1">
      <w:pPr>
        <w:pStyle w:val="CRBodyText"/>
      </w:pPr>
    </w:p>
    <w:p w14:paraId="6C3ED5E3" w14:textId="77777777" w:rsidR="004D2163" w:rsidRPr="00BC0D76" w:rsidRDefault="004D2163" w:rsidP="004D2163">
      <w:pPr>
        <w:pStyle w:val="CR1001"/>
      </w:pPr>
      <w:r w:rsidRPr="00BC0D76">
        <w:t>605.5. Abilities that don’t meet the criteria specified in rules 605.1a–b and spells aren’t mana abilities.</w:t>
      </w:r>
    </w:p>
    <w:p w14:paraId="3C91FBD4" w14:textId="77777777" w:rsidR="00DD13C1" w:rsidRPr="00BC0D76" w:rsidRDefault="00DD13C1" w:rsidP="00DD13C1">
      <w:pPr>
        <w:pStyle w:val="CRBodyText"/>
      </w:pPr>
    </w:p>
    <w:p w14:paraId="3E38C799"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5807C15D" w14:textId="77777777" w:rsidR="00DD13C1" w:rsidRPr="00BC0D76" w:rsidRDefault="00DD13C1" w:rsidP="00DD13C1">
      <w:pPr>
        <w:pStyle w:val="CRBodyText"/>
      </w:pPr>
    </w:p>
    <w:p w14:paraId="034B4040"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3CFD2F2E" w14:textId="77777777" w:rsidR="00DD13C1" w:rsidRPr="00BC0D76" w:rsidRDefault="00DD13C1" w:rsidP="00DD13C1">
      <w:pPr>
        <w:pStyle w:val="CRBodyText"/>
      </w:pPr>
    </w:p>
    <w:p w14:paraId="23EC4642" w14:textId="77777777" w:rsidR="004D2163" w:rsidRPr="00BC0D76" w:rsidRDefault="004D2163" w:rsidP="00D53EEC">
      <w:pPr>
        <w:pStyle w:val="CR1100"/>
      </w:pPr>
      <w:r w:rsidRPr="00BC0D76">
        <w:t>606. Loyalty Abilities</w:t>
      </w:r>
    </w:p>
    <w:p w14:paraId="789D1360" w14:textId="77777777" w:rsidR="00DD13C1" w:rsidRPr="00BC0D76" w:rsidRDefault="00DD13C1" w:rsidP="00DD13C1">
      <w:pPr>
        <w:pStyle w:val="CRBodyText"/>
      </w:pPr>
    </w:p>
    <w:p w14:paraId="2D1BABBA" w14:textId="77777777" w:rsidR="004D2163" w:rsidRPr="00BC0D76" w:rsidRDefault="004D2163" w:rsidP="004D2163">
      <w:pPr>
        <w:pStyle w:val="CR1001"/>
      </w:pPr>
      <w:r w:rsidRPr="00BC0D76">
        <w:lastRenderedPageBreak/>
        <w:t>606.1. Some activated abilities are loyalty abilities, which are subject to special rules.</w:t>
      </w:r>
    </w:p>
    <w:p w14:paraId="7F97EDA6" w14:textId="77777777" w:rsidR="00DD13C1" w:rsidRPr="00BC0D76" w:rsidRDefault="00DD13C1" w:rsidP="00DD13C1">
      <w:pPr>
        <w:pStyle w:val="CRBodyText"/>
      </w:pPr>
    </w:p>
    <w:p w14:paraId="6C70BE33"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1CB5D7D7" w14:textId="77777777" w:rsidR="00DD13C1" w:rsidRPr="00BC0D76" w:rsidRDefault="00DD13C1" w:rsidP="00DD13C1">
      <w:pPr>
        <w:pStyle w:val="CRBodyText"/>
      </w:pPr>
    </w:p>
    <w:p w14:paraId="23C8E552"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4267A1C5" w14:textId="77777777" w:rsidR="00DD13C1" w:rsidRPr="00BC0D76" w:rsidRDefault="00DD13C1" w:rsidP="00DD13C1">
      <w:pPr>
        <w:pStyle w:val="CRBodyText"/>
      </w:pPr>
    </w:p>
    <w:p w14:paraId="7256E0E4"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0284F996" w14:textId="77777777" w:rsidR="00DD13C1" w:rsidRPr="00BC0D76" w:rsidRDefault="00DD13C1" w:rsidP="00DD13C1">
      <w:pPr>
        <w:pStyle w:val="CRBodyText"/>
      </w:pPr>
    </w:p>
    <w:p w14:paraId="049E89DD"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07261259" w14:textId="77777777" w:rsidR="00DD13C1" w:rsidRPr="00BC0D76" w:rsidRDefault="00DD13C1" w:rsidP="00DD13C1">
      <w:pPr>
        <w:pStyle w:val="CRBodyText"/>
      </w:pPr>
    </w:p>
    <w:p w14:paraId="2C5392EA" w14:textId="77777777" w:rsidR="004D2163" w:rsidRPr="00BC0D76" w:rsidRDefault="004D2163" w:rsidP="00D53EEC">
      <w:pPr>
        <w:pStyle w:val="CR1100"/>
      </w:pPr>
      <w:r w:rsidRPr="00BC0D76">
        <w:t>607. Linked Abilities</w:t>
      </w:r>
    </w:p>
    <w:p w14:paraId="78E5A9B1" w14:textId="77777777" w:rsidR="00DD13C1" w:rsidRPr="00BC0D76" w:rsidRDefault="00DD13C1" w:rsidP="00DD13C1">
      <w:pPr>
        <w:pStyle w:val="CRBodyText"/>
      </w:pPr>
    </w:p>
    <w:p w14:paraId="0700D746" w14:textId="77777777" w:rsidR="004D2163" w:rsidRPr="00BC0D76" w:rsidRDefault="004D2163" w:rsidP="004D2163">
      <w:pPr>
        <w:pStyle w:val="CR1001"/>
      </w:pPr>
      <w:r w:rsidRPr="00BC0D76">
        <w:t>607.1. An object may have two abilities printed on it such that one of them causes actions to be taken or objects to be affected and the other one directly refers to those actions or objects. If so, these two abilities are linked: the second refers only to actions that were taken or objects that were affected by the first, and not by any other ability.</w:t>
      </w:r>
    </w:p>
    <w:p w14:paraId="5A9A9F7F" w14:textId="77777777" w:rsidR="00DD13C1" w:rsidRPr="00BC0D76" w:rsidRDefault="00DD13C1" w:rsidP="00DD13C1">
      <w:pPr>
        <w:pStyle w:val="CRBodyText"/>
      </w:pPr>
    </w:p>
    <w:p w14:paraId="6CDD60E8"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1DABF459" w14:textId="77777777" w:rsidR="00DD13C1" w:rsidRPr="00BC0D76" w:rsidRDefault="00DD13C1" w:rsidP="00DD13C1">
      <w:pPr>
        <w:pStyle w:val="CRBodyText"/>
      </w:pPr>
    </w:p>
    <w:p w14:paraId="18738690" w14:textId="77777777" w:rsidR="004D2163" w:rsidRPr="00BC0D76" w:rsidRDefault="004D2163" w:rsidP="004D2163">
      <w:pPr>
        <w:pStyle w:val="CR1001a"/>
      </w:pPr>
      <w:r w:rsidRPr="00BC0D76">
        <w:t>607.1b An ability printed on an object that fulfills both criteria described in rule 607.1 is linked to itself.</w:t>
      </w:r>
    </w:p>
    <w:p w14:paraId="68C9B659" w14:textId="77777777" w:rsidR="00DD13C1" w:rsidRPr="00BC0D76" w:rsidRDefault="00DD13C1" w:rsidP="00DD13C1">
      <w:pPr>
        <w:pStyle w:val="CRBodyText"/>
      </w:pPr>
    </w:p>
    <w:p w14:paraId="061E1D4A" w14:textId="77777777" w:rsidR="004D2163" w:rsidRPr="00BC0D76" w:rsidRDefault="004D2163" w:rsidP="004D2163">
      <w:pPr>
        <w:pStyle w:val="CR1001"/>
      </w:pPr>
      <w:r w:rsidRPr="00BC0D76">
        <w:t>607.2. There are different kinds of linked abilities.</w:t>
      </w:r>
    </w:p>
    <w:p w14:paraId="5485C311" w14:textId="77777777" w:rsidR="00DD13C1" w:rsidRPr="00BC0D76" w:rsidRDefault="00DD13C1" w:rsidP="00DD13C1">
      <w:pPr>
        <w:pStyle w:val="CRBodyText"/>
      </w:pPr>
    </w:p>
    <w:p w14:paraId="255BB285"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6AF1ACF9" w14:textId="77777777" w:rsidR="00DD13C1" w:rsidRPr="00BC0D76" w:rsidRDefault="00DD13C1" w:rsidP="00DD13C1">
      <w:pPr>
        <w:pStyle w:val="CRBodyText"/>
      </w:pPr>
    </w:p>
    <w:p w14:paraId="26F4F2A6"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4EE965C2" w14:textId="77777777" w:rsidR="00DD13C1" w:rsidRPr="00BC0D76" w:rsidRDefault="00DD13C1" w:rsidP="00DD13C1">
      <w:pPr>
        <w:pStyle w:val="CRBodyText"/>
      </w:pPr>
    </w:p>
    <w:p w14:paraId="084B8010"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5F800FC2" w14:textId="77777777" w:rsidR="00DD13C1" w:rsidRPr="00BC0D76" w:rsidRDefault="00DD13C1" w:rsidP="00DD13C1">
      <w:pPr>
        <w:pStyle w:val="CRBodyText"/>
      </w:pPr>
    </w:p>
    <w:p w14:paraId="6DF79EB7"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554BFEF0" w14:textId="77777777" w:rsidR="00DD13C1" w:rsidRPr="00BC0D76" w:rsidRDefault="00DD13C1" w:rsidP="00DD13C1">
      <w:pPr>
        <w:pStyle w:val="CRBodyText"/>
      </w:pPr>
    </w:p>
    <w:p w14:paraId="01AD383A"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1D656121" w14:textId="77777777" w:rsidR="00DD13C1" w:rsidRPr="00BC0D76" w:rsidRDefault="00DD13C1" w:rsidP="00DD13C1">
      <w:pPr>
        <w:pStyle w:val="CRBodyText"/>
      </w:pPr>
    </w:p>
    <w:p w14:paraId="16FBDC5C"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36E3ECCF" w14:textId="77777777" w:rsidR="00166B68" w:rsidRPr="00BC0D76" w:rsidRDefault="00166B68" w:rsidP="00166B68">
      <w:pPr>
        <w:pStyle w:val="CRBodyText"/>
      </w:pPr>
    </w:p>
    <w:p w14:paraId="055BFA78" w14:textId="77777777"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14:paraId="23834367" w14:textId="77777777" w:rsidR="00166B68" w:rsidRPr="00BC0D76" w:rsidRDefault="00166B68" w:rsidP="00166B68">
      <w:pPr>
        <w:pStyle w:val="CRBodyText"/>
      </w:pPr>
    </w:p>
    <w:p w14:paraId="26711BC8" w14:textId="77777777" w:rsidR="004D2163" w:rsidRPr="00BC0D76" w:rsidRDefault="004D2163" w:rsidP="004D2163">
      <w:pPr>
        <w:pStyle w:val="CR1001a"/>
      </w:pPr>
      <w:r w:rsidRPr="00BC0D76">
        <w:t>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702.31, “Kicker.”</w:t>
      </w:r>
    </w:p>
    <w:p w14:paraId="6BD34822" w14:textId="77777777" w:rsidR="00166B68" w:rsidRPr="00BC0D76" w:rsidRDefault="00166B68" w:rsidP="00166B68">
      <w:pPr>
        <w:pStyle w:val="CRBodyText"/>
      </w:pPr>
    </w:p>
    <w:p w14:paraId="2694F978"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610083F5" w14:textId="77777777" w:rsidR="00166B68" w:rsidRPr="00BC0D76" w:rsidRDefault="00166B68" w:rsidP="00166B68">
      <w:pPr>
        <w:pStyle w:val="CRBodyText"/>
      </w:pPr>
    </w:p>
    <w:p w14:paraId="1573A4BE" w14:textId="77777777" w:rsidR="004D2163" w:rsidRPr="00BC0D76" w:rsidRDefault="004D2163" w:rsidP="004D2163">
      <w:pPr>
        <w:pStyle w:val="CR1001a"/>
      </w:pPr>
      <w:r w:rsidRPr="00BC0D76">
        <w:t>607.2j The two abilities represented by the champion keyword are linked abilities. See rule 702.70, “Champion.”</w:t>
      </w:r>
    </w:p>
    <w:p w14:paraId="6CF3AA14" w14:textId="77777777" w:rsidR="00166B68" w:rsidRPr="00BC0D76" w:rsidRDefault="00166B68" w:rsidP="00166B68">
      <w:pPr>
        <w:pStyle w:val="CRBodyText"/>
      </w:pPr>
    </w:p>
    <w:p w14:paraId="2AD5B0A8" w14:textId="77777777" w:rsidR="004D2163" w:rsidRPr="00BC0D76" w:rsidRDefault="004D2163" w:rsidP="004D2163">
      <w:pPr>
        <w:pStyle w:val="CR1001"/>
      </w:pPr>
      <w:r w:rsidRPr="00BC0D76">
        <w:t>607.3. An ability may be part of more than one pair of linked abilities.</w:t>
      </w:r>
    </w:p>
    <w:p w14:paraId="62E6D440" w14:textId="77777777"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7DBD946A" w14:textId="77777777" w:rsidR="00166B68" w:rsidRPr="00BC0D76" w:rsidRDefault="00166B68" w:rsidP="00166B68">
      <w:pPr>
        <w:pStyle w:val="CRBodyText"/>
      </w:pPr>
    </w:p>
    <w:p w14:paraId="09BCEB7B" w14:textId="77777777" w:rsidR="004D2163" w:rsidRPr="00BC0D76" w:rsidRDefault="004D2163" w:rsidP="004D2163">
      <w:pPr>
        <w:pStyle w:val="CR1001"/>
      </w:pPr>
      <w:r w:rsidRPr="00BC0D76">
        <w:t>607.4.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2FA28847" w14:textId="77777777"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5AD0BFF8" w14:textId="77777777" w:rsidR="00166B68" w:rsidRPr="00BC0D76" w:rsidRDefault="00166B68" w:rsidP="00166B68">
      <w:pPr>
        <w:pStyle w:val="CRBodyText"/>
      </w:pPr>
    </w:p>
    <w:p w14:paraId="4C7F86AE" w14:textId="77777777" w:rsidR="004D2163" w:rsidRPr="00BC0D76" w:rsidRDefault="004D2163" w:rsidP="004D2163">
      <w:pPr>
        <w:pStyle w:val="CR1100"/>
      </w:pPr>
      <w:r w:rsidRPr="00BC0D76">
        <w:t>608. Resolving Spells and Abilities</w:t>
      </w:r>
    </w:p>
    <w:p w14:paraId="559CA626" w14:textId="77777777" w:rsidR="00166B68" w:rsidRPr="00BC0D76" w:rsidRDefault="00166B68" w:rsidP="00166B68">
      <w:pPr>
        <w:pStyle w:val="CRBodyText"/>
      </w:pPr>
    </w:p>
    <w:p w14:paraId="6D472C39" w14:textId="77777777" w:rsidR="004D2163" w:rsidRPr="00BC0D76" w:rsidRDefault="004D2163" w:rsidP="004D2163">
      <w:pPr>
        <w:pStyle w:val="CR1001"/>
      </w:pPr>
      <w:r w:rsidRPr="00BC0D76">
        <w:t>608.1. Each time all players pass in succession, the spell or ability on top of the stack resolves. (See rule 609, “Effects.”)</w:t>
      </w:r>
    </w:p>
    <w:p w14:paraId="15616CEE" w14:textId="77777777" w:rsidR="00166B68" w:rsidRPr="00BC0D76" w:rsidRDefault="00166B68" w:rsidP="00166B68">
      <w:pPr>
        <w:pStyle w:val="CRBodyText"/>
      </w:pPr>
    </w:p>
    <w:p w14:paraId="4EA343FF" w14:textId="77777777"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59EE8C7" w14:textId="77777777" w:rsidR="00166B68" w:rsidRPr="00BC0D76" w:rsidRDefault="00166B68" w:rsidP="00166B68">
      <w:pPr>
        <w:pStyle w:val="CRBodyText"/>
      </w:pPr>
    </w:p>
    <w:p w14:paraId="573947E5" w14:textId="77777777" w:rsidR="004D2163" w:rsidRPr="00BC0D76" w:rsidRDefault="004D2163" w:rsidP="004D2163">
      <w:pPr>
        <w:pStyle w:val="CR1001a"/>
      </w:pPr>
      <w:r w:rsidRPr="00BC0D76">
        <w:lastRenderedPageBreak/>
        <w:t>608.2a If a triggered ability has an intervening “if” clause, it checks whether the clause’s condition is true. If it isn’t, the ability is removed from the stack and does nothing. Otherwise, it continues to resolve. See rule 603.4.</w:t>
      </w:r>
    </w:p>
    <w:p w14:paraId="6C55067D" w14:textId="77777777" w:rsidR="00166B68" w:rsidRPr="00BC0D76" w:rsidRDefault="00166B68" w:rsidP="00166B68">
      <w:pPr>
        <w:pStyle w:val="CRBodyText"/>
      </w:pPr>
    </w:p>
    <w:p w14:paraId="38EB0E9B"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make that target perform any actions. The effect may still determine information about illegal targets, though, and other parts of the effect for which those targets are not illegal may still affect them.</w:t>
      </w:r>
    </w:p>
    <w:p w14:paraId="2C9C2953"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7DEA26E5"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14E6CE57" w14:textId="77777777" w:rsidR="00166B68" w:rsidRPr="00BC0D76" w:rsidRDefault="00166B68" w:rsidP="00166B68">
      <w:pPr>
        <w:pStyle w:val="CRBodyText"/>
      </w:pPr>
    </w:p>
    <w:p w14:paraId="17324C44"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1C3E13AB" w14:textId="77777777" w:rsidR="00166B68" w:rsidRPr="00BC0D76" w:rsidRDefault="00166B68" w:rsidP="00166B68">
      <w:pPr>
        <w:pStyle w:val="CRBodyText"/>
      </w:pPr>
    </w:p>
    <w:p w14:paraId="64DED5FE"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53C464BD"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485592C" w14:textId="77777777" w:rsidR="00166B68" w:rsidRPr="00BC0D76" w:rsidRDefault="00166B68" w:rsidP="00166B68">
      <w:pPr>
        <w:pStyle w:val="CRBodyText"/>
      </w:pPr>
    </w:p>
    <w:p w14:paraId="741C663F"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5ABA9C7D" w14:textId="77777777" w:rsidR="00166B68" w:rsidRPr="00BC0D76" w:rsidRDefault="00166B68" w:rsidP="00166B68">
      <w:pPr>
        <w:pStyle w:val="CRBodyText"/>
      </w:pPr>
    </w:p>
    <w:p w14:paraId="02CE04B9" w14:textId="77777777" w:rsidR="004D2163" w:rsidRPr="00BC0D76" w:rsidRDefault="004D2163" w:rsidP="004D2163">
      <w:pPr>
        <w:pStyle w:val="CR1001a"/>
      </w:pPr>
      <w:r w:rsidRPr="00BC0D76">
        <w:lastRenderedPageBreak/>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44124765" w14:textId="77777777" w:rsidR="00166B68" w:rsidRPr="00BC0D76" w:rsidRDefault="00166B68" w:rsidP="00166B68">
      <w:pPr>
        <w:pStyle w:val="CRBodyText"/>
      </w:pPr>
    </w:p>
    <w:p w14:paraId="435C822F"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0C49BB52" w14:textId="77777777" w:rsidR="00166B68" w:rsidRPr="00BC0D76" w:rsidRDefault="00166B68" w:rsidP="00166B68">
      <w:pPr>
        <w:pStyle w:val="CRBodyText"/>
      </w:pPr>
    </w:p>
    <w:p w14:paraId="11162D38"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1AD174DE"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03A3F32A" w14:textId="77777777" w:rsidR="00166B68" w:rsidRPr="00BC0D76" w:rsidRDefault="00166B68" w:rsidP="00166B68">
      <w:pPr>
        <w:pStyle w:val="CRBodyText"/>
      </w:pPr>
    </w:p>
    <w:p w14:paraId="0E1981DB"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03976ABB"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43B4327A" w14:textId="77777777" w:rsidR="00166B68" w:rsidRPr="00BC0D76" w:rsidRDefault="00166B68" w:rsidP="00166B68">
      <w:pPr>
        <w:pStyle w:val="CRBodyText"/>
      </w:pPr>
    </w:p>
    <w:p w14:paraId="34B0264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73015034" w14:textId="77777777" w:rsidR="00166B68" w:rsidRPr="00BC0D76" w:rsidRDefault="00166B68" w:rsidP="00166B68">
      <w:pPr>
        <w:pStyle w:val="CRBodyText"/>
      </w:pPr>
    </w:p>
    <w:p w14:paraId="15DE8DDA"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146ECB96" w14:textId="77777777" w:rsidR="00166B68" w:rsidRPr="00BC0D76" w:rsidRDefault="00166B68" w:rsidP="00166B68">
      <w:pPr>
        <w:pStyle w:val="CRBodyText"/>
      </w:pPr>
    </w:p>
    <w:p w14:paraId="6556FD0A"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7984F428" w14:textId="77777777" w:rsidR="00166B68" w:rsidRPr="00BC0D76" w:rsidRDefault="00166B68" w:rsidP="00166B68">
      <w:pPr>
        <w:pStyle w:val="CRBodyText"/>
      </w:pPr>
    </w:p>
    <w:p w14:paraId="213024A3"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7C97AB59" w14:textId="77777777" w:rsidR="00166B68" w:rsidRPr="00BC0D76" w:rsidRDefault="00166B68" w:rsidP="00166B68">
      <w:pPr>
        <w:pStyle w:val="CRBodyText"/>
      </w:pPr>
    </w:p>
    <w:p w14:paraId="6F65603D"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1F29F275"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95693F" w14:textId="77777777" w:rsidR="00166B68" w:rsidRPr="00BC0D76" w:rsidRDefault="00166B68" w:rsidP="00166B68">
      <w:pPr>
        <w:pStyle w:val="CRBodyText"/>
      </w:pPr>
    </w:p>
    <w:p w14:paraId="71B0C706" w14:textId="77777777" w:rsidR="004D2163" w:rsidRPr="00BC0D76" w:rsidRDefault="004D2163" w:rsidP="00D53EEC">
      <w:pPr>
        <w:pStyle w:val="CR1100"/>
      </w:pPr>
      <w:r w:rsidRPr="00BC0D76">
        <w:t>609. Effects</w:t>
      </w:r>
    </w:p>
    <w:p w14:paraId="3BF36FBA" w14:textId="77777777" w:rsidR="00166B68" w:rsidRPr="00BC0D76" w:rsidRDefault="00166B68" w:rsidP="00166B68">
      <w:pPr>
        <w:pStyle w:val="CRBodyText"/>
      </w:pPr>
    </w:p>
    <w:p w14:paraId="3B5A3882" w14:textId="77777777" w:rsidR="004D2163" w:rsidRPr="00BC0D76" w:rsidRDefault="004D2163" w:rsidP="004D2163">
      <w:pPr>
        <w:pStyle w:val="CR1001"/>
      </w:pPr>
      <w:r w:rsidRPr="00BC0D76">
        <w:lastRenderedPageBreak/>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0512043F" w14:textId="77777777" w:rsidR="00166B68" w:rsidRPr="00BC0D76" w:rsidRDefault="00166B68" w:rsidP="00166B68">
      <w:pPr>
        <w:pStyle w:val="CRBodyText"/>
      </w:pPr>
    </w:p>
    <w:p w14:paraId="40B10A4E"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62E51B9D" w14:textId="77777777"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1F3997EA" w14:textId="77777777" w:rsidR="00166B68" w:rsidRPr="00BC0D76" w:rsidRDefault="00166B68" w:rsidP="00166B68">
      <w:pPr>
        <w:pStyle w:val="CRBodyText"/>
      </w:pPr>
    </w:p>
    <w:p w14:paraId="512B0B5E" w14:textId="77777777" w:rsidR="004D2163" w:rsidRPr="00BC0D76" w:rsidRDefault="004D2163" w:rsidP="004D2163">
      <w:pPr>
        <w:pStyle w:val="CR1001"/>
      </w:pPr>
      <w:r w:rsidRPr="00BC0D76">
        <w:t>609.3. If an effect attempts to do something impossible, it does only as much as possible.</w:t>
      </w:r>
    </w:p>
    <w:p w14:paraId="7B6003AA" w14:textId="77777777"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14:paraId="7F85BA3B" w14:textId="77777777" w:rsidR="00166B68" w:rsidRPr="00BC0D76" w:rsidRDefault="00166B68" w:rsidP="00166B68">
      <w:pPr>
        <w:pStyle w:val="CRBodyText"/>
      </w:pPr>
    </w:p>
    <w:p w14:paraId="2B45247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1695C640" w14:textId="77777777" w:rsidR="004D2163" w:rsidRPr="00BC0D76" w:rsidRDefault="004D2163" w:rsidP="004D2163">
      <w:pPr>
        <w:pStyle w:val="CR1001a"/>
      </w:pPr>
    </w:p>
    <w:p w14:paraId="0AE33BE0"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4A7CC3CF"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48465B8D" w14:textId="77777777" w:rsidR="00166B68" w:rsidRPr="00BC0D76" w:rsidRDefault="00166B68" w:rsidP="00166B68">
      <w:pPr>
        <w:pStyle w:val="CRBodyText"/>
      </w:pPr>
    </w:p>
    <w:p w14:paraId="14C1CFC1"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4E32FC46" w14:textId="77777777" w:rsidR="00166B68" w:rsidRPr="00BC0D76" w:rsidRDefault="00166B68" w:rsidP="00166B68">
      <w:pPr>
        <w:pStyle w:val="CRBodyText"/>
      </w:pPr>
    </w:p>
    <w:p w14:paraId="78930B44" w14:textId="77777777" w:rsidR="004D2163" w:rsidRPr="00BC0D76" w:rsidRDefault="004D2163" w:rsidP="004D2163">
      <w:pPr>
        <w:pStyle w:val="CR1001"/>
      </w:pPr>
      <w:r w:rsidRPr="00BC0D76">
        <w:t>609.6. Some continuous effects are replacement effects or prevention effects. See rules 614 and 615.</w:t>
      </w:r>
    </w:p>
    <w:p w14:paraId="695F489A" w14:textId="77777777" w:rsidR="00166B68" w:rsidRPr="00BC0D76" w:rsidRDefault="00166B68" w:rsidP="00166B68">
      <w:pPr>
        <w:pStyle w:val="CRBodyText"/>
      </w:pPr>
    </w:p>
    <w:p w14:paraId="54A79982"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077129DE" w14:textId="77777777" w:rsidR="00166B68" w:rsidRPr="00BC0D76" w:rsidRDefault="00166B68" w:rsidP="00166B68">
      <w:pPr>
        <w:pStyle w:val="CRBodyText"/>
      </w:pPr>
    </w:p>
    <w:p w14:paraId="1E936D5B" w14:textId="77777777"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1504F149" w14:textId="77777777" w:rsidR="00166B68" w:rsidRPr="00BC0D76" w:rsidRDefault="00166B68" w:rsidP="00166B68">
      <w:pPr>
        <w:pStyle w:val="CRBodyText"/>
      </w:pPr>
    </w:p>
    <w:p w14:paraId="0C4AE2EE"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79A9278D" w14:textId="77777777" w:rsidR="00166B68" w:rsidRPr="00BC0D76" w:rsidRDefault="00166B68" w:rsidP="00166B68">
      <w:pPr>
        <w:pStyle w:val="CRBodyText"/>
      </w:pPr>
    </w:p>
    <w:p w14:paraId="3A1E825D" w14:textId="77777777" w:rsidR="004D2163" w:rsidRPr="00BC0D76" w:rsidRDefault="004D2163" w:rsidP="004D2163">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1B5FEF09" w14:textId="77777777" w:rsidR="00166B68" w:rsidRPr="00BC0D76" w:rsidRDefault="00166B68" w:rsidP="00166B68">
      <w:pPr>
        <w:pStyle w:val="CRBodyText"/>
      </w:pPr>
    </w:p>
    <w:p w14:paraId="149837CF" w14:textId="77777777" w:rsidR="004D2163" w:rsidRPr="00BC0D76" w:rsidRDefault="004D2163" w:rsidP="00D53EEC">
      <w:pPr>
        <w:pStyle w:val="CR1100"/>
      </w:pPr>
      <w:r w:rsidRPr="00BC0D76">
        <w:t>610. One-Shot Effects</w:t>
      </w:r>
    </w:p>
    <w:p w14:paraId="196C6DB0" w14:textId="77777777" w:rsidR="00166B68" w:rsidRPr="00BC0D76" w:rsidRDefault="00166B68" w:rsidP="00166B68">
      <w:pPr>
        <w:pStyle w:val="CRBodyText"/>
      </w:pPr>
    </w:p>
    <w:p w14:paraId="0BA4EEF7"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8F6A6DE" w14:textId="77777777" w:rsidR="00166B68" w:rsidRPr="00BC0D76" w:rsidRDefault="00166B68" w:rsidP="00166B68">
      <w:pPr>
        <w:pStyle w:val="CRBodyText"/>
      </w:pPr>
    </w:p>
    <w:p w14:paraId="5689072D" w14:textId="77777777" w:rsidR="004D2163" w:rsidRPr="00BC0D76"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4A61E763" w14:textId="77777777" w:rsidR="00166B68" w:rsidRPr="00BC0D76" w:rsidRDefault="00166B68" w:rsidP="00166B68">
      <w:pPr>
        <w:pStyle w:val="CRBodyText"/>
      </w:pPr>
    </w:p>
    <w:p w14:paraId="306F43FF" w14:textId="77777777" w:rsidR="004D2163" w:rsidRPr="00BC0D76" w:rsidRDefault="004D2163" w:rsidP="00D53EEC">
      <w:pPr>
        <w:pStyle w:val="CR1100"/>
      </w:pPr>
      <w:r w:rsidRPr="00BC0D76">
        <w:t>611. Continuous Effects</w:t>
      </w:r>
    </w:p>
    <w:p w14:paraId="6FB8C703" w14:textId="77777777" w:rsidR="00166B68" w:rsidRPr="00BC0D76" w:rsidRDefault="00166B68" w:rsidP="00166B68">
      <w:pPr>
        <w:pStyle w:val="CRBodyText"/>
      </w:pPr>
    </w:p>
    <w:p w14:paraId="37ADFE36"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05D9055D" w14:textId="77777777" w:rsidR="00166B68" w:rsidRPr="00BC0D76" w:rsidRDefault="00166B68" w:rsidP="00166B68">
      <w:pPr>
        <w:pStyle w:val="CRBodyText"/>
      </w:pPr>
    </w:p>
    <w:p w14:paraId="3B437972" w14:textId="77777777" w:rsidR="004D2163" w:rsidRPr="00BC0D76" w:rsidRDefault="004D2163" w:rsidP="004D2163">
      <w:pPr>
        <w:pStyle w:val="CR1001"/>
      </w:pPr>
      <w:r w:rsidRPr="00BC0D76">
        <w:t>611.2. A continuous effect may be generated by the resolution of a spell or ability.</w:t>
      </w:r>
    </w:p>
    <w:p w14:paraId="1EB7A245" w14:textId="77777777" w:rsidR="00166B68" w:rsidRPr="00BC0D76" w:rsidRDefault="00166B68" w:rsidP="00166B68">
      <w:pPr>
        <w:pStyle w:val="CRBodyText"/>
      </w:pPr>
    </w:p>
    <w:p w14:paraId="03106233"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71AF8185" w14:textId="77777777" w:rsidR="00166B68" w:rsidRPr="00BC0D76" w:rsidRDefault="00166B68" w:rsidP="00166B68">
      <w:pPr>
        <w:pStyle w:val="CRBodyText"/>
      </w:pPr>
    </w:p>
    <w:p w14:paraId="12C6986A"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67D1D493"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7508C91E" w14:textId="77777777" w:rsidR="00166B68" w:rsidRPr="00BC0D76" w:rsidRDefault="00166B68" w:rsidP="00166B68">
      <w:pPr>
        <w:pStyle w:val="CRBodyText"/>
      </w:pPr>
    </w:p>
    <w:p w14:paraId="41DABA1D"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p>
    <w:p w14:paraId="7F22B370"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714AC5C6"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606E2CBE" w14:textId="77777777" w:rsidR="00166B68" w:rsidRPr="00BC0D76" w:rsidRDefault="00166B68" w:rsidP="00166B68">
      <w:pPr>
        <w:pStyle w:val="CRBodyText"/>
      </w:pPr>
    </w:p>
    <w:p w14:paraId="6D0743B9" w14:textId="77777777"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6D188333" w14:textId="77777777" w:rsidR="00166B68" w:rsidRPr="00BC0D76" w:rsidRDefault="00166B68" w:rsidP="00166B68">
      <w:pPr>
        <w:pStyle w:val="CRBodyText"/>
      </w:pPr>
    </w:p>
    <w:p w14:paraId="76019B10" w14:textId="77777777" w:rsidR="004D2163" w:rsidRPr="00BC0D76" w:rsidRDefault="004D2163" w:rsidP="004D2163">
      <w:pPr>
        <w:pStyle w:val="CR1001"/>
      </w:pPr>
      <w:r w:rsidRPr="00BC0D76">
        <w:t>611.3. A continuous effect may be generated by the static ability of an object.</w:t>
      </w:r>
    </w:p>
    <w:p w14:paraId="66E51D95" w14:textId="77777777" w:rsidR="00166B68" w:rsidRPr="00BC0D76" w:rsidRDefault="00166B68" w:rsidP="00166B68">
      <w:pPr>
        <w:pStyle w:val="CRBodyText"/>
      </w:pPr>
    </w:p>
    <w:p w14:paraId="31BAEBF6"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30C73FBE" w14:textId="77777777" w:rsidR="00166B68" w:rsidRPr="00BC0D76" w:rsidRDefault="00166B68" w:rsidP="00166B68">
      <w:pPr>
        <w:pStyle w:val="CRBodyText"/>
      </w:pPr>
    </w:p>
    <w:p w14:paraId="3BA9F6C8"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026D360B"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7EFFA76F" w14:textId="77777777" w:rsidR="00166B68" w:rsidRPr="00BC0D76" w:rsidRDefault="00166B68" w:rsidP="00166B68">
      <w:pPr>
        <w:pStyle w:val="CRBodyText"/>
      </w:pPr>
    </w:p>
    <w:p w14:paraId="6478FF80"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10EEAC17" w14:textId="77777777"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7DB7608B" w14:textId="77777777" w:rsidR="00166B68" w:rsidRPr="00BC0D76" w:rsidRDefault="00166B68" w:rsidP="00166B68">
      <w:pPr>
        <w:pStyle w:val="CRBodyText"/>
      </w:pPr>
    </w:p>
    <w:p w14:paraId="2D617217" w14:textId="77777777" w:rsidR="004D2163" w:rsidRPr="00BC0D76" w:rsidRDefault="004D2163" w:rsidP="004D2163">
      <w:pPr>
        <w:pStyle w:val="CR1100"/>
      </w:pPr>
      <w:r w:rsidRPr="00BC0D76">
        <w:t>612. Text-Changing Effects</w:t>
      </w:r>
    </w:p>
    <w:p w14:paraId="7EACDADB" w14:textId="77777777" w:rsidR="00166B68" w:rsidRPr="00BC0D76" w:rsidRDefault="00166B68" w:rsidP="00166B68">
      <w:pPr>
        <w:pStyle w:val="CRBodyText"/>
      </w:pPr>
    </w:p>
    <w:p w14:paraId="7AC69B6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4854FBD1" w14:textId="77777777" w:rsidR="00166B68" w:rsidRPr="00BC0D76" w:rsidRDefault="00166B68" w:rsidP="00166B68">
      <w:pPr>
        <w:pStyle w:val="CRBodyText"/>
      </w:pPr>
    </w:p>
    <w:p w14:paraId="655AF549"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F4D6F4B" w14:textId="77777777" w:rsidR="00166B68" w:rsidRPr="00BC0D76" w:rsidRDefault="00166B68" w:rsidP="00166B68">
      <w:pPr>
        <w:pStyle w:val="CRBodyText"/>
      </w:pPr>
    </w:p>
    <w:p w14:paraId="0295E81F"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58B37F70" w14:textId="77777777" w:rsidR="00166B68" w:rsidRPr="00BC0D76" w:rsidRDefault="00166B68" w:rsidP="00166B68">
      <w:pPr>
        <w:pStyle w:val="CRBodyText"/>
      </w:pPr>
    </w:p>
    <w:p w14:paraId="4FD78074"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792CDACE" w14:textId="77777777" w:rsidR="00166B68" w:rsidRPr="00BC0D76" w:rsidRDefault="00166B68" w:rsidP="00166B68">
      <w:pPr>
        <w:pStyle w:val="CRBodyText"/>
      </w:pPr>
    </w:p>
    <w:p w14:paraId="3DBCE5AC"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48D2F8FC" w14:textId="77777777" w:rsidR="00166B68" w:rsidRPr="00BC0D76" w:rsidRDefault="00166B68" w:rsidP="00166B68">
      <w:pPr>
        <w:pStyle w:val="CRBodyText"/>
      </w:pPr>
    </w:p>
    <w:p w14:paraId="7CAF956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expansion symbol, power, and toughness.</w:t>
      </w:r>
    </w:p>
    <w:p w14:paraId="60A6C7F7" w14:textId="77777777" w:rsidR="00166B68" w:rsidRPr="00BC0D76" w:rsidRDefault="00166B68" w:rsidP="00166B68">
      <w:pPr>
        <w:pStyle w:val="CRBodyText"/>
      </w:pPr>
    </w:p>
    <w:p w14:paraId="72BE3007" w14:textId="77777777" w:rsidR="004D2163" w:rsidRPr="00BC0D76" w:rsidRDefault="004D2163" w:rsidP="004D2163">
      <w:pPr>
        <w:pStyle w:val="CR1100"/>
      </w:pPr>
      <w:r w:rsidRPr="00BC0D76">
        <w:t>613. Interaction of Continuous Effects</w:t>
      </w:r>
    </w:p>
    <w:p w14:paraId="4287D058" w14:textId="77777777" w:rsidR="00AA2D1C" w:rsidRPr="00BC0D76" w:rsidRDefault="00AA2D1C" w:rsidP="00AA2D1C">
      <w:pPr>
        <w:pStyle w:val="CRBodyText"/>
      </w:pPr>
    </w:p>
    <w:p w14:paraId="53F81258"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6F50A56B" w14:textId="77777777" w:rsidR="00AA2D1C" w:rsidRPr="00BC0D76" w:rsidRDefault="00AA2D1C" w:rsidP="00AA2D1C">
      <w:pPr>
        <w:pStyle w:val="CRBodyText"/>
      </w:pPr>
    </w:p>
    <w:p w14:paraId="50CDEBF8"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12AE0C44" w14:textId="77777777" w:rsidR="00AA2D1C" w:rsidRPr="00BC0D76" w:rsidRDefault="00AA2D1C" w:rsidP="00AA2D1C">
      <w:pPr>
        <w:pStyle w:val="CRBodyText"/>
      </w:pPr>
    </w:p>
    <w:p w14:paraId="343F906A"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70694CA3" w14:textId="77777777" w:rsidR="00AA2D1C" w:rsidRPr="00BC0D76" w:rsidRDefault="00AA2D1C" w:rsidP="00AA2D1C">
      <w:pPr>
        <w:pStyle w:val="CRBodyText"/>
      </w:pPr>
    </w:p>
    <w:p w14:paraId="18F8A30B"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0ED7306C" w14:textId="77777777" w:rsidR="00AA2D1C" w:rsidRPr="00BC0D76" w:rsidRDefault="00AA2D1C" w:rsidP="00AA2D1C">
      <w:pPr>
        <w:pStyle w:val="CRBodyText"/>
      </w:pPr>
    </w:p>
    <w:p w14:paraId="5D86D0AC"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6A0CF9C7" w14:textId="77777777" w:rsidR="00AA2D1C" w:rsidRPr="00BC0D76" w:rsidRDefault="00AA2D1C" w:rsidP="00AA2D1C">
      <w:pPr>
        <w:pStyle w:val="CRBodyText"/>
      </w:pPr>
    </w:p>
    <w:p w14:paraId="5E1C05DA"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73BE63F1" w14:textId="77777777" w:rsidR="00AA2D1C" w:rsidRPr="00BC0D76" w:rsidRDefault="00AA2D1C" w:rsidP="00AA2D1C">
      <w:pPr>
        <w:pStyle w:val="CRBodyText"/>
      </w:pPr>
    </w:p>
    <w:p w14:paraId="0DB28A2A" w14:textId="77777777" w:rsidR="004D2163" w:rsidRPr="00BC0D76" w:rsidRDefault="004D2163" w:rsidP="004D2163">
      <w:pPr>
        <w:pStyle w:val="CR1001a"/>
      </w:pPr>
      <w:r w:rsidRPr="00BC0D76">
        <w:t xml:space="preserve">613.1f </w:t>
      </w:r>
      <w:r w:rsidRPr="00BC0D76">
        <w:rPr>
          <w:i/>
        </w:rPr>
        <w:t xml:space="preserve">Layer 6: </w:t>
      </w:r>
      <w:r w:rsidRPr="00BC0D76">
        <w:t>Ability-adding and ability-removing effects are applied.</w:t>
      </w:r>
    </w:p>
    <w:p w14:paraId="4EBE4087" w14:textId="77777777" w:rsidR="00AA2D1C" w:rsidRPr="00BC0D76" w:rsidRDefault="00AA2D1C" w:rsidP="00AA2D1C">
      <w:pPr>
        <w:pStyle w:val="CRBodyText"/>
      </w:pPr>
    </w:p>
    <w:p w14:paraId="4C408209"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03E6F7D4" w14:textId="77777777" w:rsidR="00AA2D1C" w:rsidRPr="00BC0D76" w:rsidRDefault="00AA2D1C" w:rsidP="00AA2D1C">
      <w:pPr>
        <w:pStyle w:val="CRBodyText"/>
      </w:pPr>
    </w:p>
    <w:p w14:paraId="062F6B13"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4EF0E6BF" w14:textId="77777777" w:rsidR="00AA2D1C" w:rsidRPr="00BC0D76" w:rsidRDefault="00AA2D1C" w:rsidP="00AA2D1C">
      <w:pPr>
        <w:pStyle w:val="CRBodyText"/>
      </w:pPr>
    </w:p>
    <w:p w14:paraId="6FA3C6D7"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5040545A" w14:textId="77777777" w:rsidR="00AA2D1C" w:rsidRPr="00BC0D76" w:rsidRDefault="00AA2D1C" w:rsidP="00AA2D1C">
      <w:pPr>
        <w:pStyle w:val="CRBodyText"/>
      </w:pPr>
    </w:p>
    <w:p w14:paraId="7A0DC84A"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5DBA5449" w14:textId="77777777" w:rsidR="00AA2D1C" w:rsidRPr="00BC0D76" w:rsidRDefault="00AA2D1C" w:rsidP="00AA2D1C">
      <w:pPr>
        <w:pStyle w:val="CRBodyText"/>
      </w:pPr>
    </w:p>
    <w:p w14:paraId="3FAEC0FF"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79B98899" w14:textId="77777777" w:rsidR="00AA2D1C" w:rsidRPr="00BC0D76" w:rsidRDefault="00AA2D1C" w:rsidP="00AA2D1C">
      <w:pPr>
        <w:pStyle w:val="CRBodyText"/>
      </w:pPr>
    </w:p>
    <w:p w14:paraId="5739D062"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3A195AB4" w14:textId="77777777" w:rsidR="00AA2D1C" w:rsidRPr="00BC0D76" w:rsidRDefault="00AA2D1C" w:rsidP="00AA2D1C">
      <w:pPr>
        <w:pStyle w:val="CRBodyText"/>
      </w:pPr>
    </w:p>
    <w:p w14:paraId="698AA621"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264B08CE" w14:textId="77777777" w:rsidR="001E20EC" w:rsidRPr="00BC0D76" w:rsidRDefault="001E20EC" w:rsidP="001E20EC">
      <w:pPr>
        <w:pStyle w:val="CRBodyText"/>
      </w:pPr>
    </w:p>
    <w:p w14:paraId="2BD04D6D"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713722B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B3CAC30"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E0D7B96" w14:textId="77777777" w:rsidR="001E20EC" w:rsidRPr="00BC0D76" w:rsidRDefault="001E20EC" w:rsidP="001E20EC">
      <w:pPr>
        <w:pStyle w:val="CRBodyText"/>
      </w:pPr>
    </w:p>
    <w:p w14:paraId="3D867632"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A7125BE" w14:textId="77777777"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11C1D21A" w14:textId="77777777"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w:t>
      </w:r>
      <w:r w:rsidRPr="00BC0D76">
        <w:lastRenderedPageBreak/>
        <w:t>“Target creature becomes 0/1 until end of turn” is applied to it (layer 7b), making it 5/8 (0/1, with +4/+4 from the resolved spell, +0/+2 from the enchantment, and +1/+1 from the counter).</w:t>
      </w:r>
    </w:p>
    <w:p w14:paraId="279D7C1D" w14:textId="77777777" w:rsidR="001E20EC" w:rsidRPr="00BC0D76" w:rsidRDefault="001E20EC" w:rsidP="001E20EC">
      <w:pPr>
        <w:pStyle w:val="CRBodyText"/>
      </w:pPr>
    </w:p>
    <w:p w14:paraId="1FB7159F"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4DC53D71" w14:textId="77777777"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22D2F93C" w14:textId="77777777"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12B03CD4" w14:textId="77777777"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1A562E" w14:textId="77777777"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5FAF1DA1" w14:textId="77777777" w:rsidR="001E20EC" w:rsidRPr="00BC0D76" w:rsidRDefault="001E20EC" w:rsidP="001E20EC">
      <w:pPr>
        <w:pStyle w:val="CRBodyText"/>
      </w:pPr>
    </w:p>
    <w:p w14:paraId="05F0F801"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5C109310" w14:textId="77777777" w:rsidR="001E20EC" w:rsidRPr="00BC0D76" w:rsidRDefault="001E20EC" w:rsidP="001E20EC">
      <w:pPr>
        <w:pStyle w:val="CRBodyText"/>
      </w:pPr>
    </w:p>
    <w:p w14:paraId="705B76A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02E6A408" w14:textId="77777777" w:rsidR="001E20EC" w:rsidRPr="00BC0D76" w:rsidRDefault="001E20EC" w:rsidP="001E20EC">
      <w:pPr>
        <w:pStyle w:val="CRBodyText"/>
      </w:pPr>
    </w:p>
    <w:p w14:paraId="58A13D27"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652F8ADD" w14:textId="77777777" w:rsidR="001E20EC" w:rsidRPr="00BC0D76" w:rsidRDefault="001E20EC" w:rsidP="001E20EC">
      <w:pPr>
        <w:pStyle w:val="CRBodyText"/>
      </w:pPr>
    </w:p>
    <w:p w14:paraId="5A5BB39B"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BEF36D2" w14:textId="77777777" w:rsidR="001E20EC" w:rsidRPr="00BC0D76" w:rsidRDefault="001E20EC" w:rsidP="001E20EC">
      <w:pPr>
        <w:pStyle w:val="CRBodyText"/>
      </w:pPr>
    </w:p>
    <w:p w14:paraId="052108E9"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531714C4" w14:textId="77777777" w:rsidR="001E20EC" w:rsidRPr="00BC0D76" w:rsidRDefault="001E20EC" w:rsidP="001E20EC">
      <w:pPr>
        <w:pStyle w:val="CRBodyText"/>
      </w:pPr>
    </w:p>
    <w:p w14:paraId="6EE2A258"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3784946C" w14:textId="77777777" w:rsidR="001E20EC" w:rsidRPr="00BC0D76" w:rsidRDefault="001E20EC" w:rsidP="001E20EC">
      <w:pPr>
        <w:pStyle w:val="CRBodyText"/>
      </w:pPr>
    </w:p>
    <w:p w14:paraId="15565657" w14:textId="77777777" w:rsidR="004D2163" w:rsidRPr="00BC0D76" w:rsidRDefault="004D2163" w:rsidP="004D2163">
      <w:pPr>
        <w:pStyle w:val="CR1001a"/>
      </w:pPr>
      <w:r w:rsidRPr="00BC0D76">
        <w:t>613.6f A face-up vanguard card receives a timestamp at the beginning of the game.</w:t>
      </w:r>
    </w:p>
    <w:p w14:paraId="743EB851" w14:textId="77777777" w:rsidR="001E20EC" w:rsidRPr="00BC0D76" w:rsidRDefault="001E20EC" w:rsidP="001E20EC">
      <w:pPr>
        <w:pStyle w:val="CRBodyText"/>
      </w:pPr>
    </w:p>
    <w:p w14:paraId="6D9F87B9" w14:textId="77777777" w:rsidR="004D2163" w:rsidRPr="00BC0D76" w:rsidRDefault="004D2163" w:rsidP="004D2163">
      <w:pPr>
        <w:pStyle w:val="CR1001a"/>
      </w:pPr>
      <w:r w:rsidRPr="00BC0D76">
        <w:lastRenderedPageBreak/>
        <w:t>613.6g If two or more objects would receive a timestamp simultaneously, such as by entering a zone simultaneously or becoming attached simultaneously, the active player determines their timestamp order at that time.</w:t>
      </w:r>
    </w:p>
    <w:p w14:paraId="2531E766" w14:textId="77777777" w:rsidR="001E20EC" w:rsidRPr="00BC0D76" w:rsidRDefault="001E20EC" w:rsidP="001E20EC">
      <w:pPr>
        <w:pStyle w:val="CRBodyText"/>
      </w:pPr>
    </w:p>
    <w:p w14:paraId="118418EF"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06870428" w14:textId="77777777" w:rsidR="001E20EC" w:rsidRPr="00BC0D76" w:rsidRDefault="001E20EC" w:rsidP="001E20EC">
      <w:pPr>
        <w:pStyle w:val="CRBodyText"/>
      </w:pPr>
    </w:p>
    <w:p w14:paraId="5DC7C741"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04B72CAE" w14:textId="77777777" w:rsidR="001E20EC" w:rsidRPr="00BC0D76" w:rsidRDefault="001E20EC" w:rsidP="001E20EC">
      <w:pPr>
        <w:pStyle w:val="CRBodyText"/>
      </w:pPr>
    </w:p>
    <w:p w14:paraId="695781B6"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0239C0E4" w14:textId="77777777" w:rsidR="001E20EC" w:rsidRPr="00BC0D76" w:rsidRDefault="001E20EC" w:rsidP="001E20EC">
      <w:pPr>
        <w:pStyle w:val="CRBodyText"/>
      </w:pPr>
    </w:p>
    <w:p w14:paraId="7E5E1D01"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7CA9AEB6" w14:textId="77777777" w:rsidR="001E20EC" w:rsidRPr="00BC0D76" w:rsidRDefault="001E20EC" w:rsidP="001E20EC">
      <w:pPr>
        <w:pStyle w:val="CRBodyText"/>
      </w:pPr>
    </w:p>
    <w:p w14:paraId="3AC0E97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15CA5A52" w14:textId="77777777"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0EF7C393" w14:textId="77777777" w:rsidR="004D2163" w:rsidRPr="00BC0D76" w:rsidRDefault="004D2163" w:rsidP="004D2163">
      <w:pPr>
        <w:pStyle w:val="CREx1001"/>
      </w:pPr>
      <w:r w:rsidRPr="00BC0D76">
        <w:rPr>
          <w:b/>
        </w:rPr>
        <w:t>Example:</w:t>
      </w:r>
      <w:r w:rsidRPr="00BC0D76">
        <w:t xml:space="preserve"> One effect reads, “White creatures get +1/+1,” and another reads, “Enchanted creature is white.” The enchanted creature gets +1/+1 from the first effect, regardless of its previous color.</w:t>
      </w:r>
    </w:p>
    <w:p w14:paraId="14A06BB1" w14:textId="77777777" w:rsidR="001E20EC" w:rsidRPr="00BC0D76" w:rsidRDefault="001E20EC" w:rsidP="001E20EC">
      <w:pPr>
        <w:pStyle w:val="CRBodyText"/>
      </w:pPr>
    </w:p>
    <w:p w14:paraId="46F875A2"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69501B2C" w14:textId="77777777" w:rsidR="001E20EC" w:rsidRPr="00BC0D76" w:rsidRDefault="001E20EC" w:rsidP="001E20EC">
      <w:pPr>
        <w:pStyle w:val="CRBodyText"/>
      </w:pPr>
    </w:p>
    <w:p w14:paraId="6ED2BE35" w14:textId="77777777" w:rsidR="004D2163" w:rsidRPr="00BC0D76" w:rsidRDefault="004D2163" w:rsidP="004D2163">
      <w:pPr>
        <w:pStyle w:val="CR1001"/>
      </w:pPr>
      <w:r w:rsidRPr="00BC0D76">
        <w:t>613.10. Some continuous effects affect game rules rather than objects. For example, effects may modify a player’s maximum hand size, or say that a creature is indestructible.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412F57D4" w14:textId="77777777" w:rsidR="001E20EC" w:rsidRPr="00BC0D76" w:rsidRDefault="001E20EC" w:rsidP="001E20EC">
      <w:pPr>
        <w:pStyle w:val="CRBodyText"/>
      </w:pPr>
    </w:p>
    <w:p w14:paraId="69B5CFD1" w14:textId="77777777" w:rsidR="004D2163" w:rsidRPr="00BC0D76" w:rsidRDefault="004D2163" w:rsidP="00D53EEC">
      <w:pPr>
        <w:pStyle w:val="CR1100"/>
      </w:pPr>
      <w:r w:rsidRPr="00BC0D76">
        <w:t>614. Replacement Effects</w:t>
      </w:r>
    </w:p>
    <w:p w14:paraId="21A835FA" w14:textId="77777777" w:rsidR="001E20EC" w:rsidRPr="00BC0D76" w:rsidRDefault="001E20EC" w:rsidP="001E20EC">
      <w:pPr>
        <w:pStyle w:val="CRBodyText"/>
      </w:pPr>
    </w:p>
    <w:p w14:paraId="36F30B4B"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5049289F" w14:textId="77777777" w:rsidR="001E20EC" w:rsidRPr="00BC0D76" w:rsidRDefault="001E20EC" w:rsidP="001E20EC">
      <w:pPr>
        <w:pStyle w:val="CRBodyText"/>
      </w:pPr>
    </w:p>
    <w:p w14:paraId="4DF6A9A1" w14:textId="77777777" w:rsidR="004D2163" w:rsidRPr="00BC0D76" w:rsidRDefault="004D2163" w:rsidP="004D2163">
      <w:pPr>
        <w:pStyle w:val="CR1001a"/>
      </w:pPr>
      <w:r w:rsidRPr="00BC0D76">
        <w:lastRenderedPageBreak/>
        <w:t>614.1a Effects that use the word “instead” are replacement effects. Most replacement effects use the word “instead” to indicate what events will be replaced with other events.</w:t>
      </w:r>
    </w:p>
    <w:p w14:paraId="739579A7" w14:textId="77777777" w:rsidR="00C1599C" w:rsidRPr="00BC0D76" w:rsidRDefault="00C1599C" w:rsidP="00C1599C">
      <w:pPr>
        <w:pStyle w:val="CRBodyText"/>
      </w:pPr>
    </w:p>
    <w:p w14:paraId="60780421"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1937250F" w14:textId="77777777" w:rsidR="00C1599C" w:rsidRPr="00BC0D76" w:rsidRDefault="00C1599C" w:rsidP="00C1599C">
      <w:pPr>
        <w:pStyle w:val="CRBodyText"/>
      </w:pPr>
    </w:p>
    <w:p w14:paraId="6D195579"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01DFB1D" w14:textId="77777777" w:rsidR="00C1599C" w:rsidRPr="00BC0D76" w:rsidRDefault="00C1599C" w:rsidP="00C1599C">
      <w:pPr>
        <w:pStyle w:val="CRBodyText"/>
      </w:pPr>
    </w:p>
    <w:p w14:paraId="5B94935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7DA41E8A" w14:textId="77777777" w:rsidR="00C1599C" w:rsidRPr="00BC0D76" w:rsidRDefault="00C1599C" w:rsidP="00C1599C">
      <w:pPr>
        <w:pStyle w:val="CRBodyText"/>
      </w:pPr>
    </w:p>
    <w:p w14:paraId="0450D43F" w14:textId="77777777" w:rsidR="004D2163" w:rsidRPr="00BC0D76" w:rsidRDefault="004D2163" w:rsidP="004D2163">
      <w:pPr>
        <w:pStyle w:val="CR1001a"/>
      </w:pPr>
      <w:r w:rsidRPr="00BC0D76">
        <w:t>614.1e Effects that read “As [this permanent] is turned face up . . . ,” are replacement effects.</w:t>
      </w:r>
    </w:p>
    <w:p w14:paraId="4868F5A2" w14:textId="77777777" w:rsidR="00C1599C" w:rsidRPr="00BC0D76" w:rsidRDefault="00C1599C" w:rsidP="00C1599C">
      <w:pPr>
        <w:pStyle w:val="CRBodyText"/>
      </w:pPr>
    </w:p>
    <w:p w14:paraId="750B6563" w14:textId="77777777" w:rsidR="004D2163" w:rsidRPr="00BC0D76" w:rsidRDefault="004D2163" w:rsidP="004D2163">
      <w:pPr>
        <w:pStyle w:val="CR1001"/>
      </w:pPr>
      <w:r w:rsidRPr="00BC0D76">
        <w:t>614.2. Some replacement effects apply to damage from a source. See rule 609.7.</w:t>
      </w:r>
    </w:p>
    <w:p w14:paraId="14FC993C" w14:textId="77777777" w:rsidR="00C1599C" w:rsidRPr="00BC0D76" w:rsidRDefault="00C1599C" w:rsidP="00C1599C">
      <w:pPr>
        <w:pStyle w:val="CRBodyText"/>
      </w:pPr>
    </w:p>
    <w:p w14:paraId="419101B2"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2FBA3128" w14:textId="77777777" w:rsidR="00C1599C" w:rsidRPr="00BC0D76" w:rsidRDefault="00C1599C" w:rsidP="00C1599C">
      <w:pPr>
        <w:pStyle w:val="CRBodyText"/>
      </w:pPr>
    </w:p>
    <w:p w14:paraId="1BE89534"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44B0B83E" w14:textId="77777777"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14:paraId="27C79C0C" w14:textId="77777777" w:rsidR="00C1599C" w:rsidRPr="00BC0D76" w:rsidRDefault="00C1599C" w:rsidP="00C1599C">
      <w:pPr>
        <w:pStyle w:val="CRBodyText"/>
      </w:pPr>
    </w:p>
    <w:p w14:paraId="6A9D6760"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3393CBC1" w14:textId="77777777"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2D9427CD" w14:textId="77777777" w:rsidR="00C1599C" w:rsidRPr="00BC0D76" w:rsidRDefault="00C1599C" w:rsidP="00C1599C">
      <w:pPr>
        <w:pStyle w:val="CRBodyText"/>
      </w:pPr>
    </w:p>
    <w:p w14:paraId="3E6B4BF8"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4D1EB1B4" w14:textId="77777777" w:rsidR="00C1599C" w:rsidRPr="00BC0D76" w:rsidRDefault="00C1599C" w:rsidP="00C1599C">
      <w:pPr>
        <w:pStyle w:val="CRBodyText"/>
      </w:pPr>
    </w:p>
    <w:p w14:paraId="12EF8497"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B12038B" w14:textId="77777777" w:rsidR="00C1599C" w:rsidRPr="00BC0D76" w:rsidRDefault="00C1599C" w:rsidP="00C1599C">
      <w:pPr>
        <w:pStyle w:val="CRBodyText"/>
      </w:pPr>
    </w:p>
    <w:p w14:paraId="65932369"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29144E71" w14:textId="77777777" w:rsidR="00C1599C" w:rsidRPr="00BC0D76" w:rsidRDefault="00C1599C" w:rsidP="00C1599C">
      <w:pPr>
        <w:pStyle w:val="CRBodyText"/>
      </w:pPr>
    </w:p>
    <w:p w14:paraId="31946B45"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1C349A68" w14:textId="77777777" w:rsidR="00C1599C" w:rsidRPr="00BC0D76" w:rsidRDefault="00C1599C" w:rsidP="00C1599C">
      <w:pPr>
        <w:pStyle w:val="CRBodyText"/>
      </w:pPr>
    </w:p>
    <w:p w14:paraId="398805DA"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w:t>
      </w:r>
      <w:r w:rsidRPr="00BC0D76">
        <w:lastRenderedPageBreak/>
        <w:t>effect does nothing. If damage would be redirected to or from a player who has left the game, the effect does nothing.</w:t>
      </w:r>
    </w:p>
    <w:p w14:paraId="098E7B1D" w14:textId="77777777" w:rsidR="00507AB7" w:rsidRPr="00BC0D76" w:rsidRDefault="00507AB7" w:rsidP="00507AB7">
      <w:pPr>
        <w:pStyle w:val="CRBodyText"/>
      </w:pPr>
    </w:p>
    <w:p w14:paraId="0B6E500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7046A1A7" w14:textId="77777777" w:rsidR="00507AB7" w:rsidRPr="00BC0D76" w:rsidRDefault="00507AB7" w:rsidP="00507AB7">
      <w:pPr>
        <w:pStyle w:val="CRBodyText"/>
      </w:pPr>
    </w:p>
    <w:p w14:paraId="6E73548A"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3A15C580" w14:textId="77777777" w:rsidR="00507AB7" w:rsidRPr="00BC0D76" w:rsidRDefault="00507AB7" w:rsidP="00507AB7">
      <w:pPr>
        <w:pStyle w:val="CRBodyText"/>
      </w:pPr>
    </w:p>
    <w:p w14:paraId="7C0649AA"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60B481EC" w14:textId="77777777" w:rsidR="00507AB7" w:rsidRPr="00BC0D76" w:rsidRDefault="00507AB7" w:rsidP="00507AB7">
      <w:pPr>
        <w:pStyle w:val="CRBodyText"/>
      </w:pPr>
    </w:p>
    <w:p w14:paraId="27C56E42"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07E91720" w14:textId="77777777" w:rsidR="00507AB7" w:rsidRPr="00BC0D76" w:rsidRDefault="00507AB7" w:rsidP="00507AB7">
      <w:pPr>
        <w:pStyle w:val="CRBodyText"/>
      </w:pPr>
    </w:p>
    <w:p w14:paraId="60574EDD"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1428D8AE" w14:textId="77777777" w:rsidR="00507AB7" w:rsidRPr="00BC0D76" w:rsidRDefault="00507AB7" w:rsidP="00507AB7">
      <w:pPr>
        <w:pStyle w:val="CRBodyText"/>
      </w:pPr>
    </w:p>
    <w:p w14:paraId="1BC7AFFE"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47C497A8" w14:textId="77777777" w:rsidR="00507AB7" w:rsidRPr="00BC0D76" w:rsidRDefault="00507AB7" w:rsidP="00507AB7">
      <w:pPr>
        <w:pStyle w:val="CRBodyText"/>
      </w:pPr>
    </w:p>
    <w:p w14:paraId="56564994"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4751A28F" w14:textId="77777777"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21D62217" w14:textId="77777777"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14:paraId="2EE6938A" w14:textId="77777777"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14:paraId="6221DA67" w14:textId="77777777" w:rsidR="00507AB7" w:rsidRPr="00BC0D76" w:rsidRDefault="00507AB7" w:rsidP="00507AB7">
      <w:pPr>
        <w:pStyle w:val="CRBodyText"/>
      </w:pPr>
    </w:p>
    <w:p w14:paraId="2870F55C" w14:textId="77777777" w:rsidR="004D2163" w:rsidRPr="00BC0D76" w:rsidRDefault="004D2163" w:rsidP="004D2163">
      <w:pPr>
        <w:pStyle w:val="CR1001"/>
      </w:pPr>
      <w:r w:rsidRPr="00BC0D76">
        <w:t>614.13. An effect that modifies how a permanent enters the battlefield may cause other objects to change zones.</w:t>
      </w:r>
    </w:p>
    <w:p w14:paraId="5F19215D" w14:textId="77777777" w:rsidR="00507AB7" w:rsidRPr="00BC0D76" w:rsidRDefault="00507AB7" w:rsidP="00507AB7">
      <w:pPr>
        <w:pStyle w:val="CRBodyText"/>
      </w:pPr>
    </w:p>
    <w:p w14:paraId="544EA0A3"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67757596"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E0D4B92" w14:textId="77777777" w:rsidR="00507AB7" w:rsidRPr="00BC0D76" w:rsidRDefault="00507AB7" w:rsidP="00507AB7">
      <w:pPr>
        <w:pStyle w:val="CRBodyText"/>
      </w:pPr>
    </w:p>
    <w:p w14:paraId="78E60BA7" w14:textId="77777777" w:rsidR="004D2163" w:rsidRDefault="004D2163" w:rsidP="004D2163">
      <w:pPr>
        <w:pStyle w:val="CR1001a"/>
      </w:pPr>
      <w:r>
        <w:lastRenderedPageBreak/>
        <w:t>614.13b The same object can’t be chosen to change zones more than once when applying replacement effects that modify how a single permanent enters the battlefield.</w:t>
      </w:r>
    </w:p>
    <w:p w14:paraId="2C59F636"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5BFAD3A2" w14:textId="77777777" w:rsidR="00507AB7" w:rsidRPr="00BC0D76" w:rsidRDefault="00507AB7" w:rsidP="00507AB7">
      <w:pPr>
        <w:pStyle w:val="CRBodyText"/>
      </w:pPr>
    </w:p>
    <w:p w14:paraId="53C3188E"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4095D241" w14:textId="77777777" w:rsidR="00507AB7" w:rsidRPr="00BC0D76" w:rsidRDefault="00507AB7" w:rsidP="00507AB7">
      <w:pPr>
        <w:pStyle w:val="CRBodyText"/>
      </w:pPr>
    </w:p>
    <w:p w14:paraId="3ED89F0B" w14:textId="77777777"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When applying replacement effects to an event, self-replacement effects are applied before other replacement effects.</w:t>
      </w:r>
    </w:p>
    <w:p w14:paraId="4EAFF0BD" w14:textId="77777777" w:rsidR="00507AB7" w:rsidRPr="00BC0D76" w:rsidRDefault="00507AB7" w:rsidP="00507AB7">
      <w:pPr>
        <w:pStyle w:val="CRBodyText"/>
      </w:pPr>
    </w:p>
    <w:p w14:paraId="7B19708D" w14:textId="77777777" w:rsidR="004D2163" w:rsidRPr="00BC0D76" w:rsidRDefault="004D2163" w:rsidP="00D53EEC">
      <w:pPr>
        <w:pStyle w:val="CR1100"/>
      </w:pPr>
      <w:r w:rsidRPr="00BC0D76">
        <w:t>615. Prevention Effects</w:t>
      </w:r>
    </w:p>
    <w:p w14:paraId="510796A6" w14:textId="77777777" w:rsidR="00507AB7" w:rsidRPr="00BC0D76" w:rsidRDefault="00507AB7" w:rsidP="00507AB7">
      <w:pPr>
        <w:pStyle w:val="CRBodyText"/>
      </w:pPr>
    </w:p>
    <w:p w14:paraId="056B5BD9"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4EB3566E" w14:textId="77777777" w:rsidR="00507AB7" w:rsidRPr="00BC0D76" w:rsidRDefault="00507AB7" w:rsidP="00507AB7">
      <w:pPr>
        <w:pStyle w:val="CRBodyText"/>
      </w:pPr>
    </w:p>
    <w:p w14:paraId="1B9CB8DD"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2B2B2C3B" w14:textId="77777777" w:rsidR="00507AB7" w:rsidRPr="00BC0D76" w:rsidRDefault="00507AB7" w:rsidP="00507AB7">
      <w:pPr>
        <w:pStyle w:val="CRBodyText"/>
      </w:pPr>
    </w:p>
    <w:p w14:paraId="7188A8B6" w14:textId="77777777" w:rsidR="004D2163" w:rsidRPr="00BC0D76" w:rsidRDefault="004D2163" w:rsidP="004D2163">
      <w:pPr>
        <w:pStyle w:val="CR1001"/>
      </w:pPr>
      <w:r w:rsidRPr="00BC0D76">
        <w:t>615.2. Many preventions effects apply to damage from a source. See rule 609.7.</w:t>
      </w:r>
    </w:p>
    <w:p w14:paraId="42162E4F" w14:textId="77777777" w:rsidR="00507AB7" w:rsidRPr="00BC0D76" w:rsidRDefault="00507AB7" w:rsidP="00507AB7">
      <w:pPr>
        <w:pStyle w:val="CRBodyText"/>
      </w:pPr>
    </w:p>
    <w:p w14:paraId="51058D78"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324CA9AD" w14:textId="77777777" w:rsidR="00507AB7" w:rsidRPr="00BC0D76" w:rsidRDefault="00507AB7" w:rsidP="00507AB7">
      <w:pPr>
        <w:pStyle w:val="CRBodyText"/>
      </w:pPr>
    </w:p>
    <w:p w14:paraId="7488914B"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363AD625" w14:textId="77777777"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14:paraId="283C8D23" w14:textId="77777777" w:rsidR="00507AB7" w:rsidRPr="00BC0D76" w:rsidRDefault="00507AB7" w:rsidP="00507AB7">
      <w:pPr>
        <w:pStyle w:val="CRBodyText"/>
      </w:pPr>
    </w:p>
    <w:p w14:paraId="57706FCC"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336E443C" w14:textId="77777777" w:rsidR="00507AB7" w:rsidRPr="00BC0D76" w:rsidRDefault="00507AB7" w:rsidP="00507AB7">
      <w:pPr>
        <w:pStyle w:val="CRBodyText"/>
      </w:pPr>
    </w:p>
    <w:p w14:paraId="665DFE96"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67FB6C15" w14:textId="77777777" w:rsidR="00507AB7" w:rsidRPr="00BC0D76" w:rsidRDefault="00507AB7" w:rsidP="00507AB7">
      <w:pPr>
        <w:pStyle w:val="CRBodyText"/>
      </w:pPr>
    </w:p>
    <w:p w14:paraId="7CD8F39D" w14:textId="77777777" w:rsidR="004D2163" w:rsidRPr="00BC0D76" w:rsidRDefault="004D2163" w:rsidP="004D2163">
      <w:pPr>
        <w:pStyle w:val="CR1001"/>
      </w:pPr>
      <w:r w:rsidRPr="00BC0D76">
        <w:t xml:space="preserve">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w:t>
      </w:r>
      <w:r w:rsidRPr="00BC0D76">
        <w:lastRenderedPageBreak/>
        <w:t>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1B92CCAC" w14:textId="77777777" w:rsidR="00507AB7" w:rsidRPr="00BC0D76" w:rsidRDefault="00507AB7" w:rsidP="00507AB7">
      <w:pPr>
        <w:pStyle w:val="CRBodyText"/>
      </w:pPr>
    </w:p>
    <w:p w14:paraId="638CFB9C"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35FF3B4D" w14:textId="77777777" w:rsidR="00507AB7" w:rsidRPr="00BC0D76" w:rsidRDefault="00507AB7" w:rsidP="00507AB7">
      <w:pPr>
        <w:pStyle w:val="CRBodyText"/>
      </w:pPr>
    </w:p>
    <w:p w14:paraId="5F8BCE3B"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11738A33" w14:textId="77777777"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69C291D6" w14:textId="77777777" w:rsidR="00507AB7" w:rsidRPr="00BC0D76" w:rsidRDefault="00507AB7" w:rsidP="00507AB7">
      <w:pPr>
        <w:pStyle w:val="CRBodyText"/>
      </w:pPr>
    </w:p>
    <w:p w14:paraId="6C5C9291"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366FC7E0" w14:textId="77777777" w:rsidR="004D2163" w:rsidRPr="00BC0D76" w:rsidRDefault="004D2163" w:rsidP="004D2163">
      <w:pPr>
        <w:pStyle w:val="CREx1001"/>
      </w:pPr>
      <w:r w:rsidRPr="00BC0D76">
        <w:rPr>
          <w:b/>
        </w:rPr>
        <w:t xml:space="preserve">Example: </w:t>
      </w:r>
      <w:r w:rsidRPr="00BC0D76">
        <w:t>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587F1E40" w14:textId="77777777" w:rsidR="00507AB7" w:rsidRPr="00BC0D76" w:rsidRDefault="00507AB7" w:rsidP="00507AB7">
      <w:pPr>
        <w:pStyle w:val="CRBodyText"/>
      </w:pPr>
    </w:p>
    <w:p w14:paraId="1BD2AA09"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07BC290A" w14:textId="77777777" w:rsidR="00507AB7" w:rsidRPr="00BC0D76" w:rsidRDefault="00507AB7" w:rsidP="00507AB7">
      <w:pPr>
        <w:pStyle w:val="CRBodyText"/>
      </w:pPr>
    </w:p>
    <w:p w14:paraId="3ADE4818"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6861B726" w14:textId="77777777" w:rsidR="00507AB7" w:rsidRPr="00BC0D76" w:rsidRDefault="00507AB7" w:rsidP="00507AB7">
      <w:pPr>
        <w:pStyle w:val="CRBodyText"/>
      </w:pPr>
    </w:p>
    <w:p w14:paraId="6BDBBB73" w14:textId="77777777" w:rsidR="004D2163" w:rsidRPr="00BC0D76" w:rsidRDefault="004D2163" w:rsidP="004D2163">
      <w:pPr>
        <w:pStyle w:val="CR1100"/>
      </w:pPr>
      <w:r w:rsidRPr="00BC0D76">
        <w:t>616. Interaction of Replacement and/or Prevention Effects</w:t>
      </w:r>
    </w:p>
    <w:p w14:paraId="5A5257B4" w14:textId="77777777" w:rsidR="000453CE" w:rsidRPr="00BC0D76" w:rsidRDefault="000453CE" w:rsidP="000453CE">
      <w:pPr>
        <w:pStyle w:val="CRBodyText"/>
      </w:pPr>
    </w:p>
    <w:p w14:paraId="5AAAE8CC"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28442BD5" w14:textId="77777777" w:rsidR="000453CE" w:rsidRPr="00BC0D76" w:rsidRDefault="000453CE" w:rsidP="000453CE">
      <w:pPr>
        <w:pStyle w:val="CRBodyText"/>
      </w:pPr>
    </w:p>
    <w:p w14:paraId="64A13CCC"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5A7727F1" w14:textId="77777777" w:rsidR="000453CE" w:rsidRPr="00BC0D76" w:rsidRDefault="000453CE" w:rsidP="000453CE">
      <w:pPr>
        <w:pStyle w:val="CRBodyText"/>
      </w:pPr>
    </w:p>
    <w:p w14:paraId="3D75032A"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50835C42" w14:textId="77777777" w:rsidR="000453CE" w:rsidRPr="00BC0D76" w:rsidRDefault="000453CE" w:rsidP="000453CE">
      <w:pPr>
        <w:pStyle w:val="CRBodyText"/>
      </w:pPr>
    </w:p>
    <w:p w14:paraId="27071A5F"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13FE29CD" w14:textId="77777777" w:rsidR="000453CE" w:rsidRPr="00BC0D76" w:rsidRDefault="000453CE" w:rsidP="000453CE">
      <w:pPr>
        <w:pStyle w:val="CRBodyText"/>
      </w:pPr>
    </w:p>
    <w:p w14:paraId="3F9C31A8" w14:textId="77777777" w:rsidR="004D2163" w:rsidRPr="00BC0D76" w:rsidRDefault="004D2163" w:rsidP="004D2163">
      <w:pPr>
        <w:pStyle w:val="CR1001a"/>
      </w:pPr>
      <w:r w:rsidRPr="00BC0D76">
        <w:t>616.1d Any of the applicable replacement and/or prevention effects may be chosen.</w:t>
      </w:r>
    </w:p>
    <w:p w14:paraId="0B749ED6" w14:textId="77777777" w:rsidR="000453CE" w:rsidRPr="00BC0D76" w:rsidRDefault="000453CE" w:rsidP="000453CE">
      <w:pPr>
        <w:pStyle w:val="CRBodyText"/>
      </w:pPr>
    </w:p>
    <w:p w14:paraId="6BB51A92"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1DC95352"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4F8E231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025B811B" w14:textId="77777777" w:rsidR="000453CE" w:rsidRPr="00BC0D76" w:rsidRDefault="000453CE" w:rsidP="000453CE">
      <w:pPr>
        <w:pStyle w:val="CRBodyText"/>
      </w:pPr>
    </w:p>
    <w:p w14:paraId="3B8A9C04"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F900DAF" w14:textId="77777777"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23FB7F9D" w14:textId="77777777" w:rsidR="000453CE" w:rsidRPr="00BC0D76" w:rsidRDefault="000453CE" w:rsidP="000453CE">
      <w:pPr>
        <w:pStyle w:val="CRBodyText"/>
      </w:pPr>
    </w:p>
    <w:p w14:paraId="4A694974" w14:textId="77777777" w:rsidR="004D2163" w:rsidRPr="00BC0D76" w:rsidRDefault="004D2163" w:rsidP="00B95A30">
      <w:pPr>
        <w:pStyle w:val="CRHeading"/>
      </w:pPr>
      <w:r w:rsidRPr="00BC0D76">
        <w:br w:type="page"/>
      </w:r>
      <w:r w:rsidRPr="00BC0D76">
        <w:lastRenderedPageBreak/>
        <w:t>7. Additional Rules</w:t>
      </w:r>
    </w:p>
    <w:p w14:paraId="32604402" w14:textId="77777777" w:rsidR="00C13F22" w:rsidRPr="00BC0D76" w:rsidRDefault="00C13F22" w:rsidP="00C13F22">
      <w:pPr>
        <w:pStyle w:val="CRBodyText"/>
      </w:pPr>
    </w:p>
    <w:p w14:paraId="12CF5438" w14:textId="77777777" w:rsidR="004D2163" w:rsidRPr="00BC0D76" w:rsidRDefault="004D2163" w:rsidP="004D2163">
      <w:pPr>
        <w:pStyle w:val="CR1100"/>
      </w:pPr>
      <w:r w:rsidRPr="00BC0D76">
        <w:t>700. General</w:t>
      </w:r>
    </w:p>
    <w:p w14:paraId="3C59F53D" w14:textId="77777777" w:rsidR="00C13F22" w:rsidRPr="00BC0D76" w:rsidRDefault="00C13F22" w:rsidP="00C13F22">
      <w:pPr>
        <w:pStyle w:val="CRBodyText"/>
      </w:pPr>
    </w:p>
    <w:p w14:paraId="143DA246"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1B8726A2" w14:textId="77777777"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21DCD4E" w14:textId="77777777" w:rsidR="00C13F22" w:rsidRPr="00BC0D76" w:rsidRDefault="00C13F22" w:rsidP="00C13F22">
      <w:pPr>
        <w:pStyle w:val="CRBodyText"/>
      </w:pPr>
    </w:p>
    <w:p w14:paraId="32C67094"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6221FF13" w14:textId="77777777" w:rsidR="00C13F22" w:rsidRPr="00BC0D76" w:rsidRDefault="00C13F22" w:rsidP="00C13F22">
      <w:pPr>
        <w:pStyle w:val="CRBodyText"/>
      </w:pPr>
    </w:p>
    <w:p w14:paraId="146ED4A3"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1A37CB16" w14:textId="77777777" w:rsidR="00C13F22" w:rsidRPr="00BC0D76" w:rsidRDefault="00C13F22" w:rsidP="00C13F22">
      <w:pPr>
        <w:pStyle w:val="CRBodyText"/>
      </w:pPr>
    </w:p>
    <w:p w14:paraId="0365690F"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48C0743B" w14:textId="77777777" w:rsidR="00C13F22" w:rsidRPr="00BC0D76" w:rsidRDefault="00C13F22" w:rsidP="00C13F22">
      <w:pPr>
        <w:pStyle w:val="CRBodyText"/>
      </w:pPr>
    </w:p>
    <w:p w14:paraId="068F3DB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31A2AC80" w14:textId="77777777" w:rsidR="00C13F22" w:rsidRPr="00BC0D76" w:rsidRDefault="00C13F22" w:rsidP="00C13F22">
      <w:pPr>
        <w:pStyle w:val="CRBodyText"/>
      </w:pPr>
    </w:p>
    <w:p w14:paraId="49D286F4"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5669BDC9" w14:textId="77777777" w:rsidR="00C13F22" w:rsidRPr="00BC0D76" w:rsidRDefault="00C13F22" w:rsidP="00C13F22">
      <w:pPr>
        <w:pStyle w:val="CRBodyText"/>
      </w:pPr>
    </w:p>
    <w:p w14:paraId="2DF404C6"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487F4AEA" w14:textId="77777777" w:rsidR="00C13F22" w:rsidRPr="00BC0D76" w:rsidRDefault="00C13F22" w:rsidP="00C13F22">
      <w:pPr>
        <w:pStyle w:val="CRBodyText"/>
      </w:pPr>
    </w:p>
    <w:p w14:paraId="7CE0BA89"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524F5511" w14:textId="77777777" w:rsidR="00C13F22" w:rsidRPr="00BC0D76" w:rsidRDefault="00C13F22" w:rsidP="00C13F22">
      <w:pPr>
        <w:pStyle w:val="CRBodyText"/>
      </w:pPr>
    </w:p>
    <w:p w14:paraId="28FDDBEF"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005B86CF" w14:textId="77777777" w:rsidR="00C13F22" w:rsidRPr="00BC0D76" w:rsidRDefault="00C13F22" w:rsidP="00C13F22">
      <w:pPr>
        <w:pStyle w:val="CRBodyText"/>
      </w:pPr>
    </w:p>
    <w:p w14:paraId="3235B5C5" w14:textId="77777777" w:rsidR="004D2163" w:rsidRPr="00BC0D76" w:rsidRDefault="004D2163" w:rsidP="004D2163">
      <w:pPr>
        <w:pStyle w:val="CR1001a"/>
      </w:pPr>
      <w:r w:rsidRPr="00BC0D76">
        <w:t>700.3a Each of the affected objects must be put into exactly one of those piles, unless the effect specifies otherwise.</w:t>
      </w:r>
    </w:p>
    <w:p w14:paraId="2B0F2DC4" w14:textId="77777777" w:rsidR="00C13F22" w:rsidRPr="00BC0D76" w:rsidRDefault="00C13F22" w:rsidP="00C13F22">
      <w:pPr>
        <w:pStyle w:val="CRBodyText"/>
      </w:pPr>
    </w:p>
    <w:p w14:paraId="5FC07A76" w14:textId="77777777" w:rsidR="004D2163" w:rsidRPr="00BC0D76" w:rsidRDefault="004D2163" w:rsidP="004D2163">
      <w:pPr>
        <w:pStyle w:val="CR1001a"/>
      </w:pPr>
      <w:r w:rsidRPr="00BC0D76">
        <w:t>700.3b Each object in a pile is still an individual object. The pile is not an object.</w:t>
      </w:r>
    </w:p>
    <w:p w14:paraId="4D43548B" w14:textId="77777777" w:rsidR="00C13F22" w:rsidRPr="00BC0D76" w:rsidRDefault="00C13F22" w:rsidP="00C13F22">
      <w:pPr>
        <w:pStyle w:val="CRBodyText"/>
      </w:pPr>
    </w:p>
    <w:p w14:paraId="501C0FD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5F97F06F"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8EC4388" w14:textId="77777777" w:rsidR="00095505" w:rsidRPr="00BC0D76" w:rsidRDefault="00095505" w:rsidP="00095505">
      <w:pPr>
        <w:pStyle w:val="CRBodyText"/>
      </w:pPr>
    </w:p>
    <w:p w14:paraId="2421C597" w14:textId="77777777" w:rsidR="004D2163" w:rsidRPr="00BC0D76" w:rsidRDefault="004D2163" w:rsidP="004D2163">
      <w:pPr>
        <w:pStyle w:val="CR1001a"/>
      </w:pPr>
      <w:r w:rsidRPr="00BC0D76">
        <w:t>700.3d A pile can contain zero or more objects.</w:t>
      </w:r>
    </w:p>
    <w:p w14:paraId="4AE7A713" w14:textId="77777777" w:rsidR="00095505" w:rsidRPr="00BC0D76" w:rsidRDefault="00095505" w:rsidP="00095505">
      <w:pPr>
        <w:pStyle w:val="CRBodyText"/>
      </w:pPr>
    </w:p>
    <w:p w14:paraId="7F52C8EA" w14:textId="77777777" w:rsidR="004D2163" w:rsidRPr="00BC0D76" w:rsidRDefault="004D2163" w:rsidP="004D2163">
      <w:pPr>
        <w:pStyle w:val="CR1001"/>
      </w:pPr>
      <w:r w:rsidRPr="00BC0D76">
        <w:t xml:space="preserve">700.4. If a permanent is </w:t>
      </w:r>
      <w:r w:rsidRPr="00BC0D76">
        <w:rPr>
          <w:i/>
        </w:rPr>
        <w:t>indestructible</w:t>
      </w:r>
      <w:r w:rsidRPr="00BC0D76">
        <w:t>, rules and effects can’t destroy it. (See rule 701.6, “Destroy.”) Such permanents are not destroyed by lethal damage, and they ignore the lethal-damage state-based action (see rule 704.5g). Rules or effects may cause an indestructible permanent to be sacrificed, put into a graveyard, or exiled.</w:t>
      </w:r>
    </w:p>
    <w:p w14:paraId="3401689B" w14:textId="77777777" w:rsidR="00095505" w:rsidRPr="00BC0D76" w:rsidRDefault="00095505" w:rsidP="00095505">
      <w:pPr>
        <w:pStyle w:val="CRBodyText"/>
      </w:pPr>
    </w:p>
    <w:p w14:paraId="6CCEF1BE" w14:textId="77777777" w:rsidR="004D2163" w:rsidRPr="00BC0D76" w:rsidRDefault="004D2163" w:rsidP="004D2163">
      <w:pPr>
        <w:pStyle w:val="CR1001a"/>
      </w:pPr>
      <w:r w:rsidRPr="00BC0D76">
        <w:t>700.4a Although the text “[This permanent] is indestructible” is an ability, actually being indestructible is neither an ability nor a characteristic. It’s just something that’s true about a permanent.</w:t>
      </w:r>
    </w:p>
    <w:p w14:paraId="3516E0F2" w14:textId="77777777" w:rsidR="00095505" w:rsidRPr="00BC0D76" w:rsidRDefault="00095505" w:rsidP="00095505">
      <w:pPr>
        <w:pStyle w:val="CRBodyText"/>
      </w:pPr>
    </w:p>
    <w:p w14:paraId="24096D7A" w14:textId="77777777" w:rsidR="004D2163" w:rsidRPr="00BC0D76" w:rsidRDefault="004D2163" w:rsidP="004D2163">
      <w:pPr>
        <w:pStyle w:val="CR1001"/>
      </w:pPr>
      <w:r w:rsidRPr="00BC0D76">
        <w:t xml:space="preserve">700.5. If an attacking creature is </w:t>
      </w:r>
      <w:r w:rsidRPr="00BC0D76">
        <w:rPr>
          <w:i/>
        </w:rPr>
        <w:t>unblockable</w:t>
      </w:r>
      <w:r w:rsidRPr="00BC0D76">
        <w:t>, no creature can legally block it. (See rule 509, “Declare Blockers Step.”) Spells or abilities may still cause it to become blocked.</w:t>
      </w:r>
    </w:p>
    <w:p w14:paraId="49C06733" w14:textId="77777777" w:rsidR="00095505" w:rsidRPr="00BC0D76" w:rsidRDefault="00095505" w:rsidP="00095505">
      <w:pPr>
        <w:pStyle w:val="CRBodyText"/>
      </w:pPr>
    </w:p>
    <w:p w14:paraId="231541B4" w14:textId="77777777" w:rsidR="004D2163" w:rsidRPr="00BC0D76" w:rsidRDefault="004D2163" w:rsidP="004D2163">
      <w:pPr>
        <w:pStyle w:val="CR1001a"/>
      </w:pPr>
      <w:r w:rsidRPr="00BC0D76">
        <w:t>700.5a Although the text “[This permanent] is unblockable” is an ability, actually being unblockable is neither an ability nor a characteristic. It’s just something that’s true about a creature.</w:t>
      </w:r>
    </w:p>
    <w:p w14:paraId="7543EDB6" w14:textId="77777777" w:rsidR="00095505" w:rsidRPr="00BC0D76" w:rsidRDefault="00095505" w:rsidP="00095505">
      <w:pPr>
        <w:pStyle w:val="CRBodyText"/>
      </w:pPr>
    </w:p>
    <w:p w14:paraId="1D333D1E" w14:textId="77777777" w:rsidR="004D2163" w:rsidRPr="00BC0D76" w:rsidRDefault="004D2163" w:rsidP="004D2163">
      <w:pPr>
        <w:pStyle w:val="CR1001"/>
      </w:pPr>
      <w:r w:rsidRPr="00BC0D76">
        <w:t xml:space="preserve">700.6. The term </w:t>
      </w:r>
      <w:r w:rsidRPr="00BC0D76">
        <w:rPr>
          <w:i/>
        </w:rPr>
        <w:t>dies</w:t>
      </w:r>
      <w:r w:rsidRPr="00BC0D76">
        <w:rPr>
          <w:b/>
          <w:i/>
        </w:rPr>
        <w:t xml:space="preserve"> </w:t>
      </w:r>
      <w:r w:rsidRPr="00BC0D76">
        <w:t>means “is put into a graveyard from the battlefield.” It is used only when referring to creatures.</w:t>
      </w:r>
    </w:p>
    <w:p w14:paraId="4A034552" w14:textId="77777777" w:rsidR="00095505" w:rsidRPr="00BC0D76" w:rsidRDefault="00095505" w:rsidP="00095505">
      <w:pPr>
        <w:pStyle w:val="CRBodyText"/>
      </w:pPr>
    </w:p>
    <w:p w14:paraId="43DED9F8" w14:textId="77777777" w:rsidR="004D2163" w:rsidRPr="00BC0D76" w:rsidRDefault="004D2163" w:rsidP="00DB450E">
      <w:pPr>
        <w:pStyle w:val="CR1100"/>
      </w:pPr>
      <w:r w:rsidRPr="00BC0D76">
        <w:t>701. Keyword Actions</w:t>
      </w:r>
    </w:p>
    <w:p w14:paraId="2FB0F158" w14:textId="77777777" w:rsidR="00095505" w:rsidRPr="00BC0D76" w:rsidRDefault="00095505" w:rsidP="00095505">
      <w:pPr>
        <w:pStyle w:val="CRBodyText"/>
      </w:pPr>
    </w:p>
    <w:p w14:paraId="1F2F03AE"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5ADB71FE" w14:textId="77777777" w:rsidR="00095505" w:rsidRPr="00BC0D76" w:rsidRDefault="00095505" w:rsidP="00095505">
      <w:pPr>
        <w:pStyle w:val="CRBodyText"/>
      </w:pPr>
    </w:p>
    <w:p w14:paraId="2B4AF1E0" w14:textId="77777777" w:rsidR="004D2163" w:rsidRPr="00BC0D76" w:rsidRDefault="004D2163" w:rsidP="004D2163">
      <w:pPr>
        <w:pStyle w:val="CR1001"/>
      </w:pPr>
      <w:r w:rsidRPr="00BC0D76">
        <w:t>701.2. Activate</w:t>
      </w:r>
    </w:p>
    <w:p w14:paraId="2E966633" w14:textId="77777777" w:rsidR="00095505" w:rsidRPr="00BC0D76" w:rsidRDefault="00095505" w:rsidP="00095505">
      <w:pPr>
        <w:pStyle w:val="CRBodyText"/>
      </w:pPr>
    </w:p>
    <w:p w14:paraId="7AB5BFE8"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7A872B55" w14:textId="77777777" w:rsidR="00095505" w:rsidRPr="00BC0D76" w:rsidRDefault="00095505" w:rsidP="00095505">
      <w:pPr>
        <w:pStyle w:val="CRBodyText"/>
      </w:pPr>
    </w:p>
    <w:p w14:paraId="18A9A46B" w14:textId="77777777" w:rsidR="004D2163" w:rsidRPr="00BC0D76" w:rsidRDefault="004D2163" w:rsidP="004D2163">
      <w:pPr>
        <w:pStyle w:val="CR1001"/>
      </w:pPr>
      <w:r w:rsidRPr="00BC0D76">
        <w:t>701.3. Attach</w:t>
      </w:r>
    </w:p>
    <w:p w14:paraId="059DE70F" w14:textId="77777777" w:rsidR="00095505" w:rsidRPr="00BC0D76" w:rsidRDefault="00095505" w:rsidP="00095505">
      <w:pPr>
        <w:pStyle w:val="CRBodyText"/>
      </w:pPr>
    </w:p>
    <w:p w14:paraId="33642DB7"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6EF9F0F5" w14:textId="77777777" w:rsidR="00095505" w:rsidRPr="00BC0D76" w:rsidRDefault="00095505" w:rsidP="00095505">
      <w:pPr>
        <w:pStyle w:val="CRBodyText"/>
      </w:pPr>
    </w:p>
    <w:p w14:paraId="5432C7A4"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10A3978F" w14:textId="77777777" w:rsidR="00095505" w:rsidRPr="00BC0D76" w:rsidRDefault="00095505" w:rsidP="00095505">
      <w:pPr>
        <w:pStyle w:val="CRBodyText"/>
      </w:pPr>
    </w:p>
    <w:p w14:paraId="1B3629CF"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32AC2210" w14:textId="77777777" w:rsidR="00095505" w:rsidRPr="00BC0D76" w:rsidRDefault="00095505" w:rsidP="00095505">
      <w:pPr>
        <w:pStyle w:val="CRBodyText"/>
      </w:pPr>
    </w:p>
    <w:p w14:paraId="69011D8F" w14:textId="77777777" w:rsidR="004D2163" w:rsidRPr="00BC0D76" w:rsidRDefault="004D2163" w:rsidP="004D2163">
      <w:pPr>
        <w:pStyle w:val="CR1001a"/>
      </w:pPr>
      <w:r w:rsidRPr="00BC0D76">
        <w:t>701.3d To “unattach” an Equipment from a creature means to move it away from that creature so the Equipment is on the battlefield but is not equipping anything. It should no longer be physically touching any creature. If an Aura, Equipment, or Fortification that was attached to something ceases to be attached to it, that counts as “becoming unattached”; this includes if that object and/or that Aura, Equipment, or Fortification leaves the battlefield.</w:t>
      </w:r>
    </w:p>
    <w:p w14:paraId="32278F2B" w14:textId="77777777" w:rsidR="00095505" w:rsidRPr="00BC0D76" w:rsidRDefault="00095505" w:rsidP="00095505">
      <w:pPr>
        <w:pStyle w:val="CRBodyText"/>
      </w:pPr>
    </w:p>
    <w:p w14:paraId="78909797" w14:textId="77777777" w:rsidR="004D2163" w:rsidRPr="00BC0D76" w:rsidRDefault="004D2163" w:rsidP="004D2163">
      <w:pPr>
        <w:pStyle w:val="CR1001"/>
      </w:pPr>
      <w:r w:rsidRPr="00BC0D76">
        <w:lastRenderedPageBreak/>
        <w:t>701.4. Cast</w:t>
      </w:r>
    </w:p>
    <w:p w14:paraId="17331E80" w14:textId="77777777" w:rsidR="00402D6E" w:rsidRPr="00BC0D76" w:rsidRDefault="00402D6E" w:rsidP="00402D6E">
      <w:pPr>
        <w:pStyle w:val="CRBodyText"/>
      </w:pPr>
    </w:p>
    <w:p w14:paraId="5069F9E8"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F25D8E9" w14:textId="77777777" w:rsidR="00402D6E" w:rsidRPr="00BC0D76" w:rsidRDefault="00402D6E" w:rsidP="00402D6E">
      <w:pPr>
        <w:pStyle w:val="CRBodyText"/>
      </w:pPr>
    </w:p>
    <w:p w14:paraId="33F53CC5" w14:textId="77777777" w:rsidR="004D2163" w:rsidRPr="00BC0D76" w:rsidRDefault="004D2163" w:rsidP="004D2163">
      <w:pPr>
        <w:pStyle w:val="CR1001a"/>
      </w:pPr>
      <w:r w:rsidRPr="00BC0D76">
        <w:t>701.4b To cast a card is to cast it as a spell.</w:t>
      </w:r>
    </w:p>
    <w:p w14:paraId="1ED19D75" w14:textId="77777777" w:rsidR="00402D6E" w:rsidRPr="00BC0D76" w:rsidRDefault="00402D6E" w:rsidP="00402D6E">
      <w:pPr>
        <w:pStyle w:val="CRBodyText"/>
      </w:pPr>
    </w:p>
    <w:p w14:paraId="6092A507" w14:textId="77777777" w:rsidR="004D2163" w:rsidRPr="00BC0D76" w:rsidRDefault="004D2163" w:rsidP="004D2163">
      <w:pPr>
        <w:pStyle w:val="CR1001"/>
      </w:pPr>
      <w:r w:rsidRPr="00BC0D76">
        <w:t>701.5. Counter</w:t>
      </w:r>
    </w:p>
    <w:p w14:paraId="09FF3645" w14:textId="77777777" w:rsidR="00402D6E" w:rsidRPr="00BC0D76" w:rsidRDefault="00402D6E" w:rsidP="00402D6E">
      <w:pPr>
        <w:pStyle w:val="CRBodyText"/>
      </w:pPr>
    </w:p>
    <w:p w14:paraId="35E3C6DD"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6A92414E" w14:textId="77777777" w:rsidR="00402D6E" w:rsidRPr="00BC0D76" w:rsidRDefault="00402D6E" w:rsidP="00402D6E">
      <w:pPr>
        <w:pStyle w:val="CRBodyText"/>
      </w:pPr>
    </w:p>
    <w:p w14:paraId="7E714420"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4264C04E" w14:textId="77777777" w:rsidR="00402D6E" w:rsidRPr="00BC0D76" w:rsidRDefault="00402D6E" w:rsidP="00402D6E">
      <w:pPr>
        <w:pStyle w:val="CRBodyText"/>
      </w:pPr>
    </w:p>
    <w:p w14:paraId="34B4531C" w14:textId="77777777" w:rsidR="004D2163" w:rsidRPr="00BC0D76" w:rsidRDefault="004D2163" w:rsidP="004D2163">
      <w:pPr>
        <w:pStyle w:val="CR1001"/>
      </w:pPr>
      <w:r w:rsidRPr="00BC0D76">
        <w:t>701.6. Destroy</w:t>
      </w:r>
    </w:p>
    <w:p w14:paraId="07E04932" w14:textId="77777777" w:rsidR="00402D6E" w:rsidRPr="00BC0D76" w:rsidRDefault="00402D6E" w:rsidP="00402D6E">
      <w:pPr>
        <w:pStyle w:val="CRBodyText"/>
      </w:pPr>
    </w:p>
    <w:p w14:paraId="692D5CE3" w14:textId="77777777" w:rsidR="004D2163" w:rsidRPr="00BC0D76" w:rsidRDefault="004D2163" w:rsidP="004D2163">
      <w:pPr>
        <w:pStyle w:val="CR1001a"/>
      </w:pPr>
      <w:r w:rsidRPr="00BC0D76">
        <w:t>701.6a To destroy a permanent, move it from the battlefield to its owner’s graveyard.</w:t>
      </w:r>
    </w:p>
    <w:p w14:paraId="5B966389" w14:textId="77777777" w:rsidR="00402D6E" w:rsidRPr="00BC0D76" w:rsidRDefault="00402D6E" w:rsidP="00402D6E">
      <w:pPr>
        <w:pStyle w:val="CRBodyText"/>
      </w:pPr>
    </w:p>
    <w:p w14:paraId="294299FB"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2E325291" w14:textId="77777777" w:rsidR="00402D6E" w:rsidRPr="00BC0D76" w:rsidRDefault="00402D6E" w:rsidP="00402D6E">
      <w:pPr>
        <w:pStyle w:val="CRBodyText"/>
      </w:pPr>
    </w:p>
    <w:p w14:paraId="2BFC7106" w14:textId="77777777" w:rsidR="004D2163" w:rsidRPr="00BC0D76" w:rsidRDefault="004D2163" w:rsidP="004D2163">
      <w:pPr>
        <w:pStyle w:val="CR1001a"/>
      </w:pPr>
      <w:r w:rsidRPr="00BC0D76">
        <w:t>701.6c A regeneration effect replaces a destruction event. See rule 701.12, “Regenerate.”</w:t>
      </w:r>
    </w:p>
    <w:p w14:paraId="3795ED31" w14:textId="77777777" w:rsidR="00402D6E" w:rsidRPr="00BC0D76" w:rsidRDefault="00402D6E" w:rsidP="00402D6E">
      <w:pPr>
        <w:pStyle w:val="CRBodyText"/>
      </w:pPr>
    </w:p>
    <w:p w14:paraId="3008D7AE" w14:textId="77777777" w:rsidR="004D2163" w:rsidRPr="00BC0D76" w:rsidRDefault="004D2163" w:rsidP="004D2163">
      <w:pPr>
        <w:pStyle w:val="CR1001"/>
      </w:pPr>
      <w:r w:rsidRPr="00BC0D76">
        <w:t>701.7. Discard</w:t>
      </w:r>
    </w:p>
    <w:p w14:paraId="337556F6" w14:textId="77777777" w:rsidR="00402D6E" w:rsidRPr="00BC0D76" w:rsidRDefault="00402D6E" w:rsidP="00402D6E">
      <w:pPr>
        <w:pStyle w:val="CRBodyText"/>
      </w:pPr>
    </w:p>
    <w:p w14:paraId="65BC3003" w14:textId="77777777" w:rsidR="004D2163" w:rsidRPr="00BC0D76" w:rsidRDefault="004D2163" w:rsidP="004D2163">
      <w:pPr>
        <w:pStyle w:val="CR1001a"/>
      </w:pPr>
      <w:r w:rsidRPr="00BC0D76">
        <w:t>701.7a To discard a card, move it from its owner’s hand to that player’s graveyard.</w:t>
      </w:r>
    </w:p>
    <w:p w14:paraId="14B6F230" w14:textId="77777777" w:rsidR="00402D6E" w:rsidRPr="00BC0D76" w:rsidRDefault="00402D6E" w:rsidP="00402D6E">
      <w:pPr>
        <w:pStyle w:val="CRBodyText"/>
      </w:pPr>
    </w:p>
    <w:p w14:paraId="0E38C62E"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0DB931C4" w14:textId="77777777" w:rsidR="00402D6E" w:rsidRPr="00BC0D76" w:rsidRDefault="00402D6E" w:rsidP="00402D6E">
      <w:pPr>
        <w:pStyle w:val="CRBodyText"/>
      </w:pPr>
    </w:p>
    <w:p w14:paraId="29AEA3A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67DB5EFB" w14:textId="77777777" w:rsidR="008A1F8F" w:rsidRPr="00BC0D76" w:rsidRDefault="008A1F8F" w:rsidP="008A1F8F">
      <w:pPr>
        <w:pStyle w:val="CRBodyText"/>
      </w:pPr>
    </w:p>
    <w:p w14:paraId="6708EFA0" w14:textId="77777777" w:rsidR="004D2163" w:rsidRPr="00BC0D76" w:rsidRDefault="004D2163" w:rsidP="004D2163">
      <w:pPr>
        <w:pStyle w:val="CR1001"/>
      </w:pPr>
      <w:r w:rsidRPr="00BC0D76">
        <w:t>701.8. Exchange</w:t>
      </w:r>
    </w:p>
    <w:p w14:paraId="1D1710B0" w14:textId="77777777" w:rsidR="008A1F8F" w:rsidRPr="00BC0D76" w:rsidRDefault="008A1F8F" w:rsidP="008A1F8F">
      <w:pPr>
        <w:pStyle w:val="CRBodyText"/>
      </w:pPr>
    </w:p>
    <w:p w14:paraId="3ED99DB6"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3D8432FF"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65D7A663" w14:textId="77777777" w:rsidR="008A1F8F" w:rsidRPr="00BC0D76" w:rsidRDefault="008A1F8F" w:rsidP="008A1F8F">
      <w:pPr>
        <w:pStyle w:val="CRBodyText"/>
      </w:pPr>
    </w:p>
    <w:p w14:paraId="457C0396"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18E7F8EC" w14:textId="77777777" w:rsidR="008A1F8F" w:rsidRPr="00BC0D76" w:rsidRDefault="008A1F8F" w:rsidP="008A1F8F">
      <w:pPr>
        <w:pStyle w:val="CRBodyText"/>
      </w:pPr>
    </w:p>
    <w:p w14:paraId="0F050D2B" w14:textId="77777777" w:rsidR="004D2163" w:rsidRPr="00BC0D76" w:rsidRDefault="004D2163" w:rsidP="004D2163">
      <w:pPr>
        <w:pStyle w:val="CR1001a"/>
      </w:pPr>
      <w:r w:rsidRPr="00BC0D76">
        <w:lastRenderedPageBreak/>
        <w:t>701.8c When life totals are exchanged, each player gains or loses the amount of life necessary to equal the other player’s previous life total. Replacement effects may modify these gains and losses, and triggered abilities may trigger on them.</w:t>
      </w:r>
    </w:p>
    <w:p w14:paraId="16452611" w14:textId="77777777" w:rsidR="008A1F8F" w:rsidRPr="00BC0D76" w:rsidRDefault="008A1F8F" w:rsidP="008A1F8F">
      <w:pPr>
        <w:pStyle w:val="CRBodyText"/>
      </w:pPr>
    </w:p>
    <w:p w14:paraId="7F27ACDD"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75D213B8" w14:textId="77777777" w:rsidR="008A1F8F" w:rsidRPr="00BC0D76" w:rsidRDefault="008A1F8F" w:rsidP="008A1F8F">
      <w:pPr>
        <w:pStyle w:val="CRBodyText"/>
      </w:pPr>
    </w:p>
    <w:p w14:paraId="49848791"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174B66DE" w14:textId="77777777" w:rsidR="008A1F8F" w:rsidRPr="00BC0D76" w:rsidRDefault="008A1F8F" w:rsidP="008A1F8F">
      <w:pPr>
        <w:pStyle w:val="CRBodyText"/>
      </w:pPr>
    </w:p>
    <w:p w14:paraId="609E10ED"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42B61137" w14:textId="77777777" w:rsidR="008A1F8F" w:rsidRPr="00BC0D76" w:rsidRDefault="008A1F8F" w:rsidP="008A1F8F">
      <w:pPr>
        <w:pStyle w:val="CRBodyText"/>
      </w:pPr>
    </w:p>
    <w:p w14:paraId="2C662937"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2A7A4761" w14:textId="77777777" w:rsidR="00027C61" w:rsidRPr="00BC0D76" w:rsidRDefault="00027C61" w:rsidP="00027C61">
      <w:pPr>
        <w:pStyle w:val="CRBodyText"/>
      </w:pPr>
    </w:p>
    <w:p w14:paraId="725EDA19" w14:textId="77777777" w:rsidR="004D2163" w:rsidRPr="00BC0D76" w:rsidRDefault="004D2163" w:rsidP="004D2163">
      <w:pPr>
        <w:pStyle w:val="CR1001"/>
      </w:pPr>
      <w:r w:rsidRPr="00BC0D76">
        <w:t>701.9. Exile</w:t>
      </w:r>
    </w:p>
    <w:p w14:paraId="0FD99D75" w14:textId="77777777" w:rsidR="00027C61" w:rsidRPr="00BC0D76" w:rsidRDefault="00027C61" w:rsidP="00027C61">
      <w:pPr>
        <w:pStyle w:val="CRBodyText"/>
      </w:pPr>
    </w:p>
    <w:p w14:paraId="62A53549" w14:textId="77777777" w:rsidR="004D2163" w:rsidRPr="00BC0D76" w:rsidRDefault="004D2163" w:rsidP="004D2163">
      <w:pPr>
        <w:pStyle w:val="CR1001a"/>
      </w:pPr>
      <w:r w:rsidRPr="00BC0D76">
        <w:t>701.9a To exile an object, move it to the exile zone from wherever it is. See rule 406, “Exile.”</w:t>
      </w:r>
    </w:p>
    <w:p w14:paraId="3EEC71E1" w14:textId="77777777" w:rsidR="00027C61" w:rsidRPr="00BC0D76" w:rsidRDefault="00027C61" w:rsidP="00027C61">
      <w:pPr>
        <w:pStyle w:val="CRBodyText"/>
      </w:pPr>
    </w:p>
    <w:p w14:paraId="75E5484D" w14:textId="77777777" w:rsidR="004D2163" w:rsidRPr="00BC0D76" w:rsidRDefault="004D2163" w:rsidP="004D2163">
      <w:pPr>
        <w:pStyle w:val="CR1001"/>
      </w:pPr>
      <w:r w:rsidRPr="00BC0D76">
        <w:t>701.10. Fight</w:t>
      </w:r>
    </w:p>
    <w:p w14:paraId="236D9B53" w14:textId="77777777" w:rsidR="00027C61" w:rsidRPr="00BC0D76" w:rsidRDefault="00027C61" w:rsidP="00027C61">
      <w:pPr>
        <w:pStyle w:val="CRBodyText"/>
      </w:pPr>
    </w:p>
    <w:p w14:paraId="248AD269"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12F38623" w14:textId="77777777" w:rsidR="00027C61" w:rsidRPr="00BC0D76" w:rsidRDefault="00027C61" w:rsidP="00027C61">
      <w:pPr>
        <w:pStyle w:val="CRBodyText"/>
      </w:pPr>
    </w:p>
    <w:p w14:paraId="0B184220"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2CA00BDA" w14:textId="77777777" w:rsidR="00027C61" w:rsidRPr="00BC0D76" w:rsidRDefault="00027C61" w:rsidP="00027C61">
      <w:pPr>
        <w:pStyle w:val="CRBodyText"/>
      </w:pPr>
    </w:p>
    <w:p w14:paraId="64E0B991" w14:textId="77777777" w:rsidR="004D2163" w:rsidRPr="00BC0D76" w:rsidRDefault="004D2163" w:rsidP="004D2163">
      <w:pPr>
        <w:pStyle w:val="CR1001a"/>
      </w:pPr>
      <w:r w:rsidRPr="00BC0D76">
        <w:t>701.10c If a creature fights itself, it deals damage equal to its power to itself twice.</w:t>
      </w:r>
    </w:p>
    <w:p w14:paraId="7FF672D3" w14:textId="77777777" w:rsidR="00027C61" w:rsidRPr="00BC0D76" w:rsidRDefault="00027C61" w:rsidP="00027C61">
      <w:pPr>
        <w:pStyle w:val="CRBodyText"/>
      </w:pPr>
    </w:p>
    <w:p w14:paraId="3D9A5405" w14:textId="77777777" w:rsidR="004D2163" w:rsidRPr="00BC0D76" w:rsidRDefault="004D2163" w:rsidP="004D2163">
      <w:pPr>
        <w:pStyle w:val="CR1001a"/>
      </w:pPr>
      <w:r w:rsidRPr="00BC0D76">
        <w:t>701.10d The damage dealt when a creature fights isn’t combat damage.</w:t>
      </w:r>
    </w:p>
    <w:p w14:paraId="6B142C5A" w14:textId="77777777" w:rsidR="00027C61" w:rsidRPr="00BC0D76" w:rsidRDefault="00027C61" w:rsidP="00027C61">
      <w:pPr>
        <w:pStyle w:val="CRBodyText"/>
      </w:pPr>
    </w:p>
    <w:p w14:paraId="6F04FBCD" w14:textId="77777777" w:rsidR="004D2163" w:rsidRPr="00BC0D76" w:rsidRDefault="004D2163" w:rsidP="004D2163">
      <w:pPr>
        <w:pStyle w:val="CR1001"/>
      </w:pPr>
      <w:r w:rsidRPr="00BC0D76">
        <w:t>701.11. Play</w:t>
      </w:r>
    </w:p>
    <w:p w14:paraId="13D84678" w14:textId="77777777" w:rsidR="00027C61" w:rsidRPr="00BC0D76" w:rsidRDefault="00027C61" w:rsidP="00027C61">
      <w:pPr>
        <w:pStyle w:val="CRBodyText"/>
      </w:pPr>
    </w:p>
    <w:p w14:paraId="152BE29D"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yet played a land this turn. Playing a land is a special action (see rule 115), so it doesn’t use the stack; it simply happens. Putting a land onto the battlefield as the result of a spell or ability isn’t the same as playing a land. See rule 305, “Lands.”</w:t>
      </w:r>
    </w:p>
    <w:p w14:paraId="6B32B861" w14:textId="77777777" w:rsidR="00027C61" w:rsidRPr="00BC0D76" w:rsidRDefault="00027C61" w:rsidP="00027C61">
      <w:pPr>
        <w:pStyle w:val="CRBodyText"/>
      </w:pPr>
    </w:p>
    <w:p w14:paraId="7D533ED1" w14:textId="77777777" w:rsidR="004D2163" w:rsidRPr="00BC0D76" w:rsidRDefault="004D2163" w:rsidP="004D2163">
      <w:pPr>
        <w:pStyle w:val="CR1001a"/>
      </w:pPr>
      <w:r w:rsidRPr="00BC0D76">
        <w:t>701.11b To play a card means to play that card as a land or to cast that card as a spell, whichever is appropriate.</w:t>
      </w:r>
    </w:p>
    <w:p w14:paraId="713DCEC8" w14:textId="77777777" w:rsidR="00027C61" w:rsidRPr="00BC0D76" w:rsidRDefault="00027C61" w:rsidP="00027C61">
      <w:pPr>
        <w:pStyle w:val="CRBodyText"/>
      </w:pPr>
    </w:p>
    <w:p w14:paraId="29AA70A2"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DF8A5B9" w14:textId="77777777" w:rsidR="00DF78E1" w:rsidRPr="00BC0D76" w:rsidRDefault="00DF78E1" w:rsidP="00DF78E1">
      <w:pPr>
        <w:pStyle w:val="CRBodyText"/>
      </w:pPr>
    </w:p>
    <w:p w14:paraId="13E07F41"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36FA6C98" w14:textId="77777777" w:rsidR="00DF78E1" w:rsidRPr="00BC0D76" w:rsidRDefault="00DF78E1" w:rsidP="00DF78E1">
      <w:pPr>
        <w:pStyle w:val="CRBodyText"/>
      </w:pPr>
    </w:p>
    <w:p w14:paraId="62E1328F"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1CE23ADB" w14:textId="77777777" w:rsidR="00DF78E1" w:rsidRPr="00BC0D76" w:rsidRDefault="00DF78E1" w:rsidP="00DF78E1">
      <w:pPr>
        <w:pStyle w:val="CRBodyText"/>
      </w:pPr>
    </w:p>
    <w:p w14:paraId="40C919B5" w14:textId="77777777" w:rsidR="004D2163" w:rsidRPr="00BC0D76" w:rsidRDefault="004D2163" w:rsidP="004D2163">
      <w:pPr>
        <w:pStyle w:val="CR1001"/>
      </w:pPr>
      <w:r w:rsidRPr="00BC0D76">
        <w:t>701.12. Regenerate</w:t>
      </w:r>
    </w:p>
    <w:p w14:paraId="17907B98" w14:textId="77777777" w:rsidR="00DF78E1" w:rsidRPr="00BC0D76" w:rsidRDefault="00DF78E1" w:rsidP="00DF78E1">
      <w:pPr>
        <w:pStyle w:val="CRBodyText"/>
      </w:pPr>
    </w:p>
    <w:p w14:paraId="66431482"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23BCA847" w14:textId="77777777" w:rsidR="00DF78E1" w:rsidRPr="00BC0D76" w:rsidRDefault="00DF78E1" w:rsidP="00DF78E1">
      <w:pPr>
        <w:pStyle w:val="CRBodyText"/>
      </w:pPr>
    </w:p>
    <w:p w14:paraId="7F4DEDAC"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66CEB9D9" w14:textId="77777777" w:rsidR="00DF78E1" w:rsidRPr="00BC0D76" w:rsidRDefault="00DF78E1" w:rsidP="00DF78E1">
      <w:pPr>
        <w:pStyle w:val="CRBodyText"/>
      </w:pPr>
    </w:p>
    <w:p w14:paraId="0703091F"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988262" w14:textId="77777777" w:rsidR="00DF78E1" w:rsidRPr="00BC0D76" w:rsidRDefault="00DF78E1" w:rsidP="00DF78E1">
      <w:pPr>
        <w:pStyle w:val="CRBodyText"/>
      </w:pPr>
    </w:p>
    <w:p w14:paraId="7A61E3C2" w14:textId="77777777" w:rsidR="004D2163" w:rsidRPr="00BC0D76" w:rsidRDefault="004D2163" w:rsidP="004D2163">
      <w:pPr>
        <w:pStyle w:val="CR1001"/>
      </w:pPr>
      <w:r w:rsidRPr="00BC0D76">
        <w:t>701.13. Reveal</w:t>
      </w:r>
    </w:p>
    <w:p w14:paraId="34E70689" w14:textId="77777777" w:rsidR="003725BB" w:rsidRPr="00BC0D76" w:rsidRDefault="003725BB" w:rsidP="003725BB">
      <w:pPr>
        <w:pStyle w:val="CRBodyText"/>
      </w:pPr>
    </w:p>
    <w:p w14:paraId="70C7275E"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1DF28592" w14:textId="77777777" w:rsidR="003725BB" w:rsidRPr="00BC0D76" w:rsidRDefault="003725BB" w:rsidP="003725BB">
      <w:pPr>
        <w:pStyle w:val="CRBodyText"/>
      </w:pPr>
    </w:p>
    <w:p w14:paraId="267D8A19" w14:textId="77777777" w:rsidR="004D2163" w:rsidRPr="00BC0D76" w:rsidRDefault="004D2163" w:rsidP="004D2163">
      <w:pPr>
        <w:pStyle w:val="CR1001a"/>
      </w:pPr>
      <w:r w:rsidRPr="00BC0D76">
        <w:t>701.13b Revealing a card doesn’t cause it to leave the zone it’s in.</w:t>
      </w:r>
    </w:p>
    <w:p w14:paraId="65D60D02" w14:textId="77777777" w:rsidR="003725BB" w:rsidRPr="00BC0D76" w:rsidRDefault="003725BB" w:rsidP="003725BB">
      <w:pPr>
        <w:pStyle w:val="CRBodyText"/>
      </w:pPr>
    </w:p>
    <w:p w14:paraId="3F75185F" w14:textId="77777777" w:rsidR="004D2163" w:rsidRPr="00BC0D76" w:rsidRDefault="004D2163" w:rsidP="004D2163">
      <w:pPr>
        <w:pStyle w:val="CR1001"/>
      </w:pPr>
      <w:r w:rsidRPr="00BC0D76">
        <w:t>701.14. Sacrifice</w:t>
      </w:r>
    </w:p>
    <w:p w14:paraId="7BFAF6AC" w14:textId="77777777" w:rsidR="003725BB" w:rsidRPr="00BC0D76" w:rsidRDefault="003725BB" w:rsidP="003725BB">
      <w:pPr>
        <w:pStyle w:val="CRBodyText"/>
      </w:pPr>
    </w:p>
    <w:p w14:paraId="24CF1C09"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FBDEE8D" w14:textId="77777777" w:rsidR="003725BB" w:rsidRPr="00BC0D76" w:rsidRDefault="003725BB" w:rsidP="003725BB">
      <w:pPr>
        <w:pStyle w:val="CRBodyText"/>
      </w:pPr>
    </w:p>
    <w:p w14:paraId="3B0C3E41" w14:textId="77777777" w:rsidR="004D2163" w:rsidRPr="00BC0D76" w:rsidRDefault="004D2163" w:rsidP="004D2163">
      <w:pPr>
        <w:pStyle w:val="CR1001"/>
      </w:pPr>
      <w:r w:rsidRPr="00BC0D76">
        <w:t>701.15. Search</w:t>
      </w:r>
    </w:p>
    <w:p w14:paraId="2FAD89FD" w14:textId="77777777" w:rsidR="00757927" w:rsidRPr="00BC0D76" w:rsidRDefault="00757927" w:rsidP="00757927">
      <w:pPr>
        <w:pStyle w:val="CRBodyText"/>
      </w:pPr>
    </w:p>
    <w:p w14:paraId="71DB4272"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4024DA83" w14:textId="77777777" w:rsidR="00DF78E1" w:rsidRPr="00BC0D76" w:rsidRDefault="00DF78E1" w:rsidP="00DF78E1">
      <w:pPr>
        <w:pStyle w:val="CRBodyText"/>
      </w:pPr>
    </w:p>
    <w:p w14:paraId="6ABE4402"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2043F5C4"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60DF9E84" w14:textId="77777777" w:rsidR="00DF78E1" w:rsidRPr="00BC0D76" w:rsidRDefault="00DF78E1" w:rsidP="00DF78E1">
      <w:pPr>
        <w:pStyle w:val="CRBodyText"/>
      </w:pPr>
    </w:p>
    <w:p w14:paraId="087F5C09"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18FA820A"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7DD1205D" w14:textId="77777777" w:rsidR="00DF78E1" w:rsidRPr="00BC0D76" w:rsidRDefault="00DF78E1" w:rsidP="00DF78E1">
      <w:pPr>
        <w:pStyle w:val="CRBodyText"/>
      </w:pPr>
    </w:p>
    <w:p w14:paraId="193EA849"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5AD39DFF" w14:textId="77777777" w:rsidR="00DF78E1" w:rsidRPr="00BC0D76" w:rsidRDefault="00DF78E1" w:rsidP="00DF78E1">
      <w:pPr>
        <w:pStyle w:val="CRBodyText"/>
      </w:pPr>
    </w:p>
    <w:p w14:paraId="60AE0D63" w14:textId="77777777" w:rsidR="004D2163" w:rsidRPr="00BC0D76"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0361368D" w14:textId="77777777" w:rsidR="00DF78E1" w:rsidRPr="00BC0D76" w:rsidRDefault="00DF78E1" w:rsidP="00DF78E1">
      <w:pPr>
        <w:pStyle w:val="CRBodyText"/>
      </w:pPr>
    </w:p>
    <w:p w14:paraId="2BAC160D" w14:textId="77777777" w:rsidR="004D2163" w:rsidRPr="00BC0D76" w:rsidRDefault="004D2163" w:rsidP="004D2163">
      <w:pPr>
        <w:pStyle w:val="CR1001"/>
      </w:pPr>
      <w:r w:rsidRPr="00BC0D76">
        <w:t>701.16. Shuffle</w:t>
      </w:r>
    </w:p>
    <w:p w14:paraId="10CC6A79" w14:textId="77777777" w:rsidR="00DF78E1" w:rsidRPr="00BC0D76" w:rsidRDefault="00DF78E1" w:rsidP="00DF78E1">
      <w:pPr>
        <w:pStyle w:val="CRBodyText"/>
      </w:pPr>
    </w:p>
    <w:p w14:paraId="61D82B79"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64D9C0F5" w14:textId="77777777" w:rsidR="00DF78E1" w:rsidRPr="00BC0D76" w:rsidRDefault="00DF78E1" w:rsidP="00DF78E1">
      <w:pPr>
        <w:pStyle w:val="CRBodyText"/>
      </w:pPr>
    </w:p>
    <w:p w14:paraId="13433AF1"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52DF8AB9" w14:textId="77777777" w:rsidR="00DF78E1" w:rsidRPr="00BC0D76" w:rsidRDefault="00DF78E1" w:rsidP="00DF78E1">
      <w:pPr>
        <w:pStyle w:val="CRBodyText"/>
      </w:pPr>
    </w:p>
    <w:p w14:paraId="430E2DD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2018C24"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5BE09C78" w14:textId="77777777" w:rsidR="00DF78E1" w:rsidRPr="00BC0D76" w:rsidRDefault="00DF78E1" w:rsidP="00DF78E1">
      <w:pPr>
        <w:pStyle w:val="CRBodyText"/>
      </w:pPr>
    </w:p>
    <w:p w14:paraId="5D4D6C72"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7E462C26"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7A3199A7" w14:textId="77777777" w:rsidR="00DF78E1" w:rsidRPr="00BC0D76" w:rsidRDefault="00DF78E1" w:rsidP="00DF78E1">
      <w:pPr>
        <w:pStyle w:val="CRBodyText"/>
      </w:pPr>
    </w:p>
    <w:p w14:paraId="7EA776BE"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79835E0B"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339F1D3E" w14:textId="77777777" w:rsidR="00DF78E1" w:rsidRPr="00BC0D76" w:rsidRDefault="00DF78E1" w:rsidP="00DF78E1">
      <w:pPr>
        <w:pStyle w:val="CRBodyText"/>
      </w:pPr>
    </w:p>
    <w:p w14:paraId="1EAD3F48"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43767CD0" w14:textId="77777777" w:rsidR="00DF78E1" w:rsidRPr="00BC0D76" w:rsidRDefault="00DF78E1" w:rsidP="00DF78E1">
      <w:pPr>
        <w:pStyle w:val="CRBodyText"/>
      </w:pPr>
    </w:p>
    <w:p w14:paraId="70F273EC"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794ECF0C" w14:textId="77777777" w:rsidR="004D2D88" w:rsidRPr="00BC0D76" w:rsidRDefault="004D2D88" w:rsidP="004D2D88">
      <w:pPr>
        <w:pStyle w:val="CRBodyText"/>
      </w:pPr>
    </w:p>
    <w:p w14:paraId="21783818" w14:textId="77777777" w:rsidR="004D2163" w:rsidRPr="00BC0D76" w:rsidRDefault="004D2163" w:rsidP="004D2163">
      <w:pPr>
        <w:pStyle w:val="CR1001"/>
      </w:pPr>
      <w:r w:rsidRPr="00BC0D76">
        <w:t>701.17. Tap and Untap</w:t>
      </w:r>
    </w:p>
    <w:p w14:paraId="353F2B54" w14:textId="77777777" w:rsidR="004D2D88" w:rsidRPr="00BC0D76" w:rsidRDefault="004D2D88" w:rsidP="004D2D88">
      <w:pPr>
        <w:pStyle w:val="CRBodyText"/>
      </w:pPr>
    </w:p>
    <w:p w14:paraId="30341399" w14:textId="77777777" w:rsidR="004D2163" w:rsidRPr="00BC0D76" w:rsidRDefault="004D2163" w:rsidP="004D2163">
      <w:pPr>
        <w:pStyle w:val="CR1001a"/>
      </w:pPr>
      <w:r w:rsidRPr="00BC0D76">
        <w:t>701.17a To tap a permanent, turn it sideways from an upright position. Only untapped permanents can be tapped.</w:t>
      </w:r>
    </w:p>
    <w:p w14:paraId="00DCE4B9" w14:textId="77777777" w:rsidR="004D2D88" w:rsidRPr="00BC0D76" w:rsidRDefault="004D2D88" w:rsidP="004D2D88">
      <w:pPr>
        <w:pStyle w:val="CRBodyText"/>
      </w:pPr>
    </w:p>
    <w:p w14:paraId="3E1A5C36"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5F6A0208" w14:textId="77777777" w:rsidR="004D2D88" w:rsidRPr="00BC0D76" w:rsidRDefault="004D2D88" w:rsidP="004D2D88">
      <w:pPr>
        <w:pStyle w:val="CRBodyText"/>
      </w:pPr>
    </w:p>
    <w:p w14:paraId="66A02B65" w14:textId="77777777" w:rsidR="004D2163" w:rsidRPr="00BC0D76" w:rsidRDefault="004D2163" w:rsidP="004D2163">
      <w:pPr>
        <w:pStyle w:val="CR1001"/>
      </w:pPr>
      <w:r w:rsidRPr="00BC0D76">
        <w:t>701.18. Scry</w:t>
      </w:r>
    </w:p>
    <w:p w14:paraId="406CB1F0" w14:textId="77777777" w:rsidR="004D2D88" w:rsidRPr="00BC0D76" w:rsidRDefault="004D2D88" w:rsidP="004D2D88">
      <w:pPr>
        <w:pStyle w:val="CRBodyText"/>
      </w:pPr>
    </w:p>
    <w:p w14:paraId="067C07D4"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536E101B" w14:textId="77777777" w:rsidR="004D2D88" w:rsidRPr="00BC0D76" w:rsidRDefault="004D2D88" w:rsidP="004D2D88">
      <w:pPr>
        <w:pStyle w:val="CRBodyText"/>
      </w:pPr>
    </w:p>
    <w:p w14:paraId="76AF1E6A" w14:textId="77777777" w:rsidR="004D2163" w:rsidRPr="00BC0D76" w:rsidRDefault="004D2163" w:rsidP="004D2163">
      <w:pPr>
        <w:pStyle w:val="CR1001"/>
      </w:pPr>
      <w:r w:rsidRPr="00BC0D76">
        <w:t>701.19. Fateseal</w:t>
      </w:r>
    </w:p>
    <w:p w14:paraId="24F32958" w14:textId="77777777" w:rsidR="004D2D88" w:rsidRPr="00BC0D76" w:rsidRDefault="004D2D88" w:rsidP="004D2D88">
      <w:pPr>
        <w:pStyle w:val="CRBodyText"/>
      </w:pPr>
    </w:p>
    <w:p w14:paraId="18D3E012"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1F85D0B0" w14:textId="77777777" w:rsidR="004D2D88" w:rsidRPr="00BC0D76" w:rsidRDefault="004D2D88" w:rsidP="004D2D88">
      <w:pPr>
        <w:pStyle w:val="CRBodyText"/>
      </w:pPr>
    </w:p>
    <w:p w14:paraId="4627DABC" w14:textId="77777777" w:rsidR="004D2163" w:rsidRPr="00BC0D76" w:rsidRDefault="004D2163" w:rsidP="004D2163">
      <w:pPr>
        <w:pStyle w:val="CR1001"/>
      </w:pPr>
      <w:r w:rsidRPr="00BC0D76">
        <w:t>701.20. Clash</w:t>
      </w:r>
    </w:p>
    <w:p w14:paraId="7123AC34" w14:textId="77777777" w:rsidR="004D2D88" w:rsidRPr="00BC0D76" w:rsidRDefault="004D2D88" w:rsidP="004D2D88">
      <w:pPr>
        <w:pStyle w:val="CRBodyText"/>
      </w:pPr>
    </w:p>
    <w:p w14:paraId="35A0D954"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042A985C" w14:textId="77777777" w:rsidR="004D2D88" w:rsidRPr="00BC0D76" w:rsidRDefault="004D2D88" w:rsidP="004D2D88">
      <w:pPr>
        <w:pStyle w:val="CRBodyText"/>
      </w:pPr>
    </w:p>
    <w:p w14:paraId="7CD0B8B9" w14:textId="77777777" w:rsidR="004D2163" w:rsidRPr="00BC0D76" w:rsidRDefault="004D2163" w:rsidP="004D2163">
      <w:pPr>
        <w:pStyle w:val="CR1001a"/>
      </w:pPr>
      <w:r w:rsidRPr="00BC0D76">
        <w:t>701.20b “Clash with an opponent” means “Choose an opponent. You and that opponent each clash.”</w:t>
      </w:r>
    </w:p>
    <w:p w14:paraId="6BA3C0DC" w14:textId="77777777" w:rsidR="004D2D88" w:rsidRPr="00BC0D76" w:rsidRDefault="004D2D88" w:rsidP="004D2D88">
      <w:pPr>
        <w:pStyle w:val="CRBodyText"/>
      </w:pPr>
    </w:p>
    <w:p w14:paraId="60C3612C"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5436DC50" w14:textId="77777777" w:rsidR="004D2D88" w:rsidRPr="00BC0D76" w:rsidRDefault="004D2D88" w:rsidP="004D2D88">
      <w:pPr>
        <w:pStyle w:val="CRBodyText"/>
      </w:pPr>
    </w:p>
    <w:p w14:paraId="6AD8A864" w14:textId="77777777" w:rsidR="004D2163" w:rsidRPr="00BC0D76" w:rsidRDefault="004D2163" w:rsidP="004D2163">
      <w:pPr>
        <w:pStyle w:val="CR1001"/>
      </w:pPr>
      <w:r w:rsidRPr="00BC0D76">
        <w:t>701.21. Planeswalk</w:t>
      </w:r>
    </w:p>
    <w:p w14:paraId="051D684C" w14:textId="77777777" w:rsidR="004D2D88" w:rsidRPr="00BC0D76" w:rsidRDefault="004D2D88" w:rsidP="004D2D88">
      <w:pPr>
        <w:pStyle w:val="CRBodyText"/>
      </w:pPr>
    </w:p>
    <w:p w14:paraId="4A287A8D"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0923C3C" w14:textId="77777777" w:rsidR="004D2D88" w:rsidRPr="00BC0D76" w:rsidRDefault="004D2D88" w:rsidP="004D2D88">
      <w:pPr>
        <w:pStyle w:val="CRBodyText"/>
      </w:pPr>
    </w:p>
    <w:p w14:paraId="2523FDBC"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6892B35F" w14:textId="77777777" w:rsidR="004D2D88" w:rsidRPr="00BC0D76" w:rsidRDefault="004D2D88" w:rsidP="004D2D88">
      <w:pPr>
        <w:pStyle w:val="CRBodyText"/>
      </w:pPr>
    </w:p>
    <w:p w14:paraId="0A86AA51"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57AED0F2" w14:textId="77777777" w:rsidR="004D2D88" w:rsidRPr="00BC0D76" w:rsidRDefault="004D2D88" w:rsidP="004D2D88">
      <w:pPr>
        <w:pStyle w:val="CRBodyText"/>
      </w:pPr>
    </w:p>
    <w:p w14:paraId="2A13D22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3F4555A2" w14:textId="77777777" w:rsidR="008E723F" w:rsidRPr="00BC0D76" w:rsidRDefault="008E723F" w:rsidP="008E723F">
      <w:pPr>
        <w:pStyle w:val="CRBodyText"/>
      </w:pPr>
    </w:p>
    <w:p w14:paraId="63C5B1C5" w14:textId="77777777" w:rsidR="004D2163" w:rsidRPr="00BC0D76" w:rsidRDefault="004D2163" w:rsidP="004D2163">
      <w:pPr>
        <w:pStyle w:val="CR1001"/>
      </w:pPr>
      <w:r w:rsidRPr="00BC0D76">
        <w:t>701.22. Set in Motion</w:t>
      </w:r>
    </w:p>
    <w:p w14:paraId="2A133E2F" w14:textId="77777777" w:rsidR="008E723F" w:rsidRPr="00BC0D76" w:rsidRDefault="008E723F" w:rsidP="008E723F">
      <w:pPr>
        <w:pStyle w:val="CRBodyText"/>
      </w:pPr>
    </w:p>
    <w:p w14:paraId="1EC48955"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2EBD8E36" w14:textId="77777777" w:rsidR="00431DD5" w:rsidRPr="00BC0D76" w:rsidRDefault="00431DD5" w:rsidP="00431DD5">
      <w:pPr>
        <w:pStyle w:val="CRBodyText"/>
      </w:pPr>
    </w:p>
    <w:p w14:paraId="34162297" w14:textId="77777777" w:rsidR="004D2163" w:rsidRPr="00BC0D76" w:rsidRDefault="004D2163" w:rsidP="004D2163">
      <w:pPr>
        <w:pStyle w:val="CR1001a"/>
      </w:pPr>
      <w:r w:rsidRPr="00BC0D76">
        <w:t>701.22b To set a scheme in motion, move it off the top of your scheme deck and turn it face up.</w:t>
      </w:r>
    </w:p>
    <w:p w14:paraId="45338301" w14:textId="77777777" w:rsidR="00431DD5" w:rsidRPr="00BC0D76" w:rsidRDefault="00431DD5" w:rsidP="00431DD5">
      <w:pPr>
        <w:pStyle w:val="CRBodyText"/>
      </w:pPr>
    </w:p>
    <w:p w14:paraId="562B7C21" w14:textId="77777777" w:rsidR="004D2163" w:rsidRPr="00BC0D76" w:rsidRDefault="004D2163" w:rsidP="004D2163">
      <w:pPr>
        <w:pStyle w:val="CR1001"/>
      </w:pPr>
      <w:r w:rsidRPr="00BC0D76">
        <w:t>701.23. Abandon</w:t>
      </w:r>
    </w:p>
    <w:p w14:paraId="203C5271" w14:textId="77777777" w:rsidR="00431DD5" w:rsidRPr="00BC0D76" w:rsidRDefault="00431DD5" w:rsidP="00431DD5">
      <w:pPr>
        <w:pStyle w:val="CRBodyText"/>
      </w:pPr>
    </w:p>
    <w:p w14:paraId="5A7E7CCF"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39056D3B" w14:textId="77777777" w:rsidR="00431DD5" w:rsidRPr="00BC0D76" w:rsidRDefault="00431DD5" w:rsidP="00431DD5">
      <w:pPr>
        <w:pStyle w:val="CRBodyText"/>
      </w:pPr>
    </w:p>
    <w:p w14:paraId="7141214D" w14:textId="77777777" w:rsidR="004D2163" w:rsidRPr="00BC0D76" w:rsidRDefault="004D2163" w:rsidP="004D2163">
      <w:pPr>
        <w:pStyle w:val="CR1001a"/>
      </w:pPr>
      <w:r w:rsidRPr="00BC0D76">
        <w:t>701.23b To abandon a scheme, turn it face down and put it on the bottom of its owner’s scheme deck.</w:t>
      </w:r>
    </w:p>
    <w:p w14:paraId="6435A1EA" w14:textId="77777777" w:rsidR="00431DD5" w:rsidRPr="00BC0D76" w:rsidRDefault="00431DD5" w:rsidP="00431DD5">
      <w:pPr>
        <w:pStyle w:val="CRBodyText"/>
      </w:pPr>
    </w:p>
    <w:p w14:paraId="3541FA64" w14:textId="77777777" w:rsidR="004D2163" w:rsidRPr="00BC0D76" w:rsidRDefault="004D2163" w:rsidP="004D2163">
      <w:pPr>
        <w:pStyle w:val="CR1001"/>
      </w:pPr>
      <w:r w:rsidRPr="00BC0D76">
        <w:t>701.24. Proliferate</w:t>
      </w:r>
    </w:p>
    <w:p w14:paraId="10D69C9D" w14:textId="77777777" w:rsidR="00431DD5" w:rsidRPr="00BC0D76" w:rsidRDefault="00431DD5" w:rsidP="00431DD5">
      <w:pPr>
        <w:pStyle w:val="CRBodyText"/>
      </w:pPr>
    </w:p>
    <w:p w14:paraId="2347A04D"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78918511" w14:textId="77777777" w:rsidR="00431DD5" w:rsidRPr="00BC0D76" w:rsidRDefault="00431DD5" w:rsidP="00431DD5">
      <w:pPr>
        <w:pStyle w:val="CRBodyText"/>
      </w:pPr>
    </w:p>
    <w:p w14:paraId="0544BDAE"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392D692B" w14:textId="77777777" w:rsidR="004D2163" w:rsidRPr="00BC0D76" w:rsidRDefault="004D2163" w:rsidP="004D2163">
      <w:pPr>
        <w:pStyle w:val="CR1001a"/>
      </w:pPr>
    </w:p>
    <w:p w14:paraId="1E286FDD"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01AACF12" w14:textId="77777777" w:rsidR="00431DD5" w:rsidRPr="00BC0D76" w:rsidRDefault="00431DD5" w:rsidP="00431DD5">
      <w:pPr>
        <w:pStyle w:val="CRBodyText"/>
      </w:pPr>
    </w:p>
    <w:p w14:paraId="2272A866" w14:textId="77777777" w:rsidR="004D2163" w:rsidRPr="00BC0D76" w:rsidRDefault="004D2163" w:rsidP="004D2163">
      <w:pPr>
        <w:pStyle w:val="CR1001"/>
      </w:pPr>
      <w:r w:rsidRPr="00BC0D76">
        <w:t>701.25. Transform</w:t>
      </w:r>
    </w:p>
    <w:p w14:paraId="41F6DAB5" w14:textId="77777777" w:rsidR="00431DD5" w:rsidRPr="00BC0D76" w:rsidRDefault="00431DD5" w:rsidP="00431DD5">
      <w:pPr>
        <w:pStyle w:val="CRBodyText"/>
      </w:pPr>
    </w:p>
    <w:p w14:paraId="2950DE15"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687A96C4" w14:textId="77777777" w:rsidR="00431DD5" w:rsidRPr="00BC0D76" w:rsidRDefault="00431DD5" w:rsidP="00431DD5">
      <w:pPr>
        <w:pStyle w:val="CRBodyText"/>
      </w:pPr>
    </w:p>
    <w:p w14:paraId="15CDE289" w14:textId="77777777" w:rsidR="004D2163" w:rsidRPr="00BC0D76" w:rsidRDefault="004D2163" w:rsidP="004D2163">
      <w:pPr>
        <w:pStyle w:val="CR1001a"/>
      </w:pPr>
      <w:r w:rsidRPr="00BC0D76">
        <w:t>701.25b To transform a permanent, turn it over so that its other face is up.</w:t>
      </w:r>
    </w:p>
    <w:p w14:paraId="1442F9EC" w14:textId="77777777" w:rsidR="00431DD5" w:rsidRPr="00BC0D76" w:rsidRDefault="00431DD5" w:rsidP="00431DD5">
      <w:pPr>
        <w:pStyle w:val="CRBodyText"/>
      </w:pPr>
    </w:p>
    <w:p w14:paraId="247BE041"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F2AFA2D" w14:textId="77777777" w:rsidR="00F40055" w:rsidRPr="00BC0D76" w:rsidRDefault="00F40055" w:rsidP="00F40055">
      <w:pPr>
        <w:pStyle w:val="CRBodyText"/>
      </w:pPr>
    </w:p>
    <w:p w14:paraId="046EA531"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061DC569" w14:textId="77777777" w:rsidR="00F40055" w:rsidRPr="00BC0D76" w:rsidRDefault="00F40055" w:rsidP="00F40055">
      <w:pPr>
        <w:pStyle w:val="CRBodyText"/>
      </w:pPr>
    </w:p>
    <w:p w14:paraId="2E3C7DCA" w14:textId="77777777" w:rsidR="004D2163" w:rsidRDefault="004D2163" w:rsidP="004D2163">
      <w:pPr>
        <w:pStyle w:val="CR1001"/>
      </w:pPr>
      <w:r>
        <w:t>701.26. Detain</w:t>
      </w:r>
    </w:p>
    <w:p w14:paraId="48C3443D" w14:textId="77777777" w:rsidR="00F40055" w:rsidRPr="00BC0D76" w:rsidRDefault="00F40055" w:rsidP="00F40055">
      <w:pPr>
        <w:pStyle w:val="CRBodyText"/>
      </w:pPr>
    </w:p>
    <w:p w14:paraId="16550495" w14:textId="77777777" w:rsidR="004D2163" w:rsidRPr="00B2230D" w:rsidRDefault="004D2163" w:rsidP="004D2163">
      <w:pPr>
        <w:pStyle w:val="CR1001a"/>
        <w:rPr>
          <w:lang w:val="en"/>
        </w:rPr>
      </w:pPr>
      <w:r w:rsidRPr="00B2230D">
        <w:rPr>
          <w:lang w:val="en"/>
        </w:rPr>
        <w:t>701.26a Certain spells and abilities can detain a permanent. Until the next turn of the controller of that spell or ability, that permanent can’t attack or block and its activated abilities can’t be activated.</w:t>
      </w:r>
    </w:p>
    <w:p w14:paraId="5B5E3926" w14:textId="77777777" w:rsidR="00F40055" w:rsidRPr="00BC0D76" w:rsidRDefault="00F40055" w:rsidP="00F40055">
      <w:pPr>
        <w:pStyle w:val="CRBodyText"/>
      </w:pPr>
    </w:p>
    <w:p w14:paraId="76D76A39" w14:textId="77777777" w:rsidR="004D2163" w:rsidRDefault="004D2163" w:rsidP="004D2163">
      <w:pPr>
        <w:pStyle w:val="CR1001"/>
      </w:pPr>
      <w:r>
        <w:t>701.27. Populate</w:t>
      </w:r>
    </w:p>
    <w:p w14:paraId="3F4F2C2B" w14:textId="77777777" w:rsidR="00F40055" w:rsidRPr="00BC0D76" w:rsidRDefault="00F40055" w:rsidP="00F40055">
      <w:pPr>
        <w:pStyle w:val="CRBodyText"/>
      </w:pPr>
    </w:p>
    <w:p w14:paraId="0FF4DA39"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48F021D8" w14:textId="77777777" w:rsidR="00F40055" w:rsidRPr="00BC0D76" w:rsidRDefault="00F40055" w:rsidP="00F40055">
      <w:pPr>
        <w:pStyle w:val="CRBodyText"/>
      </w:pPr>
    </w:p>
    <w:p w14:paraId="0D6C9303" w14:textId="77777777" w:rsidR="004D2163" w:rsidRPr="00B2230D" w:rsidRDefault="004D2163" w:rsidP="004D2163">
      <w:pPr>
        <w:pStyle w:val="CR1001a"/>
      </w:pPr>
      <w:r w:rsidRPr="00B2230D">
        <w:t>701.27b If you control no creature tokens when instructed to populate, you won’t put a token onto the battlefield.</w:t>
      </w:r>
    </w:p>
    <w:p w14:paraId="6FCDE5A7" w14:textId="77777777" w:rsidR="00F40055" w:rsidRPr="00BC0D76" w:rsidRDefault="00F40055" w:rsidP="00F40055">
      <w:pPr>
        <w:pStyle w:val="CRBodyText"/>
      </w:pPr>
    </w:p>
    <w:p w14:paraId="45D77CDE" w14:textId="77777777" w:rsidR="004D2163" w:rsidRPr="00BC0D76" w:rsidRDefault="004D2163" w:rsidP="00DB450E">
      <w:pPr>
        <w:pStyle w:val="CR1100"/>
      </w:pPr>
      <w:r w:rsidRPr="00BC0D76">
        <w:lastRenderedPageBreak/>
        <w:t>702. Keyword Abilities</w:t>
      </w:r>
    </w:p>
    <w:p w14:paraId="539E3C24" w14:textId="77777777" w:rsidR="00EA110A" w:rsidRPr="00BC0D76" w:rsidRDefault="00EA110A" w:rsidP="00EA110A">
      <w:pPr>
        <w:pStyle w:val="CRBodyText"/>
      </w:pPr>
    </w:p>
    <w:p w14:paraId="462A56E6"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63850B6E" w14:textId="77777777" w:rsidR="00EA110A" w:rsidRPr="00BC0D76" w:rsidRDefault="00EA110A" w:rsidP="00EA110A">
      <w:pPr>
        <w:pStyle w:val="CRBodyText"/>
      </w:pPr>
    </w:p>
    <w:p w14:paraId="037E2DD5" w14:textId="77777777" w:rsidR="004D2163" w:rsidRPr="00BC0D76" w:rsidRDefault="004D2163" w:rsidP="004D2163">
      <w:pPr>
        <w:pStyle w:val="CR1001"/>
      </w:pPr>
      <w:r w:rsidRPr="00BC0D76">
        <w:t>702.2. Deathtouch</w:t>
      </w:r>
    </w:p>
    <w:p w14:paraId="78760AB0" w14:textId="77777777" w:rsidR="00EA110A" w:rsidRPr="00BC0D76" w:rsidRDefault="00EA110A" w:rsidP="00EA110A">
      <w:pPr>
        <w:pStyle w:val="CRBodyText"/>
      </w:pPr>
    </w:p>
    <w:p w14:paraId="14324670" w14:textId="77777777" w:rsidR="004D2163" w:rsidRPr="00BC0D76" w:rsidRDefault="004D2163" w:rsidP="004D2163">
      <w:pPr>
        <w:pStyle w:val="CR1001a"/>
      </w:pPr>
      <w:r w:rsidRPr="00BC0D76">
        <w:t>702.2a Deathtouch is a static ability.</w:t>
      </w:r>
    </w:p>
    <w:p w14:paraId="2C5BA957" w14:textId="77777777" w:rsidR="00EA110A" w:rsidRPr="00BC0D76" w:rsidRDefault="00EA110A" w:rsidP="00EA110A">
      <w:pPr>
        <w:pStyle w:val="CRBodyText"/>
      </w:pPr>
    </w:p>
    <w:p w14:paraId="099FD031"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2D1F973" w14:textId="77777777" w:rsidR="00EA110A" w:rsidRPr="00BC0D76" w:rsidRDefault="00EA110A" w:rsidP="00EA110A">
      <w:pPr>
        <w:pStyle w:val="CRBodyText"/>
      </w:pPr>
    </w:p>
    <w:p w14:paraId="2490558A"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021460CB" w14:textId="77777777" w:rsidR="00EA110A" w:rsidRPr="00BC0D76" w:rsidRDefault="00EA110A" w:rsidP="00EA110A">
      <w:pPr>
        <w:pStyle w:val="CRBodyText"/>
      </w:pPr>
    </w:p>
    <w:p w14:paraId="1AB56139"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2B36B042" w14:textId="77777777" w:rsidR="00EA110A" w:rsidRPr="00BC0D76" w:rsidRDefault="00EA110A" w:rsidP="00EA110A">
      <w:pPr>
        <w:pStyle w:val="CRBodyText"/>
      </w:pPr>
    </w:p>
    <w:p w14:paraId="5D555A15"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57ED48" w14:textId="77777777" w:rsidR="00EA110A" w:rsidRPr="00BC0D76" w:rsidRDefault="00EA110A" w:rsidP="00EA110A">
      <w:pPr>
        <w:pStyle w:val="CRBodyText"/>
      </w:pPr>
    </w:p>
    <w:p w14:paraId="457CA961" w14:textId="77777777" w:rsidR="004D2163" w:rsidRPr="00BC0D76" w:rsidRDefault="004D2163" w:rsidP="004D2163">
      <w:pPr>
        <w:pStyle w:val="CR1001a"/>
      </w:pPr>
      <w:r w:rsidRPr="00BC0D76">
        <w:t>702.2f Multiple instances of deathtouch on the same object are redundant.</w:t>
      </w:r>
    </w:p>
    <w:p w14:paraId="63F4BF33" w14:textId="77777777" w:rsidR="00EA110A" w:rsidRPr="00BC0D76" w:rsidRDefault="00EA110A" w:rsidP="00EA110A">
      <w:pPr>
        <w:pStyle w:val="CRBodyText"/>
      </w:pPr>
    </w:p>
    <w:p w14:paraId="358DDF97" w14:textId="77777777" w:rsidR="004D2163" w:rsidRPr="00BC0D76" w:rsidRDefault="004D2163" w:rsidP="004D2163">
      <w:pPr>
        <w:pStyle w:val="CR1001"/>
      </w:pPr>
      <w:r w:rsidRPr="00BC0D76">
        <w:t>702.3. Defender</w:t>
      </w:r>
    </w:p>
    <w:p w14:paraId="30B3273B" w14:textId="77777777" w:rsidR="00EA110A" w:rsidRPr="00BC0D76" w:rsidRDefault="00EA110A" w:rsidP="00EA110A">
      <w:pPr>
        <w:pStyle w:val="CRBodyText"/>
      </w:pPr>
    </w:p>
    <w:p w14:paraId="65CC2BBB" w14:textId="77777777" w:rsidR="004D2163" w:rsidRPr="00BC0D76" w:rsidRDefault="004D2163" w:rsidP="004D2163">
      <w:pPr>
        <w:pStyle w:val="CR1001a"/>
      </w:pPr>
      <w:r w:rsidRPr="00BC0D76">
        <w:t>702.3a Defender is a static ability.</w:t>
      </w:r>
    </w:p>
    <w:p w14:paraId="6725D040" w14:textId="77777777" w:rsidR="00EA110A" w:rsidRPr="00BC0D76" w:rsidRDefault="00EA110A" w:rsidP="00EA110A">
      <w:pPr>
        <w:pStyle w:val="CRBodyText"/>
      </w:pPr>
    </w:p>
    <w:p w14:paraId="4BD9192F" w14:textId="77777777" w:rsidR="004D2163" w:rsidRPr="00BC0D76" w:rsidRDefault="004D2163" w:rsidP="004D2163">
      <w:pPr>
        <w:pStyle w:val="CR1001a"/>
      </w:pPr>
      <w:r w:rsidRPr="00BC0D76">
        <w:t>702.3b A creature with defender can’t attack.</w:t>
      </w:r>
    </w:p>
    <w:p w14:paraId="61251865" w14:textId="77777777" w:rsidR="00EA110A" w:rsidRPr="00BC0D76" w:rsidRDefault="00EA110A" w:rsidP="00EA110A">
      <w:pPr>
        <w:pStyle w:val="CRBodyText"/>
      </w:pPr>
    </w:p>
    <w:p w14:paraId="5FC127F9" w14:textId="77777777" w:rsidR="004D2163" w:rsidRPr="00BC0D76" w:rsidRDefault="004D2163" w:rsidP="004D2163">
      <w:pPr>
        <w:pStyle w:val="CR1001a"/>
      </w:pPr>
      <w:r w:rsidRPr="00BC0D76">
        <w:t>702.3c Multiple instances of defender on the same creature are redundant.</w:t>
      </w:r>
    </w:p>
    <w:p w14:paraId="537C430C" w14:textId="77777777" w:rsidR="00EA110A" w:rsidRPr="00BC0D76" w:rsidRDefault="00EA110A" w:rsidP="00EA110A">
      <w:pPr>
        <w:pStyle w:val="CRBodyText"/>
      </w:pPr>
    </w:p>
    <w:p w14:paraId="5302739F" w14:textId="77777777" w:rsidR="004D2163" w:rsidRPr="00BC0D76" w:rsidRDefault="004D2163" w:rsidP="004D2163">
      <w:pPr>
        <w:pStyle w:val="CR1001"/>
      </w:pPr>
      <w:r w:rsidRPr="00BC0D76">
        <w:t>702.4. Double Strike</w:t>
      </w:r>
    </w:p>
    <w:p w14:paraId="009CDB43" w14:textId="77777777" w:rsidR="00640EA2" w:rsidRPr="00BC0D76" w:rsidRDefault="00640EA2" w:rsidP="00640EA2">
      <w:pPr>
        <w:pStyle w:val="CRBodyText"/>
      </w:pPr>
    </w:p>
    <w:p w14:paraId="331D3C6D"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676DF6AB" w14:textId="77777777" w:rsidR="00640EA2" w:rsidRPr="00BC0D76" w:rsidRDefault="00640EA2" w:rsidP="00640EA2">
      <w:pPr>
        <w:pStyle w:val="CRBodyText"/>
      </w:pPr>
    </w:p>
    <w:p w14:paraId="451FC74A"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053899B9" w14:textId="77777777" w:rsidR="00640EA2" w:rsidRPr="00BC0D76" w:rsidRDefault="00640EA2" w:rsidP="00640EA2">
      <w:pPr>
        <w:pStyle w:val="CRBodyText"/>
      </w:pPr>
    </w:p>
    <w:p w14:paraId="36E5A808"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400B1BDC" w14:textId="77777777" w:rsidR="00640EA2" w:rsidRPr="00BC0D76" w:rsidRDefault="00640EA2" w:rsidP="00640EA2">
      <w:pPr>
        <w:pStyle w:val="CRBodyText"/>
      </w:pPr>
    </w:p>
    <w:p w14:paraId="05562A33"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7803ACDA" w14:textId="77777777" w:rsidR="00640EA2" w:rsidRPr="00BC0D76" w:rsidRDefault="00640EA2" w:rsidP="00640EA2">
      <w:pPr>
        <w:pStyle w:val="CRBodyText"/>
      </w:pPr>
    </w:p>
    <w:p w14:paraId="19F62C5E" w14:textId="77777777" w:rsidR="004D2163" w:rsidRPr="00BC0D76" w:rsidRDefault="004D2163" w:rsidP="004D2163">
      <w:pPr>
        <w:pStyle w:val="CR1001a"/>
      </w:pPr>
      <w:r w:rsidRPr="00BC0D76">
        <w:t>702.4e Multiple instances of double strike on the same creature are redundant.</w:t>
      </w:r>
    </w:p>
    <w:p w14:paraId="20870CD3" w14:textId="77777777" w:rsidR="00640EA2" w:rsidRPr="00BC0D76" w:rsidRDefault="00640EA2" w:rsidP="00640EA2">
      <w:pPr>
        <w:pStyle w:val="CRBodyText"/>
      </w:pPr>
    </w:p>
    <w:p w14:paraId="620761F8" w14:textId="77777777" w:rsidR="004D2163" w:rsidRPr="00BC0D76" w:rsidRDefault="004D2163" w:rsidP="004D2163">
      <w:pPr>
        <w:pStyle w:val="CR1001"/>
      </w:pPr>
      <w:r w:rsidRPr="00BC0D76">
        <w:lastRenderedPageBreak/>
        <w:t>702.5. Enchant</w:t>
      </w:r>
    </w:p>
    <w:p w14:paraId="6D29F9DB" w14:textId="77777777" w:rsidR="00D46A62" w:rsidRPr="00BC0D76" w:rsidRDefault="00D46A62" w:rsidP="00D46A62">
      <w:pPr>
        <w:pStyle w:val="CRBodyText"/>
      </w:pPr>
    </w:p>
    <w:p w14:paraId="33D98F9E"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7E633201" w14:textId="77777777" w:rsidR="00D46A62" w:rsidRPr="00BC0D76" w:rsidRDefault="00D46A62" w:rsidP="00D46A62">
      <w:pPr>
        <w:pStyle w:val="CRBodyText"/>
      </w:pPr>
    </w:p>
    <w:p w14:paraId="64C9F5DF" w14:textId="77777777" w:rsidR="004D2163" w:rsidRPr="00BC0D76" w:rsidRDefault="004D2163" w:rsidP="004D2163">
      <w:pPr>
        <w:pStyle w:val="CR1001a"/>
      </w:pPr>
      <w:r w:rsidRPr="00BC0D76">
        <w:t>702.5b For more information on Auras, see rule 303, “Enchantments.”</w:t>
      </w:r>
    </w:p>
    <w:p w14:paraId="3E823C7C" w14:textId="77777777" w:rsidR="00D46A62" w:rsidRPr="00BC0D76" w:rsidRDefault="00D46A62" w:rsidP="00D46A62">
      <w:pPr>
        <w:pStyle w:val="CRBodyText"/>
      </w:pPr>
    </w:p>
    <w:p w14:paraId="61D9BE9B"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25573F15" w14:textId="77777777" w:rsidR="00D46A62" w:rsidRPr="00BC0D76" w:rsidRDefault="00D46A62" w:rsidP="00D46A62">
      <w:pPr>
        <w:pStyle w:val="CRBodyText"/>
      </w:pPr>
    </w:p>
    <w:p w14:paraId="2B2DE0C9"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F1BE0E6" w14:textId="77777777" w:rsidR="00D46A62" w:rsidRPr="00BC0D76" w:rsidRDefault="00D46A62" w:rsidP="00D46A62">
      <w:pPr>
        <w:pStyle w:val="CRBodyText"/>
      </w:pPr>
    </w:p>
    <w:p w14:paraId="3EDF4E87" w14:textId="77777777" w:rsidR="004D2163" w:rsidRPr="00BC0D76" w:rsidRDefault="004D2163" w:rsidP="004D2163">
      <w:pPr>
        <w:pStyle w:val="CR1001"/>
      </w:pPr>
      <w:r w:rsidRPr="00BC0D76">
        <w:t>702.6. Equip</w:t>
      </w:r>
    </w:p>
    <w:p w14:paraId="3E4BD3B0" w14:textId="77777777" w:rsidR="00D46A62" w:rsidRPr="00BC0D76" w:rsidRDefault="00D46A62" w:rsidP="00D46A62">
      <w:pPr>
        <w:pStyle w:val="CRBodyText"/>
      </w:pPr>
    </w:p>
    <w:p w14:paraId="4988839F"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0B8F89FC" w14:textId="77777777" w:rsidR="00D46A62" w:rsidRPr="00BC0D76" w:rsidRDefault="00D46A62" w:rsidP="00D46A62">
      <w:pPr>
        <w:pStyle w:val="CRBodyText"/>
      </w:pPr>
    </w:p>
    <w:p w14:paraId="29F6A609" w14:textId="77777777" w:rsidR="004D2163" w:rsidRPr="00BC0D76" w:rsidRDefault="004D2163" w:rsidP="004D2163">
      <w:pPr>
        <w:pStyle w:val="CR1001a"/>
      </w:pPr>
      <w:r w:rsidRPr="00BC0D76">
        <w:t>702.6b For more information about Equipment, see rule 301, “Artifacts.”</w:t>
      </w:r>
    </w:p>
    <w:p w14:paraId="1CAD4564" w14:textId="77777777" w:rsidR="00D46A62" w:rsidRPr="00BC0D76" w:rsidRDefault="00D46A62" w:rsidP="00D46A62">
      <w:pPr>
        <w:pStyle w:val="CRBodyText"/>
      </w:pPr>
      <w:bookmarkStart w:id="18" w:name="OLE_LINK60"/>
    </w:p>
    <w:p w14:paraId="6BFCCF24" w14:textId="77777777" w:rsidR="004D2163" w:rsidRPr="00BC0D76" w:rsidRDefault="004D2163" w:rsidP="004D2163">
      <w:pPr>
        <w:pStyle w:val="CR1001a"/>
      </w:pPr>
      <w:r w:rsidRPr="00BC0D76">
        <w:t>702.6c If a permanent has multiple instances of equip, any of its equip abilities may be activated.</w:t>
      </w:r>
    </w:p>
    <w:bookmarkEnd w:id="18"/>
    <w:p w14:paraId="19A94111" w14:textId="77777777" w:rsidR="00D46A62" w:rsidRPr="00BC0D76" w:rsidRDefault="00D46A62" w:rsidP="00D46A62">
      <w:pPr>
        <w:pStyle w:val="CRBodyText"/>
      </w:pPr>
    </w:p>
    <w:p w14:paraId="07E578A3" w14:textId="77777777" w:rsidR="004D2163" w:rsidRPr="00BC0D76" w:rsidRDefault="004D2163" w:rsidP="004D2163">
      <w:pPr>
        <w:pStyle w:val="CR1001"/>
      </w:pPr>
      <w:r w:rsidRPr="00BC0D76">
        <w:t>702.7. First Strike</w:t>
      </w:r>
    </w:p>
    <w:p w14:paraId="7E04CFEA" w14:textId="77777777" w:rsidR="00D46A62" w:rsidRPr="00BC0D76" w:rsidRDefault="00D46A62" w:rsidP="00D46A62">
      <w:pPr>
        <w:pStyle w:val="CRBodyText"/>
      </w:pPr>
    </w:p>
    <w:p w14:paraId="1D4CE550"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0D31E2CD" w14:textId="77777777" w:rsidR="00D46A62" w:rsidRPr="00BC0D76" w:rsidRDefault="00D46A62" w:rsidP="00D46A62">
      <w:pPr>
        <w:pStyle w:val="CRBodyText"/>
      </w:pPr>
    </w:p>
    <w:p w14:paraId="42C36D9A"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1A3CD1F6" w14:textId="77777777" w:rsidR="00B543D2" w:rsidRPr="00BC0D76" w:rsidRDefault="00B543D2" w:rsidP="00B543D2">
      <w:pPr>
        <w:pStyle w:val="CRBodyText"/>
      </w:pPr>
    </w:p>
    <w:p w14:paraId="510ACD4E"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20A2A265" w14:textId="77777777" w:rsidR="00B543D2" w:rsidRPr="00BC0D76" w:rsidRDefault="00B543D2" w:rsidP="00B543D2">
      <w:pPr>
        <w:pStyle w:val="CRBodyText"/>
      </w:pPr>
    </w:p>
    <w:p w14:paraId="26087E9D" w14:textId="77777777" w:rsidR="004D2163" w:rsidRPr="00BC0D76" w:rsidRDefault="004D2163" w:rsidP="004D2163">
      <w:pPr>
        <w:pStyle w:val="CR1001a"/>
      </w:pPr>
      <w:r w:rsidRPr="00BC0D76">
        <w:t>702.7d Multiple instances of first strike on the same creature are redundant.</w:t>
      </w:r>
    </w:p>
    <w:p w14:paraId="0D26B2B6" w14:textId="77777777" w:rsidR="00B543D2" w:rsidRPr="00BC0D76" w:rsidRDefault="00B543D2" w:rsidP="00B543D2">
      <w:pPr>
        <w:pStyle w:val="CRBodyText"/>
      </w:pPr>
    </w:p>
    <w:p w14:paraId="015ED0AA" w14:textId="77777777" w:rsidR="004D2163" w:rsidRPr="00BC0D76" w:rsidRDefault="004D2163" w:rsidP="004D2163">
      <w:pPr>
        <w:pStyle w:val="CR1001"/>
      </w:pPr>
      <w:r w:rsidRPr="00BC0D76">
        <w:t>702.8. Flash</w:t>
      </w:r>
    </w:p>
    <w:p w14:paraId="5E4EB947" w14:textId="77777777" w:rsidR="00B543D2" w:rsidRPr="00BC0D76" w:rsidRDefault="00B543D2" w:rsidP="00B543D2">
      <w:pPr>
        <w:pStyle w:val="CRBodyText"/>
      </w:pPr>
    </w:p>
    <w:p w14:paraId="63B7EE95"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09640CE1" w14:textId="77777777" w:rsidR="00B543D2" w:rsidRPr="00BC0D76" w:rsidRDefault="00B543D2" w:rsidP="00B543D2">
      <w:pPr>
        <w:pStyle w:val="CRBodyText"/>
      </w:pPr>
    </w:p>
    <w:p w14:paraId="5B8E7735" w14:textId="77777777" w:rsidR="004D2163" w:rsidRPr="00BC0D76" w:rsidRDefault="004D2163" w:rsidP="004D2163">
      <w:pPr>
        <w:pStyle w:val="CR1001a"/>
      </w:pPr>
      <w:r w:rsidRPr="00BC0D76">
        <w:t>702.8b Multiple instances of flash on the same object are redundant.</w:t>
      </w:r>
    </w:p>
    <w:p w14:paraId="6FA433CC" w14:textId="77777777" w:rsidR="00B543D2" w:rsidRPr="00BC0D76" w:rsidRDefault="00B543D2" w:rsidP="00B543D2">
      <w:pPr>
        <w:pStyle w:val="CRBodyText"/>
      </w:pPr>
    </w:p>
    <w:p w14:paraId="65C666BA" w14:textId="77777777" w:rsidR="004D2163" w:rsidRPr="00BC0D76" w:rsidRDefault="004D2163" w:rsidP="004D2163">
      <w:pPr>
        <w:pStyle w:val="CR1001"/>
      </w:pPr>
      <w:r w:rsidRPr="00BC0D76">
        <w:t>702.9. Flying</w:t>
      </w:r>
    </w:p>
    <w:p w14:paraId="1C61D139" w14:textId="77777777" w:rsidR="00B543D2" w:rsidRPr="00BC0D76" w:rsidRDefault="00B543D2" w:rsidP="00B543D2">
      <w:pPr>
        <w:pStyle w:val="CRBodyText"/>
      </w:pPr>
    </w:p>
    <w:p w14:paraId="04B067EF" w14:textId="77777777" w:rsidR="004D2163" w:rsidRPr="00BC0D76" w:rsidRDefault="004D2163" w:rsidP="004D2163">
      <w:pPr>
        <w:pStyle w:val="CR1001a"/>
      </w:pPr>
      <w:r w:rsidRPr="00BC0D76">
        <w:t>702.9a Flying is an evasion ability.</w:t>
      </w:r>
    </w:p>
    <w:p w14:paraId="6D4C7F9E" w14:textId="77777777" w:rsidR="00DF46FC" w:rsidRPr="00BC0D76" w:rsidRDefault="00DF46FC" w:rsidP="00DF46FC">
      <w:pPr>
        <w:pStyle w:val="CRBodyText"/>
      </w:pPr>
    </w:p>
    <w:p w14:paraId="750F954B" w14:textId="77777777" w:rsidR="004D2163" w:rsidRPr="00BC0D76" w:rsidRDefault="004D2163" w:rsidP="004D2163">
      <w:pPr>
        <w:pStyle w:val="CR1001a"/>
      </w:pPr>
      <w:r w:rsidRPr="00BC0D76">
        <w:t>702.9b A creature with flying can’t be blocked except by creatures with flying and/or reach. A creature with flying can block a creature with or without flying. (See rule 509, “Declare Blockers Step,” and rule 702.16, “Reach.”)</w:t>
      </w:r>
    </w:p>
    <w:p w14:paraId="2AC8B21B" w14:textId="77777777" w:rsidR="00DF46FC" w:rsidRPr="00BC0D76" w:rsidRDefault="00DF46FC" w:rsidP="00DF46FC">
      <w:pPr>
        <w:pStyle w:val="CRBodyText"/>
      </w:pPr>
    </w:p>
    <w:p w14:paraId="20DB37AA" w14:textId="77777777" w:rsidR="004D2163" w:rsidRPr="00BC0D76" w:rsidRDefault="004D2163" w:rsidP="004D2163">
      <w:pPr>
        <w:pStyle w:val="CR1001a"/>
      </w:pPr>
      <w:r w:rsidRPr="00BC0D76">
        <w:t>702.9c Multiple instances of flying on the same creature are redundant.</w:t>
      </w:r>
    </w:p>
    <w:p w14:paraId="0275AE4B" w14:textId="77777777" w:rsidR="00DF46FC" w:rsidRPr="00BC0D76" w:rsidRDefault="00DF46FC" w:rsidP="00DF46FC">
      <w:pPr>
        <w:pStyle w:val="CRBodyText"/>
      </w:pPr>
    </w:p>
    <w:p w14:paraId="52DC2F1E" w14:textId="77777777" w:rsidR="004D2163" w:rsidRPr="00BC0D76" w:rsidRDefault="004D2163" w:rsidP="004D2163">
      <w:pPr>
        <w:pStyle w:val="CR1001"/>
      </w:pPr>
      <w:r w:rsidRPr="00BC0D76">
        <w:t>702.10. Haste</w:t>
      </w:r>
    </w:p>
    <w:p w14:paraId="70658A40" w14:textId="77777777" w:rsidR="00DF46FC" w:rsidRPr="00BC0D76" w:rsidRDefault="00DF46FC" w:rsidP="00DF46FC">
      <w:pPr>
        <w:pStyle w:val="CRBodyText"/>
      </w:pPr>
    </w:p>
    <w:p w14:paraId="34D1A409" w14:textId="77777777" w:rsidR="004D2163" w:rsidRPr="00BC0D76" w:rsidRDefault="004D2163" w:rsidP="004D2163">
      <w:pPr>
        <w:pStyle w:val="CR1001a"/>
      </w:pPr>
      <w:r w:rsidRPr="00BC0D76">
        <w:t>702.10a Haste is a static ability.</w:t>
      </w:r>
    </w:p>
    <w:p w14:paraId="2FD5F966" w14:textId="77777777" w:rsidR="00DF46FC" w:rsidRPr="00BC0D76" w:rsidRDefault="00DF46FC" w:rsidP="00DF46FC">
      <w:pPr>
        <w:pStyle w:val="CRBodyText"/>
      </w:pPr>
    </w:p>
    <w:p w14:paraId="256DCF5D"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76FF00FE" w14:textId="77777777" w:rsidR="00DF46FC" w:rsidRPr="00BC0D76" w:rsidRDefault="00DF46FC" w:rsidP="00DF46FC">
      <w:pPr>
        <w:pStyle w:val="CRBodyText"/>
      </w:pPr>
    </w:p>
    <w:p w14:paraId="5067BE56"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171AB784" w14:textId="77777777" w:rsidR="00DF46FC" w:rsidRPr="00BC0D76" w:rsidRDefault="00DF46FC" w:rsidP="00DF46FC">
      <w:pPr>
        <w:pStyle w:val="CRBodyText"/>
      </w:pPr>
    </w:p>
    <w:p w14:paraId="4031D9C4" w14:textId="77777777" w:rsidR="004D2163" w:rsidRPr="00BC0D76" w:rsidRDefault="004D2163" w:rsidP="004D2163">
      <w:pPr>
        <w:pStyle w:val="CR1001a"/>
      </w:pPr>
      <w:r w:rsidRPr="00BC0D76">
        <w:t>702.10d Multiple instances of haste on the same creature are redundant.</w:t>
      </w:r>
    </w:p>
    <w:p w14:paraId="20C3EAFD" w14:textId="77777777" w:rsidR="00DF46FC" w:rsidRPr="00BC0D76" w:rsidRDefault="00DF46FC" w:rsidP="00DF46FC">
      <w:pPr>
        <w:pStyle w:val="CRBodyText"/>
      </w:pPr>
    </w:p>
    <w:p w14:paraId="57EEBC48" w14:textId="77777777" w:rsidR="004D2163" w:rsidRPr="00BC0D76" w:rsidRDefault="004D2163" w:rsidP="004D2163">
      <w:pPr>
        <w:pStyle w:val="CR1001"/>
      </w:pPr>
      <w:r w:rsidRPr="00BC0D76">
        <w:t>702.11. Hexproof</w:t>
      </w:r>
    </w:p>
    <w:p w14:paraId="77AC1C3B" w14:textId="77777777" w:rsidR="00DF46FC" w:rsidRPr="00BC0D76" w:rsidRDefault="00DF46FC" w:rsidP="00DF46FC">
      <w:pPr>
        <w:pStyle w:val="CRBodyText"/>
      </w:pPr>
    </w:p>
    <w:p w14:paraId="04F3B2E8" w14:textId="77777777" w:rsidR="004D2163" w:rsidRPr="00BC0D76" w:rsidRDefault="004D2163" w:rsidP="004D2163">
      <w:pPr>
        <w:pStyle w:val="CR1001a"/>
      </w:pPr>
      <w:r w:rsidRPr="00BC0D76">
        <w:t>702.11a Hexproof is a static ability.</w:t>
      </w:r>
    </w:p>
    <w:p w14:paraId="3ECD91E6" w14:textId="77777777" w:rsidR="00DF46FC" w:rsidRPr="00BC0D76" w:rsidRDefault="00DF46FC" w:rsidP="00DF46FC">
      <w:pPr>
        <w:pStyle w:val="CRBodyText"/>
      </w:pPr>
    </w:p>
    <w:p w14:paraId="22DE60A2" w14:textId="77777777" w:rsidR="004D2163" w:rsidRPr="00BC0D76" w:rsidRDefault="004D2163" w:rsidP="004D2163">
      <w:pPr>
        <w:pStyle w:val="CR1001a"/>
      </w:pPr>
      <w:r w:rsidRPr="00BC0D76">
        <w:t>702.11b “Hexproof” on a permanent means “This permanent can’t be the target of spells or abilities your opponents control.”</w:t>
      </w:r>
    </w:p>
    <w:p w14:paraId="6F630835" w14:textId="77777777" w:rsidR="00DF46FC" w:rsidRPr="00BC0D76" w:rsidRDefault="00DF46FC" w:rsidP="00DF46FC">
      <w:pPr>
        <w:pStyle w:val="CRBodyText"/>
      </w:pPr>
    </w:p>
    <w:p w14:paraId="2553B534" w14:textId="77777777" w:rsidR="004D2163" w:rsidRPr="00BC0D76" w:rsidRDefault="004D2163" w:rsidP="004D2163">
      <w:pPr>
        <w:pStyle w:val="CR1001a"/>
      </w:pPr>
      <w:r w:rsidRPr="00BC0D76">
        <w:t>702.11c “Hexproof” on a player means “You can’t be the target of spells or abilities your opponents control.”</w:t>
      </w:r>
    </w:p>
    <w:p w14:paraId="453EC96C" w14:textId="77777777" w:rsidR="00DF46FC" w:rsidRPr="00BC0D76" w:rsidRDefault="00DF46FC" w:rsidP="00DF46FC">
      <w:pPr>
        <w:pStyle w:val="CRBodyText"/>
      </w:pPr>
    </w:p>
    <w:p w14:paraId="2421B93C" w14:textId="77777777" w:rsidR="004D2163" w:rsidRPr="00BC0D76" w:rsidRDefault="004D2163" w:rsidP="004D2163">
      <w:pPr>
        <w:pStyle w:val="CR1001a"/>
      </w:pPr>
      <w:r w:rsidRPr="00BC0D76">
        <w:t>702.11d Multiple instances of hexproof on the same permanent or player are redundant.</w:t>
      </w:r>
    </w:p>
    <w:p w14:paraId="14C20AEE" w14:textId="77777777" w:rsidR="00DF46FC" w:rsidRPr="00BC0D76" w:rsidRDefault="00DF46FC" w:rsidP="00DF46FC">
      <w:pPr>
        <w:pStyle w:val="CRBodyText"/>
      </w:pPr>
    </w:p>
    <w:p w14:paraId="777B8402" w14:textId="77777777" w:rsidR="004D2163" w:rsidRPr="00BC0D76" w:rsidRDefault="004D2163" w:rsidP="004D2163">
      <w:pPr>
        <w:pStyle w:val="CR1001"/>
      </w:pPr>
      <w:r w:rsidRPr="00BC0D76">
        <w:t>702.12. Intimidate</w:t>
      </w:r>
    </w:p>
    <w:p w14:paraId="08C2606B" w14:textId="77777777" w:rsidR="00DF46FC" w:rsidRPr="00BC0D76" w:rsidRDefault="00DF46FC" w:rsidP="00DF46FC">
      <w:pPr>
        <w:pStyle w:val="CRBodyText"/>
      </w:pPr>
    </w:p>
    <w:p w14:paraId="65963261" w14:textId="77777777" w:rsidR="004D2163" w:rsidRPr="00BC0D76" w:rsidRDefault="004D2163" w:rsidP="004D2163">
      <w:pPr>
        <w:pStyle w:val="CR1001a"/>
      </w:pPr>
      <w:r w:rsidRPr="00BC0D76">
        <w:t>702.12a Intimidate is an evasion ability.</w:t>
      </w:r>
    </w:p>
    <w:p w14:paraId="23EAFB96" w14:textId="77777777" w:rsidR="00DF46FC" w:rsidRPr="00BC0D76" w:rsidRDefault="00DF46FC" w:rsidP="00DF46FC">
      <w:pPr>
        <w:pStyle w:val="CRBodyText"/>
      </w:pPr>
    </w:p>
    <w:p w14:paraId="7894A98C" w14:textId="77777777" w:rsidR="004D2163" w:rsidRPr="00BC0D76" w:rsidRDefault="004D2163" w:rsidP="004D2163">
      <w:pPr>
        <w:pStyle w:val="CR1001a"/>
      </w:pPr>
      <w:r w:rsidRPr="00BC0D76">
        <w:t>702.12b A creature with intimidate can’t be blocked except by artifact creatures and/or creatures that share a color with it. (See rule 509, “Declare Blockers Step.”)</w:t>
      </w:r>
    </w:p>
    <w:p w14:paraId="4C1A3188" w14:textId="77777777" w:rsidR="00DF46FC" w:rsidRPr="00BC0D76" w:rsidRDefault="00DF46FC" w:rsidP="00DF46FC">
      <w:pPr>
        <w:pStyle w:val="CRBodyText"/>
      </w:pPr>
    </w:p>
    <w:p w14:paraId="043B8D9A" w14:textId="77777777" w:rsidR="004D2163" w:rsidRPr="00BC0D76" w:rsidRDefault="004D2163" w:rsidP="004D2163">
      <w:pPr>
        <w:pStyle w:val="CR1001a"/>
      </w:pPr>
      <w:r w:rsidRPr="00BC0D76">
        <w:t>702.12c Multiple instances of intimidate on the same creature are redundant.</w:t>
      </w:r>
    </w:p>
    <w:p w14:paraId="2E354163" w14:textId="77777777" w:rsidR="00DF46FC" w:rsidRPr="00BC0D76" w:rsidRDefault="00DF46FC" w:rsidP="00DF46FC">
      <w:pPr>
        <w:pStyle w:val="CRBodyText"/>
      </w:pPr>
    </w:p>
    <w:p w14:paraId="4591E91C" w14:textId="77777777" w:rsidR="004D2163" w:rsidRPr="00BC0D76" w:rsidRDefault="004D2163" w:rsidP="004D2163">
      <w:pPr>
        <w:pStyle w:val="CR1001"/>
      </w:pPr>
      <w:r w:rsidRPr="00BC0D76">
        <w:t>702.13. Landwalk</w:t>
      </w:r>
    </w:p>
    <w:p w14:paraId="732A0601" w14:textId="77777777" w:rsidR="00DF46FC" w:rsidRPr="00BC0D76" w:rsidRDefault="00DF46FC" w:rsidP="00DF46FC">
      <w:pPr>
        <w:pStyle w:val="CRBodyText"/>
      </w:pPr>
    </w:p>
    <w:p w14:paraId="28E902C3" w14:textId="77777777" w:rsidR="004D2163" w:rsidRPr="00BC0D76" w:rsidRDefault="004D2163" w:rsidP="004D2163">
      <w:pPr>
        <w:pStyle w:val="CR1001a"/>
      </w:pPr>
      <w:r w:rsidRPr="00BC0D76">
        <w:t>702.13a Landwalk is a generic term that appears within an object’s rules text as “[type]walk,” where [type] is usually a subtype, but can be the card type land, any land type, any supertype, or any combination thereof.</w:t>
      </w:r>
    </w:p>
    <w:p w14:paraId="23F9A1D2" w14:textId="77777777" w:rsidR="00DF46FC" w:rsidRPr="00BC0D76" w:rsidRDefault="00DF46FC" w:rsidP="00DF46FC">
      <w:pPr>
        <w:pStyle w:val="CRBodyText"/>
      </w:pPr>
    </w:p>
    <w:p w14:paraId="58D0602E" w14:textId="77777777" w:rsidR="004D2163" w:rsidRPr="00BC0D76" w:rsidRDefault="004D2163" w:rsidP="004D2163">
      <w:pPr>
        <w:pStyle w:val="CR1001a"/>
      </w:pPr>
      <w:r w:rsidRPr="00BC0D76">
        <w:t>702.13b Landwalk is an evasion ability.</w:t>
      </w:r>
    </w:p>
    <w:p w14:paraId="3AC1AA90" w14:textId="77777777" w:rsidR="00DF46FC" w:rsidRPr="00BC0D76" w:rsidRDefault="00DF46FC" w:rsidP="00DF46FC">
      <w:pPr>
        <w:pStyle w:val="CRBodyText"/>
      </w:pPr>
    </w:p>
    <w:p w14:paraId="11E659EF" w14:textId="77777777" w:rsidR="004D2163" w:rsidRPr="00BC0D76" w:rsidRDefault="004D2163" w:rsidP="004D2163">
      <w:pPr>
        <w:pStyle w:val="CR1001a"/>
      </w:pPr>
      <w:r w:rsidRPr="00BC0D76">
        <w:t>702.13c A creature with landwalk is unblockable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3D636836" w14:textId="77777777" w:rsidR="00817CE9" w:rsidRPr="00BC0D76" w:rsidRDefault="00817CE9" w:rsidP="00817CE9">
      <w:pPr>
        <w:pStyle w:val="CRBodyText"/>
      </w:pPr>
    </w:p>
    <w:p w14:paraId="3300FABC" w14:textId="77777777" w:rsidR="004D2163" w:rsidRPr="00BC0D76" w:rsidRDefault="004D2163" w:rsidP="004D2163">
      <w:pPr>
        <w:pStyle w:val="CR1001a"/>
      </w:pPr>
      <w:r w:rsidRPr="00BC0D76">
        <w:t>702.13d Landwalk abilities don’t “cancel” one another.</w:t>
      </w:r>
    </w:p>
    <w:p w14:paraId="479FBFDC" w14:textId="77777777" w:rsidR="004D2163" w:rsidRPr="00BC0D76" w:rsidRDefault="004D2163" w:rsidP="004D2163">
      <w:pPr>
        <w:pStyle w:val="CREx1001a"/>
      </w:pPr>
      <w:r w:rsidRPr="00BC0D76">
        <w:rPr>
          <w:b/>
        </w:rPr>
        <w:lastRenderedPageBreak/>
        <w:t>Example:</w:t>
      </w:r>
      <w:r w:rsidRPr="00BC0D76">
        <w:t xml:space="preserve"> If a player controls a snow Forest, that player can’t block an attacking creature with snow forestwalk even if he or she also controls a creature with snow forestwalk.</w:t>
      </w:r>
    </w:p>
    <w:p w14:paraId="29A1C73F" w14:textId="77777777" w:rsidR="00817CE9" w:rsidRPr="00BC0D76" w:rsidRDefault="00817CE9" w:rsidP="00817CE9">
      <w:pPr>
        <w:pStyle w:val="CRBodyText"/>
      </w:pPr>
    </w:p>
    <w:p w14:paraId="74E612C7" w14:textId="77777777" w:rsidR="004D2163" w:rsidRPr="00BC0D76" w:rsidRDefault="004D2163" w:rsidP="004D2163">
      <w:pPr>
        <w:pStyle w:val="CR1001a"/>
      </w:pPr>
      <w:r w:rsidRPr="00BC0D76">
        <w:t>702.13e Multiple instances of the same kind of landwalk on the same creature are redundant.</w:t>
      </w:r>
    </w:p>
    <w:p w14:paraId="55A1A69E" w14:textId="77777777" w:rsidR="00817CE9" w:rsidRPr="00BC0D76" w:rsidRDefault="00817CE9" w:rsidP="00817CE9">
      <w:pPr>
        <w:pStyle w:val="CRBodyText"/>
      </w:pPr>
    </w:p>
    <w:p w14:paraId="641944B7" w14:textId="77777777" w:rsidR="004D2163" w:rsidRPr="00BC0D76" w:rsidRDefault="004D2163" w:rsidP="004D2163">
      <w:pPr>
        <w:pStyle w:val="CR1001"/>
      </w:pPr>
      <w:r w:rsidRPr="00BC0D76">
        <w:t>702.14. Lifelink</w:t>
      </w:r>
    </w:p>
    <w:p w14:paraId="3E657761" w14:textId="77777777" w:rsidR="00817CE9" w:rsidRPr="00BC0D76" w:rsidRDefault="00817CE9" w:rsidP="00817CE9">
      <w:pPr>
        <w:pStyle w:val="CRBodyText"/>
      </w:pPr>
    </w:p>
    <w:p w14:paraId="71F7619E" w14:textId="77777777" w:rsidR="004D2163" w:rsidRPr="00BC0D76" w:rsidRDefault="004D2163" w:rsidP="004D2163">
      <w:pPr>
        <w:pStyle w:val="CR1001a"/>
      </w:pPr>
      <w:r w:rsidRPr="00BC0D76">
        <w:t>702.14a Lifelink is a static ability.</w:t>
      </w:r>
    </w:p>
    <w:p w14:paraId="3581E832" w14:textId="77777777" w:rsidR="00817CE9" w:rsidRPr="00BC0D76" w:rsidRDefault="00817CE9" w:rsidP="00817CE9">
      <w:pPr>
        <w:pStyle w:val="CRBodyText"/>
      </w:pPr>
    </w:p>
    <w:p w14:paraId="638763F0" w14:textId="77777777" w:rsidR="004D2163" w:rsidRPr="00BC0D76" w:rsidRDefault="004D2163" w:rsidP="004D2163">
      <w:pPr>
        <w:pStyle w:val="CR1001a"/>
      </w:pPr>
      <w:r w:rsidRPr="00BC0D76">
        <w:t>702.14b Damage dealt by a source with lifelink causes that source’s controller, or its owner if it has no controller, to gain that much life (in addition to any other results that damage causes). See rule 119.3.</w:t>
      </w:r>
    </w:p>
    <w:p w14:paraId="40424A02" w14:textId="77777777" w:rsidR="00FF1733" w:rsidRPr="00BC0D76" w:rsidRDefault="00FF1733" w:rsidP="00FF1733">
      <w:pPr>
        <w:pStyle w:val="CRBodyText"/>
      </w:pPr>
    </w:p>
    <w:p w14:paraId="34278434" w14:textId="77777777" w:rsidR="004D2163" w:rsidRPr="00BC0D76" w:rsidRDefault="004D2163" w:rsidP="004D2163">
      <w:pPr>
        <w:pStyle w:val="CR1001a"/>
      </w:pPr>
      <w:r w:rsidRPr="00BC0D76">
        <w:rPr>
          <w:color w:val="000000"/>
        </w:rPr>
        <w:t xml:space="preserve">702.14c </w:t>
      </w:r>
      <w:r w:rsidRPr="00BC0D76">
        <w:t>If a permanent leaves the battlefield before an effect causes it to deal damage, its last known information is used to determine whether it had lifelink.</w:t>
      </w:r>
    </w:p>
    <w:p w14:paraId="63AEB428" w14:textId="77777777" w:rsidR="00FF1733" w:rsidRPr="00BC0D76" w:rsidRDefault="00FF1733" w:rsidP="00FF1733">
      <w:pPr>
        <w:pStyle w:val="CRBodyText"/>
      </w:pPr>
    </w:p>
    <w:p w14:paraId="1BF70111" w14:textId="77777777" w:rsidR="004D2163" w:rsidRPr="00BC0D76" w:rsidRDefault="004D2163" w:rsidP="004D2163">
      <w:pPr>
        <w:pStyle w:val="CR1001a"/>
      </w:pPr>
      <w:r w:rsidRPr="00BC0D76">
        <w:rPr>
          <w:color w:val="000000"/>
        </w:rPr>
        <w:t>702.14d</w:t>
      </w:r>
      <w:r w:rsidRPr="00BC0D76">
        <w:t xml:space="preserve"> The lifelink rules function no matter what zone an object with lifelink deals damage from.</w:t>
      </w:r>
    </w:p>
    <w:p w14:paraId="593BBC2B" w14:textId="77777777" w:rsidR="00FF1733" w:rsidRPr="00BC0D76" w:rsidRDefault="00FF1733" w:rsidP="00FF1733">
      <w:pPr>
        <w:pStyle w:val="CRBodyText"/>
      </w:pPr>
    </w:p>
    <w:p w14:paraId="458AE3C0" w14:textId="77777777" w:rsidR="004D2163" w:rsidRPr="00BC0D76" w:rsidRDefault="004D2163" w:rsidP="004D2163">
      <w:pPr>
        <w:pStyle w:val="CR1001a"/>
      </w:pPr>
      <w:r w:rsidRPr="00BC0D76">
        <w:t>702.14e Multiple instances of lifelink on the same object are redundant.</w:t>
      </w:r>
    </w:p>
    <w:p w14:paraId="38B029AE" w14:textId="77777777" w:rsidR="00FF1733" w:rsidRPr="00BC0D76" w:rsidRDefault="00FF1733" w:rsidP="00FF1733">
      <w:pPr>
        <w:pStyle w:val="CRBodyText"/>
      </w:pPr>
    </w:p>
    <w:p w14:paraId="270C75B4" w14:textId="77777777" w:rsidR="004D2163" w:rsidRPr="00BC0D76" w:rsidRDefault="004D2163" w:rsidP="004D2163">
      <w:pPr>
        <w:pStyle w:val="CR1001"/>
      </w:pPr>
      <w:r w:rsidRPr="00BC0D76">
        <w:t>702.15. Protection</w:t>
      </w:r>
    </w:p>
    <w:p w14:paraId="4A1E02A5" w14:textId="77777777" w:rsidR="00FF1733" w:rsidRPr="00BC0D76" w:rsidRDefault="00FF1733" w:rsidP="00FF1733">
      <w:pPr>
        <w:pStyle w:val="CRBodyText"/>
      </w:pPr>
    </w:p>
    <w:p w14:paraId="03F1DC2F" w14:textId="77777777" w:rsidR="004D2163" w:rsidRPr="00BC0D76" w:rsidRDefault="004D2163" w:rsidP="004D2163">
      <w:pPr>
        <w:pStyle w:val="CR1001a"/>
      </w:pPr>
      <w:r w:rsidRPr="00BC0D76">
        <w:t>702.15a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7C585E90" w14:textId="77777777" w:rsidR="00FF1733" w:rsidRPr="00BC0D76" w:rsidRDefault="00FF1733" w:rsidP="00FF1733">
      <w:pPr>
        <w:pStyle w:val="CRBodyText"/>
      </w:pPr>
    </w:p>
    <w:p w14:paraId="2C57EEF2" w14:textId="77777777" w:rsidR="004D2163" w:rsidRPr="00BC0D76" w:rsidRDefault="004D2163" w:rsidP="004D2163">
      <w:pPr>
        <w:pStyle w:val="CR1001a"/>
      </w:pPr>
      <w:r w:rsidRPr="00BC0D76">
        <w:t>702.15b A permanent or player with protection can’t be targeted by spells with the stated quality and can’t be targeted by abilities from a source with the stated quality.</w:t>
      </w:r>
    </w:p>
    <w:p w14:paraId="6530A65B" w14:textId="77777777" w:rsidR="00FF1733" w:rsidRPr="00BC0D76" w:rsidRDefault="00FF1733" w:rsidP="00FF1733">
      <w:pPr>
        <w:pStyle w:val="CRBodyText"/>
      </w:pPr>
    </w:p>
    <w:p w14:paraId="145421AF" w14:textId="77777777" w:rsidR="004D2163" w:rsidRPr="00BC0D76" w:rsidRDefault="004D2163" w:rsidP="004D2163">
      <w:pPr>
        <w:pStyle w:val="CR1001a"/>
      </w:pPr>
      <w:r w:rsidRPr="00BC0D76">
        <w:t>702.15c A permanent or player with protection can’t be enchanted by Auras that have the stated quality. Such Auras attached to the permanent or player with protection will be put into their owners’ graveyards as a state-based action. (See rule 704, “State-Based Actions.”)</w:t>
      </w:r>
    </w:p>
    <w:p w14:paraId="166AEE91" w14:textId="77777777" w:rsidR="00FF1733" w:rsidRPr="00BC0D76" w:rsidRDefault="00FF1733" w:rsidP="00FF1733">
      <w:pPr>
        <w:pStyle w:val="CRBodyText"/>
      </w:pPr>
    </w:p>
    <w:p w14:paraId="73276B3C" w14:textId="77777777" w:rsidR="004D2163" w:rsidRPr="00BC0D76" w:rsidRDefault="004D2163" w:rsidP="004D2163">
      <w:pPr>
        <w:pStyle w:val="CR1001a"/>
      </w:pPr>
      <w:r w:rsidRPr="00BC0D76">
        <w:t>702.15d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32008D6B" w14:textId="77777777" w:rsidR="00FF1733" w:rsidRPr="00BC0D76" w:rsidRDefault="00FF1733" w:rsidP="00FF1733">
      <w:pPr>
        <w:pStyle w:val="CRBodyText"/>
      </w:pPr>
    </w:p>
    <w:p w14:paraId="0B68C083" w14:textId="77777777" w:rsidR="004D2163" w:rsidRPr="00BC0D76" w:rsidRDefault="004D2163" w:rsidP="004D2163">
      <w:pPr>
        <w:pStyle w:val="CR1001a"/>
      </w:pPr>
      <w:r w:rsidRPr="00BC0D76">
        <w:t>702.15e Any damage that would be dealt by sources that have the stated quality to a permanent or player with protection is prevented.</w:t>
      </w:r>
    </w:p>
    <w:p w14:paraId="1F4EEDAB" w14:textId="77777777" w:rsidR="00FF1733" w:rsidRPr="00BC0D76" w:rsidRDefault="00FF1733" w:rsidP="00FF1733">
      <w:pPr>
        <w:pStyle w:val="CRBodyText"/>
      </w:pPr>
    </w:p>
    <w:p w14:paraId="50817B48" w14:textId="77777777" w:rsidR="004D2163" w:rsidRPr="00BC0D76" w:rsidRDefault="004D2163" w:rsidP="004D2163">
      <w:pPr>
        <w:pStyle w:val="CR1001a"/>
      </w:pPr>
      <w:r w:rsidRPr="00BC0D76">
        <w:t>702.15f Attacking creatures with protection can’t be blocked by creatures that have the stated quality.</w:t>
      </w:r>
    </w:p>
    <w:p w14:paraId="5A3E029C" w14:textId="77777777" w:rsidR="00FF1733" w:rsidRPr="00BC0D76" w:rsidRDefault="00FF1733" w:rsidP="00FF1733">
      <w:pPr>
        <w:pStyle w:val="CRBodyText"/>
      </w:pPr>
    </w:p>
    <w:p w14:paraId="0A0614B2" w14:textId="77777777" w:rsidR="004D2163" w:rsidRPr="00BC0D76" w:rsidRDefault="004D2163" w:rsidP="004D2163">
      <w:pPr>
        <w:pStyle w:val="CR1001a"/>
      </w:pPr>
      <w:r w:rsidRPr="00BC0D76">
        <w:t>702.15g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17F6F21E" w14:textId="77777777" w:rsidR="00FF1733" w:rsidRPr="00BC0D76" w:rsidRDefault="00FF1733" w:rsidP="00FF1733">
      <w:pPr>
        <w:pStyle w:val="CRBodyText"/>
      </w:pPr>
    </w:p>
    <w:p w14:paraId="1A65D104" w14:textId="77777777" w:rsidR="004D2163" w:rsidRPr="00BC0D76" w:rsidRDefault="004D2163" w:rsidP="004D2163">
      <w:pPr>
        <w:pStyle w:val="CR1001a"/>
      </w:pPr>
      <w:r w:rsidRPr="00BC0D76">
        <w:t xml:space="preserve">702.15h “Protection from all [characteristic]” is shorthand for “protection from [quality A],” “protection from [quality B],” and so on for each possible quality the listed characteristic could have; it behaves as multiple separate protection abilities. If an effect causes an object with such </w:t>
      </w:r>
      <w:r w:rsidRPr="00BC0D76">
        <w:lastRenderedPageBreak/>
        <w:t>an ability to lose protection from [quality A], for example, that object would still have protection from [quality B], [quality C], and so on.</w:t>
      </w:r>
    </w:p>
    <w:p w14:paraId="3E14932B" w14:textId="77777777" w:rsidR="00745319" w:rsidRPr="00BC0D76" w:rsidRDefault="00745319" w:rsidP="00745319">
      <w:pPr>
        <w:pStyle w:val="CRBodyText"/>
      </w:pPr>
    </w:p>
    <w:p w14:paraId="400EE8A7" w14:textId="77777777" w:rsidR="004D2163" w:rsidRPr="00BC0D76" w:rsidRDefault="004D2163" w:rsidP="004D2163">
      <w:pPr>
        <w:pStyle w:val="CR1001a"/>
      </w:pPr>
      <w:r w:rsidRPr="00BC0D76">
        <w:t>702.15i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65EA44D" w14:textId="77777777" w:rsidR="00745319" w:rsidRPr="00BC0D76" w:rsidRDefault="00745319" w:rsidP="00745319">
      <w:pPr>
        <w:pStyle w:val="CRBodyText"/>
      </w:pPr>
    </w:p>
    <w:p w14:paraId="7E385CB6" w14:textId="77777777" w:rsidR="004D2163" w:rsidRPr="00BC0D76" w:rsidRDefault="004D2163" w:rsidP="004D2163">
      <w:pPr>
        <w:pStyle w:val="CR1001a"/>
      </w:pPr>
      <w:r w:rsidRPr="00BC0D76">
        <w:t>702.15j Multiple instances of protection from the same quality on the same permanent or player are redundant.</w:t>
      </w:r>
    </w:p>
    <w:p w14:paraId="67D1E2FB" w14:textId="77777777" w:rsidR="00745319" w:rsidRPr="00BC0D76" w:rsidRDefault="00745319" w:rsidP="00745319">
      <w:pPr>
        <w:pStyle w:val="CRBodyText"/>
      </w:pPr>
    </w:p>
    <w:p w14:paraId="4CB82C0E" w14:textId="77777777" w:rsidR="004D2163" w:rsidRPr="00BC0D76" w:rsidRDefault="004D2163" w:rsidP="004D2163">
      <w:pPr>
        <w:pStyle w:val="CR1001"/>
      </w:pPr>
      <w:r w:rsidRPr="00BC0D76">
        <w:t>702.16. Reach</w:t>
      </w:r>
    </w:p>
    <w:p w14:paraId="115DB196" w14:textId="77777777" w:rsidR="00745319" w:rsidRPr="00BC0D76" w:rsidRDefault="00745319" w:rsidP="00745319">
      <w:pPr>
        <w:pStyle w:val="CRBodyText"/>
      </w:pPr>
    </w:p>
    <w:p w14:paraId="334FCCDD" w14:textId="77777777" w:rsidR="004D2163" w:rsidRPr="00BC0D76" w:rsidRDefault="004D2163" w:rsidP="004D2163">
      <w:pPr>
        <w:pStyle w:val="CR1001a"/>
      </w:pPr>
      <w:r w:rsidRPr="00BC0D76">
        <w:t>702.16a Reach is a static ability.</w:t>
      </w:r>
    </w:p>
    <w:p w14:paraId="79FD9C2F" w14:textId="77777777" w:rsidR="00745319" w:rsidRPr="00BC0D76" w:rsidRDefault="00745319" w:rsidP="00745319">
      <w:pPr>
        <w:pStyle w:val="CRBodyText"/>
      </w:pPr>
    </w:p>
    <w:p w14:paraId="30E6EEB1" w14:textId="77777777" w:rsidR="004D2163" w:rsidRPr="00BC0D76" w:rsidRDefault="004D2163" w:rsidP="004D2163">
      <w:pPr>
        <w:pStyle w:val="CR1001a"/>
      </w:pPr>
      <w:r w:rsidRPr="00BC0D76">
        <w:t>702.16b A creature with flying can’t be blocked except by creatures with flying and/or reach. (See rule 509, “Declare Blockers Step,” and rule 702.9, “Flying.”)</w:t>
      </w:r>
    </w:p>
    <w:p w14:paraId="265FCA61" w14:textId="77777777" w:rsidR="004D2163" w:rsidRPr="00BC0D76" w:rsidRDefault="004D2163" w:rsidP="004D2163">
      <w:pPr>
        <w:pStyle w:val="CR1001a"/>
      </w:pPr>
    </w:p>
    <w:p w14:paraId="43E3A90E" w14:textId="77777777" w:rsidR="004D2163" w:rsidRPr="00BC0D76" w:rsidRDefault="004D2163" w:rsidP="004D2163">
      <w:pPr>
        <w:pStyle w:val="CR1001a"/>
      </w:pPr>
      <w:r w:rsidRPr="00BC0D76">
        <w:t>702.16c Multiple instances of reach on the same creature are redundant.</w:t>
      </w:r>
    </w:p>
    <w:p w14:paraId="0FD9524F" w14:textId="77777777" w:rsidR="004D2163" w:rsidRPr="00BC0D76" w:rsidRDefault="004D2163" w:rsidP="00BD37BC">
      <w:pPr>
        <w:pStyle w:val="CRBodyText"/>
        <w:rPr>
          <w:highlight w:val="yellow"/>
        </w:rPr>
      </w:pPr>
    </w:p>
    <w:p w14:paraId="1F375A79" w14:textId="77777777" w:rsidR="004D2163" w:rsidRPr="00BC0D76" w:rsidRDefault="004D2163" w:rsidP="004D2163">
      <w:pPr>
        <w:pStyle w:val="CR1001"/>
      </w:pPr>
      <w:r w:rsidRPr="00BC0D76">
        <w:t>702.17. Shroud</w:t>
      </w:r>
    </w:p>
    <w:p w14:paraId="653DC036" w14:textId="77777777" w:rsidR="00745319" w:rsidRPr="00BC0D76" w:rsidRDefault="00745319" w:rsidP="00745319">
      <w:pPr>
        <w:pStyle w:val="CRBodyText"/>
      </w:pPr>
    </w:p>
    <w:p w14:paraId="0F189C06" w14:textId="77777777" w:rsidR="004D2163" w:rsidRPr="00BC0D76" w:rsidRDefault="004D2163" w:rsidP="004D2163">
      <w:pPr>
        <w:pStyle w:val="CR1001a"/>
      </w:pPr>
      <w:r w:rsidRPr="00BC0D76">
        <w:t>702.17a Shroud is a static ability. “Shroud” means “This permanent or player can’t be the target of spells or abilities.”</w:t>
      </w:r>
    </w:p>
    <w:p w14:paraId="4280E0D2" w14:textId="77777777" w:rsidR="00745319" w:rsidRPr="00BC0D76" w:rsidRDefault="00745319" w:rsidP="00745319">
      <w:pPr>
        <w:pStyle w:val="CRBodyText"/>
      </w:pPr>
    </w:p>
    <w:p w14:paraId="6044CD6E" w14:textId="77777777" w:rsidR="004D2163" w:rsidRPr="00BC0D76" w:rsidRDefault="004D2163" w:rsidP="004D2163">
      <w:pPr>
        <w:pStyle w:val="CR1001a"/>
      </w:pPr>
      <w:r w:rsidRPr="00BC0D76">
        <w:t>702.17b Multiple instances of shroud on the same permanent or player are redundant.</w:t>
      </w:r>
    </w:p>
    <w:p w14:paraId="3B54E278" w14:textId="77777777" w:rsidR="00745319" w:rsidRPr="00BC0D76" w:rsidRDefault="00745319" w:rsidP="00745319">
      <w:pPr>
        <w:pStyle w:val="CRBodyText"/>
      </w:pPr>
    </w:p>
    <w:p w14:paraId="26CEDD9E" w14:textId="77777777" w:rsidR="004D2163" w:rsidRPr="00BC0D76" w:rsidRDefault="004D2163" w:rsidP="004D2163">
      <w:pPr>
        <w:pStyle w:val="CR1001"/>
      </w:pPr>
      <w:r w:rsidRPr="00BC0D76">
        <w:t>702.18. Trample</w:t>
      </w:r>
    </w:p>
    <w:p w14:paraId="0CCD4ECE" w14:textId="77777777" w:rsidR="00745319" w:rsidRPr="00BC0D76" w:rsidRDefault="00745319" w:rsidP="00745319">
      <w:pPr>
        <w:pStyle w:val="CRBodyText"/>
      </w:pPr>
    </w:p>
    <w:p w14:paraId="73FD13BD" w14:textId="77777777" w:rsidR="004D2163" w:rsidRPr="00BC0D76" w:rsidRDefault="004D2163" w:rsidP="004D2163">
      <w:pPr>
        <w:pStyle w:val="CR1001a"/>
      </w:pPr>
      <w:r w:rsidRPr="00BC0D76">
        <w:t>702.18a Trample is a static ability that modifies the rules for assigning an attacking creature’s combat damage. The ability has no effect when a creature with trample is blocking or is dealing noncombat damage. (See rule 510, “Combat Damage Step.”)</w:t>
      </w:r>
    </w:p>
    <w:p w14:paraId="52727A5E" w14:textId="77777777" w:rsidR="00745319" w:rsidRPr="00BC0D76" w:rsidRDefault="00745319" w:rsidP="00745319">
      <w:pPr>
        <w:pStyle w:val="CRBodyText"/>
      </w:pPr>
    </w:p>
    <w:p w14:paraId="31CCBCF6" w14:textId="77777777" w:rsidR="004D2163" w:rsidRPr="00BC0D76" w:rsidRDefault="004D2163" w:rsidP="004D2163">
      <w:pPr>
        <w:pStyle w:val="CR1001a"/>
      </w:pPr>
      <w:r w:rsidRPr="00BC0D76">
        <w:t>702.18b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1679F340"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a 3/3 with trample. The active player could assign 1 damage from the first attacker and 1 damage from the second to the blocking creature, and 2 damage to the defending player from the creature with trample.</w:t>
      </w:r>
    </w:p>
    <w:p w14:paraId="5F759578"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04D13BF8" w14:textId="77777777" w:rsidR="00C8651B" w:rsidRPr="00BC0D76" w:rsidRDefault="00C8651B" w:rsidP="00C8651B">
      <w:pPr>
        <w:pStyle w:val="CRBodyText"/>
      </w:pPr>
    </w:p>
    <w:p w14:paraId="7B40F871" w14:textId="77777777" w:rsidR="004D2163" w:rsidRPr="00BC0D76" w:rsidRDefault="004D2163" w:rsidP="004D2163">
      <w:pPr>
        <w:pStyle w:val="CR1001a"/>
      </w:pPr>
      <w:r w:rsidRPr="00BC0D76">
        <w:t>702.18c If an attacking creature with trample is blocked, but there are no creatures blocking it when damage is assigned, all its damage is assigned to the player or planeswalker it’s attacking.</w:t>
      </w:r>
    </w:p>
    <w:p w14:paraId="69F65A81" w14:textId="77777777" w:rsidR="00C8651B" w:rsidRPr="00BC0D76" w:rsidRDefault="00C8651B" w:rsidP="00C8651B">
      <w:pPr>
        <w:pStyle w:val="CRBodyText"/>
      </w:pPr>
    </w:p>
    <w:p w14:paraId="2C9C2E27" w14:textId="77777777" w:rsidR="004D2163" w:rsidRPr="00BC0D76" w:rsidRDefault="004D2163" w:rsidP="004D2163">
      <w:pPr>
        <w:pStyle w:val="CR1001a"/>
      </w:pPr>
      <w:r w:rsidRPr="00BC0D76">
        <w:lastRenderedPageBreak/>
        <w:t>702.18d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2AFAF6A8" w14:textId="77777777" w:rsidR="00C8651B" w:rsidRPr="00BC0D76" w:rsidRDefault="00C8651B" w:rsidP="00C8651B">
      <w:pPr>
        <w:pStyle w:val="CRBodyText"/>
      </w:pPr>
    </w:p>
    <w:p w14:paraId="58F1BEEA" w14:textId="77777777" w:rsidR="004D2163" w:rsidRPr="00BC0D76" w:rsidRDefault="004D2163" w:rsidP="004D2163">
      <w:pPr>
        <w:pStyle w:val="CR1001a"/>
      </w:pPr>
      <w:r w:rsidRPr="00BC0D76">
        <w:t>702.18e Multiple instances of trample on the same creature are redundant.</w:t>
      </w:r>
    </w:p>
    <w:p w14:paraId="0C919304" w14:textId="77777777" w:rsidR="00C8651B" w:rsidRPr="00BC0D76" w:rsidRDefault="00C8651B" w:rsidP="00C8651B">
      <w:pPr>
        <w:pStyle w:val="CRBodyText"/>
      </w:pPr>
    </w:p>
    <w:p w14:paraId="2903CAE7" w14:textId="77777777" w:rsidR="004D2163" w:rsidRPr="00BC0D76" w:rsidRDefault="004D2163" w:rsidP="004D2163">
      <w:pPr>
        <w:pStyle w:val="CR1001"/>
      </w:pPr>
      <w:r w:rsidRPr="00BC0D76">
        <w:t>702.19. Vigilance</w:t>
      </w:r>
    </w:p>
    <w:p w14:paraId="0E2A6C83" w14:textId="77777777" w:rsidR="00C8651B" w:rsidRPr="00BC0D76" w:rsidRDefault="00C8651B" w:rsidP="00C8651B">
      <w:pPr>
        <w:pStyle w:val="CRBodyText"/>
      </w:pPr>
    </w:p>
    <w:p w14:paraId="3B1CD0F2" w14:textId="77777777" w:rsidR="004D2163" w:rsidRPr="00BC0D76" w:rsidRDefault="004D2163" w:rsidP="004D2163">
      <w:pPr>
        <w:pStyle w:val="CR1001a"/>
      </w:pPr>
      <w:r w:rsidRPr="00BC0D76">
        <w:t>702.19a Vigilance is a static ability that modifies the rules for the declare attackers step.</w:t>
      </w:r>
    </w:p>
    <w:p w14:paraId="4FEA99A0" w14:textId="77777777" w:rsidR="00C8651B" w:rsidRPr="00BC0D76" w:rsidRDefault="00C8651B" w:rsidP="00C8651B">
      <w:pPr>
        <w:pStyle w:val="CRBodyText"/>
      </w:pPr>
    </w:p>
    <w:p w14:paraId="24146715" w14:textId="77777777" w:rsidR="004D2163" w:rsidRPr="00BC0D76" w:rsidRDefault="004D2163" w:rsidP="004D2163">
      <w:pPr>
        <w:pStyle w:val="CR1001a"/>
      </w:pPr>
      <w:r w:rsidRPr="00BC0D76">
        <w:t>702.19b Attacking doesn’t cause creatures with vigilance to tap. (See rule 508, “Declare Attackers Step.”)</w:t>
      </w:r>
    </w:p>
    <w:p w14:paraId="17540AAE" w14:textId="77777777" w:rsidR="00C8651B" w:rsidRPr="00BC0D76" w:rsidRDefault="00C8651B" w:rsidP="00C8651B">
      <w:pPr>
        <w:pStyle w:val="CRBodyText"/>
      </w:pPr>
    </w:p>
    <w:p w14:paraId="0A1AEED3" w14:textId="77777777" w:rsidR="004D2163" w:rsidRPr="00BC0D76" w:rsidRDefault="004D2163" w:rsidP="004D2163">
      <w:pPr>
        <w:pStyle w:val="CR1001a"/>
      </w:pPr>
      <w:r w:rsidRPr="00BC0D76">
        <w:t>702.19c Multiple instances of vigilance on the same creature are redundant.</w:t>
      </w:r>
    </w:p>
    <w:p w14:paraId="2D97102B" w14:textId="77777777" w:rsidR="00C8651B" w:rsidRPr="00BC0D76" w:rsidRDefault="00C8651B" w:rsidP="00C8651B">
      <w:pPr>
        <w:pStyle w:val="CRBodyText"/>
      </w:pPr>
    </w:p>
    <w:p w14:paraId="72579E77" w14:textId="77777777" w:rsidR="004D2163" w:rsidRPr="00BC0D76" w:rsidRDefault="004D2163" w:rsidP="004D2163">
      <w:pPr>
        <w:pStyle w:val="CR1001"/>
      </w:pPr>
      <w:r w:rsidRPr="00BC0D76">
        <w:t>702.20. Banding</w:t>
      </w:r>
    </w:p>
    <w:p w14:paraId="78D5652B" w14:textId="77777777" w:rsidR="00C8651B" w:rsidRPr="00BC0D76" w:rsidRDefault="00C8651B" w:rsidP="00C8651B">
      <w:pPr>
        <w:pStyle w:val="CRBodyText"/>
      </w:pPr>
    </w:p>
    <w:p w14:paraId="618DE100" w14:textId="77777777" w:rsidR="004D2163" w:rsidRPr="00BC0D76" w:rsidRDefault="004D2163" w:rsidP="004D2163">
      <w:pPr>
        <w:pStyle w:val="CR1001a"/>
      </w:pPr>
      <w:r w:rsidRPr="00BC0D76">
        <w:t>702.20a Banding is a static ability that modifies the rules for combat.</w:t>
      </w:r>
    </w:p>
    <w:p w14:paraId="3E8D5B0B" w14:textId="77777777" w:rsidR="00C8651B" w:rsidRPr="00BC0D76" w:rsidRDefault="00C8651B" w:rsidP="00C8651B">
      <w:pPr>
        <w:pStyle w:val="CRBodyText"/>
      </w:pPr>
    </w:p>
    <w:p w14:paraId="102889E8" w14:textId="77777777" w:rsidR="004D2163" w:rsidRPr="00BC0D76" w:rsidRDefault="004D2163" w:rsidP="004D2163">
      <w:pPr>
        <w:pStyle w:val="CR1001a"/>
      </w:pPr>
      <w:r w:rsidRPr="00BC0D76">
        <w:t>702.20b “Bands with other” is a special form of banding. If an effect causes a permanent to lose banding, the permanent loses all “bands with other” abilities as well.</w:t>
      </w:r>
    </w:p>
    <w:p w14:paraId="14ACA6F2" w14:textId="77777777" w:rsidR="00C8651B" w:rsidRPr="00BC0D76" w:rsidRDefault="00C8651B" w:rsidP="00C8651B">
      <w:pPr>
        <w:pStyle w:val="CRBodyText"/>
      </w:pPr>
    </w:p>
    <w:p w14:paraId="5C0A84A3" w14:textId="77777777" w:rsidR="004D2163" w:rsidRPr="00BC0D76" w:rsidRDefault="004D2163" w:rsidP="004D2163">
      <w:pPr>
        <w:pStyle w:val="CR1001a"/>
      </w:pPr>
      <w:r w:rsidRPr="00BC0D76">
        <w:t>702.20c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702.20j.)</w:t>
      </w:r>
    </w:p>
    <w:p w14:paraId="370D4F6C" w14:textId="77777777" w:rsidR="00C8651B" w:rsidRPr="00BC0D76" w:rsidRDefault="00C8651B" w:rsidP="00C8651B">
      <w:pPr>
        <w:pStyle w:val="CRBodyText"/>
      </w:pPr>
    </w:p>
    <w:p w14:paraId="0651BD4F" w14:textId="77777777" w:rsidR="004D2163" w:rsidRPr="00BC0D76" w:rsidRDefault="004D2163" w:rsidP="004D2163">
      <w:pPr>
        <w:pStyle w:val="CR1001a"/>
      </w:pPr>
      <w:r w:rsidRPr="00BC0D76">
        <w:t>702.20d All creatures in an attacking band must attack the same player or planeswalker.</w:t>
      </w:r>
    </w:p>
    <w:p w14:paraId="7265662A" w14:textId="77777777" w:rsidR="00C8651B" w:rsidRPr="00BC0D76" w:rsidRDefault="00C8651B" w:rsidP="00C8651B">
      <w:pPr>
        <w:pStyle w:val="CRBodyText"/>
      </w:pPr>
    </w:p>
    <w:p w14:paraId="6B3B3F7B" w14:textId="77777777" w:rsidR="004D2163" w:rsidRPr="00BC0D76" w:rsidRDefault="004D2163" w:rsidP="004D2163">
      <w:pPr>
        <w:pStyle w:val="CR1001a"/>
      </w:pPr>
      <w:r w:rsidRPr="00BC0D76">
        <w:t>702.20e Once an attacking band has been announced, it lasts for the rest of combat, even if something later removes banding or “bands with other” from one or more of the creatures in the band.</w:t>
      </w:r>
    </w:p>
    <w:p w14:paraId="2B9E490E" w14:textId="77777777" w:rsidR="00C8651B" w:rsidRPr="00BC0D76" w:rsidRDefault="00C8651B" w:rsidP="00C8651B">
      <w:pPr>
        <w:pStyle w:val="CRBodyText"/>
      </w:pPr>
    </w:p>
    <w:p w14:paraId="0CB96876" w14:textId="77777777" w:rsidR="004D2163" w:rsidRPr="00BC0D76" w:rsidRDefault="004D2163" w:rsidP="004D2163">
      <w:pPr>
        <w:pStyle w:val="CR1001a"/>
      </w:pPr>
      <w:r w:rsidRPr="00BC0D76">
        <w:t>702.20f An attacking creature that’s removed from combat is also removed from the band it was in.</w:t>
      </w:r>
    </w:p>
    <w:p w14:paraId="637F7452" w14:textId="77777777" w:rsidR="00C8651B" w:rsidRPr="00BC0D76" w:rsidRDefault="00C8651B" w:rsidP="00C8651B">
      <w:pPr>
        <w:pStyle w:val="CRBodyText"/>
      </w:pPr>
    </w:p>
    <w:p w14:paraId="6FA85C86" w14:textId="77777777" w:rsidR="004D2163" w:rsidRPr="00BC0D76" w:rsidRDefault="004D2163" w:rsidP="004D2163">
      <w:pPr>
        <w:pStyle w:val="CR1001a"/>
      </w:pPr>
      <w:r w:rsidRPr="00BC0D76">
        <w:t>702.20g Banding doesn’t cause attacking creatures to share abilities, nor does it remove any abilities. The attacking creatures in a band are separate permanents.</w:t>
      </w:r>
    </w:p>
    <w:p w14:paraId="011D7E35" w14:textId="77777777" w:rsidR="00C8651B" w:rsidRPr="00BC0D76" w:rsidRDefault="00C8651B" w:rsidP="00C8651B">
      <w:pPr>
        <w:pStyle w:val="CRBodyText"/>
      </w:pPr>
    </w:p>
    <w:p w14:paraId="7ABD0A78" w14:textId="77777777" w:rsidR="004D2163" w:rsidRPr="00BC0D76" w:rsidRDefault="004D2163" w:rsidP="004D2163">
      <w:pPr>
        <w:pStyle w:val="CR1001a"/>
      </w:pPr>
      <w:r w:rsidRPr="00BC0D76">
        <w:t>702.20h If an attacking creature becomes blocked by a creature, each other creature in the same band as the attacking creature becomes blocked by that same blocking creature.</w:t>
      </w:r>
    </w:p>
    <w:p w14:paraId="41478DD6"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700EC160" w14:textId="77777777" w:rsidR="00C8651B" w:rsidRPr="00BC0D76" w:rsidRDefault="00C8651B" w:rsidP="00C8651B">
      <w:pPr>
        <w:pStyle w:val="CRBodyText"/>
      </w:pPr>
    </w:p>
    <w:p w14:paraId="6D32B313" w14:textId="77777777" w:rsidR="004D2163" w:rsidRPr="00BC0D76" w:rsidRDefault="004D2163" w:rsidP="004D2163">
      <w:pPr>
        <w:pStyle w:val="CR1001a"/>
      </w:pPr>
      <w:r w:rsidRPr="00BC0D76">
        <w:t>702.20i If one member of a band would become blocked due to an effect, the entire band becomes blocked.</w:t>
      </w:r>
    </w:p>
    <w:p w14:paraId="47C1C77C" w14:textId="77777777" w:rsidR="00C8651B" w:rsidRPr="00BC0D76" w:rsidRDefault="00C8651B" w:rsidP="00C8651B">
      <w:pPr>
        <w:pStyle w:val="CRBodyText"/>
      </w:pPr>
    </w:p>
    <w:p w14:paraId="7E9464DE" w14:textId="77777777" w:rsidR="004D2163" w:rsidRPr="00BC0D76" w:rsidRDefault="004D2163" w:rsidP="004D2163">
      <w:pPr>
        <w:pStyle w:val="CR1001a"/>
      </w:pPr>
      <w:r w:rsidRPr="00BC0D76">
        <w:t xml:space="preserve">702.20j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w:t>
      </w:r>
      <w:r w:rsidRPr="00BC0D76">
        <w:lastRenderedPageBreak/>
        <w:t>she chooses among any number of creatures blocking it. This is an exception to the procedure described in rule 510.1c.</w:t>
      </w:r>
    </w:p>
    <w:p w14:paraId="2DA7658B" w14:textId="77777777" w:rsidR="00A74E86" w:rsidRPr="00BC0D76" w:rsidRDefault="00A74E86" w:rsidP="00A74E86">
      <w:pPr>
        <w:pStyle w:val="CRBodyText"/>
      </w:pPr>
    </w:p>
    <w:p w14:paraId="646AE086" w14:textId="77777777" w:rsidR="004D2163" w:rsidRPr="00BC0D76" w:rsidRDefault="004D2163" w:rsidP="004D2163">
      <w:pPr>
        <w:pStyle w:val="CR1001a"/>
      </w:pPr>
      <w:r w:rsidRPr="00BC0D76">
        <w:t>702.20k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09EF4198" w14:textId="77777777" w:rsidR="00A74E86" w:rsidRPr="00BC0D76" w:rsidRDefault="00A74E86" w:rsidP="00A74E86">
      <w:pPr>
        <w:pStyle w:val="CRBodyText"/>
      </w:pPr>
    </w:p>
    <w:p w14:paraId="3DF37998" w14:textId="77777777" w:rsidR="004D2163" w:rsidRPr="00BC0D76" w:rsidRDefault="004D2163" w:rsidP="004D2163">
      <w:pPr>
        <w:pStyle w:val="CR1001a"/>
      </w:pPr>
      <w:r w:rsidRPr="00BC0D76">
        <w:t>702.20m Multiple instances of banding on the same creature are redundant. Multiple instances of “bands with other” of the same kind on the same creature are redundant.</w:t>
      </w:r>
    </w:p>
    <w:p w14:paraId="3AB40B42" w14:textId="77777777" w:rsidR="00A74E86" w:rsidRPr="00BC0D76" w:rsidRDefault="00A74E86" w:rsidP="00A74E86">
      <w:pPr>
        <w:pStyle w:val="CRBodyText"/>
      </w:pPr>
    </w:p>
    <w:p w14:paraId="6B62DAC2" w14:textId="77777777" w:rsidR="004D2163" w:rsidRPr="00BC0D76" w:rsidRDefault="004D2163" w:rsidP="004D2163">
      <w:pPr>
        <w:pStyle w:val="CR1001"/>
      </w:pPr>
      <w:r w:rsidRPr="00BC0D76">
        <w:t>702.21. Rampage</w:t>
      </w:r>
    </w:p>
    <w:p w14:paraId="52293A53" w14:textId="77777777" w:rsidR="00A74E86" w:rsidRPr="00BC0D76" w:rsidRDefault="00A74E86" w:rsidP="00A74E86">
      <w:pPr>
        <w:pStyle w:val="CRBodyText"/>
      </w:pPr>
    </w:p>
    <w:p w14:paraId="27B0AFB9" w14:textId="77777777" w:rsidR="004D2163" w:rsidRPr="00BC0D76" w:rsidRDefault="004D2163" w:rsidP="004D2163">
      <w:pPr>
        <w:pStyle w:val="CR1001a"/>
      </w:pPr>
      <w:r w:rsidRPr="00BC0D76">
        <w:t>702.21a Rampage is a triggered ability. “Rampage N” means “Whenever this creature becomes blocked, it gets +N/+N until end of turn for each creature blocking it beyond the first.” (See rule 509, “Declare Blockers Step.”)</w:t>
      </w:r>
    </w:p>
    <w:p w14:paraId="35D89DC4" w14:textId="77777777" w:rsidR="00A74E86" w:rsidRPr="00BC0D76" w:rsidRDefault="00A74E86" w:rsidP="00A74E86">
      <w:pPr>
        <w:pStyle w:val="CRBodyText"/>
      </w:pPr>
    </w:p>
    <w:p w14:paraId="253AC934" w14:textId="77777777" w:rsidR="004D2163" w:rsidRPr="00BC0D76" w:rsidRDefault="004D2163" w:rsidP="004D2163">
      <w:pPr>
        <w:pStyle w:val="CR1001a"/>
      </w:pPr>
      <w:r w:rsidRPr="00BC0D76">
        <w:t>702.21b The rampage bonus is calculated only once per combat, when the triggered ability resolves. Adding or removing blockers later in combat won’t change the bonus.</w:t>
      </w:r>
    </w:p>
    <w:p w14:paraId="6A6EC06A" w14:textId="77777777" w:rsidR="00A74E86" w:rsidRPr="00BC0D76" w:rsidRDefault="00A74E86" w:rsidP="00A74E86">
      <w:pPr>
        <w:pStyle w:val="CRBodyText"/>
      </w:pPr>
    </w:p>
    <w:p w14:paraId="196529EE" w14:textId="77777777" w:rsidR="004D2163" w:rsidRPr="00BC0D76" w:rsidRDefault="004D2163" w:rsidP="004D2163">
      <w:pPr>
        <w:pStyle w:val="CR1001a"/>
      </w:pPr>
      <w:r w:rsidRPr="00BC0D76">
        <w:t>702.21c If a creature has multiple instances of rampage, each triggers separately.</w:t>
      </w:r>
    </w:p>
    <w:p w14:paraId="08DEE7C9" w14:textId="77777777" w:rsidR="00A74E86" w:rsidRPr="00BC0D76" w:rsidRDefault="00A74E86" w:rsidP="00A74E86">
      <w:pPr>
        <w:pStyle w:val="CRBodyText"/>
      </w:pPr>
    </w:p>
    <w:p w14:paraId="60905F5E" w14:textId="77777777" w:rsidR="004D2163" w:rsidRPr="00BC0D76" w:rsidRDefault="004D2163" w:rsidP="004D2163">
      <w:pPr>
        <w:pStyle w:val="CR1001"/>
      </w:pPr>
      <w:r w:rsidRPr="00BC0D76">
        <w:t>702.22. Cumulative Upkeep</w:t>
      </w:r>
    </w:p>
    <w:p w14:paraId="2820AECE" w14:textId="77777777" w:rsidR="00A74E86" w:rsidRPr="00BC0D76" w:rsidRDefault="00A74E86" w:rsidP="00A74E86">
      <w:pPr>
        <w:pStyle w:val="CRBodyText"/>
      </w:pPr>
    </w:p>
    <w:p w14:paraId="3C747FC3" w14:textId="77777777" w:rsidR="004D2163" w:rsidRPr="00BC0D76" w:rsidRDefault="004D2163" w:rsidP="004D2163">
      <w:pPr>
        <w:pStyle w:val="CR1001a"/>
      </w:pPr>
      <w:r w:rsidRPr="00BC0D76">
        <w:t>702.22a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5C563B99"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73393BAA"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6B31BA6E" w14:textId="77777777" w:rsidR="00F071BE" w:rsidRPr="00BC0D76" w:rsidRDefault="00F071BE" w:rsidP="00F071BE">
      <w:pPr>
        <w:pStyle w:val="CRBodyText"/>
      </w:pPr>
    </w:p>
    <w:p w14:paraId="68C2F804" w14:textId="77777777" w:rsidR="004D2163" w:rsidRPr="00BC0D76" w:rsidRDefault="004D2163" w:rsidP="004D2163">
      <w:pPr>
        <w:pStyle w:val="CR1001a"/>
      </w:pPr>
      <w:r w:rsidRPr="00BC0D76">
        <w:t>702.22b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1AB199FB"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3427854D" w14:textId="77777777" w:rsidR="00F071BE" w:rsidRPr="00BC0D76" w:rsidRDefault="00F071BE" w:rsidP="00F071BE">
      <w:pPr>
        <w:pStyle w:val="CRBodyText"/>
      </w:pPr>
    </w:p>
    <w:p w14:paraId="30EF5C55" w14:textId="77777777" w:rsidR="004D2163" w:rsidRPr="00BC0D76" w:rsidRDefault="004D2163" w:rsidP="004D2163">
      <w:pPr>
        <w:pStyle w:val="CR1001"/>
      </w:pPr>
      <w:r w:rsidRPr="00BC0D76">
        <w:t>702.23. Flanking</w:t>
      </w:r>
    </w:p>
    <w:p w14:paraId="476621B2" w14:textId="77777777" w:rsidR="00F071BE" w:rsidRPr="00BC0D76" w:rsidRDefault="00F071BE" w:rsidP="00F071BE">
      <w:pPr>
        <w:pStyle w:val="CRBodyText"/>
      </w:pPr>
    </w:p>
    <w:p w14:paraId="04571841" w14:textId="77777777" w:rsidR="004D2163" w:rsidRPr="00BC0D76" w:rsidRDefault="004D2163" w:rsidP="004D2163">
      <w:pPr>
        <w:pStyle w:val="CR1001a"/>
      </w:pPr>
      <w:r w:rsidRPr="00BC0D76">
        <w:t>702.23a Flanking is a triggered ability that triggers during the declare blockers step. (See rule 509, “Declare Blockers Step.”) “Flanking” means “Whenever this creature becomes blocked by a creature without flanking, the blocking creature gets -1/-1 until end of turn.”</w:t>
      </w:r>
    </w:p>
    <w:p w14:paraId="7BF80929" w14:textId="77777777" w:rsidR="00360510" w:rsidRPr="00BC0D76" w:rsidRDefault="00360510" w:rsidP="00360510">
      <w:pPr>
        <w:pStyle w:val="CRBodyText"/>
      </w:pPr>
    </w:p>
    <w:p w14:paraId="6630B0D7" w14:textId="77777777" w:rsidR="004D2163" w:rsidRPr="00BC0D76" w:rsidRDefault="004D2163" w:rsidP="004D2163">
      <w:pPr>
        <w:pStyle w:val="CR1001a"/>
      </w:pPr>
      <w:r w:rsidRPr="00BC0D76">
        <w:t>702.23b If a creature has multiple instances of flanking, each triggers separately.</w:t>
      </w:r>
    </w:p>
    <w:p w14:paraId="101E7841" w14:textId="77777777" w:rsidR="00360510" w:rsidRPr="00BC0D76" w:rsidRDefault="00360510" w:rsidP="00360510">
      <w:pPr>
        <w:pStyle w:val="CRBodyText"/>
      </w:pPr>
    </w:p>
    <w:p w14:paraId="2E6D96F8" w14:textId="77777777" w:rsidR="004D2163" w:rsidRPr="00BC0D76" w:rsidRDefault="004D2163" w:rsidP="004D2163">
      <w:pPr>
        <w:pStyle w:val="CR1001"/>
      </w:pPr>
      <w:r w:rsidRPr="00BC0D76">
        <w:t>702.24. Phasing</w:t>
      </w:r>
    </w:p>
    <w:p w14:paraId="20EBC62D" w14:textId="77777777" w:rsidR="00360510" w:rsidRPr="00BC0D76" w:rsidRDefault="00360510" w:rsidP="00360510">
      <w:pPr>
        <w:pStyle w:val="CRBodyText"/>
      </w:pPr>
    </w:p>
    <w:p w14:paraId="2B88A2AD" w14:textId="77777777" w:rsidR="004D2163" w:rsidRPr="00BC0D76" w:rsidRDefault="004D2163" w:rsidP="004D2163">
      <w:pPr>
        <w:pStyle w:val="CR1001a"/>
      </w:pPr>
      <w:r w:rsidRPr="00BC0D76">
        <w:t>702.24a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732D037D" w14:textId="77777777" w:rsidR="00360510" w:rsidRPr="00BC0D76" w:rsidRDefault="00360510" w:rsidP="00360510">
      <w:pPr>
        <w:pStyle w:val="CRBodyText"/>
      </w:pPr>
    </w:p>
    <w:p w14:paraId="20F3461E" w14:textId="77777777" w:rsidR="004D2163" w:rsidRPr="00BC0D76" w:rsidRDefault="004D2163" w:rsidP="004D2163">
      <w:pPr>
        <w:pStyle w:val="CR1001a"/>
      </w:pPr>
      <w:r w:rsidRPr="00BC0D76">
        <w:t>702.24b If a permanent phases out, its status changes to “phased out.” Except for rules and effects that specifically mention phased-out permanents, a phased-out permanent is treated as though it does not exist. It can’t affect or be affected by anything else in the game.</w:t>
      </w:r>
    </w:p>
    <w:p w14:paraId="2FD5B774"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34EBACB7"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072D629E" w14:textId="77777777" w:rsidR="00360510" w:rsidRPr="00BC0D76" w:rsidRDefault="00360510" w:rsidP="00360510">
      <w:pPr>
        <w:pStyle w:val="CRBodyText"/>
      </w:pPr>
    </w:p>
    <w:p w14:paraId="5194DBED" w14:textId="77777777" w:rsidR="004D2163" w:rsidRPr="00BC0D76" w:rsidRDefault="004D2163" w:rsidP="004D2163">
      <w:pPr>
        <w:pStyle w:val="CR1001a"/>
      </w:pPr>
      <w:r w:rsidRPr="00BC0D76">
        <w:t>702.24c If a permanent phases in, its status changes to “phased in.” The game once again treats it as though it exists.</w:t>
      </w:r>
    </w:p>
    <w:p w14:paraId="3DEEA499" w14:textId="77777777" w:rsidR="00360510" w:rsidRPr="00BC0D76" w:rsidRDefault="00360510" w:rsidP="00360510">
      <w:pPr>
        <w:pStyle w:val="CRBodyText"/>
      </w:pPr>
    </w:p>
    <w:p w14:paraId="04306D11" w14:textId="77777777" w:rsidR="004D2163" w:rsidRPr="00BC0D76" w:rsidRDefault="004D2163" w:rsidP="004D2163">
      <w:pPr>
        <w:pStyle w:val="CR1001a"/>
      </w:pPr>
      <w:r w:rsidRPr="00BC0D76">
        <w:t>702.24d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8144D83" w14:textId="77777777" w:rsidR="00360510" w:rsidRPr="00BC0D76" w:rsidRDefault="00360510" w:rsidP="00360510">
      <w:pPr>
        <w:pStyle w:val="CRBodyText"/>
      </w:pPr>
    </w:p>
    <w:p w14:paraId="11D0019A" w14:textId="77777777" w:rsidR="004D2163" w:rsidRPr="00BC0D76" w:rsidRDefault="004D2163" w:rsidP="004D2163">
      <w:pPr>
        <w:pStyle w:val="CR1001a"/>
      </w:pPr>
      <w:r w:rsidRPr="00BC0D76">
        <w:t>702.24e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0747202C" w14:textId="77777777" w:rsidR="00636CC5" w:rsidRPr="00BC0D76" w:rsidRDefault="00636CC5" w:rsidP="00636CC5">
      <w:pPr>
        <w:pStyle w:val="CRBodyText"/>
      </w:pPr>
    </w:p>
    <w:p w14:paraId="1138A5FB" w14:textId="77777777" w:rsidR="004D2163" w:rsidRPr="00BC0D76" w:rsidRDefault="004D2163" w:rsidP="004D2163">
      <w:pPr>
        <w:pStyle w:val="CR1001a"/>
      </w:pPr>
      <w:r w:rsidRPr="00BC0D76">
        <w:t>702.24f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4EA9ED42" w14:textId="77777777" w:rsidR="00636CC5" w:rsidRPr="00BC0D76" w:rsidRDefault="00636CC5" w:rsidP="00636CC5">
      <w:pPr>
        <w:pStyle w:val="CRBodyText"/>
      </w:pPr>
    </w:p>
    <w:p w14:paraId="6794B6AF" w14:textId="77777777" w:rsidR="004D2163" w:rsidRPr="00BC0D76" w:rsidRDefault="004D2163" w:rsidP="004D2163">
      <w:pPr>
        <w:pStyle w:val="CR1001a"/>
      </w:pPr>
      <w:r w:rsidRPr="00BC0D76">
        <w:t>702.24g If an object would simultaneously phase out directly and indirectly, it just phases out indirectly.</w:t>
      </w:r>
    </w:p>
    <w:p w14:paraId="67FFDC6F" w14:textId="77777777" w:rsidR="00636CC5" w:rsidRPr="00BC0D76" w:rsidRDefault="00636CC5" w:rsidP="00636CC5">
      <w:pPr>
        <w:pStyle w:val="CRBodyText"/>
      </w:pPr>
    </w:p>
    <w:p w14:paraId="30551DBF" w14:textId="77777777" w:rsidR="004D2163" w:rsidRPr="00BC0D76" w:rsidRDefault="004D2163" w:rsidP="004D2163">
      <w:pPr>
        <w:pStyle w:val="CR1001a"/>
      </w:pPr>
      <w:r w:rsidRPr="00BC0D76">
        <w:t>702.24h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5DB877E6" w14:textId="77777777" w:rsidR="00636CC5" w:rsidRPr="00BC0D76" w:rsidRDefault="00636CC5" w:rsidP="00636CC5">
      <w:pPr>
        <w:pStyle w:val="CRBodyText"/>
      </w:pPr>
    </w:p>
    <w:p w14:paraId="0AC9DA3B" w14:textId="77777777" w:rsidR="004D2163" w:rsidRPr="00BC0D76" w:rsidRDefault="004D2163" w:rsidP="004D2163">
      <w:pPr>
        <w:pStyle w:val="CR1001a"/>
      </w:pPr>
      <w:r w:rsidRPr="00BC0D76">
        <w:t>702.24i Abilities that trigger when a permanent becomes attached or unattached from an object or player don’t trigger when that permanent phases in or out.</w:t>
      </w:r>
    </w:p>
    <w:p w14:paraId="08DC89C6" w14:textId="77777777" w:rsidR="00636CC5" w:rsidRPr="00BC0D76" w:rsidRDefault="00636CC5" w:rsidP="00636CC5">
      <w:pPr>
        <w:pStyle w:val="CRBodyText"/>
      </w:pPr>
    </w:p>
    <w:p w14:paraId="4BB02880" w14:textId="77777777" w:rsidR="004D2163" w:rsidRPr="00BC0D76" w:rsidRDefault="004D2163" w:rsidP="004D2163">
      <w:pPr>
        <w:pStyle w:val="CR1001a"/>
      </w:pPr>
      <w:r w:rsidRPr="00BC0D76">
        <w:t>702.24j Phased-out permanents owned by a player who leaves the game also leave the game. This doesn’t trigger zone-change triggers. See rule 800.4.</w:t>
      </w:r>
    </w:p>
    <w:p w14:paraId="44AE490E" w14:textId="77777777" w:rsidR="00C75962" w:rsidRPr="00BC0D76" w:rsidRDefault="00C75962" w:rsidP="00C75962">
      <w:pPr>
        <w:pStyle w:val="CRBodyText"/>
      </w:pPr>
    </w:p>
    <w:p w14:paraId="0D000609" w14:textId="77777777" w:rsidR="004D2163" w:rsidRPr="00BC0D76" w:rsidRDefault="004D2163" w:rsidP="004D2163">
      <w:pPr>
        <w:pStyle w:val="CR1001a"/>
      </w:pPr>
      <w:r w:rsidRPr="00BC0D76">
        <w:t>702.24k Phased-out tokens cease to exist as a state-based action. See rule 704.5d.</w:t>
      </w:r>
    </w:p>
    <w:p w14:paraId="6D358928" w14:textId="77777777" w:rsidR="00C75962" w:rsidRPr="00BC0D76" w:rsidRDefault="00C75962" w:rsidP="00C75962">
      <w:pPr>
        <w:pStyle w:val="CRBodyText"/>
      </w:pPr>
    </w:p>
    <w:p w14:paraId="38C93FB2" w14:textId="77777777" w:rsidR="004D2163" w:rsidRPr="00BC0D76" w:rsidRDefault="004D2163" w:rsidP="004D2163">
      <w:pPr>
        <w:pStyle w:val="CR1001a"/>
      </w:pPr>
      <w:r w:rsidRPr="00BC0D76">
        <w:t>702.24m If an effect causes a player to skip his or her untap step, the phasing event simply doesn’t occur that turn.</w:t>
      </w:r>
    </w:p>
    <w:p w14:paraId="39DBB306" w14:textId="77777777" w:rsidR="00C75962" w:rsidRPr="00BC0D76" w:rsidRDefault="00C75962" w:rsidP="00C75962">
      <w:pPr>
        <w:pStyle w:val="CRBodyText"/>
      </w:pPr>
    </w:p>
    <w:p w14:paraId="0204BE9B" w14:textId="77777777" w:rsidR="004D2163" w:rsidRPr="00BC0D76" w:rsidRDefault="004D2163" w:rsidP="004D2163">
      <w:pPr>
        <w:pStyle w:val="CR1001a"/>
      </w:pPr>
      <w:r w:rsidRPr="00BC0D76">
        <w:t>702.24n Multiple instances of phasing on the same permanent are redundant.</w:t>
      </w:r>
    </w:p>
    <w:p w14:paraId="344EF4C9" w14:textId="77777777" w:rsidR="00FA6801" w:rsidRDefault="00FA6801" w:rsidP="00FA6801">
      <w:pPr>
        <w:pStyle w:val="CRBodyText"/>
      </w:pPr>
    </w:p>
    <w:p w14:paraId="25CF6767" w14:textId="77777777" w:rsidR="004D2163" w:rsidRPr="00BC0D76" w:rsidRDefault="004D2163" w:rsidP="004D2163">
      <w:pPr>
        <w:pStyle w:val="CR1001"/>
      </w:pPr>
      <w:bookmarkStart w:id="19" w:name="OLE_LINK38"/>
      <w:r w:rsidRPr="00BC0D76">
        <w:t>702.25. Buyback</w:t>
      </w:r>
    </w:p>
    <w:p w14:paraId="541188B4" w14:textId="77777777" w:rsidR="00FA6801" w:rsidRDefault="00FA6801" w:rsidP="00FA6801">
      <w:pPr>
        <w:pStyle w:val="CRBodyText"/>
      </w:pPr>
    </w:p>
    <w:p w14:paraId="49A39C66" w14:textId="77777777" w:rsidR="004D2163" w:rsidRPr="00BC0D76" w:rsidRDefault="004D2163" w:rsidP="004D2163">
      <w:pPr>
        <w:pStyle w:val="CR1001a"/>
      </w:pPr>
      <w:r w:rsidRPr="00BC0D76">
        <w:t>702.25a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19"/>
    <w:p w14:paraId="3FB63862" w14:textId="77777777" w:rsidR="00FA6801" w:rsidRDefault="00FA6801" w:rsidP="00FA6801">
      <w:pPr>
        <w:pStyle w:val="CRBodyText"/>
      </w:pPr>
    </w:p>
    <w:p w14:paraId="1EEBA1CC" w14:textId="77777777" w:rsidR="004D2163" w:rsidRPr="00BC0D76" w:rsidRDefault="004D2163" w:rsidP="004D2163">
      <w:pPr>
        <w:pStyle w:val="CR1001"/>
      </w:pPr>
      <w:r w:rsidRPr="00BC0D76">
        <w:t>702.26. Shadow</w:t>
      </w:r>
    </w:p>
    <w:p w14:paraId="4C9DDD05" w14:textId="77777777" w:rsidR="00FA6801" w:rsidRDefault="00FA6801" w:rsidP="00FA6801">
      <w:pPr>
        <w:pStyle w:val="CRBodyText"/>
      </w:pPr>
    </w:p>
    <w:p w14:paraId="465313FC" w14:textId="77777777" w:rsidR="004D2163" w:rsidRPr="00BC0D76" w:rsidRDefault="004D2163" w:rsidP="004D2163">
      <w:pPr>
        <w:pStyle w:val="CR1001a"/>
      </w:pPr>
      <w:r w:rsidRPr="00BC0D76">
        <w:t>702.26a Shadow is an evasion ability.</w:t>
      </w:r>
    </w:p>
    <w:p w14:paraId="3C6FD1CF" w14:textId="77777777" w:rsidR="00C75962" w:rsidRPr="00BC0D76" w:rsidRDefault="00C75962" w:rsidP="00C75962">
      <w:pPr>
        <w:pStyle w:val="CRBodyText"/>
      </w:pPr>
    </w:p>
    <w:p w14:paraId="3AD3C734" w14:textId="77777777" w:rsidR="004D2163" w:rsidRPr="00BC0D76" w:rsidRDefault="004D2163" w:rsidP="004D2163">
      <w:pPr>
        <w:pStyle w:val="CR1001a"/>
      </w:pPr>
      <w:r w:rsidRPr="00BC0D76">
        <w:t>702.26b A creature with shadow can’t be blocked by creatures without shadow, and a creature without shadow can’t be blocked by creatures with shadow. (See rule 509, “Declare Blockers Step.”)</w:t>
      </w:r>
    </w:p>
    <w:p w14:paraId="28D0C9DE" w14:textId="77777777" w:rsidR="00C75962" w:rsidRPr="00BC0D76" w:rsidRDefault="00C75962" w:rsidP="00C75962">
      <w:pPr>
        <w:pStyle w:val="CRBodyText"/>
      </w:pPr>
    </w:p>
    <w:p w14:paraId="0549A993" w14:textId="77777777" w:rsidR="004D2163" w:rsidRPr="00BC0D76" w:rsidRDefault="004D2163" w:rsidP="004D2163">
      <w:pPr>
        <w:pStyle w:val="CR1001a"/>
      </w:pPr>
      <w:r w:rsidRPr="00BC0D76">
        <w:t>702.26c Multiple instances of shadow on the same creature are redundant.</w:t>
      </w:r>
    </w:p>
    <w:p w14:paraId="5F34E55A" w14:textId="77777777" w:rsidR="00FA6801" w:rsidRDefault="00FA6801" w:rsidP="00FA6801">
      <w:pPr>
        <w:pStyle w:val="CRBodyText"/>
      </w:pPr>
    </w:p>
    <w:p w14:paraId="3EC083E0" w14:textId="77777777" w:rsidR="004D2163" w:rsidRPr="00BC0D76" w:rsidRDefault="004D2163" w:rsidP="004D2163">
      <w:pPr>
        <w:pStyle w:val="CR1001"/>
      </w:pPr>
      <w:r w:rsidRPr="00BC0D76">
        <w:t>702.27. Cycling</w:t>
      </w:r>
    </w:p>
    <w:p w14:paraId="0B4F940D" w14:textId="77777777" w:rsidR="00FA6801" w:rsidRDefault="00FA6801" w:rsidP="00FA6801">
      <w:pPr>
        <w:pStyle w:val="CRBodyText"/>
      </w:pPr>
    </w:p>
    <w:p w14:paraId="011C5062" w14:textId="77777777" w:rsidR="004D2163" w:rsidRPr="00BC0D76" w:rsidRDefault="004D2163" w:rsidP="004D2163">
      <w:pPr>
        <w:pStyle w:val="CR1001a"/>
      </w:pPr>
      <w:r w:rsidRPr="00BC0D76">
        <w:t>702.27a Cycling is an activated ability that functions only while the card with cycling is in a player’s hand. “Cycling [cost]” means “[Cost], Discard this card: Draw a card.”</w:t>
      </w:r>
    </w:p>
    <w:p w14:paraId="6CDD110D" w14:textId="77777777" w:rsidR="00C75962" w:rsidRPr="00BC0D76" w:rsidRDefault="00C75962" w:rsidP="00C75962">
      <w:pPr>
        <w:pStyle w:val="CRBodyText"/>
      </w:pPr>
    </w:p>
    <w:p w14:paraId="7892B3DF" w14:textId="77777777" w:rsidR="004D2163" w:rsidRPr="00BC0D76" w:rsidRDefault="004D2163" w:rsidP="004D2163">
      <w:pPr>
        <w:pStyle w:val="CR1001a"/>
      </w:pPr>
      <w:r w:rsidRPr="00BC0D76">
        <w:t>702.27b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77E423E5" w14:textId="77777777" w:rsidR="00C75962" w:rsidRPr="00BC0D76" w:rsidRDefault="00C75962" w:rsidP="00C75962">
      <w:pPr>
        <w:pStyle w:val="CRBodyText"/>
      </w:pPr>
    </w:p>
    <w:p w14:paraId="623B3B8E" w14:textId="77777777" w:rsidR="004D2163" w:rsidRPr="00BC0D76" w:rsidRDefault="004D2163" w:rsidP="004D2163">
      <w:pPr>
        <w:pStyle w:val="CR1001a"/>
      </w:pPr>
      <w:r w:rsidRPr="00BC0D76">
        <w:t>702.27c Some cards with cycling have abilities that trigger when they’re cycled. “When you cycle [this card]” means “When you discard [this card] to pay a cycling cost.” These abilities trigger from whatever zone the card winds up in after it’s cycled.</w:t>
      </w:r>
    </w:p>
    <w:p w14:paraId="0641F1EB" w14:textId="77777777" w:rsidR="00C75962" w:rsidRPr="00BC0D76" w:rsidRDefault="00C75962" w:rsidP="00C75962">
      <w:pPr>
        <w:pStyle w:val="CRBodyText"/>
      </w:pPr>
    </w:p>
    <w:p w14:paraId="69B57D88" w14:textId="77777777" w:rsidR="004D2163" w:rsidRPr="00BC0D76" w:rsidRDefault="004D2163" w:rsidP="004D2163">
      <w:pPr>
        <w:pStyle w:val="CR1001a"/>
      </w:pPr>
      <w:r w:rsidRPr="00BC0D76">
        <w:t>702.27d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AEA833D" w14:textId="77777777" w:rsidR="00C75962" w:rsidRPr="00BC0D76" w:rsidRDefault="00C75962" w:rsidP="00C75962">
      <w:pPr>
        <w:pStyle w:val="CRBodyText"/>
      </w:pPr>
    </w:p>
    <w:p w14:paraId="28368E15" w14:textId="77777777" w:rsidR="004D2163" w:rsidRPr="00BC0D76" w:rsidRDefault="004D2163" w:rsidP="004D2163">
      <w:pPr>
        <w:pStyle w:val="CR1001a"/>
      </w:pPr>
      <w:r w:rsidRPr="00BC0D76">
        <w:t>702.27e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06EF6ED9" w14:textId="77777777" w:rsidR="00FA6801" w:rsidRDefault="00FA6801" w:rsidP="00FA6801">
      <w:pPr>
        <w:pStyle w:val="CRBodyText"/>
      </w:pPr>
    </w:p>
    <w:p w14:paraId="17D0982C" w14:textId="77777777" w:rsidR="004D2163" w:rsidRPr="00BC0D76" w:rsidRDefault="004D2163" w:rsidP="004D2163">
      <w:pPr>
        <w:pStyle w:val="CR1001"/>
      </w:pPr>
      <w:r w:rsidRPr="00BC0D76">
        <w:t>702.28. Echo</w:t>
      </w:r>
    </w:p>
    <w:p w14:paraId="2A7C302F" w14:textId="77777777" w:rsidR="00FA6801" w:rsidRDefault="00FA6801" w:rsidP="00FA6801">
      <w:pPr>
        <w:pStyle w:val="CRBodyText"/>
      </w:pPr>
    </w:p>
    <w:p w14:paraId="6811653F" w14:textId="77777777" w:rsidR="004D2163" w:rsidRPr="00BC0D76" w:rsidRDefault="004D2163" w:rsidP="004D2163">
      <w:pPr>
        <w:pStyle w:val="CR1001a"/>
      </w:pPr>
      <w:r w:rsidRPr="00BC0D76">
        <w:t>702.28a Echo is a triggered ability. “Echo [cost]” means “At the beginning of your upkeep, if this permanent came under your control since the beginning of your last upkeep, sacrifice it unless you pay [cost].”</w:t>
      </w:r>
    </w:p>
    <w:p w14:paraId="01B97DDA" w14:textId="77777777" w:rsidR="00C75962" w:rsidRPr="00BC0D76" w:rsidRDefault="00C75962" w:rsidP="00C75962">
      <w:pPr>
        <w:pStyle w:val="CRBodyText"/>
      </w:pPr>
    </w:p>
    <w:p w14:paraId="2B9EC76A" w14:textId="77777777" w:rsidR="004D2163" w:rsidRPr="00BC0D76" w:rsidRDefault="004D2163" w:rsidP="004D2163">
      <w:pPr>
        <w:pStyle w:val="CR1001a"/>
      </w:pPr>
      <w:r w:rsidRPr="00BC0D76">
        <w:t>702.28b Urza block cards with the echo ability were printed without an echo cost. These cards have been given errata in the Oracle card reference; each one now has an echo cost equal to its mana cost.</w:t>
      </w:r>
    </w:p>
    <w:p w14:paraId="441DBAA2" w14:textId="77777777" w:rsidR="00C75962" w:rsidRPr="00BC0D76" w:rsidRDefault="00C75962" w:rsidP="00C75962">
      <w:pPr>
        <w:pStyle w:val="CRBodyText"/>
      </w:pPr>
    </w:p>
    <w:p w14:paraId="26645CE8" w14:textId="77777777" w:rsidR="004D2163" w:rsidRPr="00BC0D76" w:rsidRDefault="004D2163" w:rsidP="004D2163">
      <w:pPr>
        <w:pStyle w:val="CR1001"/>
      </w:pPr>
      <w:r w:rsidRPr="00BC0D76">
        <w:lastRenderedPageBreak/>
        <w:t>702.29. Horsemanship</w:t>
      </w:r>
    </w:p>
    <w:p w14:paraId="79513B22" w14:textId="77777777" w:rsidR="00FA6801" w:rsidRDefault="00FA6801" w:rsidP="00FA6801">
      <w:pPr>
        <w:pStyle w:val="CRBodyText"/>
      </w:pPr>
    </w:p>
    <w:p w14:paraId="6C5966A4" w14:textId="77777777" w:rsidR="004D2163" w:rsidRPr="00BC0D76" w:rsidRDefault="004D2163" w:rsidP="004D2163">
      <w:pPr>
        <w:pStyle w:val="CR1001a"/>
      </w:pPr>
      <w:r w:rsidRPr="00BC0D76">
        <w:t>702.29a Horsemanship is an evasion ability.</w:t>
      </w:r>
    </w:p>
    <w:p w14:paraId="438DB9A9" w14:textId="77777777" w:rsidR="00C75962" w:rsidRPr="00BC0D76" w:rsidRDefault="00C75962" w:rsidP="00C75962">
      <w:pPr>
        <w:pStyle w:val="CRBodyText"/>
      </w:pPr>
    </w:p>
    <w:p w14:paraId="348A70CA" w14:textId="77777777" w:rsidR="004D2163" w:rsidRPr="00BC0D76" w:rsidRDefault="004D2163" w:rsidP="004D2163">
      <w:pPr>
        <w:pStyle w:val="CR1001a"/>
      </w:pPr>
      <w:r w:rsidRPr="00BC0D76">
        <w:t>702.29b A creature with horsemanship can’t be blocked by creatures without horsemanship. A creature with horsemanship can block a creature with or without horsemanship. (See rule 509, “Declare Blockers Step.”)</w:t>
      </w:r>
    </w:p>
    <w:p w14:paraId="2F186CF3" w14:textId="77777777" w:rsidR="00C75962" w:rsidRPr="00BC0D76" w:rsidRDefault="00C75962" w:rsidP="00C75962">
      <w:pPr>
        <w:pStyle w:val="CRBodyText"/>
      </w:pPr>
    </w:p>
    <w:p w14:paraId="631DCD83" w14:textId="77777777" w:rsidR="004D2163" w:rsidRPr="00BC0D76" w:rsidRDefault="004D2163" w:rsidP="004D2163">
      <w:pPr>
        <w:pStyle w:val="CR1001a"/>
      </w:pPr>
      <w:r w:rsidRPr="00BC0D76">
        <w:t>702.29c Multiple instances of horsemanship on the same creature are redundant.</w:t>
      </w:r>
    </w:p>
    <w:p w14:paraId="3C56932B" w14:textId="77777777" w:rsidR="00FA6801" w:rsidRDefault="00FA6801" w:rsidP="00FA6801">
      <w:pPr>
        <w:pStyle w:val="CRBodyText"/>
      </w:pPr>
    </w:p>
    <w:p w14:paraId="0E04D079" w14:textId="77777777" w:rsidR="004D2163" w:rsidRPr="00BC0D76" w:rsidRDefault="004D2163" w:rsidP="004D2163">
      <w:pPr>
        <w:pStyle w:val="CR1001"/>
      </w:pPr>
      <w:r w:rsidRPr="00BC0D76">
        <w:t>702.30. Fading</w:t>
      </w:r>
    </w:p>
    <w:p w14:paraId="6058B05C" w14:textId="77777777" w:rsidR="00FA6801" w:rsidRDefault="00FA6801" w:rsidP="00FA6801">
      <w:pPr>
        <w:pStyle w:val="CRBodyText"/>
      </w:pPr>
    </w:p>
    <w:p w14:paraId="4865C393" w14:textId="77777777" w:rsidR="004D2163" w:rsidRPr="00BC0D76" w:rsidRDefault="004D2163" w:rsidP="004D2163">
      <w:pPr>
        <w:pStyle w:val="CR1001a"/>
      </w:pPr>
      <w:r w:rsidRPr="00BC0D76">
        <w:t xml:space="preserve">702.30a Fading is a keyword that </w:t>
      </w:r>
      <w:bookmarkStart w:id="20" w:name="OLE_LINK48"/>
      <w:r w:rsidRPr="00BC0D76">
        <w:t>represents two abilities</w:t>
      </w:r>
      <w:bookmarkEnd w:id="20"/>
      <w:r w:rsidRPr="00BC0D76">
        <w:t>. “Fading N” means “This permanent enters the battlefield with N fade counters on it” and “At the beginning of your upkeep, remove a fade counter from this permanent. If you can’t, sacrifice the permanent.”</w:t>
      </w:r>
    </w:p>
    <w:p w14:paraId="4572AE29" w14:textId="77777777" w:rsidR="00FA6801" w:rsidRDefault="00FA6801" w:rsidP="00FA6801">
      <w:pPr>
        <w:pStyle w:val="CRBodyText"/>
      </w:pPr>
    </w:p>
    <w:p w14:paraId="18E86100" w14:textId="77777777" w:rsidR="004D2163" w:rsidRPr="00BC0D76" w:rsidRDefault="004D2163" w:rsidP="004D2163">
      <w:pPr>
        <w:pStyle w:val="CR1001"/>
      </w:pPr>
      <w:r w:rsidRPr="00BC0D76">
        <w:t>702.31. Kicker</w:t>
      </w:r>
    </w:p>
    <w:p w14:paraId="5B903495" w14:textId="77777777" w:rsidR="00FA6801" w:rsidRDefault="00FA6801" w:rsidP="00FA6801">
      <w:pPr>
        <w:pStyle w:val="CRBodyText"/>
      </w:pPr>
    </w:p>
    <w:p w14:paraId="51F457BD" w14:textId="77777777" w:rsidR="004D2163" w:rsidRPr="00BC0D76" w:rsidRDefault="004D2163" w:rsidP="004D2163">
      <w:pPr>
        <w:pStyle w:val="CR1001a"/>
      </w:pPr>
      <w:r w:rsidRPr="00BC0D76">
        <w:t xml:space="preserve">702.31a Kicker is a static ability that functions while the spell with kicker is on the stack. </w:t>
      </w:r>
      <w:bookmarkStart w:id="21" w:name="OLE_LINK51"/>
      <w:r w:rsidRPr="00BC0D76">
        <w:t>“Kicker [cost]” means “You may pay an additional [cost] as you cast this spell.”</w:t>
      </w:r>
      <w:bookmarkEnd w:id="21"/>
      <w:r w:rsidRPr="00BC0D76">
        <w:t xml:space="preserve"> Paying a spell’s kicker cost(s) follows the rules for paying additional costs in rules 601.2b and 601.2e–g.</w:t>
      </w:r>
    </w:p>
    <w:p w14:paraId="2ECE75EF" w14:textId="77777777" w:rsidR="00C75962" w:rsidRDefault="00C75962" w:rsidP="00C75962">
      <w:pPr>
        <w:pStyle w:val="CRBodyText"/>
      </w:pPr>
    </w:p>
    <w:p w14:paraId="3E792B19" w14:textId="77777777" w:rsidR="004D2163" w:rsidRPr="00BC0D76" w:rsidRDefault="004D2163" w:rsidP="004D2163">
      <w:pPr>
        <w:pStyle w:val="CR1001a"/>
      </w:pPr>
      <w:r w:rsidRPr="00BC0D76">
        <w:t>702.31b The phrase “Kicker [cost 1] and/or [cost 2]” means the same thing as “Kicker [cost 1], kicker [cost 2].”</w:t>
      </w:r>
    </w:p>
    <w:p w14:paraId="418F2C1D" w14:textId="77777777" w:rsidR="00C75962" w:rsidRDefault="00C75962" w:rsidP="00C75962">
      <w:pPr>
        <w:pStyle w:val="CRBodyText"/>
      </w:pPr>
    </w:p>
    <w:p w14:paraId="7FA8D362" w14:textId="77777777" w:rsidR="004D2163" w:rsidRPr="00BC0D76" w:rsidRDefault="004D2163" w:rsidP="004D2163">
      <w:pPr>
        <w:pStyle w:val="CR1001a"/>
      </w:pPr>
      <w:r w:rsidRPr="00BC0D76">
        <w:t>702.31c Multikicker is a variant of the kicker ability. “Multikicker [cost]” means “You may pay an additional [cost] any number of times as you cast this spell.” A multikicker cost is a kicker cost.</w:t>
      </w:r>
    </w:p>
    <w:p w14:paraId="2C9C29A8" w14:textId="77777777" w:rsidR="00C75962" w:rsidRDefault="00C75962" w:rsidP="00C75962">
      <w:pPr>
        <w:pStyle w:val="CRBodyText"/>
      </w:pPr>
    </w:p>
    <w:p w14:paraId="5BC57760" w14:textId="77777777" w:rsidR="004D2163" w:rsidRPr="00BC0D76" w:rsidRDefault="004D2163" w:rsidP="004D2163">
      <w:pPr>
        <w:pStyle w:val="CR1001a"/>
      </w:pPr>
      <w:r w:rsidRPr="00BC0D76">
        <w:t>702.31d If a spell’s controller declares the intention to pay any of that spell’s kicker costs, that spell has been “kicked.” If a spell has two kicker costs or has multikicker, it may be kicked multiple times. See rule 601.2b.</w:t>
      </w:r>
    </w:p>
    <w:p w14:paraId="7DF6D2B1" w14:textId="77777777" w:rsidR="00C75962" w:rsidRDefault="00C75962" w:rsidP="00C75962">
      <w:pPr>
        <w:pStyle w:val="CRBodyText"/>
      </w:pPr>
    </w:p>
    <w:p w14:paraId="2194F9BA" w14:textId="77777777" w:rsidR="004D2163" w:rsidRPr="00BC0D76" w:rsidRDefault="004D2163" w:rsidP="004D2163">
      <w:pPr>
        <w:pStyle w:val="CR1001a"/>
      </w:pPr>
      <w:r w:rsidRPr="00BC0D76">
        <w:t>702.31e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00FDC724" w14:textId="77777777" w:rsidR="00C75962" w:rsidRDefault="00C75962" w:rsidP="00C75962">
      <w:pPr>
        <w:pStyle w:val="CRBodyText"/>
      </w:pPr>
    </w:p>
    <w:p w14:paraId="2480AB73" w14:textId="77777777" w:rsidR="004D2163" w:rsidRPr="00BC0D76" w:rsidRDefault="004D2163" w:rsidP="004D2163">
      <w:pPr>
        <w:pStyle w:val="CR1001a"/>
      </w:pPr>
      <w:r w:rsidRPr="00BC0D76">
        <w:t>702.31f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22CD66DA" w14:textId="77777777" w:rsidR="00C75962" w:rsidRDefault="00C75962" w:rsidP="00C75962">
      <w:pPr>
        <w:pStyle w:val="CRBodyText"/>
      </w:pPr>
    </w:p>
    <w:p w14:paraId="24988F8F" w14:textId="77777777" w:rsidR="004D2163" w:rsidRPr="00BC0D76" w:rsidRDefault="004D2163" w:rsidP="004D2163">
      <w:pPr>
        <w:pStyle w:val="CR1001a"/>
      </w:pPr>
      <w:r w:rsidRPr="00BC0D76">
        <w:t>702.31g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463E223A" w14:textId="77777777" w:rsidR="00FA6801" w:rsidRDefault="00FA6801" w:rsidP="00FA6801">
      <w:pPr>
        <w:pStyle w:val="CRBodyText"/>
      </w:pPr>
    </w:p>
    <w:p w14:paraId="1B33ACAE" w14:textId="77777777" w:rsidR="004D2163" w:rsidRPr="00BC0D76" w:rsidRDefault="004D2163" w:rsidP="004D2163">
      <w:pPr>
        <w:pStyle w:val="CR1001"/>
      </w:pPr>
      <w:r w:rsidRPr="00BC0D76">
        <w:t>702.32. Flashback</w:t>
      </w:r>
    </w:p>
    <w:p w14:paraId="58B3ECB3" w14:textId="77777777" w:rsidR="00FA6801" w:rsidRDefault="00FA6801" w:rsidP="00FA6801">
      <w:pPr>
        <w:pStyle w:val="CRBodyText"/>
      </w:pPr>
    </w:p>
    <w:p w14:paraId="0F296BDF" w14:textId="77777777" w:rsidR="004D2163" w:rsidRPr="00BC0D76" w:rsidRDefault="004D2163" w:rsidP="004D2163">
      <w:pPr>
        <w:pStyle w:val="CR1001a"/>
      </w:pPr>
      <w:r w:rsidRPr="00BC0D76">
        <w:t>702.</w:t>
      </w:r>
      <w:bookmarkStart w:id="22" w:name="OLE_LINK49"/>
      <w:r w:rsidRPr="00BC0D76">
        <w:t xml:space="preserve">32a Flashback appears on some instants and sorceries. It represents two static abilities: one that functions while the card is in a player’s graveyard and </w:t>
      </w:r>
      <w:r>
        <w:t>another</w:t>
      </w:r>
      <w:r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2"/>
      <w:r w:rsidRPr="00BC0D76">
        <w:t xml:space="preserve"> Casting a spell using its flashback ability follows the rules for paying alternative costs in rules 601.2b and 601.2e–g.</w:t>
      </w:r>
    </w:p>
    <w:p w14:paraId="098C82DF" w14:textId="77777777" w:rsidR="00FA6801" w:rsidRDefault="00FA6801" w:rsidP="00FA6801">
      <w:pPr>
        <w:pStyle w:val="CRBodyText"/>
      </w:pPr>
    </w:p>
    <w:p w14:paraId="250368A2" w14:textId="77777777" w:rsidR="004D2163" w:rsidRPr="00BC0D76" w:rsidRDefault="004D2163" w:rsidP="004D2163">
      <w:pPr>
        <w:pStyle w:val="CR1001"/>
      </w:pPr>
      <w:r w:rsidRPr="00BC0D76">
        <w:t>702.33. Madness</w:t>
      </w:r>
    </w:p>
    <w:p w14:paraId="6E855171" w14:textId="77777777" w:rsidR="00FA6801" w:rsidRDefault="00FA6801" w:rsidP="00FA6801">
      <w:pPr>
        <w:pStyle w:val="CRBodyText"/>
      </w:pPr>
    </w:p>
    <w:p w14:paraId="24CA6C22" w14:textId="77777777" w:rsidR="004D2163" w:rsidRPr="00BC0D76" w:rsidRDefault="004D2163" w:rsidP="004D2163">
      <w:pPr>
        <w:pStyle w:val="CR1001a"/>
      </w:pPr>
      <w:r w:rsidRPr="00BC0D76">
        <w:t>702.33a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3CEF8A92" w14:textId="77777777" w:rsidR="00C75962" w:rsidRDefault="00C75962" w:rsidP="00C75962">
      <w:pPr>
        <w:pStyle w:val="CRBodyText"/>
      </w:pPr>
    </w:p>
    <w:p w14:paraId="7DEE9BFE" w14:textId="77777777" w:rsidR="004D2163" w:rsidRPr="00BC0D76" w:rsidRDefault="004D2163" w:rsidP="004D2163">
      <w:pPr>
        <w:pStyle w:val="CR1001a"/>
      </w:pPr>
      <w:r w:rsidRPr="00BC0D76">
        <w:t>702.33b Casting a spell using its madness ability follows the rules for paying alternative costs in rules 601.2b and 601.2e–g.</w:t>
      </w:r>
    </w:p>
    <w:p w14:paraId="0B92513E" w14:textId="77777777" w:rsidR="00FA6801" w:rsidRDefault="00FA6801" w:rsidP="00FA6801">
      <w:pPr>
        <w:pStyle w:val="CRBodyText"/>
      </w:pPr>
    </w:p>
    <w:p w14:paraId="4053CBBD" w14:textId="77777777" w:rsidR="004D2163" w:rsidRPr="00BC0D76" w:rsidRDefault="004D2163" w:rsidP="004D2163">
      <w:pPr>
        <w:pStyle w:val="CR1001"/>
      </w:pPr>
      <w:r w:rsidRPr="00BC0D76">
        <w:t>702.34. Fear</w:t>
      </w:r>
    </w:p>
    <w:p w14:paraId="07436E4D" w14:textId="77777777" w:rsidR="00FA6801" w:rsidRDefault="00FA6801" w:rsidP="00FA6801">
      <w:pPr>
        <w:pStyle w:val="CRBodyText"/>
      </w:pPr>
    </w:p>
    <w:p w14:paraId="67FBCE0B" w14:textId="77777777" w:rsidR="004D2163" w:rsidRPr="00BC0D76" w:rsidRDefault="004D2163" w:rsidP="004D2163">
      <w:pPr>
        <w:pStyle w:val="CR1001a"/>
      </w:pPr>
      <w:r w:rsidRPr="00BC0D76">
        <w:t>702.34a Fear is an evasion ability.</w:t>
      </w:r>
    </w:p>
    <w:p w14:paraId="4CA3CC0E" w14:textId="77777777" w:rsidR="00C75962" w:rsidRDefault="00C75962" w:rsidP="00C75962">
      <w:pPr>
        <w:pStyle w:val="CRBodyText"/>
      </w:pPr>
    </w:p>
    <w:p w14:paraId="560CCDC8" w14:textId="77777777" w:rsidR="004D2163" w:rsidRPr="00BC0D76" w:rsidRDefault="004D2163" w:rsidP="004D2163">
      <w:pPr>
        <w:pStyle w:val="CR1001a"/>
      </w:pPr>
      <w:r w:rsidRPr="00BC0D76">
        <w:t>702.34b A creature with fear can’t be blocked except by artifact creatures and/or black creatures. (See rule 509, “Declare Blockers Step.”)</w:t>
      </w:r>
    </w:p>
    <w:p w14:paraId="42D8227B" w14:textId="77777777" w:rsidR="00C75962" w:rsidRDefault="00C75962" w:rsidP="00C75962">
      <w:pPr>
        <w:pStyle w:val="CRBodyText"/>
      </w:pPr>
    </w:p>
    <w:p w14:paraId="4C56EC43" w14:textId="77777777" w:rsidR="004D2163" w:rsidRPr="00BC0D76" w:rsidRDefault="004D2163" w:rsidP="004D2163">
      <w:pPr>
        <w:pStyle w:val="CR1001a"/>
      </w:pPr>
      <w:r w:rsidRPr="00BC0D76">
        <w:t>702.34c Multiple instances of fear on the same creature are redundant.</w:t>
      </w:r>
    </w:p>
    <w:p w14:paraId="40EB2AFB" w14:textId="77777777" w:rsidR="00FA6801" w:rsidRDefault="00FA6801" w:rsidP="00FA6801">
      <w:pPr>
        <w:pStyle w:val="CRBodyText"/>
      </w:pPr>
    </w:p>
    <w:p w14:paraId="0BFC50C1" w14:textId="77777777" w:rsidR="004D2163" w:rsidRPr="00BC0D76" w:rsidRDefault="004D2163" w:rsidP="004D2163">
      <w:pPr>
        <w:pStyle w:val="CR1001"/>
      </w:pPr>
      <w:r w:rsidRPr="00BC0D76">
        <w:t>702.35. Morph</w:t>
      </w:r>
    </w:p>
    <w:p w14:paraId="18DCC311" w14:textId="77777777" w:rsidR="00FA6801" w:rsidRDefault="00FA6801" w:rsidP="00FA6801">
      <w:pPr>
        <w:pStyle w:val="CRBodyText"/>
      </w:pPr>
    </w:p>
    <w:p w14:paraId="05777782" w14:textId="77777777" w:rsidR="004D2163" w:rsidRPr="00BC0D76" w:rsidRDefault="004D2163" w:rsidP="004D2163">
      <w:pPr>
        <w:pStyle w:val="CR1001a"/>
      </w:pPr>
      <w:r w:rsidRPr="00BC0D76">
        <w:t>702.35a Morph is a static ability that functions in any zone from which you could play the card it’s on, and the morph effect works any time the card is face down. “Morph [cost]” means “You may cast this card as a 2/2 face-down creature, with no text, no name, no subtypes, no expansion symbol, and no mana cost by paying {3} rather than paying its mana cost.” (See rule 707, “Face-Down Spells and Permanents.”)</w:t>
      </w:r>
    </w:p>
    <w:p w14:paraId="78AFAA03" w14:textId="77777777" w:rsidR="00C75962" w:rsidRDefault="00C75962" w:rsidP="00C75962">
      <w:pPr>
        <w:pStyle w:val="CRBodyText"/>
      </w:pPr>
    </w:p>
    <w:p w14:paraId="02DE155E" w14:textId="77777777" w:rsidR="004D2163" w:rsidRPr="00BC0D76" w:rsidRDefault="004D2163" w:rsidP="004D2163">
      <w:pPr>
        <w:pStyle w:val="CR1001a"/>
      </w:pPr>
      <w:r w:rsidRPr="00BC0D76">
        <w:t>702.35b To cast a card using its morph ability, turn it face down. It becomes a 2/2 face-down creature card, with no text, no name, no subtypes, no expansion symbol,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61A336C" w14:textId="77777777" w:rsidR="00C75962" w:rsidRDefault="00C75962" w:rsidP="00C75962">
      <w:pPr>
        <w:pStyle w:val="CRBodyText"/>
      </w:pPr>
    </w:p>
    <w:p w14:paraId="50D713CE" w14:textId="77777777" w:rsidR="004D2163" w:rsidRPr="00BC0D76" w:rsidRDefault="004D2163" w:rsidP="004D2163">
      <w:pPr>
        <w:pStyle w:val="CR1001a"/>
      </w:pPr>
      <w:r w:rsidRPr="00BC0D76">
        <w:t>702.35c You can’t cast a card face down if it doesn’t have morph.</w:t>
      </w:r>
    </w:p>
    <w:p w14:paraId="3633734D" w14:textId="77777777" w:rsidR="00C75962" w:rsidRDefault="00C75962" w:rsidP="00C75962">
      <w:pPr>
        <w:pStyle w:val="CRBodyText"/>
      </w:pPr>
    </w:p>
    <w:p w14:paraId="6637C1C7" w14:textId="77777777" w:rsidR="004D2163" w:rsidRPr="00BC0D76" w:rsidRDefault="004D2163" w:rsidP="004D2163">
      <w:pPr>
        <w:pStyle w:val="CR1001a"/>
      </w:pPr>
      <w:r w:rsidRPr="00BC0D76">
        <w:t>702.35d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6EDB2C3C" w14:textId="77777777" w:rsidR="00C75962" w:rsidRDefault="00C75962" w:rsidP="00C75962">
      <w:pPr>
        <w:pStyle w:val="CRBodyText"/>
      </w:pPr>
    </w:p>
    <w:p w14:paraId="3A88E193" w14:textId="77777777" w:rsidR="004D2163" w:rsidRPr="00BC0D76" w:rsidRDefault="004D2163" w:rsidP="004D2163">
      <w:pPr>
        <w:pStyle w:val="CR1001a"/>
      </w:pPr>
      <w:r w:rsidRPr="00BC0D76">
        <w:t>702.35e See rule 707, “Face-Down Spells and Permanents,” for more information on how to cast cards with morph.</w:t>
      </w:r>
    </w:p>
    <w:p w14:paraId="68341B85" w14:textId="77777777" w:rsidR="00FA6801" w:rsidRDefault="00FA6801" w:rsidP="00FA6801">
      <w:pPr>
        <w:pStyle w:val="CRBodyText"/>
      </w:pPr>
    </w:p>
    <w:p w14:paraId="05AF4E5B" w14:textId="77777777" w:rsidR="004D2163" w:rsidRPr="00BC0D76" w:rsidRDefault="004D2163" w:rsidP="004D2163">
      <w:pPr>
        <w:pStyle w:val="CR1001"/>
      </w:pPr>
      <w:r w:rsidRPr="00BC0D76">
        <w:t>702.36. Amplify</w:t>
      </w:r>
    </w:p>
    <w:p w14:paraId="3210ADEF" w14:textId="77777777" w:rsidR="00FA6801" w:rsidRDefault="00FA6801" w:rsidP="00FA6801">
      <w:pPr>
        <w:pStyle w:val="CRBodyText"/>
      </w:pPr>
    </w:p>
    <w:p w14:paraId="722F4FC0" w14:textId="77777777" w:rsidR="004D2163" w:rsidRPr="00BC0D76" w:rsidRDefault="004D2163" w:rsidP="004D2163">
      <w:pPr>
        <w:pStyle w:val="CR1001a"/>
      </w:pPr>
      <w:r w:rsidRPr="00BC0D76">
        <w:lastRenderedPageBreak/>
        <w:t>702.36a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693CDCC6" w14:textId="77777777" w:rsidR="00C75962" w:rsidRDefault="00C75962" w:rsidP="00C75962">
      <w:pPr>
        <w:pStyle w:val="CRBodyText"/>
      </w:pPr>
    </w:p>
    <w:p w14:paraId="2DD56B46" w14:textId="77777777" w:rsidR="004D2163" w:rsidRPr="00BC0D76" w:rsidRDefault="004D2163" w:rsidP="004D2163">
      <w:pPr>
        <w:pStyle w:val="CR1001a"/>
      </w:pPr>
      <w:r w:rsidRPr="00BC0D76">
        <w:t>702.36b If a creature has multiple instances of amplify, each one works separately.</w:t>
      </w:r>
    </w:p>
    <w:p w14:paraId="44ED83E3" w14:textId="77777777" w:rsidR="00FA6801" w:rsidRDefault="00FA6801" w:rsidP="00FA6801">
      <w:pPr>
        <w:pStyle w:val="CRBodyText"/>
      </w:pPr>
    </w:p>
    <w:p w14:paraId="49C1359C" w14:textId="77777777" w:rsidR="004D2163" w:rsidRPr="00BC0D76" w:rsidRDefault="004D2163" w:rsidP="004D2163">
      <w:pPr>
        <w:pStyle w:val="CR1001"/>
      </w:pPr>
      <w:r w:rsidRPr="00BC0D76">
        <w:t>702.37. Provoke</w:t>
      </w:r>
    </w:p>
    <w:p w14:paraId="5EEE962F" w14:textId="77777777" w:rsidR="00C75962" w:rsidRDefault="00C75962" w:rsidP="00C75962">
      <w:pPr>
        <w:pStyle w:val="CRBodyText"/>
      </w:pPr>
    </w:p>
    <w:p w14:paraId="71B30B7F" w14:textId="77777777" w:rsidR="004D2163" w:rsidRPr="00BC0D76" w:rsidRDefault="004D2163" w:rsidP="004D2163">
      <w:pPr>
        <w:pStyle w:val="CR1001a"/>
      </w:pPr>
      <w:r w:rsidRPr="00BC0D76">
        <w:t>702.37a Provoke is a triggered ability. “Provoke” means “Whenever this creature attacks, you may choose to have target creature defending player controls block this creature this combat if able. If you do, untap that creature.”</w:t>
      </w:r>
    </w:p>
    <w:p w14:paraId="02046564" w14:textId="77777777" w:rsidR="00C75962" w:rsidRDefault="00C75962" w:rsidP="00C75962">
      <w:pPr>
        <w:pStyle w:val="CRBodyText"/>
      </w:pPr>
    </w:p>
    <w:p w14:paraId="611820EB" w14:textId="77777777" w:rsidR="004D2163" w:rsidRPr="00BC0D76" w:rsidRDefault="004D2163" w:rsidP="004D2163">
      <w:pPr>
        <w:pStyle w:val="CR1001a"/>
      </w:pPr>
      <w:r w:rsidRPr="00BC0D76">
        <w:t>702.37b If a creature has multiple instances of provoke, each triggers separately.</w:t>
      </w:r>
    </w:p>
    <w:p w14:paraId="66E9820A" w14:textId="77777777" w:rsidR="00FA6801" w:rsidRDefault="00FA6801" w:rsidP="00FA6801">
      <w:pPr>
        <w:pStyle w:val="CRBodyText"/>
      </w:pPr>
    </w:p>
    <w:p w14:paraId="0D6DCA95" w14:textId="77777777" w:rsidR="004D2163" w:rsidRPr="00BC0D76" w:rsidRDefault="004D2163" w:rsidP="004D2163">
      <w:pPr>
        <w:pStyle w:val="CR1001"/>
      </w:pPr>
      <w:r w:rsidRPr="00BC0D76">
        <w:t>702.38. Storm</w:t>
      </w:r>
    </w:p>
    <w:p w14:paraId="272EAD06" w14:textId="77777777" w:rsidR="00FA6801" w:rsidRDefault="00FA6801" w:rsidP="00FA6801">
      <w:pPr>
        <w:pStyle w:val="CRBodyText"/>
      </w:pPr>
    </w:p>
    <w:p w14:paraId="7765C630" w14:textId="77777777" w:rsidR="004D2163" w:rsidRPr="00BC0D76" w:rsidRDefault="004D2163" w:rsidP="004D2163">
      <w:pPr>
        <w:pStyle w:val="CR1001a"/>
      </w:pPr>
      <w:r w:rsidRPr="00BC0D76">
        <w:t>702.38a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7DB25869" w14:textId="77777777" w:rsidR="00C75962" w:rsidRDefault="00C75962" w:rsidP="00C75962">
      <w:pPr>
        <w:pStyle w:val="CRBodyText"/>
      </w:pPr>
    </w:p>
    <w:p w14:paraId="0A930274" w14:textId="77777777" w:rsidR="004D2163" w:rsidRPr="00BC0D76" w:rsidRDefault="004D2163" w:rsidP="004D2163">
      <w:pPr>
        <w:pStyle w:val="CR1001a"/>
      </w:pPr>
      <w:r w:rsidRPr="00BC0D76">
        <w:t>702.38b If a spell has multiple instances of storm, each triggers separately.</w:t>
      </w:r>
    </w:p>
    <w:p w14:paraId="44B08E87" w14:textId="77777777" w:rsidR="00FA6801" w:rsidRDefault="00FA6801" w:rsidP="00FA6801">
      <w:pPr>
        <w:pStyle w:val="CRBodyText"/>
      </w:pPr>
    </w:p>
    <w:p w14:paraId="3F561ABC" w14:textId="77777777" w:rsidR="004D2163" w:rsidRPr="00BC0D76" w:rsidRDefault="004D2163" w:rsidP="004D2163">
      <w:pPr>
        <w:pStyle w:val="CR1001"/>
      </w:pPr>
      <w:r w:rsidRPr="00BC0D76">
        <w:t>702.39. Affinity</w:t>
      </w:r>
    </w:p>
    <w:p w14:paraId="4458B898" w14:textId="77777777" w:rsidR="00FA6801" w:rsidRDefault="00FA6801" w:rsidP="00FA6801">
      <w:pPr>
        <w:pStyle w:val="CRBodyText"/>
      </w:pPr>
    </w:p>
    <w:p w14:paraId="42BABC1A" w14:textId="77777777" w:rsidR="004D2163" w:rsidRPr="00BC0D76" w:rsidRDefault="004D2163" w:rsidP="004D2163">
      <w:pPr>
        <w:pStyle w:val="CR1001a"/>
      </w:pPr>
      <w:r w:rsidRPr="00BC0D76">
        <w:t>702.39a Affinity is a static ability that functions while the spell is on the stack. “Affinity for [text]” means “This spell costs you {1} less to cast for each [text] you control.”</w:t>
      </w:r>
    </w:p>
    <w:p w14:paraId="3DF69EFF" w14:textId="77777777" w:rsidR="00C75962" w:rsidRDefault="00C75962" w:rsidP="00C75962">
      <w:pPr>
        <w:pStyle w:val="CRBodyText"/>
      </w:pPr>
    </w:p>
    <w:p w14:paraId="70B1AF8B" w14:textId="77777777" w:rsidR="004D2163" w:rsidRPr="00BC0D76" w:rsidRDefault="004D2163" w:rsidP="004D2163">
      <w:pPr>
        <w:pStyle w:val="CR1001a"/>
      </w:pPr>
      <w:r w:rsidRPr="00BC0D76">
        <w:t>702.39b The affinity ability reduces only the amount of generic mana a spell’s controller has to pay; it doesn’t reduce how much colored mana that player has to pay.</w:t>
      </w:r>
    </w:p>
    <w:p w14:paraId="393E67F1" w14:textId="77777777" w:rsidR="00C75962" w:rsidRDefault="00C75962" w:rsidP="00C75962">
      <w:pPr>
        <w:pStyle w:val="CRBodyText"/>
      </w:pPr>
    </w:p>
    <w:p w14:paraId="361DB5AB" w14:textId="77777777" w:rsidR="004D2163" w:rsidRPr="00BC0D76" w:rsidRDefault="004D2163" w:rsidP="004D2163">
      <w:pPr>
        <w:pStyle w:val="CR1001a"/>
      </w:pPr>
      <w:r w:rsidRPr="00BC0D76">
        <w:t>702.39c If a spell has multiple instances of affinity, each of them applies.</w:t>
      </w:r>
    </w:p>
    <w:p w14:paraId="1AAE7A1C" w14:textId="77777777" w:rsidR="00FA6801" w:rsidRDefault="00FA6801" w:rsidP="00FA6801">
      <w:pPr>
        <w:pStyle w:val="CRBodyText"/>
      </w:pPr>
    </w:p>
    <w:p w14:paraId="2629B4A0" w14:textId="77777777" w:rsidR="004D2163" w:rsidRPr="00BC0D76" w:rsidRDefault="004D2163" w:rsidP="004D2163">
      <w:pPr>
        <w:pStyle w:val="CR1001"/>
      </w:pPr>
      <w:r w:rsidRPr="00BC0D76">
        <w:t>702.40. Entwine</w:t>
      </w:r>
    </w:p>
    <w:p w14:paraId="328F4450" w14:textId="77777777" w:rsidR="00FA6801" w:rsidRDefault="00FA6801" w:rsidP="00FA6801">
      <w:pPr>
        <w:pStyle w:val="CRBodyText"/>
      </w:pPr>
    </w:p>
    <w:p w14:paraId="79A9A5DE" w14:textId="77777777" w:rsidR="004D2163" w:rsidRPr="00BC0D76" w:rsidRDefault="004D2163" w:rsidP="004D2163">
      <w:pPr>
        <w:pStyle w:val="CR1001a"/>
      </w:pPr>
      <w:r w:rsidRPr="00BC0D76">
        <w:t>702.40a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2A265115" w14:textId="77777777" w:rsidR="00C75962" w:rsidRDefault="00C75962" w:rsidP="00C75962">
      <w:pPr>
        <w:pStyle w:val="CRBodyText"/>
      </w:pPr>
    </w:p>
    <w:p w14:paraId="380F49D7" w14:textId="77777777" w:rsidR="004D2163" w:rsidRPr="00BC0D76" w:rsidRDefault="004D2163" w:rsidP="004D2163">
      <w:pPr>
        <w:pStyle w:val="CR1001a"/>
      </w:pPr>
      <w:r w:rsidRPr="00BC0D76">
        <w:t>702.40b If the entwine cost was paid, follow the text of each of the modes in the order written on the card when the spell resolves.</w:t>
      </w:r>
    </w:p>
    <w:p w14:paraId="3D3C771F" w14:textId="77777777" w:rsidR="00FA6801" w:rsidRDefault="00FA6801" w:rsidP="00FA6801">
      <w:pPr>
        <w:pStyle w:val="CRBodyText"/>
      </w:pPr>
    </w:p>
    <w:p w14:paraId="6F4C0FF6" w14:textId="77777777" w:rsidR="004D2163" w:rsidRPr="00BC0D76" w:rsidRDefault="004D2163" w:rsidP="004D2163">
      <w:pPr>
        <w:pStyle w:val="CR1001"/>
      </w:pPr>
      <w:r w:rsidRPr="00BC0D76">
        <w:t>702.41. Modular</w:t>
      </w:r>
    </w:p>
    <w:p w14:paraId="53B2B3BB" w14:textId="77777777" w:rsidR="00FA6801" w:rsidRDefault="00FA6801" w:rsidP="00FA6801">
      <w:pPr>
        <w:pStyle w:val="CRBodyText"/>
      </w:pPr>
    </w:p>
    <w:p w14:paraId="1DBC0415" w14:textId="77777777" w:rsidR="004D2163" w:rsidRPr="00BC0D76" w:rsidRDefault="004D2163" w:rsidP="004D2163">
      <w:pPr>
        <w:pStyle w:val="CR1001a"/>
      </w:pPr>
      <w:r w:rsidRPr="00BC0D76">
        <w:t>702.41a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1B0165E0" w14:textId="77777777" w:rsidR="00C75962" w:rsidRDefault="00C75962" w:rsidP="00C75962">
      <w:pPr>
        <w:pStyle w:val="CRBodyText"/>
      </w:pPr>
    </w:p>
    <w:p w14:paraId="6F032650" w14:textId="77777777" w:rsidR="004D2163" w:rsidRPr="00BC0D76" w:rsidRDefault="004D2163" w:rsidP="004D2163">
      <w:pPr>
        <w:pStyle w:val="CR1001a"/>
      </w:pPr>
      <w:r w:rsidRPr="00BC0D76">
        <w:t>702.41b If a creature has multiple instances of modular, each one works separately.</w:t>
      </w:r>
    </w:p>
    <w:p w14:paraId="09A5F41D" w14:textId="77777777" w:rsidR="00FA6801" w:rsidRDefault="00FA6801" w:rsidP="00FA6801">
      <w:pPr>
        <w:pStyle w:val="CRBodyText"/>
      </w:pPr>
    </w:p>
    <w:p w14:paraId="7CB8FE9F" w14:textId="77777777" w:rsidR="004D2163" w:rsidRPr="00BC0D76" w:rsidRDefault="004D2163" w:rsidP="004D2163">
      <w:pPr>
        <w:pStyle w:val="CR1001"/>
      </w:pPr>
      <w:r w:rsidRPr="00BC0D76">
        <w:t>702.42. Sunburst</w:t>
      </w:r>
    </w:p>
    <w:p w14:paraId="3E92B495" w14:textId="77777777" w:rsidR="00FA6801" w:rsidRDefault="00FA6801" w:rsidP="00FA6801">
      <w:pPr>
        <w:pStyle w:val="CRBodyText"/>
      </w:pPr>
    </w:p>
    <w:p w14:paraId="6EE9AA3C" w14:textId="77777777" w:rsidR="004D2163" w:rsidRPr="00BC0D76" w:rsidRDefault="004D2163" w:rsidP="004D2163">
      <w:pPr>
        <w:pStyle w:val="CR1001a"/>
      </w:pPr>
      <w:r w:rsidRPr="00BC0D76">
        <w:t xml:space="preserve">702.42a Sunburst is a static ability that functions as an object is entering the battlefield from the stack. “Sunburst” means “If this object is entering the battlefield from the stack as a creature, it </w:t>
      </w:r>
      <w:r w:rsidRPr="00BC0D76">
        <w:lastRenderedPageBreak/>
        <w:t>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1FAE14A6" w14:textId="77777777" w:rsidR="00C75962" w:rsidRDefault="00C75962" w:rsidP="00C75962">
      <w:pPr>
        <w:pStyle w:val="CRBodyText"/>
      </w:pPr>
    </w:p>
    <w:p w14:paraId="21D0C7AE" w14:textId="77777777" w:rsidR="004D2163" w:rsidRPr="00BC0D76" w:rsidRDefault="004D2163" w:rsidP="004D2163">
      <w:pPr>
        <w:pStyle w:val="CR1001a"/>
      </w:pPr>
      <w:r w:rsidRPr="00BC0D76">
        <w:t>702.42b Sunburst applies only as the spell is resolving and only if one or more colored mana was spent on its costs. Mana paid for additional or alternative costs applies.</w:t>
      </w:r>
    </w:p>
    <w:p w14:paraId="745AE8B6" w14:textId="77777777" w:rsidR="00C75962" w:rsidRDefault="00C75962" w:rsidP="00C75962">
      <w:pPr>
        <w:pStyle w:val="CRBodyText"/>
      </w:pPr>
    </w:p>
    <w:p w14:paraId="6560DD1D" w14:textId="77777777" w:rsidR="004D2163" w:rsidRPr="00BC0D76" w:rsidRDefault="004D2163" w:rsidP="004D2163">
      <w:pPr>
        <w:pStyle w:val="CR1001a"/>
      </w:pPr>
      <w:r w:rsidRPr="00BC0D76">
        <w:t>702.42c Sunburst can also be used to set a variable number for another ability. If the keyword is used in this way, it doesn’t matter whether the ability is on a creature spell or on a noncreature spell.</w:t>
      </w:r>
    </w:p>
    <w:p w14:paraId="500F81BE"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5E9E8819" w14:textId="77777777" w:rsidR="00C75962" w:rsidRDefault="00C75962" w:rsidP="00C75962">
      <w:pPr>
        <w:pStyle w:val="CRBodyText"/>
      </w:pPr>
    </w:p>
    <w:p w14:paraId="2A1373F5" w14:textId="77777777" w:rsidR="004D2163" w:rsidRPr="00BC0D76" w:rsidRDefault="004D2163" w:rsidP="004D2163">
      <w:pPr>
        <w:pStyle w:val="CR1001a"/>
      </w:pPr>
      <w:r w:rsidRPr="00BC0D76">
        <w:t>702.42d If an object has multiple instances of sunburst, each one works separately.</w:t>
      </w:r>
    </w:p>
    <w:p w14:paraId="1D268CE0" w14:textId="77777777" w:rsidR="00FA6801" w:rsidRDefault="00FA6801" w:rsidP="00FA6801">
      <w:pPr>
        <w:pStyle w:val="CRBodyText"/>
      </w:pPr>
    </w:p>
    <w:p w14:paraId="0708EA2F" w14:textId="77777777" w:rsidR="004D2163" w:rsidRPr="00BC0D76" w:rsidRDefault="004D2163" w:rsidP="004D2163">
      <w:pPr>
        <w:pStyle w:val="CR1001"/>
      </w:pPr>
      <w:r w:rsidRPr="00BC0D76">
        <w:t>702.43. Bushido</w:t>
      </w:r>
    </w:p>
    <w:p w14:paraId="6AF7318F" w14:textId="77777777" w:rsidR="00FA6801" w:rsidRDefault="00FA6801" w:rsidP="00FA6801">
      <w:pPr>
        <w:pStyle w:val="CRBodyText"/>
      </w:pPr>
    </w:p>
    <w:p w14:paraId="0EF08229" w14:textId="77777777" w:rsidR="004D2163" w:rsidRPr="00BC0D76" w:rsidRDefault="004D2163" w:rsidP="004D2163">
      <w:pPr>
        <w:pStyle w:val="CR1001a"/>
      </w:pPr>
      <w:r w:rsidRPr="00BC0D76">
        <w:t>702.43a Bushido is a triggered ability. “Bushido N” means “Whenever this creature blocks or becomes blocked, it gets +N/+N until end of turn.” (See rule 509, “Declare Blockers Step.”)</w:t>
      </w:r>
    </w:p>
    <w:p w14:paraId="02D81C33" w14:textId="77777777" w:rsidR="00C75962" w:rsidRDefault="00C75962" w:rsidP="00C75962">
      <w:pPr>
        <w:pStyle w:val="CRBodyText"/>
      </w:pPr>
    </w:p>
    <w:p w14:paraId="03E52E6E" w14:textId="77777777" w:rsidR="004D2163" w:rsidRPr="00BC0D76" w:rsidRDefault="004D2163" w:rsidP="004D2163">
      <w:pPr>
        <w:pStyle w:val="CR1001a"/>
      </w:pPr>
      <w:r w:rsidRPr="00BC0D76">
        <w:t>702.43b If a creature has multiple instances of bushido, each triggers separately.</w:t>
      </w:r>
    </w:p>
    <w:p w14:paraId="28352007" w14:textId="77777777" w:rsidR="00FA6801" w:rsidRDefault="00FA6801" w:rsidP="00FA6801">
      <w:pPr>
        <w:pStyle w:val="CRBodyText"/>
      </w:pPr>
    </w:p>
    <w:p w14:paraId="6044EC94" w14:textId="77777777" w:rsidR="004D2163" w:rsidRPr="00BC0D76" w:rsidRDefault="004D2163" w:rsidP="004D2163">
      <w:pPr>
        <w:pStyle w:val="CR1001"/>
      </w:pPr>
      <w:r w:rsidRPr="00BC0D76">
        <w:t>702.44. Soulshift</w:t>
      </w:r>
    </w:p>
    <w:p w14:paraId="191A87BC" w14:textId="77777777" w:rsidR="00FA6801" w:rsidRDefault="00FA6801" w:rsidP="00FA6801">
      <w:pPr>
        <w:pStyle w:val="CRBodyText"/>
      </w:pPr>
    </w:p>
    <w:p w14:paraId="38ADC70C" w14:textId="77777777" w:rsidR="004D2163" w:rsidRPr="00BC0D76" w:rsidRDefault="004D2163" w:rsidP="004D2163">
      <w:pPr>
        <w:pStyle w:val="CR1001a"/>
      </w:pPr>
      <w:r w:rsidRPr="00BC0D76">
        <w:t>702.44a Soulshift is a triggered ability. “Soulshift N” means “When this permanent is put into a graveyard from the battlefield, you may return target Spirit card with converted mana cost N or less from your graveyard to your hand.”</w:t>
      </w:r>
    </w:p>
    <w:p w14:paraId="37BE8055" w14:textId="77777777" w:rsidR="00C75962" w:rsidRDefault="00C75962" w:rsidP="00C75962">
      <w:pPr>
        <w:pStyle w:val="CRBodyText"/>
      </w:pPr>
    </w:p>
    <w:p w14:paraId="602AD16C" w14:textId="77777777" w:rsidR="004D2163" w:rsidRPr="00BC0D76" w:rsidRDefault="004D2163" w:rsidP="004D2163">
      <w:pPr>
        <w:pStyle w:val="CR1001a"/>
      </w:pPr>
      <w:r w:rsidRPr="00BC0D76">
        <w:t>702.44b If a permanent has multiple instances of soulshift, each triggers separately.</w:t>
      </w:r>
    </w:p>
    <w:p w14:paraId="29D5ECF2" w14:textId="77777777" w:rsidR="00FA6801" w:rsidRDefault="00FA6801" w:rsidP="00FA6801">
      <w:pPr>
        <w:pStyle w:val="CRBodyText"/>
      </w:pPr>
    </w:p>
    <w:p w14:paraId="557D534A" w14:textId="77777777" w:rsidR="004D2163" w:rsidRPr="00BC0D76" w:rsidRDefault="004D2163" w:rsidP="004D2163">
      <w:pPr>
        <w:pStyle w:val="CR1001"/>
      </w:pPr>
      <w:r w:rsidRPr="00BC0D76">
        <w:t>702.45. Splice</w:t>
      </w:r>
    </w:p>
    <w:p w14:paraId="224E1260" w14:textId="77777777" w:rsidR="00C75962" w:rsidRDefault="00C75962" w:rsidP="00C75962">
      <w:pPr>
        <w:pStyle w:val="CRBodyText"/>
      </w:pPr>
    </w:p>
    <w:p w14:paraId="175AF584" w14:textId="77777777" w:rsidR="004D2163" w:rsidRPr="00BC0D76" w:rsidRDefault="004D2163" w:rsidP="004D2163">
      <w:pPr>
        <w:pStyle w:val="CR1001a"/>
      </w:pPr>
      <w:r w:rsidRPr="00BC0D76">
        <w:t>702.45a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789753D"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2823C105" w14:textId="77777777" w:rsidR="00C75962" w:rsidRDefault="00C75962" w:rsidP="00C75962">
      <w:pPr>
        <w:pStyle w:val="CRBodyText"/>
      </w:pPr>
    </w:p>
    <w:p w14:paraId="734EBFBC" w14:textId="77777777" w:rsidR="004D2163" w:rsidRPr="00BC0D76" w:rsidRDefault="004D2163" w:rsidP="004D2163">
      <w:pPr>
        <w:pStyle w:val="CR1001a"/>
      </w:pPr>
      <w:r w:rsidRPr="00BC0D76">
        <w:t>702.45b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7EB0B5FA" w14:textId="77777777" w:rsidR="00C75962" w:rsidRDefault="00C75962" w:rsidP="00C75962">
      <w:pPr>
        <w:pStyle w:val="CRBodyText"/>
      </w:pPr>
    </w:p>
    <w:p w14:paraId="41126314" w14:textId="77777777" w:rsidR="004D2163" w:rsidRPr="00BC0D76" w:rsidRDefault="004D2163" w:rsidP="004D2163">
      <w:pPr>
        <w:pStyle w:val="CR1001a"/>
      </w:pPr>
      <w:r w:rsidRPr="00BC0D76">
        <w:t>702.45c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796FD7D2"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w:t>
      </w:r>
      <w:r w:rsidRPr="00BC0D76">
        <w:lastRenderedPageBreak/>
        <w:t>deals the damage. This means that the ability can target a creature with protection from red and deal 2 damage to that creature.</w:t>
      </w:r>
    </w:p>
    <w:p w14:paraId="5C423DDE" w14:textId="77777777" w:rsidR="00C75962" w:rsidRDefault="00C75962" w:rsidP="00C75962">
      <w:pPr>
        <w:pStyle w:val="CRBodyText"/>
      </w:pPr>
    </w:p>
    <w:p w14:paraId="64BC7BE2" w14:textId="77777777" w:rsidR="004D2163" w:rsidRPr="00BC0D76" w:rsidRDefault="004D2163" w:rsidP="004D2163">
      <w:pPr>
        <w:pStyle w:val="CR1001a"/>
      </w:pPr>
      <w:r w:rsidRPr="00BC0D76">
        <w:t>702.45d Choose targets for the added text normally (see rule 601.2c). Note that a spell with one or more targets will be countered if all of its targets are illegal on resolution.</w:t>
      </w:r>
    </w:p>
    <w:p w14:paraId="744C45D6" w14:textId="77777777" w:rsidR="00C75962" w:rsidRDefault="00C75962" w:rsidP="00C75962">
      <w:pPr>
        <w:pStyle w:val="CRBodyText"/>
      </w:pPr>
    </w:p>
    <w:p w14:paraId="733522A3" w14:textId="77777777" w:rsidR="004D2163" w:rsidRPr="00BC0D76" w:rsidRDefault="004D2163" w:rsidP="004D2163">
      <w:pPr>
        <w:pStyle w:val="CR1001a"/>
      </w:pPr>
      <w:r w:rsidRPr="00BC0D76">
        <w:t>702.45e The spell loses any splice changes once it leaves the stack (for example, when it’s countered, it’s exiled, or it resolves).</w:t>
      </w:r>
    </w:p>
    <w:p w14:paraId="2D201AEE" w14:textId="77777777" w:rsidR="00C75962" w:rsidRDefault="00C75962" w:rsidP="00C75962">
      <w:pPr>
        <w:pStyle w:val="CRBodyText"/>
      </w:pPr>
    </w:p>
    <w:p w14:paraId="0ED57250" w14:textId="77777777" w:rsidR="004D2163" w:rsidRPr="00BC0D76" w:rsidRDefault="004D2163" w:rsidP="004D2163">
      <w:pPr>
        <w:pStyle w:val="CR1001"/>
      </w:pPr>
      <w:bookmarkStart w:id="23" w:name="OLE_LINK4"/>
      <w:r w:rsidRPr="00BC0D76">
        <w:t>702.46. Offering</w:t>
      </w:r>
    </w:p>
    <w:p w14:paraId="0EEFDBDB" w14:textId="77777777" w:rsidR="00FA6801" w:rsidRDefault="00FA6801" w:rsidP="00FA6801">
      <w:pPr>
        <w:pStyle w:val="CRBodyText"/>
      </w:pPr>
    </w:p>
    <w:p w14:paraId="68587684" w14:textId="77777777" w:rsidR="004D2163" w:rsidRPr="00BC0D76" w:rsidRDefault="004D2163" w:rsidP="004D2163">
      <w:pPr>
        <w:pStyle w:val="CR1001a"/>
      </w:pPr>
      <w:bookmarkStart w:id="24" w:name="OLE_LINK14"/>
      <w:r w:rsidRPr="00BC0D76">
        <w:t>702.</w:t>
      </w:r>
      <w:bookmarkStart w:id="25" w:name="OLE_LINK18"/>
      <w:r w:rsidRPr="00BC0D76">
        <w:t>46a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4"/>
    <w:p w14:paraId="43B5DD6D" w14:textId="77777777" w:rsidR="00C75962" w:rsidRDefault="00C75962" w:rsidP="00C75962">
      <w:pPr>
        <w:pStyle w:val="CRBodyText"/>
      </w:pPr>
    </w:p>
    <w:p w14:paraId="1658AB15" w14:textId="77777777" w:rsidR="004D2163" w:rsidRPr="00BC0D76" w:rsidRDefault="004D2163" w:rsidP="004D2163">
      <w:pPr>
        <w:pStyle w:val="CR1001a"/>
      </w:pPr>
      <w:r w:rsidRPr="00BC0D76">
        <w:t>702.46b The permanent is sacrificed at the same time the spell is announced (see rule 601.2a). The total cost of the spell is reduced by the sacrificed permanent’s mana cost (see rule 601.2e).</w:t>
      </w:r>
    </w:p>
    <w:p w14:paraId="32FC6495" w14:textId="77777777" w:rsidR="00C75962" w:rsidRDefault="00C75962" w:rsidP="00C75962">
      <w:pPr>
        <w:pStyle w:val="CRBodyText"/>
      </w:pPr>
    </w:p>
    <w:p w14:paraId="626A0405" w14:textId="77777777" w:rsidR="004D2163" w:rsidRPr="00BC0D76" w:rsidRDefault="004D2163" w:rsidP="004D2163">
      <w:pPr>
        <w:pStyle w:val="CR1001a"/>
      </w:pPr>
      <w:r w:rsidRPr="00BC0D76">
        <w:t>702.46c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17AB74A2" w14:textId="77777777" w:rsidR="00C75962" w:rsidRDefault="00C75962" w:rsidP="00C75962">
      <w:pPr>
        <w:pStyle w:val="CRBodyText"/>
      </w:pPr>
    </w:p>
    <w:p w14:paraId="7CC9777F" w14:textId="77777777" w:rsidR="004D2163" w:rsidRPr="00BC0D76" w:rsidRDefault="004D2163" w:rsidP="004D2163">
      <w:pPr>
        <w:pStyle w:val="CR1001"/>
      </w:pPr>
      <w:r w:rsidRPr="00BC0D76">
        <w:t>702.47. Ninjutsu</w:t>
      </w:r>
    </w:p>
    <w:p w14:paraId="22D20F2B" w14:textId="77777777" w:rsidR="00FA6801" w:rsidRDefault="00FA6801" w:rsidP="00FA6801">
      <w:pPr>
        <w:pStyle w:val="CRBodyText"/>
      </w:pPr>
    </w:p>
    <w:p w14:paraId="3857C285" w14:textId="77777777" w:rsidR="004D2163" w:rsidRPr="00BC0D76" w:rsidRDefault="004D2163" w:rsidP="004D2163">
      <w:pPr>
        <w:pStyle w:val="CR1001a"/>
      </w:pPr>
      <w:r w:rsidRPr="00BC0D76">
        <w:t>702.47a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27A62FCA" w14:textId="77777777" w:rsidR="00C75962" w:rsidRDefault="00C75962" w:rsidP="00C75962">
      <w:pPr>
        <w:pStyle w:val="CRBodyText"/>
      </w:pPr>
    </w:p>
    <w:p w14:paraId="1998E106" w14:textId="77777777" w:rsidR="004D2163" w:rsidRPr="00BC0D76" w:rsidRDefault="004D2163" w:rsidP="004D2163">
      <w:pPr>
        <w:pStyle w:val="CR1001a"/>
      </w:pPr>
      <w:r w:rsidRPr="00BC0D76">
        <w:t>702.47b The card with ninjutsu remains revealed from the time the ability is announced until the ability leaves the stack.</w:t>
      </w:r>
    </w:p>
    <w:p w14:paraId="2D84100E" w14:textId="77777777" w:rsidR="00C75962" w:rsidRDefault="00C75962" w:rsidP="00C75962">
      <w:pPr>
        <w:pStyle w:val="CRBodyText"/>
      </w:pPr>
    </w:p>
    <w:p w14:paraId="4C0604C7" w14:textId="77777777" w:rsidR="004D2163" w:rsidRPr="00BC0D76" w:rsidRDefault="004D2163" w:rsidP="004D2163">
      <w:pPr>
        <w:pStyle w:val="CR1001a"/>
      </w:pPr>
      <w:r w:rsidRPr="00BC0D76">
        <w:t>702.47c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3E68C15A" w14:textId="77777777" w:rsidR="00C75962" w:rsidRDefault="00C75962" w:rsidP="00C75962">
      <w:pPr>
        <w:pStyle w:val="CRBodyText"/>
      </w:pPr>
    </w:p>
    <w:p w14:paraId="6D712264" w14:textId="77777777" w:rsidR="004D2163" w:rsidRPr="00BC0D76" w:rsidRDefault="004D2163" w:rsidP="004D2163">
      <w:pPr>
        <w:pStyle w:val="CR1001"/>
      </w:pPr>
      <w:r w:rsidRPr="00BC0D76">
        <w:t>702.48. Epic</w:t>
      </w:r>
    </w:p>
    <w:p w14:paraId="6F9C9758" w14:textId="77777777" w:rsidR="00FA6801" w:rsidRDefault="00FA6801" w:rsidP="00FA6801">
      <w:pPr>
        <w:pStyle w:val="CRBodyText"/>
      </w:pPr>
    </w:p>
    <w:p w14:paraId="6B9EE83A" w14:textId="77777777" w:rsidR="004D2163" w:rsidRPr="00BC0D76" w:rsidRDefault="004D2163" w:rsidP="004D2163">
      <w:pPr>
        <w:pStyle w:val="CR1001a"/>
      </w:pPr>
      <w:r w:rsidRPr="00BC0D76">
        <w:t>702.48a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53CE727C" w14:textId="77777777" w:rsidR="00C75962" w:rsidRDefault="00C75962" w:rsidP="00C75962">
      <w:pPr>
        <w:pStyle w:val="CRBodyText"/>
      </w:pPr>
    </w:p>
    <w:p w14:paraId="0ECA181D" w14:textId="77777777" w:rsidR="004D2163" w:rsidRPr="00BC0D76" w:rsidRDefault="004D2163" w:rsidP="004D2163">
      <w:pPr>
        <w:pStyle w:val="CR1001a"/>
      </w:pPr>
      <w:r w:rsidRPr="00BC0D76">
        <w:t>702.48b A player can’t cast spells once a spell with epic he or she controls resolves, but effects (such as the epic ability itself) can still put copies of spells onto the stack.</w:t>
      </w:r>
    </w:p>
    <w:p w14:paraId="320AE241" w14:textId="77777777" w:rsidR="00C75962" w:rsidRDefault="00C75962" w:rsidP="00C75962">
      <w:pPr>
        <w:pStyle w:val="CRBodyText"/>
      </w:pPr>
    </w:p>
    <w:bookmarkEnd w:id="23"/>
    <w:p w14:paraId="32E0FC71" w14:textId="77777777" w:rsidR="004D2163" w:rsidRPr="00BC0D76" w:rsidRDefault="004D2163" w:rsidP="004D2163">
      <w:pPr>
        <w:pStyle w:val="CR1001"/>
      </w:pPr>
      <w:r w:rsidRPr="00BC0D76">
        <w:t>702.49. Convoke</w:t>
      </w:r>
    </w:p>
    <w:p w14:paraId="65670A0C" w14:textId="77777777" w:rsidR="00FA6801" w:rsidRDefault="00FA6801" w:rsidP="00FA6801">
      <w:pPr>
        <w:pStyle w:val="CRBodyText"/>
      </w:pPr>
    </w:p>
    <w:p w14:paraId="6E4EE3EF" w14:textId="77777777" w:rsidR="004D2163" w:rsidRPr="00BC0D76" w:rsidRDefault="004D2163" w:rsidP="004D2163">
      <w:pPr>
        <w:pStyle w:val="CR1001a"/>
      </w:pPr>
      <w:r w:rsidRPr="00BC0D76">
        <w:t xml:space="preserve">702.49a Convoke is a static ability that functions while the spell with convoke is on the stack. “Convoke” means “As an additional cost to cast this spell, you may tap any number of untapped creatures you control. Each creature tapped this way reduces the cost to cast this spell by {1} or </w:t>
      </w:r>
      <w:r w:rsidRPr="00BC0D76">
        <w:lastRenderedPageBreak/>
        <w:t>by one mana of any of that creature’s colors.” Using the convoke ability follows the rules for paying additional costs in rules 601.2b and 601.2e–g.</w:t>
      </w:r>
    </w:p>
    <w:p w14:paraId="638B31D9" w14:textId="77777777" w:rsidR="004D2163" w:rsidRPr="00BC0D76" w:rsidRDefault="004D2163" w:rsidP="004D2163">
      <w:pPr>
        <w:pStyle w:val="CREx1001a"/>
      </w:pPr>
      <w:r w:rsidRPr="00BC0D76">
        <w:rPr>
          <w:b/>
        </w:rPr>
        <w:t>Example:</w:t>
      </w:r>
      <w:r w:rsidRPr="00BC0D76">
        <w:t xml:space="preserve"> You cast Guardian of Vitu-Ghazi, a spell with convoke that costs {6}{G}{W}. You announce that you’re going to tap a colorless creature, a red creature, and a green-and-white creature to help pay for it. The colorless creature and the red creature each reduce the spell’s cost by {1}. You choose whether the green-white creature reduces the spell’s cost by {1}, {G}, or {W}. Then the creatures become tapped as you pay Guardian of Vitu-Ghazi’s cost.</w:t>
      </w:r>
    </w:p>
    <w:p w14:paraId="66969DF8" w14:textId="77777777" w:rsidR="00C75962" w:rsidRDefault="00C75962" w:rsidP="00C75962">
      <w:pPr>
        <w:pStyle w:val="CRBodyText"/>
      </w:pPr>
    </w:p>
    <w:p w14:paraId="312EB59B" w14:textId="77777777" w:rsidR="004D2163" w:rsidRPr="00BC0D76" w:rsidRDefault="004D2163" w:rsidP="004D2163">
      <w:pPr>
        <w:pStyle w:val="CR1001a"/>
      </w:pPr>
      <w:r w:rsidRPr="00BC0D76">
        <w:t>702.49b Multiple instances of convoke on the same spell are redundant.</w:t>
      </w:r>
    </w:p>
    <w:p w14:paraId="3CF94A99" w14:textId="77777777" w:rsidR="00FA6801" w:rsidRDefault="00FA6801" w:rsidP="00FA6801">
      <w:pPr>
        <w:pStyle w:val="CRBodyText"/>
        <w:rPr>
          <w:highlight w:val="cyan"/>
        </w:rPr>
      </w:pPr>
    </w:p>
    <w:p w14:paraId="74BDF822" w14:textId="77777777" w:rsidR="004D2163" w:rsidRPr="00BC0D76" w:rsidRDefault="004D2163" w:rsidP="004D2163">
      <w:pPr>
        <w:pStyle w:val="CR1001"/>
      </w:pPr>
      <w:r w:rsidRPr="00BC0D76">
        <w:t>702.50. Dredge</w:t>
      </w:r>
    </w:p>
    <w:p w14:paraId="42AF9A10" w14:textId="77777777" w:rsidR="00FA6801" w:rsidRDefault="00FA6801" w:rsidP="00FA6801">
      <w:pPr>
        <w:pStyle w:val="CRBodyText"/>
      </w:pPr>
    </w:p>
    <w:p w14:paraId="0D96769A" w14:textId="77777777" w:rsidR="004D2163" w:rsidRPr="00BC0D76" w:rsidRDefault="004D2163" w:rsidP="004D2163">
      <w:pPr>
        <w:pStyle w:val="CR1001a"/>
      </w:pPr>
      <w:r w:rsidRPr="00BC0D76">
        <w:t>702.50a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B372270" w14:textId="77777777" w:rsidR="00C75962" w:rsidRDefault="00C75962" w:rsidP="00C75962">
      <w:pPr>
        <w:pStyle w:val="CRBodyText"/>
      </w:pPr>
    </w:p>
    <w:p w14:paraId="0F90E14D" w14:textId="77777777" w:rsidR="004D2163" w:rsidRPr="00BC0D76" w:rsidRDefault="004D2163" w:rsidP="004D2163">
      <w:pPr>
        <w:pStyle w:val="CR1001a"/>
      </w:pPr>
      <w:r w:rsidRPr="00BC0D76">
        <w:t>702.50b A player with fewer cards in his or her library than the number required by a dredge ability can’t put any of them into his or her graveyard this way.</w:t>
      </w:r>
    </w:p>
    <w:p w14:paraId="65B6206B" w14:textId="77777777" w:rsidR="00FA6801" w:rsidRDefault="00FA6801" w:rsidP="00FA6801">
      <w:pPr>
        <w:pStyle w:val="CRBodyText"/>
      </w:pPr>
    </w:p>
    <w:p w14:paraId="18878E95" w14:textId="77777777" w:rsidR="004D2163" w:rsidRPr="00BC0D76" w:rsidRDefault="004D2163" w:rsidP="004D2163">
      <w:pPr>
        <w:pStyle w:val="CR1001"/>
      </w:pPr>
      <w:r w:rsidRPr="00BC0D76">
        <w:t>702.51. Transmute</w:t>
      </w:r>
    </w:p>
    <w:p w14:paraId="17068316" w14:textId="77777777" w:rsidR="00FA6801" w:rsidRDefault="00FA6801" w:rsidP="00FA6801">
      <w:pPr>
        <w:pStyle w:val="CRBodyText"/>
      </w:pPr>
    </w:p>
    <w:p w14:paraId="755F501F" w14:textId="77777777" w:rsidR="004D2163" w:rsidRPr="00BC0D76" w:rsidRDefault="004D2163" w:rsidP="004D2163">
      <w:pPr>
        <w:pStyle w:val="CR1001a"/>
      </w:pPr>
      <w:r w:rsidRPr="00BC0D76">
        <w:t>702.51a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D30F961" w14:textId="77777777" w:rsidR="00C75962" w:rsidRDefault="00C75962" w:rsidP="00C75962">
      <w:pPr>
        <w:pStyle w:val="CRBodyText"/>
      </w:pPr>
    </w:p>
    <w:p w14:paraId="4150B191" w14:textId="77777777" w:rsidR="004D2163" w:rsidRPr="00BC0D76" w:rsidRDefault="004D2163" w:rsidP="004D2163">
      <w:pPr>
        <w:pStyle w:val="CR1001a"/>
      </w:pPr>
      <w:r w:rsidRPr="00BC0D76">
        <w:t>702.51b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6FDFB124" w14:textId="77777777" w:rsidR="00FA6801" w:rsidRDefault="00FA6801" w:rsidP="00FA6801">
      <w:pPr>
        <w:pStyle w:val="CRBodyText"/>
      </w:pPr>
    </w:p>
    <w:p w14:paraId="01BC019F" w14:textId="77777777" w:rsidR="004D2163" w:rsidRPr="00BC0D76" w:rsidRDefault="004D2163" w:rsidP="004D2163">
      <w:pPr>
        <w:pStyle w:val="CR1001"/>
      </w:pPr>
      <w:r w:rsidRPr="00BC0D76">
        <w:t>702.52. Bloodthirst</w:t>
      </w:r>
    </w:p>
    <w:p w14:paraId="739B9D39" w14:textId="77777777" w:rsidR="00FA6801" w:rsidRDefault="00FA6801" w:rsidP="00FA6801">
      <w:pPr>
        <w:pStyle w:val="CRBodyText"/>
      </w:pPr>
    </w:p>
    <w:p w14:paraId="4C6E21F2" w14:textId="77777777" w:rsidR="004D2163" w:rsidRPr="00BC0D76" w:rsidRDefault="004D2163" w:rsidP="004D2163">
      <w:pPr>
        <w:pStyle w:val="CR1001a"/>
      </w:pPr>
      <w:r w:rsidRPr="00BC0D76">
        <w:t>702.52a Bloodthirst is a static ability. “Bloodthirst N” means “If an opponent was dealt damage this turn, this permanent enters the battlefield with N +1/+1 counters on it.”</w:t>
      </w:r>
    </w:p>
    <w:p w14:paraId="6ADBDE25" w14:textId="77777777" w:rsidR="00C75962" w:rsidRDefault="00C75962" w:rsidP="00C75962">
      <w:pPr>
        <w:pStyle w:val="CRBodyText"/>
      </w:pPr>
    </w:p>
    <w:p w14:paraId="3657ED75" w14:textId="77777777" w:rsidR="004D2163" w:rsidRPr="00BC0D76" w:rsidRDefault="004D2163" w:rsidP="004D2163">
      <w:pPr>
        <w:pStyle w:val="CR1001a"/>
      </w:pPr>
      <w:r w:rsidRPr="00BC0D76">
        <w:t>702.52b “Bloodthirst X” is a special form of bloodthirst. “Bloodthirst X” means “This permanent enters the battlefield with X +1/+1 counters on it, where X is the total damage your opponents have been dealt this turn.”</w:t>
      </w:r>
    </w:p>
    <w:p w14:paraId="0FE61E77" w14:textId="77777777" w:rsidR="00C75962" w:rsidRDefault="00C75962" w:rsidP="00C75962">
      <w:pPr>
        <w:pStyle w:val="CRBodyText"/>
      </w:pPr>
    </w:p>
    <w:p w14:paraId="60022D05" w14:textId="77777777" w:rsidR="004D2163" w:rsidRPr="00BC0D76" w:rsidRDefault="004D2163" w:rsidP="004D2163">
      <w:pPr>
        <w:pStyle w:val="CR1001a"/>
      </w:pPr>
      <w:r w:rsidRPr="00BC0D76">
        <w:t>702.52c If an object has multiple instances of bloodthirst, each applies separately.</w:t>
      </w:r>
    </w:p>
    <w:p w14:paraId="0A2B79CD" w14:textId="77777777" w:rsidR="00C75962" w:rsidRDefault="00C75962" w:rsidP="00C75962">
      <w:pPr>
        <w:pStyle w:val="CRBodyText"/>
      </w:pPr>
    </w:p>
    <w:p w14:paraId="039E2A00" w14:textId="77777777" w:rsidR="004D2163" w:rsidRPr="00BC0D76" w:rsidRDefault="004D2163" w:rsidP="004D2163">
      <w:pPr>
        <w:pStyle w:val="CR1001"/>
      </w:pPr>
      <w:r w:rsidRPr="00BC0D76">
        <w:t>702.53. Haunt</w:t>
      </w:r>
    </w:p>
    <w:p w14:paraId="33EB8A52" w14:textId="77777777" w:rsidR="00FA6801" w:rsidRDefault="00FA6801" w:rsidP="00FA6801">
      <w:pPr>
        <w:pStyle w:val="CRBodyText"/>
      </w:pPr>
    </w:p>
    <w:p w14:paraId="43DB16DB" w14:textId="77777777" w:rsidR="004D2163" w:rsidRPr="00BC0D76" w:rsidRDefault="004D2163" w:rsidP="004D2163">
      <w:pPr>
        <w:pStyle w:val="CR1001a"/>
      </w:pPr>
      <w:r w:rsidRPr="00BC0D76">
        <w:t>702.53a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40EC5449" w14:textId="77777777" w:rsidR="00C75962" w:rsidRDefault="00C75962" w:rsidP="00C75962">
      <w:pPr>
        <w:pStyle w:val="CRBodyText"/>
      </w:pPr>
    </w:p>
    <w:p w14:paraId="2FC25D79" w14:textId="77777777" w:rsidR="004D2163" w:rsidRPr="00BC0D76" w:rsidRDefault="004D2163" w:rsidP="004D2163">
      <w:pPr>
        <w:pStyle w:val="CR1001a"/>
      </w:pPr>
      <w:r w:rsidRPr="00BC0D76">
        <w:t>702.53b Cards that are in the exile zone as the result of a haunt ability “haunt” the creature targeted by that ability. The phrase “creature it haunts” refers to the object targeted by the haunt ability, regardless of whether or not that object is still a creature.</w:t>
      </w:r>
    </w:p>
    <w:p w14:paraId="456A51CE" w14:textId="77777777" w:rsidR="00C75962" w:rsidRDefault="00C75962" w:rsidP="00C75962">
      <w:pPr>
        <w:pStyle w:val="CRBodyText"/>
      </w:pPr>
    </w:p>
    <w:p w14:paraId="6E322BF4" w14:textId="77777777" w:rsidR="004D2163" w:rsidRPr="00BC0D76" w:rsidRDefault="004D2163" w:rsidP="004D2163">
      <w:pPr>
        <w:pStyle w:val="CR1001a"/>
      </w:pPr>
      <w:r w:rsidRPr="00BC0D76">
        <w:lastRenderedPageBreak/>
        <w:t>702.53c Triggered abilities of cards with haunt that refer to the haunted creature can trigger in the exile zone.</w:t>
      </w:r>
    </w:p>
    <w:p w14:paraId="1AD12B26" w14:textId="77777777" w:rsidR="00C75962" w:rsidRDefault="00C75962" w:rsidP="00C75962">
      <w:pPr>
        <w:pStyle w:val="CRBodyText"/>
      </w:pPr>
    </w:p>
    <w:p w14:paraId="7A3B9406" w14:textId="77777777" w:rsidR="004D2163" w:rsidRPr="00BC0D76" w:rsidRDefault="004D2163" w:rsidP="004D2163">
      <w:pPr>
        <w:pStyle w:val="CR1001"/>
      </w:pPr>
      <w:r w:rsidRPr="00BC0D76">
        <w:t>702.54. Replicate</w:t>
      </w:r>
    </w:p>
    <w:p w14:paraId="6E2633F1" w14:textId="77777777" w:rsidR="00FA6801" w:rsidRDefault="00FA6801" w:rsidP="00FA6801">
      <w:pPr>
        <w:pStyle w:val="CRBodyText"/>
      </w:pPr>
    </w:p>
    <w:p w14:paraId="611D9A59" w14:textId="77777777" w:rsidR="004D2163" w:rsidRPr="00BC0D76" w:rsidRDefault="004D2163" w:rsidP="004D2163">
      <w:pPr>
        <w:pStyle w:val="CR1001a"/>
      </w:pPr>
      <w:r w:rsidRPr="00BC0D76">
        <w:t>702.54a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65710614" w14:textId="77777777" w:rsidR="00C75962" w:rsidRDefault="00C75962" w:rsidP="00C75962">
      <w:pPr>
        <w:pStyle w:val="CRBodyText"/>
      </w:pPr>
    </w:p>
    <w:p w14:paraId="5AF6BD81" w14:textId="77777777" w:rsidR="004D2163" w:rsidRPr="00BC0D76" w:rsidRDefault="004D2163" w:rsidP="004D2163">
      <w:pPr>
        <w:pStyle w:val="CR1001a"/>
      </w:pPr>
      <w:r w:rsidRPr="00BC0D76">
        <w:t>702.54b If a spell has multiple instances of replicate, each is paid separately and triggers based on the payments made for it, not any other instance of replicate.</w:t>
      </w:r>
    </w:p>
    <w:p w14:paraId="3C030CBA" w14:textId="77777777" w:rsidR="00C75962" w:rsidRDefault="00C75962" w:rsidP="00C75962">
      <w:pPr>
        <w:pStyle w:val="CRBodyText"/>
      </w:pPr>
    </w:p>
    <w:p w14:paraId="56A7B246" w14:textId="77777777" w:rsidR="004D2163" w:rsidRPr="00BC0D76" w:rsidRDefault="004D2163" w:rsidP="004D2163">
      <w:pPr>
        <w:pStyle w:val="CR1001"/>
      </w:pPr>
      <w:r w:rsidRPr="00BC0D76">
        <w:t>702.55. Forecast</w:t>
      </w:r>
    </w:p>
    <w:p w14:paraId="4AA3A1AE" w14:textId="77777777" w:rsidR="00FA6801" w:rsidRDefault="00FA6801" w:rsidP="00FA6801">
      <w:pPr>
        <w:pStyle w:val="CRBodyText"/>
      </w:pPr>
    </w:p>
    <w:p w14:paraId="12BE0124" w14:textId="77777777" w:rsidR="004D2163" w:rsidRPr="00BC0D76" w:rsidRDefault="004D2163" w:rsidP="004D2163">
      <w:pPr>
        <w:pStyle w:val="CR1001a"/>
      </w:pPr>
      <w:r w:rsidRPr="00BC0D76">
        <w:t>702.55a A forecast ability is a special kind of activated ability that can be activated only from a player’s hand. It’s written “Forecast — [Activated ability].”</w:t>
      </w:r>
    </w:p>
    <w:p w14:paraId="5C0BFEC8" w14:textId="77777777" w:rsidR="00C75962" w:rsidRDefault="00C75962" w:rsidP="00C75962">
      <w:pPr>
        <w:pStyle w:val="CRBodyText"/>
      </w:pPr>
    </w:p>
    <w:p w14:paraId="6094B333" w14:textId="77777777" w:rsidR="004D2163" w:rsidRPr="00BC0D76" w:rsidRDefault="004D2163" w:rsidP="004D2163">
      <w:pPr>
        <w:pStyle w:val="CR1001a"/>
      </w:pPr>
      <w:r w:rsidRPr="00BC0D76">
        <w:t>702.55b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027E773E" w14:textId="77777777" w:rsidR="00FA6801" w:rsidRDefault="00FA6801" w:rsidP="00FA6801">
      <w:pPr>
        <w:pStyle w:val="CRBodyText"/>
      </w:pPr>
    </w:p>
    <w:p w14:paraId="294D149C" w14:textId="77777777" w:rsidR="004D2163" w:rsidRPr="00BC0D76" w:rsidRDefault="004D2163" w:rsidP="004D2163">
      <w:pPr>
        <w:pStyle w:val="CR1001"/>
      </w:pPr>
      <w:r w:rsidRPr="00BC0D76">
        <w:t>702.56. Graft</w:t>
      </w:r>
    </w:p>
    <w:p w14:paraId="533A15DF" w14:textId="77777777" w:rsidR="00C75962" w:rsidRDefault="00C75962" w:rsidP="00C75962">
      <w:pPr>
        <w:pStyle w:val="CRBodyText"/>
      </w:pPr>
    </w:p>
    <w:p w14:paraId="18A9FF37" w14:textId="77777777" w:rsidR="004D2163" w:rsidRPr="00BC0D76" w:rsidRDefault="004D2163" w:rsidP="004D2163">
      <w:pPr>
        <w:pStyle w:val="CR1001a"/>
      </w:pPr>
      <w:r w:rsidRPr="00BC0D76">
        <w:t>702.56a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7665F655" w14:textId="77777777" w:rsidR="00C75962" w:rsidRDefault="00C75962" w:rsidP="00C75962">
      <w:pPr>
        <w:pStyle w:val="CRBodyText"/>
      </w:pPr>
    </w:p>
    <w:p w14:paraId="2CD4A2D5" w14:textId="77777777" w:rsidR="004D2163" w:rsidRPr="00BC0D76" w:rsidRDefault="004D2163" w:rsidP="004D2163">
      <w:pPr>
        <w:pStyle w:val="CR1001a"/>
      </w:pPr>
      <w:r w:rsidRPr="00BC0D76">
        <w:t>702.56b If a creature has multiple instances of graft, each one works separately.</w:t>
      </w:r>
    </w:p>
    <w:p w14:paraId="40A8116A" w14:textId="77777777" w:rsidR="00C75962" w:rsidRDefault="00C75962" w:rsidP="00C75962">
      <w:pPr>
        <w:pStyle w:val="CRBodyText"/>
      </w:pPr>
    </w:p>
    <w:p w14:paraId="2B4F4296" w14:textId="77777777" w:rsidR="004D2163" w:rsidRPr="00BC0D76" w:rsidRDefault="004D2163" w:rsidP="004D2163">
      <w:pPr>
        <w:pStyle w:val="CR1001"/>
      </w:pPr>
      <w:r w:rsidRPr="00BC0D76">
        <w:t>702.57. Recover</w:t>
      </w:r>
    </w:p>
    <w:p w14:paraId="48B12FA2" w14:textId="77777777" w:rsidR="00FA6801" w:rsidRDefault="00FA6801" w:rsidP="00FA6801">
      <w:pPr>
        <w:pStyle w:val="CRBodyText"/>
      </w:pPr>
    </w:p>
    <w:p w14:paraId="77FFE8B0" w14:textId="77777777" w:rsidR="004D2163" w:rsidRPr="00BC0D76" w:rsidRDefault="004D2163" w:rsidP="004D2163">
      <w:pPr>
        <w:pStyle w:val="CR1001a"/>
      </w:pPr>
      <w:r w:rsidRPr="00BC0D76">
        <w:t>702.57a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0AB0F723" w14:textId="77777777" w:rsidR="00C75962" w:rsidRDefault="00C75962" w:rsidP="00C75962">
      <w:pPr>
        <w:pStyle w:val="CRBodyText"/>
      </w:pPr>
    </w:p>
    <w:p w14:paraId="0B8824DA" w14:textId="77777777" w:rsidR="004D2163" w:rsidRPr="00BC0D76" w:rsidRDefault="004D2163" w:rsidP="004D2163">
      <w:pPr>
        <w:pStyle w:val="CR1001"/>
      </w:pPr>
      <w:r w:rsidRPr="00BC0D76">
        <w:t>702.58. Ripple</w:t>
      </w:r>
    </w:p>
    <w:p w14:paraId="2123F7A6" w14:textId="77777777" w:rsidR="00057004" w:rsidRPr="00BC0D76" w:rsidRDefault="00057004" w:rsidP="00057004">
      <w:pPr>
        <w:pStyle w:val="CRBodyText"/>
      </w:pPr>
    </w:p>
    <w:p w14:paraId="21A0F295" w14:textId="77777777" w:rsidR="004D2163" w:rsidRPr="00BC0D76" w:rsidRDefault="004D2163" w:rsidP="004D2163">
      <w:pPr>
        <w:pStyle w:val="CR1001a"/>
      </w:pPr>
      <w:r w:rsidRPr="00BC0D76">
        <w:t>702.58a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BE06B40" w14:textId="77777777" w:rsidR="00057004" w:rsidRPr="00BC0D76" w:rsidRDefault="00057004" w:rsidP="00057004">
      <w:pPr>
        <w:pStyle w:val="CRBodyText"/>
      </w:pPr>
    </w:p>
    <w:p w14:paraId="75901AB5" w14:textId="77777777" w:rsidR="004D2163" w:rsidRPr="00BC0D76" w:rsidRDefault="004D2163" w:rsidP="004D2163">
      <w:pPr>
        <w:pStyle w:val="CR1001a"/>
      </w:pPr>
      <w:r w:rsidRPr="00BC0D76">
        <w:t>702.58b If a spell has multiple instances of ripple, each triggers separately.</w:t>
      </w:r>
    </w:p>
    <w:p w14:paraId="507D36D7" w14:textId="77777777" w:rsidR="00FA6801" w:rsidRDefault="00FA6801" w:rsidP="00FA6801">
      <w:pPr>
        <w:pStyle w:val="CRBodyText"/>
      </w:pPr>
    </w:p>
    <w:p w14:paraId="02D52B47" w14:textId="77777777" w:rsidR="004D2163" w:rsidRPr="00BC0D76" w:rsidRDefault="004D2163" w:rsidP="004D2163">
      <w:pPr>
        <w:pStyle w:val="CR1001"/>
      </w:pPr>
      <w:r w:rsidRPr="00BC0D76">
        <w:t>702.59. Split Second</w:t>
      </w:r>
    </w:p>
    <w:p w14:paraId="6EADB08B" w14:textId="77777777" w:rsidR="00FA6801" w:rsidRDefault="00FA6801" w:rsidP="00FA6801">
      <w:pPr>
        <w:pStyle w:val="CRBodyText"/>
      </w:pPr>
    </w:p>
    <w:p w14:paraId="182F2B87" w14:textId="77777777" w:rsidR="004D2163" w:rsidRPr="00BC0D76" w:rsidRDefault="004D2163" w:rsidP="004D2163">
      <w:pPr>
        <w:pStyle w:val="CR1001a"/>
      </w:pPr>
      <w:r w:rsidRPr="00BC0D76">
        <w:lastRenderedPageBreak/>
        <w:t>702.59a Split second is a static ability that functions only while the spell with split second is on the stack. “Split second” means “As long as this spell is on the stack, players can’t cast other spells or activate abilities that aren’t mana abilities.”</w:t>
      </w:r>
    </w:p>
    <w:p w14:paraId="6B7F6F2F" w14:textId="77777777" w:rsidR="00057004" w:rsidRDefault="00057004" w:rsidP="00057004">
      <w:pPr>
        <w:pStyle w:val="CRBodyText"/>
      </w:pPr>
    </w:p>
    <w:p w14:paraId="416ED3BE" w14:textId="77777777" w:rsidR="004D2163" w:rsidRPr="00BC0D76" w:rsidRDefault="004D2163" w:rsidP="004D2163">
      <w:pPr>
        <w:pStyle w:val="CR1001a"/>
      </w:pPr>
      <w:r w:rsidRPr="00BC0D76">
        <w:t>702.59b Players may activate mana abilities and take special actions while a spell with split second is on the stack. Triggered abilities trigger and are put on the stack as normal while a spell with split second is on the stack.</w:t>
      </w:r>
    </w:p>
    <w:p w14:paraId="12D93E83" w14:textId="77777777" w:rsidR="00057004" w:rsidRDefault="00057004" w:rsidP="00057004">
      <w:pPr>
        <w:pStyle w:val="CRBodyText"/>
      </w:pPr>
    </w:p>
    <w:p w14:paraId="3A722198" w14:textId="77777777" w:rsidR="004D2163" w:rsidRPr="00BC0D76" w:rsidRDefault="004D2163" w:rsidP="004D2163">
      <w:pPr>
        <w:pStyle w:val="CR1001a"/>
      </w:pPr>
      <w:r w:rsidRPr="00BC0D76">
        <w:t>702.59c Multiple instances of split second on the same spell are redundant.</w:t>
      </w:r>
    </w:p>
    <w:p w14:paraId="185AA78E" w14:textId="77777777" w:rsidR="00FA6801" w:rsidRPr="00BC0D76" w:rsidRDefault="00FA6801" w:rsidP="00FA6801">
      <w:pPr>
        <w:pStyle w:val="CRBodyText"/>
      </w:pPr>
    </w:p>
    <w:p w14:paraId="06FEEA31" w14:textId="77777777" w:rsidR="004D2163" w:rsidRPr="00BC0D76" w:rsidRDefault="004D2163" w:rsidP="004D2163">
      <w:pPr>
        <w:pStyle w:val="CR1001"/>
      </w:pPr>
      <w:r w:rsidRPr="00BC0D76">
        <w:t>702.60. Suspend</w:t>
      </w:r>
    </w:p>
    <w:p w14:paraId="333FD260" w14:textId="77777777" w:rsidR="00057004" w:rsidRDefault="00057004" w:rsidP="00057004">
      <w:pPr>
        <w:pStyle w:val="CRBodyText"/>
      </w:pPr>
    </w:p>
    <w:p w14:paraId="33535E2C" w14:textId="77777777" w:rsidR="004D2163" w:rsidRPr="00BC0D76" w:rsidRDefault="004D2163" w:rsidP="004D2163">
      <w:pPr>
        <w:pStyle w:val="CR1001a"/>
      </w:pPr>
      <w:r w:rsidRPr="00BC0D76">
        <w:t>702.60a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32767BDA" w14:textId="77777777" w:rsidR="00057004" w:rsidRDefault="00057004" w:rsidP="00057004">
      <w:pPr>
        <w:pStyle w:val="CRBodyText"/>
      </w:pPr>
    </w:p>
    <w:p w14:paraId="4BB86F89" w14:textId="77777777" w:rsidR="004D2163" w:rsidRPr="00BC0D76" w:rsidRDefault="004D2163" w:rsidP="004D2163">
      <w:pPr>
        <w:pStyle w:val="CR1001a"/>
      </w:pPr>
      <w:r w:rsidRPr="00BC0D76">
        <w:t>702.60b A card is “suspended” if it’s in the exile zone, has suspend, and has a time counter on it.</w:t>
      </w:r>
    </w:p>
    <w:p w14:paraId="067A1EE9" w14:textId="77777777" w:rsidR="00057004" w:rsidRDefault="00057004" w:rsidP="00057004">
      <w:pPr>
        <w:pStyle w:val="CRBodyText"/>
      </w:pPr>
    </w:p>
    <w:p w14:paraId="59CE51F2" w14:textId="77777777" w:rsidR="004D2163" w:rsidRPr="00BC0D76" w:rsidRDefault="004D2163" w:rsidP="004D2163">
      <w:pPr>
        <w:pStyle w:val="CR1001a"/>
      </w:pPr>
      <w:r w:rsidRPr="00BC0D76">
        <w:t>702.60c Casting a spell as an effect of its suspend ability follows the rules for paying alternative costs in rules 601.2b and 601.2e–g.</w:t>
      </w:r>
    </w:p>
    <w:p w14:paraId="1600736A" w14:textId="77777777" w:rsidR="00057004" w:rsidRDefault="00057004" w:rsidP="00057004">
      <w:pPr>
        <w:pStyle w:val="CRBodyText"/>
      </w:pPr>
    </w:p>
    <w:p w14:paraId="0C08498B" w14:textId="77777777" w:rsidR="004D2163" w:rsidRPr="00BC0D76" w:rsidRDefault="004D2163" w:rsidP="004D2163">
      <w:pPr>
        <w:pStyle w:val="CR1001"/>
      </w:pPr>
      <w:r w:rsidRPr="00BC0D76">
        <w:t>702.61. Vanishing</w:t>
      </w:r>
    </w:p>
    <w:p w14:paraId="68DAAB28" w14:textId="77777777" w:rsidR="00FA6801" w:rsidRDefault="00FA6801" w:rsidP="00FA6801">
      <w:pPr>
        <w:pStyle w:val="CRBodyText"/>
      </w:pPr>
    </w:p>
    <w:p w14:paraId="7AC19C3E" w14:textId="77777777" w:rsidR="004D2163" w:rsidRPr="00BC0D76" w:rsidRDefault="004D2163" w:rsidP="004D2163">
      <w:pPr>
        <w:pStyle w:val="CR1001a"/>
      </w:pPr>
      <w:r w:rsidRPr="00BC0D76">
        <w:t>702.61a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2A5867C6" w14:textId="77777777" w:rsidR="00057004" w:rsidRDefault="00057004" w:rsidP="00057004">
      <w:pPr>
        <w:pStyle w:val="CRBodyText"/>
      </w:pPr>
    </w:p>
    <w:p w14:paraId="768719A9" w14:textId="77777777" w:rsidR="004D2163" w:rsidRPr="00BC0D76" w:rsidRDefault="004D2163" w:rsidP="004D2163">
      <w:pPr>
        <w:pStyle w:val="CR1001a"/>
      </w:pPr>
      <w:r w:rsidRPr="00BC0D76">
        <w:t>702.61b Vanishing without a number means “At the beginning of your upkeep, if this permanent has a time counter on it, remove a time counter from it” and “When the last time counter is removed from this permanent, sacrifice it.”</w:t>
      </w:r>
    </w:p>
    <w:p w14:paraId="1C91EE99" w14:textId="77777777" w:rsidR="00057004" w:rsidRDefault="00057004" w:rsidP="00057004">
      <w:pPr>
        <w:pStyle w:val="CRBodyText"/>
      </w:pPr>
    </w:p>
    <w:p w14:paraId="1B9096DA" w14:textId="77777777" w:rsidR="004D2163" w:rsidRPr="00BC0D76" w:rsidRDefault="004D2163" w:rsidP="004D2163">
      <w:pPr>
        <w:pStyle w:val="CR1001a"/>
      </w:pPr>
      <w:r w:rsidRPr="00BC0D76">
        <w:t>702.61c If a permanent has multiple instances of vanishing, each works separately.</w:t>
      </w:r>
    </w:p>
    <w:p w14:paraId="27E4FCB1" w14:textId="77777777" w:rsidR="00FA6801" w:rsidRDefault="00FA6801" w:rsidP="00FA6801">
      <w:pPr>
        <w:pStyle w:val="CRBodyText"/>
      </w:pPr>
    </w:p>
    <w:p w14:paraId="0432A027" w14:textId="77777777" w:rsidR="004D2163" w:rsidRPr="00BC0D76" w:rsidRDefault="004D2163" w:rsidP="004D2163">
      <w:pPr>
        <w:pStyle w:val="CR1001"/>
      </w:pPr>
      <w:r w:rsidRPr="00BC0D76">
        <w:t>702.62. Absorb</w:t>
      </w:r>
    </w:p>
    <w:p w14:paraId="16BEE001" w14:textId="77777777" w:rsidR="00FA6801" w:rsidRDefault="00FA6801" w:rsidP="00FA6801">
      <w:pPr>
        <w:pStyle w:val="CRBodyText"/>
      </w:pPr>
    </w:p>
    <w:p w14:paraId="3B6CA13F" w14:textId="77777777" w:rsidR="004D2163" w:rsidRPr="00BC0D76" w:rsidRDefault="004D2163" w:rsidP="004D2163">
      <w:pPr>
        <w:pStyle w:val="CR1001a"/>
      </w:pPr>
      <w:r w:rsidRPr="00BC0D76">
        <w:t>702.62a Absorb is a static ability. “Absorb N” means “If a source would deal damage to this creature, prevent N of that damage.”</w:t>
      </w:r>
    </w:p>
    <w:p w14:paraId="257B2AFE" w14:textId="77777777" w:rsidR="00057004" w:rsidRDefault="00057004" w:rsidP="00057004">
      <w:pPr>
        <w:pStyle w:val="CRBodyText"/>
      </w:pPr>
    </w:p>
    <w:p w14:paraId="3A2BAA57" w14:textId="77777777" w:rsidR="004D2163" w:rsidRPr="00BC0D76" w:rsidRDefault="004D2163" w:rsidP="004D2163">
      <w:pPr>
        <w:pStyle w:val="CR1001a"/>
      </w:pPr>
      <w:r w:rsidRPr="00BC0D76">
        <w:t>702.62b Each absorb ability can prevent only N damage from any one source at any one time. It will apply separately to damage from other sources, or to damage dealt by the same source at a different time.</w:t>
      </w:r>
    </w:p>
    <w:p w14:paraId="012D09B9" w14:textId="77777777" w:rsidR="00057004" w:rsidRDefault="00057004" w:rsidP="00057004">
      <w:pPr>
        <w:pStyle w:val="CRBodyText"/>
      </w:pPr>
    </w:p>
    <w:p w14:paraId="08444C23" w14:textId="77777777" w:rsidR="004D2163" w:rsidRPr="00BC0D76" w:rsidRDefault="004D2163" w:rsidP="004D2163">
      <w:pPr>
        <w:pStyle w:val="CR1001a"/>
      </w:pPr>
      <w:r w:rsidRPr="00BC0D76">
        <w:t>702.62c If an object has multiple instances of absorb, each applies separately.</w:t>
      </w:r>
    </w:p>
    <w:p w14:paraId="33A447B4" w14:textId="77777777" w:rsidR="00FA6801" w:rsidRDefault="00FA6801" w:rsidP="00FA6801">
      <w:pPr>
        <w:pStyle w:val="CRBodyText"/>
        <w:rPr>
          <w:highlight w:val="yellow"/>
        </w:rPr>
      </w:pPr>
    </w:p>
    <w:p w14:paraId="362CF766" w14:textId="77777777" w:rsidR="004D2163" w:rsidRPr="00BC0D76" w:rsidRDefault="004D2163" w:rsidP="004D2163">
      <w:pPr>
        <w:pStyle w:val="CR1001"/>
      </w:pPr>
      <w:r w:rsidRPr="00BC0D76">
        <w:t>702.63. Aura Swap</w:t>
      </w:r>
    </w:p>
    <w:p w14:paraId="405F86DA" w14:textId="77777777" w:rsidR="00FA6801" w:rsidRDefault="00FA6801" w:rsidP="00FA6801">
      <w:pPr>
        <w:pStyle w:val="CRBodyText"/>
      </w:pPr>
    </w:p>
    <w:p w14:paraId="2550550C" w14:textId="77777777" w:rsidR="004D2163" w:rsidRPr="00BC0D76" w:rsidRDefault="004D2163" w:rsidP="004D2163">
      <w:pPr>
        <w:pStyle w:val="CR1001a"/>
      </w:pPr>
      <w:r w:rsidRPr="00BC0D76">
        <w:t>702.63a Aura swap is an activated ability of some Aura cards. “Aura swap [cost]” means “[Cost]: You may exchange this permanent with an Aura card in your hand.”</w:t>
      </w:r>
    </w:p>
    <w:p w14:paraId="37DAC192" w14:textId="77777777" w:rsidR="00057004" w:rsidRDefault="00057004" w:rsidP="00057004">
      <w:pPr>
        <w:pStyle w:val="CRBodyText"/>
      </w:pPr>
    </w:p>
    <w:p w14:paraId="1FAB1A8D" w14:textId="77777777" w:rsidR="004D2163" w:rsidRPr="00BC0D76" w:rsidRDefault="004D2163" w:rsidP="004D2163">
      <w:pPr>
        <w:pStyle w:val="CR1001a"/>
      </w:pPr>
      <w:r w:rsidRPr="00BC0D76">
        <w:lastRenderedPageBreak/>
        <w:t>702.63b If either half of the exchange can’t be completed, the ability has no effect.</w:t>
      </w:r>
    </w:p>
    <w:p w14:paraId="0226485A"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11B24FDB"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00AE5005" w14:textId="77777777" w:rsidR="004D2163" w:rsidRPr="00BC0D76" w:rsidRDefault="004D2163" w:rsidP="00BD37BC">
      <w:pPr>
        <w:pStyle w:val="CRBodyText"/>
        <w:rPr>
          <w:highlight w:val="yellow"/>
        </w:rPr>
      </w:pPr>
    </w:p>
    <w:p w14:paraId="3A407090" w14:textId="77777777" w:rsidR="004D2163" w:rsidRPr="00BC0D76" w:rsidRDefault="004D2163" w:rsidP="004D2163">
      <w:pPr>
        <w:pStyle w:val="CR1001"/>
      </w:pPr>
      <w:r w:rsidRPr="00BC0D76">
        <w:t>702.64. Delve</w:t>
      </w:r>
    </w:p>
    <w:p w14:paraId="2BC53775" w14:textId="77777777" w:rsidR="00FA6801" w:rsidRDefault="00FA6801" w:rsidP="00FA6801">
      <w:pPr>
        <w:pStyle w:val="CRBodyText"/>
      </w:pPr>
    </w:p>
    <w:p w14:paraId="6E9BA48E" w14:textId="77777777" w:rsidR="004D2163" w:rsidRPr="00BC0D76" w:rsidRDefault="004D2163" w:rsidP="004D2163">
      <w:pPr>
        <w:pStyle w:val="CR1001a"/>
      </w:pPr>
      <w:r w:rsidRPr="00BC0D76">
        <w:t>702.64a Delve is a static ability that functions while the spell that has delve is on the stack. “Delve” means “As an additional cost to cast this spell, you may exile any number of cards from your graveyard. Each card exiled this way reduces the cost to cast this spell by {1}.” Using the delve ability follows the rules for paying additional costs in rules 601.2b and 601.2e–g.</w:t>
      </w:r>
    </w:p>
    <w:p w14:paraId="5E40BCD4" w14:textId="77777777" w:rsidR="00057004" w:rsidRDefault="00057004" w:rsidP="00057004">
      <w:pPr>
        <w:pStyle w:val="CRBodyText"/>
      </w:pPr>
    </w:p>
    <w:p w14:paraId="29B5A307" w14:textId="77777777" w:rsidR="004D2163" w:rsidRPr="00BC0D76" w:rsidRDefault="004D2163" w:rsidP="004D2163">
      <w:pPr>
        <w:pStyle w:val="CR1001a"/>
      </w:pPr>
      <w:r w:rsidRPr="00BC0D76">
        <w:t>702.64b Multiple instances of delve on the same spell are redundant.</w:t>
      </w:r>
    </w:p>
    <w:p w14:paraId="383C0DB9" w14:textId="77777777" w:rsidR="004D2163" w:rsidRPr="00BC0D76" w:rsidRDefault="004D2163" w:rsidP="00BD37BC">
      <w:pPr>
        <w:pStyle w:val="CRBodyText"/>
        <w:rPr>
          <w:highlight w:val="yellow"/>
        </w:rPr>
      </w:pPr>
    </w:p>
    <w:p w14:paraId="72E7454D" w14:textId="77777777" w:rsidR="004D2163" w:rsidRPr="00BC0D76" w:rsidRDefault="004D2163" w:rsidP="004D2163">
      <w:pPr>
        <w:pStyle w:val="CR1001"/>
      </w:pPr>
      <w:r w:rsidRPr="00BC0D76">
        <w:t>702.65. Fortify</w:t>
      </w:r>
    </w:p>
    <w:p w14:paraId="47ED4A50" w14:textId="77777777" w:rsidR="00FA6801" w:rsidRDefault="00FA6801" w:rsidP="00FA6801">
      <w:pPr>
        <w:pStyle w:val="CRBodyText"/>
      </w:pPr>
    </w:p>
    <w:p w14:paraId="04C6E424" w14:textId="77777777" w:rsidR="004D2163" w:rsidRPr="00BC0D76" w:rsidRDefault="004D2163" w:rsidP="004D2163">
      <w:pPr>
        <w:pStyle w:val="CR1001a"/>
      </w:pPr>
      <w:r w:rsidRPr="00BC0D76">
        <w:t>702.65a Fortify is an activated ability of Fortification cards. “Fortify [cost]” means “[Cost]: Attach this Fortification to target land you control. Activate this ability only any time you could cast a sorcery.”</w:t>
      </w:r>
    </w:p>
    <w:p w14:paraId="7498FE8F" w14:textId="77777777" w:rsidR="00057004" w:rsidRDefault="00057004" w:rsidP="00057004">
      <w:pPr>
        <w:pStyle w:val="CRBodyText"/>
      </w:pPr>
    </w:p>
    <w:p w14:paraId="51B68149" w14:textId="77777777" w:rsidR="004D2163" w:rsidRPr="00BC0D76" w:rsidRDefault="004D2163" w:rsidP="004D2163">
      <w:pPr>
        <w:pStyle w:val="CR1001a"/>
      </w:pPr>
      <w:r w:rsidRPr="00BC0D76">
        <w:t>702.65b For more information about Fortifications, see rule 301, “Artifacts.”</w:t>
      </w:r>
    </w:p>
    <w:p w14:paraId="2C6AA338" w14:textId="77777777" w:rsidR="00057004" w:rsidRDefault="00057004" w:rsidP="00057004">
      <w:pPr>
        <w:pStyle w:val="CRBodyText"/>
      </w:pPr>
    </w:p>
    <w:p w14:paraId="1F23A785" w14:textId="77777777" w:rsidR="004D2163" w:rsidRPr="00BC0D76" w:rsidRDefault="004D2163" w:rsidP="004D2163">
      <w:pPr>
        <w:pStyle w:val="CR1001a"/>
      </w:pPr>
      <w:r w:rsidRPr="00BC0D76">
        <w:t>702.65c If a Fortification has multiple instances of fortify, any of its fortify abilities may be used.</w:t>
      </w:r>
    </w:p>
    <w:p w14:paraId="35DE5350" w14:textId="77777777" w:rsidR="004D2163" w:rsidRPr="00BC0D76" w:rsidRDefault="004D2163" w:rsidP="00BD37BC">
      <w:pPr>
        <w:pStyle w:val="CRBodyText"/>
        <w:rPr>
          <w:highlight w:val="yellow"/>
        </w:rPr>
      </w:pPr>
    </w:p>
    <w:p w14:paraId="2D2EEE2B" w14:textId="77777777" w:rsidR="004D2163" w:rsidRPr="00BC0D76" w:rsidRDefault="004D2163" w:rsidP="004D2163">
      <w:pPr>
        <w:pStyle w:val="CR1001"/>
      </w:pPr>
      <w:r w:rsidRPr="00BC0D76">
        <w:t>702.66. Frenzy</w:t>
      </w:r>
    </w:p>
    <w:p w14:paraId="7548AB7D" w14:textId="77777777" w:rsidR="00FA6801" w:rsidRDefault="00FA6801" w:rsidP="00FA6801">
      <w:pPr>
        <w:pStyle w:val="CRBodyText"/>
      </w:pPr>
    </w:p>
    <w:p w14:paraId="7DC39534" w14:textId="77777777" w:rsidR="004D2163" w:rsidRPr="00BC0D76" w:rsidRDefault="004D2163" w:rsidP="004D2163">
      <w:pPr>
        <w:pStyle w:val="CR1001a"/>
      </w:pPr>
      <w:r w:rsidRPr="00BC0D76">
        <w:t>702.66a Frenzy is a triggered ability. “Frenzy N” means “Whenever this creature attacks and isn’t blocked, it gets +N/+0 until end of turn.”</w:t>
      </w:r>
    </w:p>
    <w:p w14:paraId="12046B25" w14:textId="77777777" w:rsidR="00057004" w:rsidRDefault="00057004" w:rsidP="00057004">
      <w:pPr>
        <w:pStyle w:val="CRBodyText"/>
      </w:pPr>
    </w:p>
    <w:p w14:paraId="544BBDBE" w14:textId="77777777" w:rsidR="004D2163" w:rsidRPr="00BC0D76" w:rsidRDefault="004D2163" w:rsidP="004D2163">
      <w:pPr>
        <w:pStyle w:val="CR1001a"/>
      </w:pPr>
      <w:r w:rsidRPr="00BC0D76">
        <w:t>702.66b If a creature has multiple instances of frenzy, each triggers separately.</w:t>
      </w:r>
    </w:p>
    <w:p w14:paraId="78BB0F44" w14:textId="77777777" w:rsidR="004D2163" w:rsidRPr="00BC0D76" w:rsidRDefault="004D2163" w:rsidP="00BD37BC">
      <w:pPr>
        <w:pStyle w:val="CRBodyText"/>
        <w:rPr>
          <w:highlight w:val="yellow"/>
        </w:rPr>
      </w:pPr>
    </w:p>
    <w:p w14:paraId="3B459D76" w14:textId="77777777" w:rsidR="004D2163" w:rsidRPr="00BC0D76" w:rsidRDefault="004D2163" w:rsidP="004D2163">
      <w:pPr>
        <w:pStyle w:val="CR1001"/>
      </w:pPr>
      <w:r w:rsidRPr="00BC0D76">
        <w:t>702.67. Gravestorm</w:t>
      </w:r>
    </w:p>
    <w:p w14:paraId="7FE7BEBC" w14:textId="77777777" w:rsidR="00FA6801" w:rsidRDefault="00FA6801" w:rsidP="00FA6801">
      <w:pPr>
        <w:pStyle w:val="CRBodyText"/>
      </w:pPr>
    </w:p>
    <w:p w14:paraId="0FF7D34F" w14:textId="77777777" w:rsidR="004D2163" w:rsidRPr="00BC0D76" w:rsidRDefault="004D2163" w:rsidP="004D2163">
      <w:pPr>
        <w:pStyle w:val="CR1001a"/>
      </w:pPr>
      <w:r w:rsidRPr="00BC0D76">
        <w:t>702.67a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E8F2F13" w14:textId="77777777" w:rsidR="00057004" w:rsidRDefault="00057004" w:rsidP="00057004">
      <w:pPr>
        <w:pStyle w:val="CRBodyText"/>
      </w:pPr>
    </w:p>
    <w:p w14:paraId="03656D94" w14:textId="77777777" w:rsidR="004D2163" w:rsidRPr="00BC0D76" w:rsidRDefault="004D2163" w:rsidP="004D2163">
      <w:pPr>
        <w:pStyle w:val="CR1001a"/>
      </w:pPr>
      <w:r w:rsidRPr="00BC0D76">
        <w:t>702.67b If a spell has multiple instances of gravestorm, each triggers separately.</w:t>
      </w:r>
    </w:p>
    <w:p w14:paraId="65297033" w14:textId="77777777" w:rsidR="004D2163" w:rsidRPr="00BC0D76" w:rsidRDefault="004D2163" w:rsidP="00BD37BC">
      <w:pPr>
        <w:pStyle w:val="CRBodyText"/>
        <w:rPr>
          <w:highlight w:val="yellow"/>
        </w:rPr>
      </w:pPr>
    </w:p>
    <w:p w14:paraId="01C23F87" w14:textId="77777777" w:rsidR="004D2163" w:rsidRPr="00BC0D76" w:rsidRDefault="004D2163" w:rsidP="004D2163">
      <w:pPr>
        <w:pStyle w:val="CR1001"/>
      </w:pPr>
      <w:r w:rsidRPr="00BC0D76">
        <w:t>702.68. Poisonous</w:t>
      </w:r>
    </w:p>
    <w:p w14:paraId="788D3AE3" w14:textId="77777777" w:rsidR="00FA6801" w:rsidRDefault="00FA6801" w:rsidP="00FA6801">
      <w:pPr>
        <w:pStyle w:val="CRBodyText"/>
      </w:pPr>
    </w:p>
    <w:p w14:paraId="26A513A5" w14:textId="77777777" w:rsidR="004D2163" w:rsidRPr="00BC0D76" w:rsidRDefault="004D2163" w:rsidP="004D2163">
      <w:pPr>
        <w:pStyle w:val="CR1001a"/>
      </w:pPr>
      <w:r w:rsidRPr="00BC0D76">
        <w:t>702.68a Poisonous is a triggered ability. “Poisonous N” means “Whenever this creature deals combat damage to a player, that player gets N poison counters.” (For information about poison counters, see rule 104.3d.)</w:t>
      </w:r>
    </w:p>
    <w:p w14:paraId="660DD46D" w14:textId="77777777" w:rsidR="00057004" w:rsidRDefault="00057004" w:rsidP="00057004">
      <w:pPr>
        <w:pStyle w:val="CRBodyText"/>
      </w:pPr>
    </w:p>
    <w:p w14:paraId="6C971B3C" w14:textId="77777777" w:rsidR="004D2163" w:rsidRPr="00BC0D76" w:rsidRDefault="004D2163" w:rsidP="004D2163">
      <w:pPr>
        <w:pStyle w:val="CR1001a"/>
      </w:pPr>
      <w:r w:rsidRPr="00BC0D76">
        <w:t>702.68b If a creature has multiple instances of poisonous, each triggers separately.</w:t>
      </w:r>
    </w:p>
    <w:p w14:paraId="5D191BC3" w14:textId="77777777" w:rsidR="00FA6801" w:rsidRDefault="00FA6801" w:rsidP="00FA6801">
      <w:pPr>
        <w:pStyle w:val="CRBodyText"/>
      </w:pPr>
    </w:p>
    <w:p w14:paraId="2A600132" w14:textId="77777777" w:rsidR="004D2163" w:rsidRPr="00BC0D76" w:rsidRDefault="004D2163" w:rsidP="004D2163">
      <w:pPr>
        <w:pStyle w:val="CR1001"/>
      </w:pPr>
      <w:r w:rsidRPr="00BC0D76">
        <w:t>702.69. Transfigure</w:t>
      </w:r>
    </w:p>
    <w:p w14:paraId="274AE713" w14:textId="77777777" w:rsidR="00FA6801" w:rsidRDefault="00FA6801" w:rsidP="00FA6801">
      <w:pPr>
        <w:pStyle w:val="CRBodyText"/>
      </w:pPr>
    </w:p>
    <w:p w14:paraId="5B42BD2C" w14:textId="77777777" w:rsidR="004D2163" w:rsidRPr="00BC0D76" w:rsidRDefault="004D2163" w:rsidP="004D2163">
      <w:pPr>
        <w:pStyle w:val="CR1001a"/>
      </w:pPr>
      <w:r w:rsidRPr="00BC0D76">
        <w:t>702.69a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3B9B4259" w14:textId="77777777" w:rsidR="00057004" w:rsidRDefault="00057004" w:rsidP="00057004">
      <w:pPr>
        <w:pStyle w:val="CRBodyText"/>
      </w:pPr>
    </w:p>
    <w:p w14:paraId="46648622" w14:textId="77777777" w:rsidR="004D2163" w:rsidRPr="00BC0D76" w:rsidRDefault="004D2163" w:rsidP="004D2163">
      <w:pPr>
        <w:pStyle w:val="CR1001"/>
      </w:pPr>
      <w:r w:rsidRPr="00BC0D76">
        <w:t>702.70. Champion</w:t>
      </w:r>
    </w:p>
    <w:p w14:paraId="7F8F9891" w14:textId="77777777" w:rsidR="00FA6801" w:rsidRDefault="00FA6801" w:rsidP="00FA6801">
      <w:pPr>
        <w:pStyle w:val="CRBodyText"/>
        <w:rPr>
          <w:highlight w:val="yellow"/>
        </w:rPr>
      </w:pPr>
    </w:p>
    <w:p w14:paraId="0DE7E5ED" w14:textId="77777777" w:rsidR="004D2163" w:rsidRPr="00BC0D76" w:rsidRDefault="004D2163" w:rsidP="004D2163">
      <w:pPr>
        <w:pStyle w:val="CR1001a"/>
      </w:pPr>
      <w:r w:rsidRPr="00BC0D76">
        <w:t>702.70a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4E4D279F" w14:textId="77777777" w:rsidR="00057004" w:rsidRDefault="00057004" w:rsidP="00057004">
      <w:pPr>
        <w:pStyle w:val="CRBodyText"/>
      </w:pPr>
    </w:p>
    <w:p w14:paraId="2186B7F3" w14:textId="77777777" w:rsidR="004D2163" w:rsidRPr="00BC0D76" w:rsidRDefault="004D2163" w:rsidP="004D2163">
      <w:pPr>
        <w:pStyle w:val="CR1001a"/>
      </w:pPr>
      <w:r w:rsidRPr="00BC0D76">
        <w:t>702.70b The two abilities represented by champion are linked. See rule 607, “Linked Abilities.”</w:t>
      </w:r>
    </w:p>
    <w:p w14:paraId="00F5F00F" w14:textId="77777777" w:rsidR="00057004" w:rsidRDefault="00057004" w:rsidP="00057004">
      <w:pPr>
        <w:pStyle w:val="CRBodyText"/>
      </w:pPr>
    </w:p>
    <w:p w14:paraId="1BF2BEF4" w14:textId="77777777" w:rsidR="004D2163" w:rsidRPr="00BC0D76" w:rsidRDefault="004D2163" w:rsidP="004D2163">
      <w:pPr>
        <w:pStyle w:val="CR1001a"/>
      </w:pPr>
      <w:r w:rsidRPr="00BC0D76">
        <w:t>702.70c A permanent is “championed” by another permanent if the latter exiles the former as the direct result of a champion ability.</w:t>
      </w:r>
    </w:p>
    <w:p w14:paraId="42DCFC9E" w14:textId="77777777" w:rsidR="00FA6801" w:rsidRDefault="00FA6801" w:rsidP="00FA6801">
      <w:pPr>
        <w:pStyle w:val="CRBodyText"/>
      </w:pPr>
    </w:p>
    <w:p w14:paraId="3875D558" w14:textId="77777777" w:rsidR="004D2163" w:rsidRPr="00BC0D76" w:rsidRDefault="004D2163" w:rsidP="004D2163">
      <w:pPr>
        <w:pStyle w:val="CR1001"/>
      </w:pPr>
      <w:r w:rsidRPr="00BC0D76">
        <w:t>702.71. Changeling</w:t>
      </w:r>
    </w:p>
    <w:p w14:paraId="32D422AC" w14:textId="77777777" w:rsidR="00FA6801" w:rsidRDefault="00FA6801" w:rsidP="00FA6801">
      <w:pPr>
        <w:pStyle w:val="CRBodyText"/>
        <w:rPr>
          <w:highlight w:val="yellow"/>
        </w:rPr>
      </w:pPr>
    </w:p>
    <w:p w14:paraId="0D12EC04" w14:textId="77777777" w:rsidR="004D2163" w:rsidRPr="00BC0D76" w:rsidRDefault="004D2163" w:rsidP="004D2163">
      <w:pPr>
        <w:pStyle w:val="CR1001a"/>
      </w:pPr>
      <w:r w:rsidRPr="00BC0D76">
        <w:t>702.71a Changeling is a characteristic-defining ability. “Changeling” means “This object is every creature type.” This ability works everywhere, even outside the game. See rule 604.3.</w:t>
      </w:r>
    </w:p>
    <w:p w14:paraId="76071523" w14:textId="77777777" w:rsidR="00057004" w:rsidRDefault="00057004" w:rsidP="00057004">
      <w:pPr>
        <w:pStyle w:val="CRBodyText"/>
      </w:pPr>
    </w:p>
    <w:p w14:paraId="37BDABA2" w14:textId="77777777" w:rsidR="004D2163" w:rsidRPr="00BC0D76" w:rsidRDefault="004D2163" w:rsidP="004D2163">
      <w:pPr>
        <w:pStyle w:val="CR1001a"/>
      </w:pPr>
      <w:r w:rsidRPr="00BC0D76">
        <w:t>702.71b Multiple instances of changeling on the same object are redundant.</w:t>
      </w:r>
    </w:p>
    <w:p w14:paraId="0F430232" w14:textId="77777777" w:rsidR="00FA6801" w:rsidRDefault="00FA6801" w:rsidP="00FA6801">
      <w:pPr>
        <w:pStyle w:val="CRBodyText"/>
      </w:pPr>
    </w:p>
    <w:p w14:paraId="5BD02C7D" w14:textId="77777777" w:rsidR="004D2163" w:rsidRPr="00BC0D76" w:rsidRDefault="004D2163" w:rsidP="004D2163">
      <w:pPr>
        <w:pStyle w:val="CR1001"/>
      </w:pPr>
      <w:r w:rsidRPr="00BC0D76">
        <w:t>702.72. Evoke</w:t>
      </w:r>
    </w:p>
    <w:p w14:paraId="18B7E63F" w14:textId="77777777" w:rsidR="00FA6801" w:rsidRDefault="00FA6801" w:rsidP="00FA6801">
      <w:pPr>
        <w:pStyle w:val="CRBodyText"/>
        <w:rPr>
          <w:highlight w:val="yellow"/>
        </w:rPr>
      </w:pPr>
    </w:p>
    <w:p w14:paraId="405CEFC5" w14:textId="77777777" w:rsidR="004D2163" w:rsidRPr="00BC0D76" w:rsidRDefault="004D2163" w:rsidP="004D2163">
      <w:pPr>
        <w:pStyle w:val="CR1001a"/>
      </w:pPr>
      <w:r w:rsidRPr="00BC0D76">
        <w:t>702.72a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6208CD8F" w14:textId="77777777" w:rsidR="00FA6801" w:rsidRDefault="00FA6801" w:rsidP="00FA6801">
      <w:pPr>
        <w:pStyle w:val="CRBodyText"/>
      </w:pPr>
    </w:p>
    <w:p w14:paraId="3AAF29D3" w14:textId="77777777" w:rsidR="004D2163" w:rsidRPr="00BC0D76" w:rsidRDefault="004D2163" w:rsidP="004D2163">
      <w:pPr>
        <w:pStyle w:val="CR1001"/>
      </w:pPr>
      <w:r w:rsidRPr="00BC0D76">
        <w:t>702.73. Hideaway</w:t>
      </w:r>
    </w:p>
    <w:p w14:paraId="06C2DC84" w14:textId="77777777" w:rsidR="00FA6801" w:rsidRDefault="00FA6801" w:rsidP="00FA6801">
      <w:pPr>
        <w:pStyle w:val="CRBodyText"/>
        <w:rPr>
          <w:highlight w:val="yellow"/>
        </w:rPr>
      </w:pPr>
    </w:p>
    <w:p w14:paraId="0DE0F399" w14:textId="77777777" w:rsidR="004D2163" w:rsidRPr="00BC0D76" w:rsidRDefault="004D2163" w:rsidP="004D2163">
      <w:pPr>
        <w:pStyle w:val="CR1001a"/>
      </w:pPr>
      <w:r w:rsidRPr="00BC0D76">
        <w:t>702.73a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C926733" w14:textId="77777777" w:rsidR="00FA6801" w:rsidRDefault="00FA6801" w:rsidP="00FA6801">
      <w:pPr>
        <w:pStyle w:val="CRBodyText"/>
      </w:pPr>
    </w:p>
    <w:p w14:paraId="082E4AA4" w14:textId="77777777" w:rsidR="004D2163" w:rsidRPr="00BC0D76" w:rsidRDefault="004D2163" w:rsidP="004D2163">
      <w:pPr>
        <w:pStyle w:val="CR1001"/>
      </w:pPr>
      <w:r w:rsidRPr="00BC0D76">
        <w:t>702.74. Prowl</w:t>
      </w:r>
    </w:p>
    <w:p w14:paraId="178E1906" w14:textId="77777777" w:rsidR="00FA6801" w:rsidRDefault="00FA6801" w:rsidP="00FA6801">
      <w:pPr>
        <w:pStyle w:val="CRBodyText"/>
      </w:pPr>
    </w:p>
    <w:p w14:paraId="4EDE929A" w14:textId="77777777" w:rsidR="004D2163" w:rsidRPr="00BC0D76" w:rsidRDefault="004D2163" w:rsidP="004D2163">
      <w:pPr>
        <w:pStyle w:val="CR1001a"/>
      </w:pPr>
      <w:r w:rsidRPr="00BC0D76">
        <w:t>702.74a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08C2C792" w14:textId="77777777" w:rsidR="00057004" w:rsidRDefault="00057004" w:rsidP="00057004">
      <w:pPr>
        <w:pStyle w:val="CRBodyText"/>
      </w:pPr>
    </w:p>
    <w:p w14:paraId="7AF61469" w14:textId="77777777" w:rsidR="004D2163" w:rsidRPr="00BC0D76" w:rsidRDefault="004D2163" w:rsidP="004D2163">
      <w:pPr>
        <w:pStyle w:val="CR1001"/>
      </w:pPr>
      <w:r w:rsidRPr="00BC0D76">
        <w:t>702.75. Reinforce</w:t>
      </w:r>
    </w:p>
    <w:p w14:paraId="4162BAA5" w14:textId="77777777" w:rsidR="00FA6801" w:rsidRDefault="00FA6801" w:rsidP="00FA6801">
      <w:pPr>
        <w:pStyle w:val="CRBodyText"/>
      </w:pPr>
    </w:p>
    <w:p w14:paraId="5A6C7F19" w14:textId="77777777" w:rsidR="004D2163" w:rsidRPr="00BC0D76" w:rsidRDefault="004D2163" w:rsidP="004D2163">
      <w:pPr>
        <w:pStyle w:val="CR1001a"/>
      </w:pPr>
      <w:r w:rsidRPr="00BC0D76">
        <w:t>702.75a Reinforce is an activated ability that functions only while the card with reinforce is in a player’s hand. “Reinforce N—[cost]” means “[Cost], Discard this card: Put N +1/+1 counters on target creature.”</w:t>
      </w:r>
    </w:p>
    <w:p w14:paraId="336EE19D" w14:textId="77777777" w:rsidR="00057004" w:rsidRDefault="00057004" w:rsidP="00057004">
      <w:pPr>
        <w:pStyle w:val="CRBodyText"/>
      </w:pPr>
    </w:p>
    <w:p w14:paraId="42666B23" w14:textId="77777777" w:rsidR="004D2163" w:rsidRPr="00BC0D76" w:rsidRDefault="004D2163" w:rsidP="004D2163">
      <w:pPr>
        <w:pStyle w:val="CR1001a"/>
      </w:pPr>
      <w:r w:rsidRPr="00BC0D76">
        <w:t>702.75b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FD21901" w14:textId="77777777" w:rsidR="00057004" w:rsidRDefault="00057004" w:rsidP="00057004">
      <w:pPr>
        <w:pStyle w:val="CRBodyText"/>
      </w:pPr>
    </w:p>
    <w:p w14:paraId="3493F56C" w14:textId="77777777" w:rsidR="004D2163" w:rsidRPr="00BC0D76" w:rsidRDefault="004D2163" w:rsidP="004D2163">
      <w:pPr>
        <w:pStyle w:val="CR1001"/>
      </w:pPr>
      <w:r w:rsidRPr="00BC0D76">
        <w:lastRenderedPageBreak/>
        <w:t>702.76. Conspire</w:t>
      </w:r>
    </w:p>
    <w:p w14:paraId="039F2004" w14:textId="77777777" w:rsidR="00FA6801" w:rsidRDefault="00FA6801" w:rsidP="00FA6801">
      <w:pPr>
        <w:pStyle w:val="CRBodyText"/>
      </w:pPr>
    </w:p>
    <w:p w14:paraId="12BF0F6C" w14:textId="77777777" w:rsidR="004D2163" w:rsidRPr="00BC0D76" w:rsidRDefault="004D2163" w:rsidP="004D2163">
      <w:pPr>
        <w:pStyle w:val="CR1001a"/>
      </w:pPr>
      <w:r w:rsidRPr="00BC0D76">
        <w:t>702.76a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0A9BE54A" w14:textId="77777777" w:rsidR="00FA6801" w:rsidRDefault="00FA6801" w:rsidP="00FA6801">
      <w:pPr>
        <w:pStyle w:val="CRBodyText"/>
      </w:pPr>
    </w:p>
    <w:p w14:paraId="374D6183" w14:textId="77777777" w:rsidR="004D2163" w:rsidRPr="00BC0D76" w:rsidRDefault="004D2163" w:rsidP="004D2163">
      <w:pPr>
        <w:pStyle w:val="CR1001a"/>
      </w:pPr>
      <w:r w:rsidRPr="00BC0D76">
        <w:t>702.76b If a spell has multiple instances of conspire, each is paid separately and triggers based on its own payment, not any other instance of conspire.</w:t>
      </w:r>
    </w:p>
    <w:p w14:paraId="7A161473" w14:textId="77777777" w:rsidR="00057004" w:rsidRDefault="00057004" w:rsidP="00057004">
      <w:pPr>
        <w:pStyle w:val="CRBodyText"/>
      </w:pPr>
    </w:p>
    <w:p w14:paraId="318A7CA7" w14:textId="77777777" w:rsidR="004D2163" w:rsidRPr="00BC0D76" w:rsidRDefault="004D2163" w:rsidP="004D2163">
      <w:pPr>
        <w:pStyle w:val="CR1001"/>
      </w:pPr>
      <w:r w:rsidRPr="00BC0D76">
        <w:t>702.77. Persist</w:t>
      </w:r>
    </w:p>
    <w:p w14:paraId="19B80554" w14:textId="77777777" w:rsidR="00FA6801" w:rsidRDefault="00FA6801" w:rsidP="00FA6801">
      <w:pPr>
        <w:pStyle w:val="CRBodyText"/>
      </w:pPr>
    </w:p>
    <w:p w14:paraId="3F0B01A8" w14:textId="77777777" w:rsidR="004D2163" w:rsidRPr="00BC0D76" w:rsidRDefault="004D2163" w:rsidP="004D2163">
      <w:pPr>
        <w:pStyle w:val="CR1001a"/>
      </w:pPr>
      <w:r w:rsidRPr="00BC0D76">
        <w:t>702.77a Persist is a triggered ability. “Persist” means “When this permanent is put into a graveyard from the battlefield, if it had no -1/-1 counters on it, return it to the battlefield under its owner’s control with a -1/-1 counter on it.”</w:t>
      </w:r>
    </w:p>
    <w:p w14:paraId="3C1B7EDB" w14:textId="77777777" w:rsidR="00057004" w:rsidRDefault="00057004" w:rsidP="00057004">
      <w:pPr>
        <w:pStyle w:val="CRBodyText"/>
      </w:pPr>
    </w:p>
    <w:p w14:paraId="7B1AF57E" w14:textId="77777777" w:rsidR="004D2163" w:rsidRPr="00BC0D76" w:rsidRDefault="004D2163" w:rsidP="004D2163">
      <w:pPr>
        <w:pStyle w:val="CR1001"/>
      </w:pPr>
      <w:r w:rsidRPr="00BC0D76">
        <w:t>702.78. Wither</w:t>
      </w:r>
    </w:p>
    <w:p w14:paraId="43B118E5" w14:textId="77777777" w:rsidR="00FA6801" w:rsidRDefault="00FA6801" w:rsidP="00FA6801">
      <w:pPr>
        <w:pStyle w:val="CRBodyText"/>
      </w:pPr>
    </w:p>
    <w:p w14:paraId="084D0432" w14:textId="77777777" w:rsidR="004D2163" w:rsidRPr="00BC0D76" w:rsidRDefault="004D2163" w:rsidP="004D2163">
      <w:pPr>
        <w:pStyle w:val="CR1001a"/>
      </w:pPr>
      <w:r w:rsidRPr="00BC0D76">
        <w:t>702.78a Wither is a static ability. Damage dealt to a creature by a source with wither isn’t marked on that creature. Rather, it causes that many -1/-1 counters to be put on that creature. See rule 119.3.</w:t>
      </w:r>
    </w:p>
    <w:p w14:paraId="05DE73CD" w14:textId="77777777" w:rsidR="00057004" w:rsidRDefault="00057004" w:rsidP="00057004">
      <w:pPr>
        <w:pStyle w:val="CRBodyText"/>
      </w:pPr>
    </w:p>
    <w:p w14:paraId="4DBFEFA7" w14:textId="77777777" w:rsidR="004D2163" w:rsidRPr="00BC0D76" w:rsidRDefault="004D2163" w:rsidP="004D2163">
      <w:pPr>
        <w:pStyle w:val="CR1001a"/>
      </w:pPr>
      <w:r w:rsidRPr="00BC0D76">
        <w:rPr>
          <w:color w:val="000000"/>
        </w:rPr>
        <w:t xml:space="preserve">702.78b </w:t>
      </w:r>
      <w:r w:rsidRPr="00BC0D76">
        <w:t>If a permanent leaves the battlefield before an effect causes it to deal damage, its last known information is used to determine whether it had wither.</w:t>
      </w:r>
    </w:p>
    <w:p w14:paraId="420D2397" w14:textId="77777777" w:rsidR="00057004" w:rsidRDefault="00057004" w:rsidP="00057004">
      <w:pPr>
        <w:pStyle w:val="CRBodyText"/>
      </w:pPr>
    </w:p>
    <w:p w14:paraId="2A369225" w14:textId="77777777" w:rsidR="004D2163" w:rsidRPr="00BC0D76" w:rsidRDefault="004D2163" w:rsidP="004D2163">
      <w:pPr>
        <w:pStyle w:val="CR1001a"/>
      </w:pPr>
      <w:r w:rsidRPr="00BC0D76">
        <w:rPr>
          <w:color w:val="000000"/>
        </w:rPr>
        <w:t>702.78c</w:t>
      </w:r>
      <w:r w:rsidRPr="00BC0D76">
        <w:t xml:space="preserve"> The wither rules function no matter what zone an object with wither deals damage from.</w:t>
      </w:r>
    </w:p>
    <w:p w14:paraId="0D1B2077" w14:textId="77777777" w:rsidR="00057004" w:rsidRDefault="00057004" w:rsidP="00057004">
      <w:pPr>
        <w:pStyle w:val="CRBodyText"/>
      </w:pPr>
    </w:p>
    <w:p w14:paraId="081F1211" w14:textId="77777777" w:rsidR="004D2163" w:rsidRPr="00BC0D76" w:rsidRDefault="004D2163" w:rsidP="004D2163">
      <w:pPr>
        <w:pStyle w:val="CR1001a"/>
      </w:pPr>
      <w:r w:rsidRPr="00BC0D76">
        <w:t>702.78d Multiple instances of wither on the same object are redundant.</w:t>
      </w:r>
    </w:p>
    <w:p w14:paraId="7C14D790" w14:textId="77777777" w:rsidR="00FA6801" w:rsidRDefault="00FA6801" w:rsidP="00FA6801">
      <w:pPr>
        <w:pStyle w:val="CRBodyText"/>
      </w:pPr>
    </w:p>
    <w:p w14:paraId="6FD8D2EF" w14:textId="77777777" w:rsidR="004D2163" w:rsidRPr="00BC0D76" w:rsidRDefault="004D2163" w:rsidP="004D2163">
      <w:pPr>
        <w:pStyle w:val="CR1001"/>
      </w:pPr>
      <w:r w:rsidRPr="00BC0D76">
        <w:t>702.79. Retrace</w:t>
      </w:r>
    </w:p>
    <w:p w14:paraId="64B92914" w14:textId="77777777" w:rsidR="00057004" w:rsidRDefault="00057004" w:rsidP="00057004">
      <w:pPr>
        <w:pStyle w:val="CRBodyText"/>
      </w:pPr>
    </w:p>
    <w:p w14:paraId="4CAC5226" w14:textId="77777777" w:rsidR="004D2163" w:rsidRPr="00BC0D76" w:rsidRDefault="004D2163" w:rsidP="004D2163">
      <w:pPr>
        <w:pStyle w:val="CR1001a"/>
      </w:pPr>
      <w:r w:rsidRPr="00BC0D76">
        <w:t>702.79a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2E69D8C8" w14:textId="77777777" w:rsidR="00057004" w:rsidRDefault="00057004" w:rsidP="00057004">
      <w:pPr>
        <w:pStyle w:val="CRBodyText"/>
      </w:pPr>
    </w:p>
    <w:p w14:paraId="4D3D56E3" w14:textId="77777777" w:rsidR="004D2163" w:rsidRPr="00BC0D76" w:rsidRDefault="004D2163" w:rsidP="004D2163">
      <w:pPr>
        <w:pStyle w:val="CR1001"/>
      </w:pPr>
      <w:r w:rsidRPr="00BC0D76">
        <w:t>702.80. Devour</w:t>
      </w:r>
    </w:p>
    <w:p w14:paraId="469EAF5D" w14:textId="77777777" w:rsidR="00FA6801" w:rsidRDefault="00FA6801" w:rsidP="00FA6801">
      <w:pPr>
        <w:pStyle w:val="CRBodyText"/>
      </w:pPr>
    </w:p>
    <w:p w14:paraId="076371E4" w14:textId="77777777" w:rsidR="004D2163" w:rsidRPr="00BC0D76" w:rsidRDefault="004D2163" w:rsidP="004D2163">
      <w:pPr>
        <w:pStyle w:val="CR1001a"/>
      </w:pPr>
      <w:r w:rsidRPr="00BC0D76">
        <w:t>702.80a Devour is a static ability. “Devour N” means “As this object enters the battlefield, you may sacrifice any number of creatures. This permanent enters the battlefield with N +1/+1 counters on it for each creature sacrificed this way.”</w:t>
      </w:r>
    </w:p>
    <w:p w14:paraId="2DAE3571" w14:textId="77777777" w:rsidR="00057004" w:rsidRDefault="00057004" w:rsidP="00057004">
      <w:pPr>
        <w:pStyle w:val="CRBodyText"/>
      </w:pPr>
    </w:p>
    <w:p w14:paraId="77CA530A" w14:textId="77777777" w:rsidR="004D2163" w:rsidRPr="00BC0D76" w:rsidRDefault="004D2163" w:rsidP="004D2163">
      <w:pPr>
        <w:pStyle w:val="CR1001a"/>
      </w:pPr>
      <w:r w:rsidRPr="00BC0D76">
        <w:t>702.80b Some objects have abilities that refer to the number of creatures the permanent devoured. “It devoured” means “sacrificed as a result of its devour ability as it entered the battlefield.”</w:t>
      </w:r>
    </w:p>
    <w:p w14:paraId="50BA6CF5" w14:textId="77777777" w:rsidR="00FA6801" w:rsidRDefault="00FA6801" w:rsidP="00FA6801">
      <w:pPr>
        <w:pStyle w:val="CRBodyText"/>
      </w:pPr>
    </w:p>
    <w:p w14:paraId="6CE69A18" w14:textId="77777777" w:rsidR="004D2163" w:rsidRPr="00BC0D76" w:rsidRDefault="004D2163" w:rsidP="004D2163">
      <w:pPr>
        <w:pStyle w:val="CR1001"/>
      </w:pPr>
      <w:r w:rsidRPr="00BC0D76">
        <w:t>702.81. Exalted</w:t>
      </w:r>
    </w:p>
    <w:p w14:paraId="1AF2DB9B" w14:textId="77777777" w:rsidR="00FA6801" w:rsidRDefault="00FA6801" w:rsidP="00FA6801">
      <w:pPr>
        <w:pStyle w:val="CRBodyText"/>
      </w:pPr>
    </w:p>
    <w:p w14:paraId="0CF5B801" w14:textId="77777777" w:rsidR="004D2163" w:rsidRPr="00BC0D76" w:rsidRDefault="004D2163" w:rsidP="004D2163">
      <w:pPr>
        <w:pStyle w:val="CR1001a"/>
      </w:pPr>
      <w:r w:rsidRPr="00BC0D76">
        <w:t>702.81a Exalted is a triggered ability. “Exalted” means “Whenever a creature you control attacks alone, that creature gets +1/+1 until end of turn.”</w:t>
      </w:r>
    </w:p>
    <w:p w14:paraId="0F450027" w14:textId="77777777" w:rsidR="00057004" w:rsidRDefault="00057004" w:rsidP="00057004">
      <w:pPr>
        <w:pStyle w:val="CRBodyText"/>
      </w:pPr>
    </w:p>
    <w:p w14:paraId="378257DF" w14:textId="77777777" w:rsidR="004D2163" w:rsidRPr="00BC0D76" w:rsidRDefault="004D2163" w:rsidP="004D2163">
      <w:pPr>
        <w:pStyle w:val="CR1001a"/>
      </w:pPr>
      <w:r w:rsidRPr="00BC0D76">
        <w:t>702.81b A creature “attacks alone” if it’s the only creature declared as an attacker in a given combat phase. See rule 506.5.</w:t>
      </w:r>
    </w:p>
    <w:p w14:paraId="71DF92A9" w14:textId="77777777" w:rsidR="00FA6801" w:rsidRDefault="00FA6801" w:rsidP="00FA6801">
      <w:pPr>
        <w:pStyle w:val="CRBodyText"/>
      </w:pPr>
    </w:p>
    <w:p w14:paraId="0DB48D44" w14:textId="77777777" w:rsidR="004D2163" w:rsidRPr="00BC0D76" w:rsidRDefault="004D2163" w:rsidP="004D2163">
      <w:pPr>
        <w:pStyle w:val="CR1001"/>
      </w:pPr>
      <w:r w:rsidRPr="00BC0D76">
        <w:t>702.82. Unearth</w:t>
      </w:r>
    </w:p>
    <w:p w14:paraId="290A56EE" w14:textId="77777777" w:rsidR="00FA6801" w:rsidRDefault="00FA6801" w:rsidP="00FA6801">
      <w:pPr>
        <w:pStyle w:val="CRBodyText"/>
      </w:pPr>
    </w:p>
    <w:p w14:paraId="1854F3B1" w14:textId="77777777" w:rsidR="004D2163" w:rsidRPr="00BC0D76" w:rsidRDefault="004D2163" w:rsidP="004D2163">
      <w:pPr>
        <w:pStyle w:val="CR1001a"/>
      </w:pPr>
      <w:r w:rsidRPr="00BC0D76">
        <w:t>702.82a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523924F" w14:textId="77777777" w:rsidR="00057004" w:rsidRDefault="00057004" w:rsidP="00057004">
      <w:pPr>
        <w:pStyle w:val="CRBodyText"/>
      </w:pPr>
    </w:p>
    <w:p w14:paraId="69228DA9" w14:textId="77777777" w:rsidR="004D2163" w:rsidRPr="00BC0D76" w:rsidRDefault="004D2163" w:rsidP="004D2163">
      <w:pPr>
        <w:pStyle w:val="CR1001"/>
      </w:pPr>
      <w:r w:rsidRPr="00BC0D76">
        <w:t>702.83. Cascade</w:t>
      </w:r>
    </w:p>
    <w:p w14:paraId="0CB5B3EB" w14:textId="77777777" w:rsidR="00FA6801" w:rsidRDefault="00FA6801" w:rsidP="00FA6801">
      <w:pPr>
        <w:pStyle w:val="CRBodyText"/>
      </w:pPr>
    </w:p>
    <w:p w14:paraId="69DDB847" w14:textId="77777777" w:rsidR="004D2163" w:rsidRPr="00BC0D76" w:rsidRDefault="004D2163" w:rsidP="004D2163">
      <w:pPr>
        <w:pStyle w:val="CR1001a"/>
      </w:pPr>
      <w:r w:rsidRPr="00BC0D76">
        <w:t>702.83a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20B0DF1B" w14:textId="77777777" w:rsidR="00057004" w:rsidRDefault="00057004" w:rsidP="00057004">
      <w:pPr>
        <w:pStyle w:val="CRBodyText"/>
      </w:pPr>
    </w:p>
    <w:p w14:paraId="0A259720" w14:textId="77777777" w:rsidR="004D2163" w:rsidRPr="00BC0D76" w:rsidRDefault="004D2163" w:rsidP="004D2163">
      <w:pPr>
        <w:pStyle w:val="CR1001a"/>
      </w:pPr>
      <w:r w:rsidRPr="00BC0D76">
        <w:t>702.83b If a spell has multiple instances of cascade, each triggers separately.</w:t>
      </w:r>
    </w:p>
    <w:p w14:paraId="3C6BD2B2" w14:textId="77777777" w:rsidR="00057004" w:rsidRDefault="00057004" w:rsidP="00057004">
      <w:pPr>
        <w:pStyle w:val="CRBodyText"/>
      </w:pPr>
    </w:p>
    <w:p w14:paraId="6CA5CDB3" w14:textId="77777777" w:rsidR="004D2163" w:rsidRPr="00BC0D76" w:rsidRDefault="004D2163" w:rsidP="004D2163">
      <w:pPr>
        <w:pStyle w:val="CR1001"/>
      </w:pPr>
      <w:r w:rsidRPr="00BC0D76">
        <w:t>702.84. Annihilator</w:t>
      </w:r>
    </w:p>
    <w:p w14:paraId="0F7EBFDF" w14:textId="77777777" w:rsidR="00057004" w:rsidRDefault="00057004" w:rsidP="00057004">
      <w:pPr>
        <w:pStyle w:val="CRBodyText"/>
      </w:pPr>
    </w:p>
    <w:p w14:paraId="06E2B92C" w14:textId="77777777" w:rsidR="004D2163" w:rsidRPr="00BC0D76" w:rsidRDefault="004D2163" w:rsidP="004D2163">
      <w:pPr>
        <w:pStyle w:val="CR1001a"/>
      </w:pPr>
      <w:r w:rsidRPr="00BC0D76">
        <w:t>702.84a Annihilator is a triggered ability. “Annihilator N” means “Whenever this creature attacks, defending player sacrifices N permanents.”</w:t>
      </w:r>
    </w:p>
    <w:p w14:paraId="0C939340" w14:textId="77777777" w:rsidR="00057004" w:rsidRDefault="00057004" w:rsidP="00057004">
      <w:pPr>
        <w:pStyle w:val="CRBodyText"/>
      </w:pPr>
    </w:p>
    <w:p w14:paraId="21E34922" w14:textId="77777777" w:rsidR="004D2163" w:rsidRPr="00BC0D76" w:rsidRDefault="004D2163" w:rsidP="004D2163">
      <w:pPr>
        <w:pStyle w:val="CR1001a"/>
      </w:pPr>
      <w:r w:rsidRPr="00BC0D76">
        <w:t>702.84b If a creature has multiple instances of annihilator, each triggers separately.</w:t>
      </w:r>
    </w:p>
    <w:p w14:paraId="1484AB6F" w14:textId="77777777" w:rsidR="00057004" w:rsidRDefault="00057004" w:rsidP="00057004">
      <w:pPr>
        <w:pStyle w:val="CRBodyText"/>
      </w:pPr>
    </w:p>
    <w:p w14:paraId="7740A29A" w14:textId="77777777" w:rsidR="004D2163" w:rsidRPr="00BC0D76" w:rsidRDefault="004D2163" w:rsidP="004D2163">
      <w:pPr>
        <w:pStyle w:val="CR1001"/>
      </w:pPr>
      <w:r w:rsidRPr="00BC0D76">
        <w:t>702.85. Level Up</w:t>
      </w:r>
    </w:p>
    <w:p w14:paraId="40B1891B" w14:textId="77777777" w:rsidR="00057004" w:rsidRPr="00BC0D76" w:rsidRDefault="00057004" w:rsidP="00057004">
      <w:pPr>
        <w:pStyle w:val="CRBodyText"/>
      </w:pPr>
    </w:p>
    <w:p w14:paraId="0998D851" w14:textId="77777777" w:rsidR="004D2163" w:rsidRPr="00BC0D76" w:rsidRDefault="004D2163" w:rsidP="004D2163">
      <w:pPr>
        <w:pStyle w:val="CR1001a"/>
      </w:pPr>
      <w:r w:rsidRPr="00BC0D76">
        <w:t>702.85a Level up is an activated ability. “Level up [cost]” means “[Cost]: Put a level counter on this permanent. Activate this ability only any time you could cast a sorcery.”</w:t>
      </w:r>
    </w:p>
    <w:p w14:paraId="75E5AB18" w14:textId="77777777" w:rsidR="00057004" w:rsidRPr="00BC0D76" w:rsidRDefault="00057004" w:rsidP="00057004">
      <w:pPr>
        <w:pStyle w:val="CRBodyText"/>
      </w:pPr>
    </w:p>
    <w:p w14:paraId="2B92642B" w14:textId="77777777" w:rsidR="004D2163" w:rsidRPr="00BC0D76" w:rsidRDefault="004D2163" w:rsidP="004D2163">
      <w:pPr>
        <w:pStyle w:val="CR1001a"/>
      </w:pPr>
      <w:r w:rsidRPr="00BC0D76">
        <w:t>702.85b Each card printed with a level up ability is known as a leveler card. It has a nonstandard layout and includes two level symbols that are themselves keyword abilities. See rule 710, “Leveler Cards.”</w:t>
      </w:r>
    </w:p>
    <w:p w14:paraId="06E1B334" w14:textId="77777777" w:rsidR="00057004" w:rsidRPr="00BC0D76" w:rsidRDefault="00057004" w:rsidP="00057004">
      <w:pPr>
        <w:pStyle w:val="CRBodyText"/>
      </w:pPr>
    </w:p>
    <w:p w14:paraId="32EAB058" w14:textId="77777777" w:rsidR="004D2163" w:rsidRPr="00BC0D76" w:rsidRDefault="004D2163" w:rsidP="004D2163">
      <w:pPr>
        <w:pStyle w:val="CR1001"/>
      </w:pPr>
      <w:r w:rsidRPr="00BC0D76">
        <w:t>702.86. Rebound</w:t>
      </w:r>
    </w:p>
    <w:p w14:paraId="1BA4928E" w14:textId="77777777" w:rsidR="00057004" w:rsidRPr="00BC0D76" w:rsidRDefault="00057004" w:rsidP="00057004">
      <w:pPr>
        <w:pStyle w:val="CRBodyText"/>
      </w:pPr>
    </w:p>
    <w:p w14:paraId="5D0084D4" w14:textId="77777777" w:rsidR="004D2163" w:rsidRPr="00BC0D76" w:rsidRDefault="004D2163" w:rsidP="004D2163">
      <w:pPr>
        <w:pStyle w:val="CR1001a"/>
      </w:pPr>
      <w:r w:rsidRPr="00BC0D76">
        <w:t>702.86a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13972210" w14:textId="77777777" w:rsidR="00057004" w:rsidRPr="00BC0D76" w:rsidRDefault="00057004" w:rsidP="00057004">
      <w:pPr>
        <w:pStyle w:val="CRBodyText"/>
      </w:pPr>
    </w:p>
    <w:p w14:paraId="00DA3D62" w14:textId="77777777" w:rsidR="004D2163" w:rsidRPr="00BC0D76" w:rsidRDefault="004D2163" w:rsidP="004D2163">
      <w:pPr>
        <w:pStyle w:val="CR1001a"/>
      </w:pPr>
      <w:r w:rsidRPr="00BC0D76">
        <w:t>702.86b Casting a card without paying its mana cost as the result of a rebound ability follows the rules for paying alternative costs in rules 601.2b and 601.2e–g.</w:t>
      </w:r>
    </w:p>
    <w:p w14:paraId="28027670" w14:textId="77777777" w:rsidR="00057004" w:rsidRPr="00BC0D76" w:rsidRDefault="00057004" w:rsidP="00057004">
      <w:pPr>
        <w:pStyle w:val="CRBodyText"/>
      </w:pPr>
    </w:p>
    <w:p w14:paraId="537C1CE7" w14:textId="77777777" w:rsidR="004D2163" w:rsidRPr="00BC0D76" w:rsidRDefault="004D2163" w:rsidP="004D2163">
      <w:pPr>
        <w:pStyle w:val="CR1001a"/>
      </w:pPr>
      <w:r w:rsidRPr="00BC0D76">
        <w:t>702.86c Multiple instances of rebound on the same spell are redundant.</w:t>
      </w:r>
    </w:p>
    <w:p w14:paraId="01866A21" w14:textId="77777777" w:rsidR="00057004" w:rsidRPr="00BC0D76" w:rsidRDefault="00057004" w:rsidP="00057004">
      <w:pPr>
        <w:pStyle w:val="CRBodyText"/>
      </w:pPr>
    </w:p>
    <w:p w14:paraId="17FF3D5A" w14:textId="77777777" w:rsidR="004D2163" w:rsidRPr="00BC0D76" w:rsidRDefault="004D2163" w:rsidP="004D2163">
      <w:pPr>
        <w:pStyle w:val="CR1001"/>
      </w:pPr>
      <w:r w:rsidRPr="00BC0D76">
        <w:t>702.87. Totem Armor</w:t>
      </w:r>
    </w:p>
    <w:p w14:paraId="1CA21363" w14:textId="77777777" w:rsidR="00057004" w:rsidRPr="00BC0D76" w:rsidRDefault="00057004" w:rsidP="00057004">
      <w:pPr>
        <w:pStyle w:val="CRBodyText"/>
      </w:pPr>
    </w:p>
    <w:p w14:paraId="2015AAF2" w14:textId="77777777" w:rsidR="004D2163" w:rsidRPr="00BC0D76" w:rsidRDefault="004D2163" w:rsidP="004D2163">
      <w:pPr>
        <w:pStyle w:val="CR1001a"/>
      </w:pPr>
      <w:r w:rsidRPr="00BC0D76">
        <w:t>702.87a Totem armor is a static ability that appears on some Auras. “Totem armor” means “If enchanted permanent would be destroyed, instead remove all damage marked on it and destroy this Aura.”</w:t>
      </w:r>
    </w:p>
    <w:p w14:paraId="10CE7491" w14:textId="77777777" w:rsidR="00057004" w:rsidRPr="00BC0D76" w:rsidRDefault="00057004" w:rsidP="00057004">
      <w:pPr>
        <w:pStyle w:val="CRBodyText"/>
      </w:pPr>
    </w:p>
    <w:p w14:paraId="47309632" w14:textId="77777777" w:rsidR="004D2163" w:rsidRPr="00BC0D76" w:rsidRDefault="004D2163" w:rsidP="004D2163">
      <w:pPr>
        <w:pStyle w:val="CR1001"/>
      </w:pPr>
      <w:r w:rsidRPr="00BC0D76">
        <w:t>702.88. Infect</w:t>
      </w:r>
    </w:p>
    <w:p w14:paraId="31C3EE7A" w14:textId="77777777" w:rsidR="00FA6801" w:rsidRDefault="00FA6801" w:rsidP="00FA6801">
      <w:pPr>
        <w:pStyle w:val="CRBodyText"/>
      </w:pPr>
    </w:p>
    <w:p w14:paraId="266FDE80" w14:textId="77777777" w:rsidR="004D2163" w:rsidRPr="00BC0D76" w:rsidRDefault="004D2163" w:rsidP="004D2163">
      <w:pPr>
        <w:pStyle w:val="CR1001a"/>
      </w:pPr>
      <w:r w:rsidRPr="00BC0D76">
        <w:t>702.88a Infect is a static ability.</w:t>
      </w:r>
    </w:p>
    <w:p w14:paraId="5B5A951C" w14:textId="77777777" w:rsidR="00057004" w:rsidRDefault="00057004" w:rsidP="00057004">
      <w:pPr>
        <w:pStyle w:val="CRBodyText"/>
      </w:pPr>
    </w:p>
    <w:p w14:paraId="1A6C3687" w14:textId="77777777" w:rsidR="004D2163" w:rsidRPr="00BC0D76" w:rsidRDefault="004D2163" w:rsidP="004D2163">
      <w:pPr>
        <w:pStyle w:val="CR1001a"/>
      </w:pPr>
      <w:r w:rsidRPr="00BC0D76">
        <w:t>702.88b Damage dealt to a player by a source with infect doesn’t cause that player to lose life. Rather, it causes the player to get that many poison counters. See rule 119.3.</w:t>
      </w:r>
    </w:p>
    <w:p w14:paraId="3D173EBB" w14:textId="77777777" w:rsidR="00057004" w:rsidRDefault="00057004" w:rsidP="00057004">
      <w:pPr>
        <w:pStyle w:val="CRBodyText"/>
      </w:pPr>
    </w:p>
    <w:p w14:paraId="45D260E7" w14:textId="77777777" w:rsidR="004D2163" w:rsidRPr="00BC0D76" w:rsidRDefault="004D2163" w:rsidP="004D2163">
      <w:pPr>
        <w:pStyle w:val="CR1001a"/>
      </w:pPr>
      <w:r w:rsidRPr="00BC0D76">
        <w:t>702.88c Damage dealt to a creature by a source with infect isn’t marked on that creature. Rather, it causes that many -1/-1 counters to be put on that creature. See rule 119.3.</w:t>
      </w:r>
    </w:p>
    <w:p w14:paraId="3FCE6F24" w14:textId="77777777" w:rsidR="00057004" w:rsidRDefault="00057004" w:rsidP="00057004">
      <w:pPr>
        <w:pStyle w:val="CRBodyText"/>
      </w:pPr>
    </w:p>
    <w:p w14:paraId="4A86FA7E" w14:textId="77777777" w:rsidR="004D2163" w:rsidRPr="00BC0D76" w:rsidRDefault="004D2163" w:rsidP="004D2163">
      <w:pPr>
        <w:pStyle w:val="CR1001a"/>
      </w:pPr>
      <w:r w:rsidRPr="00BC0D76">
        <w:t>702.88d If a permanent leaves the battlefield before an effect causes it to deal damage, its last known information is used to determine whether it had infect.</w:t>
      </w:r>
    </w:p>
    <w:p w14:paraId="6D8A7E6F" w14:textId="77777777" w:rsidR="00057004" w:rsidRDefault="00057004" w:rsidP="00057004">
      <w:pPr>
        <w:pStyle w:val="CRBodyText"/>
      </w:pPr>
    </w:p>
    <w:p w14:paraId="5CABC9B0" w14:textId="77777777" w:rsidR="004D2163" w:rsidRPr="00BC0D76" w:rsidRDefault="004D2163" w:rsidP="004D2163">
      <w:pPr>
        <w:pStyle w:val="CR1001a"/>
      </w:pPr>
      <w:r w:rsidRPr="00BC0D76">
        <w:t>702.88e The infect rules function no matter what zone an object with infect deals damage from.</w:t>
      </w:r>
    </w:p>
    <w:p w14:paraId="752157AA" w14:textId="77777777" w:rsidR="00057004" w:rsidRDefault="00057004" w:rsidP="00057004">
      <w:pPr>
        <w:pStyle w:val="CRBodyText"/>
      </w:pPr>
    </w:p>
    <w:p w14:paraId="5A09143D" w14:textId="77777777" w:rsidR="004D2163" w:rsidRPr="00BC0D76" w:rsidRDefault="004D2163" w:rsidP="004D2163">
      <w:pPr>
        <w:pStyle w:val="CR1001a"/>
      </w:pPr>
      <w:r w:rsidRPr="00BC0D76">
        <w:t>702.88f Multiple instances of infect on the same object are redundant.</w:t>
      </w:r>
    </w:p>
    <w:p w14:paraId="1B2D11F7" w14:textId="77777777" w:rsidR="00057004" w:rsidRDefault="00057004" w:rsidP="00057004">
      <w:pPr>
        <w:pStyle w:val="CRBodyText"/>
      </w:pPr>
    </w:p>
    <w:p w14:paraId="064C8F8E" w14:textId="77777777" w:rsidR="004D2163" w:rsidRPr="00BC0D76" w:rsidRDefault="004D2163" w:rsidP="004D2163">
      <w:pPr>
        <w:pStyle w:val="CR1001"/>
      </w:pPr>
      <w:r w:rsidRPr="00BC0D76">
        <w:t>702.89. Battle Cry</w:t>
      </w:r>
    </w:p>
    <w:p w14:paraId="44A08953" w14:textId="77777777" w:rsidR="00FA6801" w:rsidRDefault="00FA6801" w:rsidP="00FA6801">
      <w:pPr>
        <w:pStyle w:val="CRBodyText"/>
      </w:pPr>
    </w:p>
    <w:p w14:paraId="2B8F1F85" w14:textId="77777777" w:rsidR="004D2163" w:rsidRPr="00BC0D76" w:rsidRDefault="004D2163" w:rsidP="004D2163">
      <w:pPr>
        <w:pStyle w:val="CR1001a"/>
      </w:pPr>
      <w:r w:rsidRPr="00BC0D76">
        <w:t>702.89a Battle cry is a triggered ability. “Battle cry” means “Whenever this creature attacks, each other attacking creature gets +1/+0 until end of turn.”</w:t>
      </w:r>
    </w:p>
    <w:p w14:paraId="2B16F84A" w14:textId="77777777" w:rsidR="00057004" w:rsidRDefault="00057004" w:rsidP="00057004">
      <w:pPr>
        <w:pStyle w:val="CRBodyText"/>
      </w:pPr>
    </w:p>
    <w:p w14:paraId="4E6737D0" w14:textId="77777777" w:rsidR="004D2163" w:rsidRPr="00BC0D76" w:rsidRDefault="004D2163" w:rsidP="004D2163">
      <w:pPr>
        <w:pStyle w:val="CR1001a"/>
      </w:pPr>
      <w:r w:rsidRPr="00BC0D76">
        <w:t>702.89b If a creature has multiple instances of battle cry, each triggers separately.</w:t>
      </w:r>
    </w:p>
    <w:p w14:paraId="2B3FF445" w14:textId="77777777" w:rsidR="00057004" w:rsidRDefault="00057004" w:rsidP="00057004">
      <w:pPr>
        <w:pStyle w:val="CRBodyText"/>
      </w:pPr>
    </w:p>
    <w:p w14:paraId="4CDF53B6" w14:textId="77777777" w:rsidR="004D2163" w:rsidRPr="00BC0D76" w:rsidRDefault="004D2163" w:rsidP="004D2163">
      <w:pPr>
        <w:pStyle w:val="CR1001"/>
      </w:pPr>
      <w:r w:rsidRPr="00BC0D76">
        <w:t>702.90. Living Weapon</w:t>
      </w:r>
    </w:p>
    <w:p w14:paraId="5DC1082C" w14:textId="77777777" w:rsidR="00FA6801" w:rsidRDefault="00FA6801" w:rsidP="00FA6801">
      <w:pPr>
        <w:pStyle w:val="CRBodyText"/>
      </w:pPr>
    </w:p>
    <w:p w14:paraId="189E986B" w14:textId="77777777" w:rsidR="004D2163" w:rsidRDefault="004D2163" w:rsidP="004D2163">
      <w:pPr>
        <w:pStyle w:val="CR1001a"/>
      </w:pPr>
      <w:r w:rsidRPr="00BC0D76">
        <w:t>702.90a Living weapon is a triggered ability. “Living weapon” means “When this Equipment enters the battlefield, put a 0/0 black Germ creature token onto the battlefield, then attach this Equipment to it.”</w:t>
      </w:r>
    </w:p>
    <w:p w14:paraId="4F8AB62F" w14:textId="77777777" w:rsidR="00057004" w:rsidRDefault="00057004" w:rsidP="00057004">
      <w:pPr>
        <w:pStyle w:val="CRBodyText"/>
      </w:pPr>
    </w:p>
    <w:p w14:paraId="0A5555D6" w14:textId="77777777" w:rsidR="004D2163" w:rsidRDefault="004D2163" w:rsidP="004D2163">
      <w:pPr>
        <w:pStyle w:val="CR1001"/>
      </w:pPr>
      <w:r>
        <w:t>702.91</w:t>
      </w:r>
      <w:r w:rsidRPr="00561F90">
        <w:t xml:space="preserve">. </w:t>
      </w:r>
      <w:r>
        <w:t>Undying</w:t>
      </w:r>
    </w:p>
    <w:p w14:paraId="177C0EFB" w14:textId="77777777" w:rsidR="00057004" w:rsidRDefault="00057004" w:rsidP="00057004">
      <w:pPr>
        <w:pStyle w:val="CRBodyText"/>
      </w:pPr>
    </w:p>
    <w:p w14:paraId="2837B9EE" w14:textId="77777777" w:rsidR="004D2163" w:rsidRDefault="004D2163" w:rsidP="004D2163">
      <w:pPr>
        <w:pStyle w:val="CR1001a"/>
      </w:pPr>
      <w:r>
        <w:t>702.91</w:t>
      </w:r>
      <w:r w:rsidRPr="00561F90">
        <w:t xml:space="preserve">a </w:t>
      </w:r>
      <w:r>
        <w:t>Undying</w:t>
      </w:r>
      <w:r w:rsidRPr="00561F90">
        <w:t xml:space="preserve"> is a triggered ability. “</w:t>
      </w:r>
      <w:r>
        <w:t>Undying</w:t>
      </w:r>
      <w:r w:rsidRPr="00561F90">
        <w:t>” means “When this permanent is put into a graveyard from</w:t>
      </w:r>
      <w:r>
        <w:t xml:space="preserve"> the battlefield, if it had no +1/+</w:t>
      </w:r>
      <w:r w:rsidRPr="00561F90">
        <w:t>1 counters on it, return it to the battlefield under its owner’s</w:t>
      </w:r>
      <w:r>
        <w:t xml:space="preserve"> control with a +1/+</w:t>
      </w:r>
      <w:r w:rsidRPr="00561F90">
        <w:t>1 counter on it.”</w:t>
      </w:r>
    </w:p>
    <w:p w14:paraId="0D5767DD" w14:textId="77777777" w:rsidR="00057004" w:rsidRDefault="00057004" w:rsidP="00057004">
      <w:pPr>
        <w:pStyle w:val="CRBodyText"/>
      </w:pPr>
    </w:p>
    <w:p w14:paraId="6B66AA82" w14:textId="77777777" w:rsidR="004D2163" w:rsidRDefault="004D2163" w:rsidP="004D2163">
      <w:pPr>
        <w:pStyle w:val="CR1001"/>
      </w:pPr>
      <w:r>
        <w:t>702.92. Miracle</w:t>
      </w:r>
    </w:p>
    <w:p w14:paraId="516363B7" w14:textId="77777777" w:rsidR="00FA6801" w:rsidRDefault="00FA6801" w:rsidP="00FA6801">
      <w:pPr>
        <w:pStyle w:val="CRBodyText"/>
      </w:pPr>
    </w:p>
    <w:p w14:paraId="3A47195E" w14:textId="77777777" w:rsidR="004D2163" w:rsidRPr="000A77A8" w:rsidRDefault="004D2163" w:rsidP="004D2163">
      <w:pPr>
        <w:pStyle w:val="CR1001a"/>
      </w:pPr>
      <w:r>
        <w:t>702.92</w:t>
      </w:r>
      <w:r w:rsidRPr="000A77A8">
        <w:t xml:space="preserve">a Miracle is a static ability linked to a triggered ability (see rule 603.10). </w:t>
      </w:r>
      <w:r>
        <w:t>“</w:t>
      </w:r>
      <w:r w:rsidRPr="000A77A8">
        <w:t>Miracle [cost]</w:t>
      </w:r>
      <w:r>
        <w:t>”</w:t>
      </w:r>
      <w:r w:rsidRPr="000A77A8">
        <w:t xml:space="preserve"> means </w:t>
      </w:r>
      <w:r>
        <w:t>“</w:t>
      </w:r>
      <w:r w:rsidRPr="000A77A8">
        <w:t>You may reveal this card from your hand as you draw it if it</w:t>
      </w:r>
      <w:r>
        <w:t>’</w:t>
      </w:r>
      <w:r w:rsidRPr="000A77A8">
        <w:t>s the first card you</w:t>
      </w:r>
      <w:r>
        <w:t>’</w:t>
      </w:r>
      <w:r w:rsidRPr="000A77A8">
        <w:t>ve drawn this turn. When you reveal this card this way, you may cast it by paying [cost] rather than its mana cost.</w:t>
      </w:r>
      <w:r>
        <w:t>”</w:t>
      </w:r>
    </w:p>
    <w:p w14:paraId="6D3830FF" w14:textId="77777777" w:rsidR="00057004" w:rsidRDefault="00057004" w:rsidP="00057004">
      <w:pPr>
        <w:pStyle w:val="CRBodyText"/>
      </w:pPr>
    </w:p>
    <w:p w14:paraId="5980D24C" w14:textId="77777777" w:rsidR="004D2163" w:rsidRDefault="004D2163" w:rsidP="004D2163">
      <w:pPr>
        <w:pStyle w:val="CR1001a"/>
      </w:pPr>
      <w:r>
        <w:t>702.92</w:t>
      </w:r>
      <w:r w:rsidRPr="000A77A8">
        <w:t>b If a player chooses to reveal a card using its miracle ability, he or she plays with that card revealed until that card leaves his or her hand, that ability resolves, or that ability otherwise leaves the stack.</w:t>
      </w:r>
    </w:p>
    <w:p w14:paraId="1FBC8AD1" w14:textId="77777777" w:rsidR="00057004" w:rsidRDefault="00057004" w:rsidP="00057004">
      <w:pPr>
        <w:pStyle w:val="CRBodyText"/>
      </w:pPr>
    </w:p>
    <w:p w14:paraId="1C906849" w14:textId="77777777" w:rsidR="004D2163" w:rsidRDefault="004D2163" w:rsidP="004D2163">
      <w:pPr>
        <w:pStyle w:val="CR1001"/>
      </w:pPr>
      <w:r>
        <w:t>702.93. Soulbond</w:t>
      </w:r>
    </w:p>
    <w:p w14:paraId="6CF53440" w14:textId="77777777" w:rsidR="00FA6801" w:rsidRDefault="00FA6801" w:rsidP="00FA6801">
      <w:pPr>
        <w:pStyle w:val="CRBodyText"/>
      </w:pPr>
    </w:p>
    <w:p w14:paraId="1A5DE232" w14:textId="77777777" w:rsidR="004D2163" w:rsidRPr="000A77A8" w:rsidRDefault="004D2163" w:rsidP="004D2163">
      <w:pPr>
        <w:pStyle w:val="CR1001a"/>
      </w:pPr>
      <w:r>
        <w:t>702.93</w:t>
      </w:r>
      <w:r w:rsidRPr="000A77A8">
        <w:t xml:space="preserve">a. Soulbond is a keyword that represents two triggered abilities. </w:t>
      </w:r>
      <w:r>
        <w:t>“</w:t>
      </w:r>
      <w:r w:rsidRPr="000A77A8">
        <w:t>Soulbond</w:t>
      </w:r>
      <w:r>
        <w:t>”</w:t>
      </w:r>
      <w:r w:rsidRPr="000A77A8">
        <w:t xml:space="preserve"> means </w:t>
      </w:r>
      <w:r>
        <w:t>“</w:t>
      </w:r>
      <w:r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t>”</w:t>
      </w:r>
      <w:r w:rsidRPr="000A77A8">
        <w:t xml:space="preserve"> and </w:t>
      </w:r>
      <w:r>
        <w:t>“</w:t>
      </w:r>
      <w:r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t>”</w:t>
      </w:r>
    </w:p>
    <w:p w14:paraId="1F264839" w14:textId="77777777" w:rsidR="00057004" w:rsidRDefault="00057004" w:rsidP="00057004">
      <w:pPr>
        <w:pStyle w:val="CRBodyText"/>
      </w:pPr>
    </w:p>
    <w:p w14:paraId="133D59A6" w14:textId="77777777" w:rsidR="004D2163" w:rsidRPr="000A77A8" w:rsidRDefault="004D2163" w:rsidP="004D2163">
      <w:pPr>
        <w:pStyle w:val="CR1001a"/>
      </w:pPr>
      <w:r>
        <w:lastRenderedPageBreak/>
        <w:t>702.93</w:t>
      </w:r>
      <w:r w:rsidRPr="000A77A8">
        <w:t xml:space="preserve">b A creature becomes </w:t>
      </w:r>
      <w:r>
        <w:t>“</w:t>
      </w:r>
      <w:r w:rsidRPr="000A77A8">
        <w:t>paired</w:t>
      </w:r>
      <w:r>
        <w:t>”</w:t>
      </w:r>
      <w:r w:rsidRPr="000A77A8">
        <w:t xml:space="preserve"> with another as the result of a soulbond ability. Abilities may refer to a paired creature, the creature another creature is paired with, or whether a creature is paired. An </w:t>
      </w:r>
      <w:r>
        <w:t>“</w:t>
      </w:r>
      <w:r w:rsidRPr="000A77A8">
        <w:t>unpaired</w:t>
      </w:r>
      <w:r>
        <w:t>”</w:t>
      </w:r>
      <w:r w:rsidRPr="000A77A8">
        <w:t xml:space="preserve"> creature is one that is not paired.</w:t>
      </w:r>
    </w:p>
    <w:p w14:paraId="1AAD7373" w14:textId="77777777" w:rsidR="00057004" w:rsidRDefault="00057004" w:rsidP="00057004">
      <w:pPr>
        <w:pStyle w:val="CRBodyText"/>
      </w:pPr>
    </w:p>
    <w:p w14:paraId="598B866E" w14:textId="77777777" w:rsidR="004D2163" w:rsidRPr="000A77A8" w:rsidRDefault="004D2163" w:rsidP="004D2163">
      <w:pPr>
        <w:pStyle w:val="CR1001a"/>
      </w:pPr>
      <w:r>
        <w:t>702.93</w:t>
      </w:r>
      <w:r w:rsidRPr="000A77A8">
        <w:t>c When the soulbond ability resolves, if either object that would be paired is no longer a creature, no longer on the battlefield, or no longer under the control of the player who controls the soulbond ability, neither object becomes paired.</w:t>
      </w:r>
    </w:p>
    <w:p w14:paraId="0B32B3DC" w14:textId="77777777" w:rsidR="00057004" w:rsidRDefault="00057004" w:rsidP="00057004">
      <w:pPr>
        <w:pStyle w:val="CRBodyText"/>
      </w:pPr>
    </w:p>
    <w:p w14:paraId="1A86DA2A" w14:textId="77777777" w:rsidR="004D2163" w:rsidRPr="000A77A8" w:rsidRDefault="004D2163" w:rsidP="004D2163">
      <w:pPr>
        <w:pStyle w:val="CR1001a"/>
      </w:pPr>
      <w:r>
        <w:t>702.93</w:t>
      </w:r>
      <w:r w:rsidRPr="000A77A8">
        <w:t>d A creature can be paired with only one other creature.</w:t>
      </w:r>
    </w:p>
    <w:p w14:paraId="332AB16D" w14:textId="77777777" w:rsidR="00057004" w:rsidRDefault="00057004" w:rsidP="00057004">
      <w:pPr>
        <w:pStyle w:val="CRBodyText"/>
      </w:pPr>
    </w:p>
    <w:p w14:paraId="4CAA618E" w14:textId="77777777" w:rsidR="004D2163" w:rsidRDefault="004D2163" w:rsidP="004D2163">
      <w:pPr>
        <w:pStyle w:val="CR1001a"/>
      </w:pPr>
      <w:r>
        <w:t>702.93</w:t>
      </w:r>
      <w:r w:rsidRPr="000A77A8">
        <w:t>e A paired creature becomes unpaired if any of the following occur: another player gains c</w:t>
      </w:r>
      <w:r>
        <w:t>ontrol of it or the creature it’</w:t>
      </w:r>
      <w:r w:rsidRPr="000A77A8">
        <w:t>s pai</w:t>
      </w:r>
      <w:r>
        <w:t>red with; it or the creature it’</w:t>
      </w:r>
      <w:r w:rsidRPr="000A77A8">
        <w:t>s paired with stops being a cre</w:t>
      </w:r>
      <w:r>
        <w:t>ature; or it or the creature it’</w:t>
      </w:r>
      <w:r w:rsidRPr="000A77A8">
        <w:t>s paired with leaves the battlefield.</w:t>
      </w:r>
    </w:p>
    <w:p w14:paraId="07E56669" w14:textId="77777777" w:rsidR="00057004" w:rsidRDefault="00057004" w:rsidP="00057004">
      <w:pPr>
        <w:pStyle w:val="CRBodyText"/>
      </w:pPr>
    </w:p>
    <w:p w14:paraId="5FEF22BC" w14:textId="77777777" w:rsidR="004D2163" w:rsidRDefault="004D2163" w:rsidP="004D2163">
      <w:pPr>
        <w:pStyle w:val="CR1001"/>
      </w:pPr>
      <w:r>
        <w:t>702.94. Overload</w:t>
      </w:r>
    </w:p>
    <w:p w14:paraId="15E2741D" w14:textId="77777777" w:rsidR="00FA6801" w:rsidRDefault="00FA6801" w:rsidP="00FA6801">
      <w:pPr>
        <w:pStyle w:val="CRBodyText"/>
      </w:pPr>
    </w:p>
    <w:p w14:paraId="51703A12" w14:textId="77777777" w:rsidR="004D2163" w:rsidRDefault="004D2163" w:rsidP="004D2163">
      <w:pPr>
        <w:pStyle w:val="CR1001a"/>
        <w:rPr>
          <w:lang w:val="en"/>
        </w:rPr>
      </w:pPr>
      <w:r>
        <w:t xml:space="preserve">702.94a </w:t>
      </w:r>
      <w:r w:rsidRPr="000E3297">
        <w:rPr>
          <w:lang w:val="en"/>
        </w:rPr>
        <w:t xml:space="preserve">Overload is a keyword that represents two static abilities: one that functions from any zone in which the spell with overload can be cast and another that functions while the card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Pr="000E3297">
        <w:rPr>
          <w:bCs/>
          <w:lang w:val="en"/>
        </w:rPr>
        <w:t>rules</w:t>
      </w:r>
      <w:r w:rsidRPr="000E3297">
        <w:rPr>
          <w:lang w:val="en"/>
        </w:rPr>
        <w:t xml:space="preserve"> for paying alternative costs in </w:t>
      </w:r>
      <w:r w:rsidRPr="000E3297">
        <w:rPr>
          <w:bCs/>
          <w:lang w:val="en"/>
        </w:rPr>
        <w:t>rules</w:t>
      </w:r>
      <w:r w:rsidRPr="000E3297">
        <w:rPr>
          <w:lang w:val="en"/>
        </w:rPr>
        <w:t xml:space="preserve"> 601.2b and 601.2e–g.</w:t>
      </w:r>
    </w:p>
    <w:p w14:paraId="06968C63" w14:textId="77777777" w:rsidR="00057004" w:rsidRDefault="00057004" w:rsidP="00057004">
      <w:pPr>
        <w:pStyle w:val="CRBodyText"/>
        <w:rPr>
          <w:lang w:val="en"/>
        </w:rPr>
      </w:pPr>
    </w:p>
    <w:p w14:paraId="4FC0C930" w14:textId="77777777" w:rsidR="004D2163" w:rsidRDefault="004D2163" w:rsidP="004D2163">
      <w:pPr>
        <w:pStyle w:val="CR1001a"/>
        <w:rPr>
          <w:lang w:val="en"/>
        </w:rPr>
      </w:pPr>
      <w:r w:rsidRPr="000E3297">
        <w:rPr>
          <w:lang w:val="en"/>
        </w:rPr>
        <w:t>702.94b If a player chooses to pay the overload cost of a spell, that spell won’t require any targets. It may affect objects that couldn’t be chosen as legal targets if the spell were cast without its overload cost being paid.</w:t>
      </w:r>
    </w:p>
    <w:p w14:paraId="589454F5" w14:textId="77777777" w:rsidR="00057004" w:rsidRDefault="00057004" w:rsidP="00057004">
      <w:pPr>
        <w:pStyle w:val="CRBodyText"/>
        <w:rPr>
          <w:lang w:val="en"/>
        </w:rPr>
      </w:pPr>
    </w:p>
    <w:p w14:paraId="53FB0E84" w14:textId="77777777" w:rsidR="004D2163" w:rsidRPr="000E3297" w:rsidRDefault="004D2163" w:rsidP="004D2163">
      <w:pPr>
        <w:pStyle w:val="CR1001a"/>
        <w:rPr>
          <w:lang w:val="en"/>
        </w:rPr>
      </w:pPr>
      <w:r w:rsidRPr="000E3297">
        <w:rPr>
          <w:lang w:val="en"/>
        </w:rPr>
        <w:t>702.94c Overload’s second ability creates a text-changing effect. See rule 612, “Text-Changing Effects.”</w:t>
      </w:r>
    </w:p>
    <w:p w14:paraId="4D8C0E2C" w14:textId="77777777" w:rsidR="00057004" w:rsidRDefault="00057004" w:rsidP="00057004">
      <w:pPr>
        <w:pStyle w:val="CRBodyText"/>
        <w:rPr>
          <w:lang w:val="en"/>
        </w:rPr>
      </w:pPr>
    </w:p>
    <w:p w14:paraId="0C4B16CC" w14:textId="77777777" w:rsidR="004D2163" w:rsidRDefault="004D2163" w:rsidP="004D2163">
      <w:pPr>
        <w:pStyle w:val="CR1001"/>
        <w:rPr>
          <w:lang w:val="en"/>
        </w:rPr>
      </w:pPr>
      <w:r>
        <w:rPr>
          <w:lang w:val="en"/>
        </w:rPr>
        <w:t>702.95. Scavenge</w:t>
      </w:r>
    </w:p>
    <w:p w14:paraId="2B8D2F90" w14:textId="77777777" w:rsidR="00FA6801" w:rsidRDefault="00FA6801" w:rsidP="00FA6801">
      <w:pPr>
        <w:pStyle w:val="CRBodyText"/>
        <w:rPr>
          <w:lang w:val="en"/>
        </w:rPr>
      </w:pPr>
    </w:p>
    <w:p w14:paraId="66A1DF48" w14:textId="77777777" w:rsidR="004D2163" w:rsidRPr="000E3297" w:rsidRDefault="004D2163" w:rsidP="004D2163">
      <w:pPr>
        <w:pStyle w:val="CR1001a"/>
        <w:rPr>
          <w:lang w:val="en"/>
        </w:rPr>
      </w:pPr>
      <w:r w:rsidRPr="000E3297">
        <w:rPr>
          <w:lang w:val="en"/>
        </w:rPr>
        <w:t xml:space="preserve">702.95a Scavenge is an activated ability that functions only while the card with scavenge is in a graveyard. “Scavenge [cost]” means “[Cost], Exile this card from your graveyard: Put a number of +1/+1 counters equal to </w:t>
      </w:r>
      <w:r>
        <w:rPr>
          <w:lang w:val="en"/>
        </w:rPr>
        <w:t>the</w:t>
      </w:r>
      <w:r w:rsidRPr="000E3297">
        <w:rPr>
          <w:lang w:val="en"/>
        </w:rPr>
        <w:t xml:space="preserve"> power </w:t>
      </w:r>
      <w:r>
        <w:rPr>
          <w:lang w:val="en"/>
        </w:rPr>
        <w:t xml:space="preserve">of the card you exiled </w:t>
      </w:r>
      <w:r w:rsidRPr="000E3297">
        <w:rPr>
          <w:lang w:val="en"/>
        </w:rPr>
        <w:t>on target creature. Activate this ability only any time you could cast a sorcery.”</w:t>
      </w:r>
    </w:p>
    <w:p w14:paraId="11089FA7" w14:textId="77777777" w:rsidR="00057004" w:rsidRDefault="00057004" w:rsidP="00057004">
      <w:pPr>
        <w:pStyle w:val="CRBodyText"/>
        <w:rPr>
          <w:lang w:val="en"/>
        </w:rPr>
      </w:pPr>
    </w:p>
    <w:p w14:paraId="711D239C" w14:textId="77777777" w:rsidR="004D2163" w:rsidRDefault="004D2163" w:rsidP="004D2163">
      <w:pPr>
        <w:pStyle w:val="CR1001"/>
        <w:rPr>
          <w:lang w:val="en"/>
        </w:rPr>
      </w:pPr>
      <w:r>
        <w:rPr>
          <w:lang w:val="en"/>
        </w:rPr>
        <w:t>702.96. Unleash</w:t>
      </w:r>
    </w:p>
    <w:p w14:paraId="62667589" w14:textId="77777777" w:rsidR="00FA6801" w:rsidRDefault="00FA6801" w:rsidP="00FA6801">
      <w:pPr>
        <w:pStyle w:val="CRBodyText"/>
        <w:rPr>
          <w:lang w:val="en"/>
        </w:rPr>
      </w:pPr>
    </w:p>
    <w:p w14:paraId="4CB045E2" w14:textId="77777777" w:rsidR="004D2163" w:rsidRPr="000E3297" w:rsidRDefault="004D2163" w:rsidP="004D2163">
      <w:pPr>
        <w:pStyle w:val="CR1001a"/>
      </w:pPr>
      <w:r w:rsidRPr="000E3297">
        <w:t>702.96a Unleash is a keyword that represents two static abilities. “Unleash” means “You may have this permanent enter the battlefield with an additional +1/+1 counter on it” and “This permanent can’t block as long as it has a +1/+1 counter on it.”</w:t>
      </w:r>
    </w:p>
    <w:p w14:paraId="12E19234" w14:textId="77777777" w:rsidR="00057004" w:rsidRDefault="00057004" w:rsidP="00057004">
      <w:pPr>
        <w:pStyle w:val="CRBodyText"/>
        <w:rPr>
          <w:lang w:val="en"/>
        </w:rPr>
      </w:pPr>
    </w:p>
    <w:p w14:paraId="3C7450B3" w14:textId="77777777" w:rsidR="004D2163" w:rsidRPr="00BC0D76" w:rsidRDefault="004D2163" w:rsidP="004D2163">
      <w:pPr>
        <w:pStyle w:val="CR1100"/>
      </w:pPr>
      <w:r w:rsidRPr="00BC0D76">
        <w:t>703. Turn-Based Actions</w:t>
      </w:r>
    </w:p>
    <w:p w14:paraId="0FB7FAE3" w14:textId="77777777" w:rsidR="00FA6801" w:rsidRPr="00BC0D76" w:rsidRDefault="00FA6801" w:rsidP="00FA6801">
      <w:pPr>
        <w:pStyle w:val="CRBodyText"/>
      </w:pPr>
    </w:p>
    <w:p w14:paraId="635FB85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2020A272" w14:textId="77777777" w:rsidR="00FA6801" w:rsidRDefault="00FA6801" w:rsidP="00FA6801">
      <w:pPr>
        <w:pStyle w:val="CRBodyText"/>
      </w:pPr>
    </w:p>
    <w:p w14:paraId="65147B8C"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1F04A9EF" w14:textId="77777777" w:rsidR="00FA6801" w:rsidRDefault="00FA6801" w:rsidP="00FA6801">
      <w:pPr>
        <w:pStyle w:val="CRBodyText"/>
      </w:pPr>
    </w:p>
    <w:p w14:paraId="400BF653" w14:textId="77777777" w:rsidR="004D2163" w:rsidRPr="00BC0D76" w:rsidRDefault="004D2163" w:rsidP="004D2163">
      <w:pPr>
        <w:pStyle w:val="CR1001"/>
      </w:pPr>
      <w:r w:rsidRPr="00BC0D76">
        <w:t>703.2. Turn-based actions are not controlled by any player.</w:t>
      </w:r>
    </w:p>
    <w:p w14:paraId="10F80A59" w14:textId="77777777" w:rsidR="00FA6801" w:rsidRDefault="00FA6801" w:rsidP="00FA6801">
      <w:pPr>
        <w:pStyle w:val="CRBodyText"/>
      </w:pPr>
    </w:p>
    <w:p w14:paraId="5BE730B2" w14:textId="77777777" w:rsidR="004D2163" w:rsidRPr="00BC0D76" w:rsidRDefault="004D2163" w:rsidP="004D2163">
      <w:pPr>
        <w:pStyle w:val="CR1001"/>
      </w:pPr>
      <w:r w:rsidRPr="00BC0D76">
        <w:t xml:space="preserve">703.3. Whenever a step or phase begins, if it’s a step or phase that has any turn-based action associated with it, those turn-based actions are automatically dealt with first. This happens before state-based </w:t>
      </w:r>
      <w:r w:rsidRPr="00BC0D76">
        <w:lastRenderedPageBreak/>
        <w:t>actions are checked, before triggered abilities are put on the stack, and before players receive priority.</w:t>
      </w:r>
    </w:p>
    <w:p w14:paraId="16B1A79D" w14:textId="77777777" w:rsidR="00FA6801" w:rsidRDefault="00FA6801" w:rsidP="00FA6801">
      <w:pPr>
        <w:pStyle w:val="CRBodyText"/>
      </w:pPr>
    </w:p>
    <w:p w14:paraId="7DECDDAD" w14:textId="77777777" w:rsidR="004D2163" w:rsidRPr="00BC0D76" w:rsidRDefault="004D2163" w:rsidP="004D2163">
      <w:pPr>
        <w:pStyle w:val="CR1001"/>
      </w:pPr>
      <w:r w:rsidRPr="00BC0D76">
        <w:t>703.4. The turn-based actions are as follows:</w:t>
      </w:r>
    </w:p>
    <w:p w14:paraId="3877FD1D" w14:textId="77777777" w:rsidR="00FA6801" w:rsidRDefault="00FA6801" w:rsidP="00FA6801">
      <w:pPr>
        <w:pStyle w:val="CRBodyText"/>
      </w:pPr>
    </w:p>
    <w:p w14:paraId="62356F04"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72B281C5" w14:textId="77777777" w:rsidR="00057004" w:rsidRDefault="00057004" w:rsidP="00057004">
      <w:pPr>
        <w:pStyle w:val="CRBodyText"/>
      </w:pPr>
    </w:p>
    <w:p w14:paraId="4EB4AB41"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5295B33" w14:textId="77777777" w:rsidR="00057004" w:rsidRDefault="00057004" w:rsidP="00057004">
      <w:pPr>
        <w:pStyle w:val="CRBodyText"/>
      </w:pPr>
    </w:p>
    <w:p w14:paraId="1306AD16" w14:textId="77777777" w:rsidR="004D2163" w:rsidRPr="00BC0D76" w:rsidRDefault="004D2163" w:rsidP="004D2163">
      <w:pPr>
        <w:pStyle w:val="CR1001a"/>
      </w:pPr>
      <w:r w:rsidRPr="00BC0D76">
        <w:t>703.4c Immediately after the draw step begins, the active player draws a card. See rule 504.1.</w:t>
      </w:r>
    </w:p>
    <w:p w14:paraId="5E9C9E73" w14:textId="77777777" w:rsidR="00057004" w:rsidRDefault="00057004" w:rsidP="00057004">
      <w:pPr>
        <w:pStyle w:val="CRBodyText"/>
      </w:pPr>
    </w:p>
    <w:p w14:paraId="43826574"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9778356" w14:textId="77777777" w:rsidR="00057004" w:rsidRDefault="00057004" w:rsidP="00057004">
      <w:pPr>
        <w:pStyle w:val="CRBodyText"/>
      </w:pPr>
    </w:p>
    <w:p w14:paraId="105E5ED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38F640C0" w14:textId="77777777" w:rsidR="00057004" w:rsidRDefault="00057004" w:rsidP="00057004">
      <w:pPr>
        <w:pStyle w:val="CRBodyText"/>
      </w:pPr>
    </w:p>
    <w:p w14:paraId="4046A363" w14:textId="77777777" w:rsidR="004D2163" w:rsidRPr="00BC0D76" w:rsidRDefault="004D2163" w:rsidP="004D2163">
      <w:pPr>
        <w:pStyle w:val="CR1001a"/>
      </w:pPr>
      <w:r w:rsidRPr="00BC0D76">
        <w:t>703.4f Immediately after the declare attackers step begins, the active player declares attackers. See rule 508.1.</w:t>
      </w:r>
    </w:p>
    <w:p w14:paraId="5A1EDCAA" w14:textId="77777777" w:rsidR="00057004" w:rsidRDefault="00057004" w:rsidP="00057004">
      <w:pPr>
        <w:pStyle w:val="CRBodyText"/>
      </w:pPr>
    </w:p>
    <w:p w14:paraId="4B7FB8D1" w14:textId="77777777" w:rsidR="004D2163" w:rsidRPr="00BC0D76" w:rsidRDefault="004D2163" w:rsidP="004D2163">
      <w:pPr>
        <w:pStyle w:val="CR1001a"/>
      </w:pPr>
      <w:r w:rsidRPr="00BC0D76">
        <w:t>703.4g Immediately after the declare blockers step begins, the defending player declares blockers. See rule 509.1.</w:t>
      </w:r>
    </w:p>
    <w:p w14:paraId="6D045A92" w14:textId="77777777" w:rsidR="00057004" w:rsidRDefault="00057004" w:rsidP="00057004">
      <w:pPr>
        <w:pStyle w:val="CRBodyText"/>
      </w:pPr>
    </w:p>
    <w:p w14:paraId="643E3649"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5B1373B2" w14:textId="77777777" w:rsidR="00057004" w:rsidRDefault="00057004" w:rsidP="00057004">
      <w:pPr>
        <w:pStyle w:val="CRBodyText"/>
      </w:pPr>
    </w:p>
    <w:p w14:paraId="69A4C9BE"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144A59CB" w14:textId="77777777" w:rsidR="00057004" w:rsidRDefault="00057004" w:rsidP="00057004">
      <w:pPr>
        <w:pStyle w:val="CRBodyText"/>
      </w:pPr>
    </w:p>
    <w:p w14:paraId="32818D24"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03638A54" w14:textId="77777777" w:rsidR="00057004" w:rsidRDefault="00057004" w:rsidP="00057004">
      <w:pPr>
        <w:pStyle w:val="CRBodyText"/>
      </w:pPr>
    </w:p>
    <w:p w14:paraId="23C45BD7"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BE7A3B" w14:textId="77777777" w:rsidR="00057004" w:rsidRDefault="00057004" w:rsidP="00057004">
      <w:pPr>
        <w:pStyle w:val="CRBodyText"/>
      </w:pPr>
    </w:p>
    <w:p w14:paraId="1B0685E2"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5263E85F" w14:textId="77777777" w:rsidR="00057004" w:rsidRDefault="00057004" w:rsidP="00057004">
      <w:pPr>
        <w:pStyle w:val="CRBodyText"/>
      </w:pPr>
    </w:p>
    <w:p w14:paraId="2AE576C8"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5DD67487" w14:textId="77777777" w:rsidR="00057004" w:rsidRDefault="00057004" w:rsidP="00057004">
      <w:pPr>
        <w:pStyle w:val="CRBodyText"/>
      </w:pPr>
    </w:p>
    <w:p w14:paraId="70873ED4" w14:textId="77777777" w:rsidR="004D2163" w:rsidRPr="00BC0D76" w:rsidRDefault="004D2163" w:rsidP="004D2163">
      <w:pPr>
        <w:pStyle w:val="CR1001a"/>
      </w:pPr>
      <w:r w:rsidRPr="00BC0D76">
        <w:t>703.4p When each step or phase ends, any unused mana left in a player’s mana pool empties. See rule 500.4.</w:t>
      </w:r>
    </w:p>
    <w:p w14:paraId="6E361B86" w14:textId="77777777" w:rsidR="00FA6801" w:rsidRDefault="00FA6801" w:rsidP="00FA6801">
      <w:pPr>
        <w:pStyle w:val="CRBodyText"/>
      </w:pPr>
    </w:p>
    <w:p w14:paraId="14BA7306" w14:textId="77777777" w:rsidR="004D2163" w:rsidRPr="00BC0D76" w:rsidRDefault="004D2163" w:rsidP="00DB450E">
      <w:pPr>
        <w:pStyle w:val="CR1100"/>
      </w:pPr>
      <w:r w:rsidRPr="00BC0D76">
        <w:lastRenderedPageBreak/>
        <w:t>704. State-Based Actions</w:t>
      </w:r>
    </w:p>
    <w:p w14:paraId="2CCAC34A" w14:textId="77777777" w:rsidR="00FA6801" w:rsidRDefault="00FA6801" w:rsidP="00FA6801">
      <w:pPr>
        <w:pStyle w:val="CRBodyText"/>
      </w:pPr>
    </w:p>
    <w:p w14:paraId="30AFE0D4"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9B2BF07" w14:textId="77777777" w:rsidR="00FA6801" w:rsidRDefault="00FA6801" w:rsidP="00FA6801">
      <w:pPr>
        <w:pStyle w:val="CRBodyText"/>
      </w:pPr>
    </w:p>
    <w:p w14:paraId="4D4DBDB8"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595764E1" w14:textId="77777777" w:rsidR="00FA6801" w:rsidRDefault="00FA6801" w:rsidP="00FA6801">
      <w:pPr>
        <w:pStyle w:val="CRBodyText"/>
      </w:pPr>
    </w:p>
    <w:p w14:paraId="14E62FED" w14:textId="77777777" w:rsidR="004D2163" w:rsidRPr="00BC0D76" w:rsidRDefault="004D2163" w:rsidP="004D2163">
      <w:pPr>
        <w:pStyle w:val="CR1001"/>
      </w:pPr>
      <w:r w:rsidRPr="00BC0D76">
        <w:t>704.2. State-based actions are checked throughout the game and are not controlled by any player.</w:t>
      </w:r>
    </w:p>
    <w:p w14:paraId="08C5F6F7" w14:textId="77777777" w:rsidR="00FA6801" w:rsidRDefault="00FA6801" w:rsidP="00FA6801">
      <w:pPr>
        <w:pStyle w:val="CRBodyText"/>
      </w:pPr>
    </w:p>
    <w:p w14:paraId="10E7FC6D"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2DA0126F" w14:textId="77777777" w:rsidR="00FA6801" w:rsidRDefault="00FA6801" w:rsidP="00FA6801">
      <w:pPr>
        <w:pStyle w:val="CRBodyText"/>
      </w:pPr>
    </w:p>
    <w:p w14:paraId="562DC887"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3572B82A" w14:textId="77777777"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70F008B5" w14:textId="77777777" w:rsidR="00FA6801" w:rsidRDefault="00FA6801" w:rsidP="00FA6801">
      <w:pPr>
        <w:pStyle w:val="CRBodyText"/>
      </w:pPr>
    </w:p>
    <w:p w14:paraId="35A7A535" w14:textId="77777777" w:rsidR="004D2163" w:rsidRPr="00BC0D76" w:rsidRDefault="004D2163" w:rsidP="004D2163">
      <w:pPr>
        <w:pStyle w:val="CR1001"/>
      </w:pPr>
      <w:r w:rsidRPr="00BC0D76">
        <w:t>704.5. The state-based actions are as follows:</w:t>
      </w:r>
    </w:p>
    <w:p w14:paraId="438B0688" w14:textId="77777777" w:rsidR="00FA6801" w:rsidRDefault="00FA6801" w:rsidP="00FA6801">
      <w:pPr>
        <w:pStyle w:val="CRBodyText"/>
      </w:pPr>
    </w:p>
    <w:p w14:paraId="08AA70F6" w14:textId="77777777" w:rsidR="004D2163" w:rsidRPr="00BC0D76" w:rsidRDefault="004D2163" w:rsidP="004D2163">
      <w:pPr>
        <w:pStyle w:val="CR1001a"/>
      </w:pPr>
      <w:r w:rsidRPr="00BC0D76">
        <w:t>704.5a If a player has 0 or less life, he or she loses the game.</w:t>
      </w:r>
    </w:p>
    <w:p w14:paraId="07414E17" w14:textId="77777777" w:rsidR="00057004" w:rsidRDefault="00057004" w:rsidP="00057004">
      <w:pPr>
        <w:pStyle w:val="CRBodyText"/>
      </w:pPr>
    </w:p>
    <w:p w14:paraId="0CCDD097"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5D832C" w14:textId="77777777" w:rsidR="00057004" w:rsidRDefault="00057004" w:rsidP="00057004">
      <w:pPr>
        <w:pStyle w:val="CRBodyText"/>
      </w:pPr>
    </w:p>
    <w:p w14:paraId="6447B14B"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717E1F60" w14:textId="77777777" w:rsidR="00057004" w:rsidRDefault="00057004" w:rsidP="00057004">
      <w:pPr>
        <w:pStyle w:val="CRBodyText"/>
      </w:pPr>
    </w:p>
    <w:p w14:paraId="408A6225" w14:textId="77777777" w:rsidR="004D2163" w:rsidRPr="00BC0D76" w:rsidRDefault="004D2163" w:rsidP="004D2163">
      <w:pPr>
        <w:pStyle w:val="CR1001a"/>
      </w:pPr>
      <w:r w:rsidRPr="00BC0D76">
        <w:t>704.5d If a token is phased out, or is in a zone other than the battlefield, it ceases to exist.</w:t>
      </w:r>
    </w:p>
    <w:p w14:paraId="0E869167" w14:textId="77777777" w:rsidR="00057004" w:rsidRDefault="00057004" w:rsidP="00057004">
      <w:pPr>
        <w:pStyle w:val="CRBodyText"/>
      </w:pPr>
    </w:p>
    <w:p w14:paraId="2154F85D"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5B84C2B4" w14:textId="77777777" w:rsidR="00057004" w:rsidRDefault="00057004" w:rsidP="00057004">
      <w:pPr>
        <w:pStyle w:val="CRBodyText"/>
      </w:pPr>
    </w:p>
    <w:p w14:paraId="5A512225" w14:textId="77777777" w:rsidR="004D2163" w:rsidRPr="00BC0D76" w:rsidRDefault="004D2163" w:rsidP="004D2163">
      <w:pPr>
        <w:pStyle w:val="CR1001a"/>
      </w:pPr>
      <w:r w:rsidRPr="00BC0D76">
        <w:t>704.5f If a creature has toughness 0 or less, it’s put into its owner’s graveyard. Regeneration can’t replace this event.</w:t>
      </w:r>
    </w:p>
    <w:p w14:paraId="0F2E6CA1" w14:textId="77777777" w:rsidR="00057004" w:rsidRDefault="00057004" w:rsidP="00057004">
      <w:pPr>
        <w:pStyle w:val="CRBodyText"/>
      </w:pPr>
    </w:p>
    <w:p w14:paraId="59D13BFB"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030A0BEC" w14:textId="77777777" w:rsidR="00057004" w:rsidRDefault="00057004" w:rsidP="00057004">
      <w:pPr>
        <w:pStyle w:val="CRBodyText"/>
      </w:pPr>
    </w:p>
    <w:p w14:paraId="007B1C79"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33780F63" w14:textId="77777777" w:rsidR="00057004" w:rsidRDefault="00057004" w:rsidP="00057004">
      <w:pPr>
        <w:pStyle w:val="CRBodyText"/>
      </w:pPr>
    </w:p>
    <w:p w14:paraId="2F0AAA9B" w14:textId="77777777" w:rsidR="004D2163" w:rsidRPr="00BC0D76" w:rsidRDefault="004D2163" w:rsidP="004D2163">
      <w:pPr>
        <w:pStyle w:val="CR1001a"/>
      </w:pPr>
      <w:r w:rsidRPr="00BC0D76">
        <w:lastRenderedPageBreak/>
        <w:t>704.5i If a planeswalker has loyalty 0, it’s put into its owner’s graveyard.</w:t>
      </w:r>
    </w:p>
    <w:p w14:paraId="1FF31AB7" w14:textId="77777777" w:rsidR="00057004" w:rsidRDefault="00057004" w:rsidP="00057004">
      <w:pPr>
        <w:pStyle w:val="CRBodyText"/>
      </w:pPr>
    </w:p>
    <w:p w14:paraId="747C2EC4" w14:textId="77777777" w:rsidR="004D2163" w:rsidRPr="00BC0D76" w:rsidRDefault="004D2163" w:rsidP="004D2163">
      <w:pPr>
        <w:pStyle w:val="CR1001a"/>
      </w:pPr>
      <w:r w:rsidRPr="00BC0D76">
        <w:t>704.5j If two or more planeswalkers that share a planeswalker type are on the battlefield, all are put into their owners’ graveyards. This is called the “planeswalker uniqueness rule.”</w:t>
      </w:r>
    </w:p>
    <w:p w14:paraId="4C54AF7A" w14:textId="77777777" w:rsidR="00057004" w:rsidRDefault="00057004" w:rsidP="00057004">
      <w:pPr>
        <w:pStyle w:val="CRBodyText"/>
      </w:pPr>
    </w:p>
    <w:p w14:paraId="3805B4A2" w14:textId="77777777" w:rsidR="004D2163" w:rsidRPr="00BC0D76" w:rsidRDefault="004D2163" w:rsidP="004D2163">
      <w:pPr>
        <w:pStyle w:val="CR1001a"/>
      </w:pPr>
      <w:r w:rsidRPr="00BC0D76">
        <w:t>704.5k If two or more legendary permanents with the same name are on the battlefield, all are put into their owners’ graveyards. This is called the “legend rule.” If only one of those permanents is legendary, this rule doesn’t apply.</w:t>
      </w:r>
    </w:p>
    <w:p w14:paraId="67DCC2B8" w14:textId="77777777" w:rsidR="00057004" w:rsidRDefault="00057004" w:rsidP="00057004">
      <w:pPr>
        <w:pStyle w:val="CRBodyText"/>
      </w:pPr>
    </w:p>
    <w:p w14:paraId="74F9978D" w14:textId="77777777" w:rsidR="004D2163" w:rsidRPr="00BC0D76" w:rsidRDefault="004D2163" w:rsidP="004D2163">
      <w:pPr>
        <w:pStyle w:val="CR1001a"/>
      </w:pPr>
      <w:r w:rsidRPr="00BC0D76">
        <w:t>704.5m If two or more permanents have the supertype world, all except the one that has been a permanent with the world supertype on the battlefield for the shortest amount of time are put into their owners’ graveyards. In the event of a tie for the shortest amount of time, all are put into their owners’ graveyards. This is called the “world rule.”</w:t>
      </w:r>
    </w:p>
    <w:p w14:paraId="1B270029" w14:textId="77777777" w:rsidR="00057004" w:rsidRDefault="00057004" w:rsidP="00057004">
      <w:pPr>
        <w:pStyle w:val="CRBodyText"/>
      </w:pPr>
    </w:p>
    <w:p w14:paraId="4DF286B9"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423DED47" w14:textId="77777777" w:rsidR="00057004" w:rsidRDefault="00057004" w:rsidP="00057004">
      <w:pPr>
        <w:pStyle w:val="CRBodyText"/>
      </w:pPr>
    </w:p>
    <w:p w14:paraId="3C3BB566"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5CC4821A" w14:textId="77777777" w:rsidR="00057004" w:rsidRDefault="00057004" w:rsidP="00057004">
      <w:pPr>
        <w:pStyle w:val="CRBodyText"/>
      </w:pPr>
    </w:p>
    <w:p w14:paraId="0A68EBB7"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79BFF9F5" w14:textId="77777777" w:rsidR="00057004" w:rsidRDefault="00057004" w:rsidP="00057004">
      <w:pPr>
        <w:pStyle w:val="CRBodyText"/>
      </w:pPr>
    </w:p>
    <w:p w14:paraId="632A5B17"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54E51607" w14:textId="77777777" w:rsidR="00057004" w:rsidRDefault="00057004" w:rsidP="00057004">
      <w:pPr>
        <w:pStyle w:val="CRBodyText"/>
      </w:pPr>
    </w:p>
    <w:p w14:paraId="6378CAA9"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738AE547" w14:textId="77777777" w:rsidR="00057004" w:rsidRDefault="00057004" w:rsidP="00057004">
      <w:pPr>
        <w:pStyle w:val="CRBodyText"/>
      </w:pPr>
    </w:p>
    <w:p w14:paraId="20F3B2F4"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328AD3B9" w14:textId="77777777" w:rsidR="00057004" w:rsidRDefault="00057004" w:rsidP="00057004">
      <w:pPr>
        <w:pStyle w:val="CRBodyText"/>
      </w:pPr>
    </w:p>
    <w:p w14:paraId="645F801A"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12E92EA9" w14:textId="77777777" w:rsidR="00057004" w:rsidRDefault="00057004" w:rsidP="00057004">
      <w:pPr>
        <w:pStyle w:val="CRBodyText"/>
      </w:pPr>
    </w:p>
    <w:p w14:paraId="408EFC53"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16AFC3B1" w14:textId="77777777" w:rsidR="00057004" w:rsidRDefault="00057004" w:rsidP="00057004">
      <w:pPr>
        <w:pStyle w:val="CRBodyText"/>
      </w:pPr>
    </w:p>
    <w:p w14:paraId="78C78019"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6FF31CEA" w14:textId="77777777" w:rsidR="00057004" w:rsidRDefault="00057004" w:rsidP="00057004">
      <w:pPr>
        <w:pStyle w:val="CRBodyText"/>
      </w:pPr>
    </w:p>
    <w:p w14:paraId="0882BE1A"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5CA91F03" w14:textId="77777777" w:rsidR="00057004" w:rsidRDefault="00057004" w:rsidP="00057004">
      <w:pPr>
        <w:pStyle w:val="CRBodyText"/>
      </w:pPr>
    </w:p>
    <w:p w14:paraId="5C86C2FC"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38F321A7" w14:textId="77777777"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w:t>
      </w:r>
      <w:r w:rsidRPr="00BC0D76">
        <w:lastRenderedPageBreak/>
        <w:t>actions are checked, you’d lose the game due to rule 704.5a and rule 704.5b. Instead, Lich’s Mirror replaces that game loss and you keep playing.</w:t>
      </w:r>
    </w:p>
    <w:p w14:paraId="47867622" w14:textId="77777777" w:rsidR="00FA6801" w:rsidRDefault="00FA6801" w:rsidP="00FA6801">
      <w:pPr>
        <w:pStyle w:val="CRBodyText"/>
      </w:pPr>
    </w:p>
    <w:p w14:paraId="6A81AB9F"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0BA1F451" w14:textId="77777777"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0C6ED151" w14:textId="77777777" w:rsidR="00FA6801" w:rsidRDefault="00FA6801" w:rsidP="00FA6801">
      <w:pPr>
        <w:pStyle w:val="CRBodyText"/>
      </w:pPr>
    </w:p>
    <w:p w14:paraId="62991DD6" w14:textId="77777777" w:rsidR="004D2163" w:rsidRPr="00BC0D76" w:rsidRDefault="004D2163" w:rsidP="00DB450E">
      <w:pPr>
        <w:pStyle w:val="CR1100"/>
      </w:pPr>
      <w:r w:rsidRPr="00BC0D76">
        <w:t>705. Flipping a Coin</w:t>
      </w:r>
    </w:p>
    <w:p w14:paraId="1260D789" w14:textId="77777777" w:rsidR="00FA6801" w:rsidRDefault="00FA6801" w:rsidP="00FA6801">
      <w:pPr>
        <w:pStyle w:val="CRBodyText"/>
      </w:pPr>
    </w:p>
    <w:p w14:paraId="41FC2FFE"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283964B5" w14:textId="77777777" w:rsidR="00FA6801" w:rsidRDefault="00FA6801" w:rsidP="00FA6801">
      <w:pPr>
        <w:pStyle w:val="CRBodyText"/>
      </w:pPr>
    </w:p>
    <w:p w14:paraId="19D4F526"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CD94799" w14:textId="77777777" w:rsidR="00FA6801" w:rsidRDefault="00FA6801" w:rsidP="00FA6801">
      <w:pPr>
        <w:pStyle w:val="CRBodyText"/>
      </w:pPr>
    </w:p>
    <w:p w14:paraId="7B4C3920"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5F17A668" w14:textId="77777777" w:rsidR="00057004" w:rsidRDefault="00057004" w:rsidP="00057004">
      <w:pPr>
        <w:pStyle w:val="CRBodyText"/>
      </w:pPr>
    </w:p>
    <w:p w14:paraId="2F65A5C4" w14:textId="77777777" w:rsidR="004D2163" w:rsidRPr="00BC0D76" w:rsidRDefault="004D2163" w:rsidP="00DB450E">
      <w:pPr>
        <w:pStyle w:val="CR1100"/>
      </w:pPr>
      <w:r w:rsidRPr="00BC0D76">
        <w:t>706. Copying Objects</w:t>
      </w:r>
    </w:p>
    <w:p w14:paraId="769C9C3C" w14:textId="77777777" w:rsidR="00FA6801" w:rsidRDefault="00FA6801" w:rsidP="00FA6801">
      <w:pPr>
        <w:pStyle w:val="CRBodyText"/>
      </w:pPr>
    </w:p>
    <w:p w14:paraId="185B721D"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712299F6" w14:textId="77777777" w:rsidR="00FA6801" w:rsidRDefault="00FA6801" w:rsidP="00FA6801">
      <w:pPr>
        <w:pStyle w:val="CRBodyText"/>
      </w:pPr>
    </w:p>
    <w:p w14:paraId="2AA96F7E" w14:textId="77777777"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expansion symbol,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14:paraId="41270DF0" w14:textId="77777777"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124E8FE0" w14:textId="77777777"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57796F6C" w14:textId="77777777" w:rsidR="00FA6801" w:rsidRDefault="00FA6801" w:rsidP="00FA6801">
      <w:pPr>
        <w:pStyle w:val="CRBodyText"/>
      </w:pPr>
    </w:p>
    <w:p w14:paraId="69135AD7"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68B46237" w14:textId="77777777" w:rsidR="00FA6801" w:rsidRDefault="00FA6801" w:rsidP="00FA6801">
      <w:pPr>
        <w:pStyle w:val="CRBodyText"/>
      </w:pPr>
    </w:p>
    <w:p w14:paraId="1D604E11"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29FAE15" w14:textId="77777777"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2E60F2F" w14:textId="77777777"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1EE1305A" w14:textId="77777777"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4008C1F7" w14:textId="77777777"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2B05EF55" w14:textId="77777777" w:rsidR="004D2163" w:rsidRPr="00BC0D76" w:rsidRDefault="004D2163" w:rsidP="004D2163">
      <w:pPr>
        <w:pStyle w:val="CREx1001"/>
      </w:pPr>
    </w:p>
    <w:p w14:paraId="1DBB581D"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373007E8" w14:textId="77777777"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6B28CBF8" w14:textId="77777777" w:rsidR="00FA6801" w:rsidRDefault="00FA6801" w:rsidP="00FA6801">
      <w:pPr>
        <w:pStyle w:val="CRBodyText"/>
      </w:pPr>
    </w:p>
    <w:p w14:paraId="11086C8C"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0B38F235" w14:textId="77777777"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2B08956" w14:textId="77777777"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1725C9D4" w14:textId="77777777" w:rsidR="00FA6801" w:rsidRDefault="00FA6801" w:rsidP="00FA6801">
      <w:pPr>
        <w:pStyle w:val="CRBodyText"/>
      </w:pPr>
    </w:p>
    <w:p w14:paraId="0C8BE493" w14:textId="77777777" w:rsidR="004D2163" w:rsidRPr="00BC0D76" w:rsidRDefault="004D2163" w:rsidP="004D2163">
      <w:pPr>
        <w:pStyle w:val="CR1001"/>
      </w:pPr>
      <w:r w:rsidRPr="00BC0D76">
        <w:lastRenderedPageBreak/>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6DCC8EA7" w14:textId="77777777"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1FBC90AD" w14:textId="77777777" w:rsidR="00FA6801" w:rsidRDefault="00FA6801" w:rsidP="00FA6801">
      <w:pPr>
        <w:pStyle w:val="CRBodyText"/>
      </w:pPr>
    </w:p>
    <w:p w14:paraId="44F89AF0"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2957C856" w14:textId="77777777" w:rsidR="00057004" w:rsidRDefault="00057004" w:rsidP="00057004">
      <w:pPr>
        <w:pStyle w:val="CRBodyText"/>
      </w:pPr>
    </w:p>
    <w:p w14:paraId="50D55F2C"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24B0FECA"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352B6320"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2006FB57" w14:textId="77777777" w:rsidR="00FA6801" w:rsidRDefault="00FA6801" w:rsidP="00FA6801">
      <w:pPr>
        <w:pStyle w:val="CRBodyText"/>
      </w:pPr>
    </w:p>
    <w:p w14:paraId="317586B1"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46E4FED0" w14:textId="77777777" w:rsidR="00FA6801" w:rsidRDefault="00FA6801" w:rsidP="00FA6801">
      <w:pPr>
        <w:pStyle w:val="CRBodyText"/>
      </w:pPr>
    </w:p>
    <w:p w14:paraId="608452E6" w14:textId="77777777" w:rsidR="004D2163" w:rsidRPr="00BC0D76" w:rsidRDefault="004D2163" w:rsidP="004D2163">
      <w:pPr>
        <w:pStyle w:val="CR1001"/>
      </w:pPr>
      <w:r w:rsidRPr="00BC0D76">
        <w:t>706.9. Copy effects may include modifications or exceptions to the copying process.</w:t>
      </w:r>
    </w:p>
    <w:p w14:paraId="5A1052F8" w14:textId="77777777" w:rsidR="00FA6801" w:rsidRDefault="00FA6801" w:rsidP="00FA6801">
      <w:pPr>
        <w:pStyle w:val="CRBodyText"/>
      </w:pPr>
    </w:p>
    <w:p w14:paraId="2BA6367D"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2285283D"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4BD307" w14:textId="77777777" w:rsidR="00FA6801" w:rsidRDefault="00FA6801" w:rsidP="00FA6801">
      <w:pPr>
        <w:pStyle w:val="CRBodyText"/>
      </w:pPr>
    </w:p>
    <w:p w14:paraId="71913C32"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27AD5BF1" w14:textId="77777777" w:rsidR="00057004" w:rsidRDefault="00057004" w:rsidP="00057004">
      <w:pPr>
        <w:pStyle w:val="CRBodyText"/>
      </w:pPr>
    </w:p>
    <w:p w14:paraId="20563AC8"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719DBF5" w14:textId="77777777" w:rsidR="004D2163" w:rsidRPr="00BC0D76" w:rsidRDefault="004D2163" w:rsidP="004D2163">
      <w:pPr>
        <w:pStyle w:val="CREx1001a"/>
        <w:rPr>
          <w:b/>
          <w:bCs/>
          <w:iCs/>
        </w:rPr>
      </w:pPr>
      <w:r w:rsidRPr="00BC0D76">
        <w:rPr>
          <w:b/>
          <w:bCs/>
          <w:iCs/>
        </w:rPr>
        <w:lastRenderedPageBreak/>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5AEB92B3" w14:textId="77777777" w:rsidR="00FA6801" w:rsidRDefault="00FA6801" w:rsidP="00FA6801">
      <w:pPr>
        <w:pStyle w:val="CRBodyText"/>
      </w:pPr>
    </w:p>
    <w:p w14:paraId="0140900F"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24E332F8"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1A67D118" w14:textId="77777777" w:rsidR="00FA6801" w:rsidRDefault="00FA6801" w:rsidP="00FA6801">
      <w:pPr>
        <w:pStyle w:val="CRBodyText"/>
      </w:pPr>
    </w:p>
    <w:p w14:paraId="63EA02BF" w14:textId="77777777" w:rsidR="004D2163" w:rsidRPr="00BC0D76" w:rsidRDefault="004D2163" w:rsidP="004D2163">
      <w:pPr>
        <w:pStyle w:val="CR1001"/>
      </w:pPr>
      <w:r w:rsidRPr="00BC0D76">
        <w:t>706.10. To copy a spell or activated ability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23783327" w14:textId="77777777"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554F29DF" w14:textId="77777777"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40ACF814" w14:textId="77777777" w:rsidR="00057004" w:rsidRDefault="00057004" w:rsidP="00057004">
      <w:pPr>
        <w:pStyle w:val="CRBodyText"/>
      </w:pPr>
    </w:p>
    <w:p w14:paraId="5D0D3B87"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46B5F4B3" w14:textId="77777777" w:rsidR="00057004" w:rsidRDefault="00057004" w:rsidP="00057004">
      <w:pPr>
        <w:pStyle w:val="CRBodyText"/>
      </w:pPr>
    </w:p>
    <w:p w14:paraId="3C47B6CB"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4D796446" w14:textId="77777777" w:rsidR="00057004" w:rsidRDefault="00057004" w:rsidP="00057004">
      <w:pPr>
        <w:pStyle w:val="CRBodyText"/>
      </w:pPr>
    </w:p>
    <w:p w14:paraId="768B9A3D"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1BCD470F" w14:textId="77777777" w:rsidR="00FA6801" w:rsidRDefault="00FA6801" w:rsidP="00FA6801">
      <w:pPr>
        <w:pStyle w:val="CRBodyText"/>
      </w:pPr>
    </w:p>
    <w:p w14:paraId="435BFBAC"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AD2C25D" w14:textId="77777777" w:rsidR="004D2163" w:rsidRPr="00BC0D76" w:rsidRDefault="004D2163" w:rsidP="004D2163">
      <w:pPr>
        <w:pStyle w:val="CREx1001"/>
      </w:pPr>
      <w:r w:rsidRPr="00BC0D76">
        <w:rPr>
          <w:b/>
        </w:rPr>
        <w:lastRenderedPageBreak/>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2D2BCCE9" w14:textId="77777777" w:rsidR="00FA6801" w:rsidRDefault="00FA6801" w:rsidP="00FA6801">
      <w:pPr>
        <w:pStyle w:val="CRBodyText"/>
      </w:pPr>
    </w:p>
    <w:p w14:paraId="70C10CF4"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0460E4E9" w14:textId="77777777" w:rsidR="00FA6801" w:rsidRDefault="00FA6801" w:rsidP="00FA6801">
      <w:pPr>
        <w:pStyle w:val="CRBodyText"/>
      </w:pPr>
    </w:p>
    <w:p w14:paraId="59086BB2" w14:textId="77777777" w:rsidR="004D2163" w:rsidRPr="00BC0D76" w:rsidRDefault="004D2163" w:rsidP="00DB450E">
      <w:pPr>
        <w:pStyle w:val="CR1100"/>
      </w:pPr>
      <w:r w:rsidRPr="00BC0D76">
        <w:t>707. Face-Down Spells and Permanents</w:t>
      </w:r>
    </w:p>
    <w:p w14:paraId="224F1AB4" w14:textId="77777777" w:rsidR="00FA6801" w:rsidRDefault="00FA6801" w:rsidP="00FA6801">
      <w:pPr>
        <w:pStyle w:val="CRBodyText"/>
      </w:pPr>
    </w:p>
    <w:p w14:paraId="4E3C4685" w14:textId="77777777" w:rsidR="004D2163" w:rsidRPr="00BC0D76" w:rsidRDefault="004D2163" w:rsidP="004D2163">
      <w:pPr>
        <w:pStyle w:val="CR1001"/>
      </w:pPr>
      <w:r w:rsidRPr="00BC0D76">
        <w:t>707.1. Two cards (Illusionary Mask and Ixidron) and the morph ability (see rule 702.35) allow spells and permanents to be face down.</w:t>
      </w:r>
    </w:p>
    <w:p w14:paraId="4FC04348" w14:textId="77777777" w:rsidR="00FA6801" w:rsidRDefault="00FA6801" w:rsidP="00FA6801">
      <w:pPr>
        <w:pStyle w:val="CRBodyText"/>
      </w:pPr>
    </w:p>
    <w:p w14:paraId="7C41BBF7"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1DE1FD78" w14:textId="77777777" w:rsidR="00FA6801" w:rsidRDefault="00FA6801" w:rsidP="00FA6801">
      <w:pPr>
        <w:pStyle w:val="CRBodyText"/>
      </w:pPr>
    </w:p>
    <w:p w14:paraId="039296EC" w14:textId="77777777" w:rsidR="004D2163" w:rsidRPr="00BC0D76" w:rsidRDefault="004D2163" w:rsidP="004D2163">
      <w:pPr>
        <w:pStyle w:val="CR1001a"/>
      </w:pPr>
      <w:r w:rsidRPr="00BC0D76">
        <w:t>707.2a If a face-up permanent is turned face down by a spell or ability, it becomes a 2/2 face-down creature with no text, no name, no subtypes, no expansion symbol, and no mana cost. These values are the copiable values of that object’s characteristics.</w:t>
      </w:r>
    </w:p>
    <w:p w14:paraId="4508A4D3" w14:textId="77777777" w:rsidR="00057004" w:rsidRDefault="00057004" w:rsidP="00057004">
      <w:pPr>
        <w:pStyle w:val="CRBodyText"/>
      </w:pPr>
    </w:p>
    <w:p w14:paraId="0D8B1770"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1C5B60C" w14:textId="77777777" w:rsidR="00FA6801" w:rsidRDefault="00FA6801" w:rsidP="00FA6801">
      <w:pPr>
        <w:pStyle w:val="CRBodyText"/>
      </w:pPr>
    </w:p>
    <w:p w14:paraId="5159DCBE"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18E5887C" w14:textId="77777777" w:rsidR="00FA6801" w:rsidRDefault="00FA6801" w:rsidP="00FA6801">
      <w:pPr>
        <w:pStyle w:val="CRBodyText"/>
      </w:pPr>
    </w:p>
    <w:p w14:paraId="777758EB" w14:textId="77777777" w:rsidR="004D2163" w:rsidRPr="00BC0D76" w:rsidRDefault="004D2163" w:rsidP="004D2163">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38B1B146" w14:textId="77777777" w:rsidR="00FA6801" w:rsidRDefault="00FA6801" w:rsidP="00FA6801">
      <w:pPr>
        <w:pStyle w:val="CRBodyText"/>
      </w:pPr>
    </w:p>
    <w:p w14:paraId="3512656D"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13EAAC10" w14:textId="77777777" w:rsidR="00FA6801" w:rsidRDefault="00FA6801" w:rsidP="00FA6801">
      <w:pPr>
        <w:pStyle w:val="CRBodyText"/>
      </w:pPr>
    </w:p>
    <w:p w14:paraId="624FB5E7"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2CD7AF4A" w14:textId="77777777" w:rsidR="00FA6801" w:rsidRDefault="00FA6801" w:rsidP="00FA6801">
      <w:pPr>
        <w:pStyle w:val="CRBodyText"/>
      </w:pPr>
    </w:p>
    <w:p w14:paraId="2047629A"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696C7CAD" w14:textId="77777777" w:rsidR="00FA6801" w:rsidRDefault="00FA6801" w:rsidP="00FA6801">
      <w:pPr>
        <w:pStyle w:val="CRBodyText"/>
      </w:pPr>
    </w:p>
    <w:p w14:paraId="711D519E" w14:textId="77777777" w:rsidR="004D2163" w:rsidRPr="00BC0D76" w:rsidRDefault="004D2163" w:rsidP="004D2163">
      <w:pPr>
        <w:pStyle w:val="CR1001"/>
      </w:pPr>
      <w:r w:rsidRPr="00BC0D76">
        <w:lastRenderedPageBreak/>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14:paraId="01F7EE0A" w14:textId="77777777" w:rsidR="00FA6801" w:rsidRDefault="00FA6801" w:rsidP="00FA6801">
      <w:pPr>
        <w:pStyle w:val="CRBodyText"/>
      </w:pPr>
    </w:p>
    <w:p w14:paraId="4BBA25EB"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1F73AC68" w14:textId="77777777" w:rsidR="00FA6801" w:rsidRDefault="00FA6801" w:rsidP="00FA6801">
      <w:pPr>
        <w:pStyle w:val="CRBodyText"/>
      </w:pPr>
    </w:p>
    <w:p w14:paraId="1B750432"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3A9E328" w14:textId="77777777" w:rsidR="00FA6801" w:rsidRDefault="00FA6801" w:rsidP="00FA6801">
      <w:pPr>
        <w:pStyle w:val="CRBodyText"/>
      </w:pPr>
    </w:p>
    <w:p w14:paraId="63D6C53C" w14:textId="77777777" w:rsidR="004D2163" w:rsidRPr="00BC0D76" w:rsidRDefault="004D2163" w:rsidP="00DB450E">
      <w:pPr>
        <w:pStyle w:val="CR1100"/>
      </w:pPr>
      <w:bookmarkStart w:id="28" w:name="OLE_LINK11"/>
      <w:r w:rsidRPr="00BC0D76">
        <w:t>708. Split Cards</w:t>
      </w:r>
    </w:p>
    <w:p w14:paraId="177C4A0E" w14:textId="77777777" w:rsidR="00FA6801" w:rsidRDefault="00FA6801" w:rsidP="00FA6801">
      <w:pPr>
        <w:pStyle w:val="CRBodyText"/>
      </w:pPr>
    </w:p>
    <w:p w14:paraId="1FA83486"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631AA5E" w14:textId="77777777" w:rsidR="00FA6801" w:rsidRDefault="00FA6801" w:rsidP="00FA6801">
      <w:pPr>
        <w:pStyle w:val="CRBodyText"/>
      </w:pPr>
    </w:p>
    <w:p w14:paraId="2D591B94" w14:textId="77777777" w:rsidR="004D2163" w:rsidRPr="00BC0D76" w:rsidRDefault="004D2163" w:rsidP="004D2163">
      <w:pPr>
        <w:pStyle w:val="CR1001"/>
      </w:pPr>
      <w:r w:rsidRPr="00BC0D76">
        <w:t>708.2. In every zone except the stack, split cards have two sets of characteristics and two converted mana costs. As long as a split card is a spell on the stack, only the characteristics of the half being cast exist. The other half’s characteristics are treated as though they didn’t exist.</w:t>
      </w:r>
    </w:p>
    <w:p w14:paraId="0A61A33B" w14:textId="77777777" w:rsidR="00FA6801" w:rsidRDefault="00FA6801" w:rsidP="00FA6801">
      <w:pPr>
        <w:pStyle w:val="CRBodyText"/>
      </w:pPr>
    </w:p>
    <w:p w14:paraId="307CA49F" w14:textId="77777777" w:rsidR="004D2163" w:rsidRPr="00BC0D76" w:rsidRDefault="004D2163" w:rsidP="004D2163">
      <w:pPr>
        <w:pStyle w:val="CR1001a"/>
      </w:pPr>
      <w:r w:rsidRPr="00BC0D76">
        <w:t>708.2a If a player casts a split card, that player chooses which half of that split card he or she is casting before putting it onto the stack. Only the half that is being cast is considered to be put onto the stack.</w:t>
      </w:r>
      <w:r>
        <w:t xml:space="preserve"> Only that half is evaluated to see if it can be cast.</w:t>
      </w:r>
    </w:p>
    <w:p w14:paraId="5EBFC20F" w14:textId="77777777" w:rsidR="00FA6801" w:rsidRDefault="00FA6801" w:rsidP="00FA6801">
      <w:pPr>
        <w:pStyle w:val="CRBodyText"/>
      </w:pPr>
    </w:p>
    <w:p w14:paraId="5CC1FADB" w14:textId="77777777" w:rsidR="004D2163" w:rsidRPr="00BC0D76" w:rsidRDefault="004D2163" w:rsidP="004D2163">
      <w:pPr>
        <w:pStyle w:val="CR1001"/>
      </w:pPr>
      <w:r w:rsidRPr="00BC0D76">
        <w:t>708.3. Each split card that consists of two halves with different colored mana symbols in their mana costs is a multicolored card while it’s not a spell on the stack. While it’s a spell on the stack, it’s only the color or colors of the half being cast.</w:t>
      </w:r>
    </w:p>
    <w:p w14:paraId="7D84990E" w14:textId="77777777" w:rsidR="00FA6801" w:rsidRDefault="00FA6801" w:rsidP="00FA6801">
      <w:pPr>
        <w:pStyle w:val="CRBodyText"/>
      </w:pPr>
    </w:p>
    <w:p w14:paraId="55139FC6"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62F0A598" w14:textId="77777777" w:rsidR="00FA6801" w:rsidRDefault="00FA6801" w:rsidP="00FA6801">
      <w:pPr>
        <w:pStyle w:val="CRBodyText"/>
      </w:pPr>
    </w:p>
    <w:p w14:paraId="33DD76F6" w14:textId="77777777" w:rsidR="004D2163" w:rsidRPr="00BC0D76" w:rsidRDefault="004D2163" w:rsidP="004D2163">
      <w:pPr>
        <w:pStyle w:val="CR1001"/>
      </w:pPr>
      <w:r w:rsidRPr="00BC0D76">
        <w:t>708.5. An effect that asks for a particular characteristic of a split card while it’s in a zone other than the stack gets two answers (one for each of the split card’s two halves).</w:t>
      </w:r>
    </w:p>
    <w:p w14:paraId="522999B3" w14:textId="77777777" w:rsidR="004D2163" w:rsidRPr="00BC0D76"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Assault/Battery when this ability resolves, the game sees its converted mana cost as “1, and 4.” You get five creature tokens.</w:t>
      </w:r>
    </w:p>
    <w:p w14:paraId="450DADA2" w14:textId="77777777" w:rsidR="00FA6801" w:rsidRDefault="00FA6801" w:rsidP="00FA6801">
      <w:pPr>
        <w:pStyle w:val="CRBodyText"/>
      </w:pPr>
    </w:p>
    <w:p w14:paraId="3FAEA5ED" w14:textId="77777777" w:rsidR="004D2163" w:rsidRPr="00BC0D76" w:rsidRDefault="004D2163" w:rsidP="004D2163">
      <w:pPr>
        <w:pStyle w:val="CR1001"/>
      </w:pPr>
      <w:r w:rsidRPr="00BC0D76">
        <w:t>708.6. Some effects perform comparisons involving characteristics of one or more split cards in a zone other than the stack.</w:t>
      </w:r>
    </w:p>
    <w:p w14:paraId="38CAEB88" w14:textId="77777777" w:rsidR="00FA6801" w:rsidRDefault="00FA6801" w:rsidP="00FA6801">
      <w:pPr>
        <w:pStyle w:val="CRBodyText"/>
      </w:pPr>
    </w:p>
    <w:p w14:paraId="3621EC1C" w14:textId="77777777" w:rsidR="004D2163" w:rsidRPr="00BC0D76" w:rsidRDefault="004D2163" w:rsidP="004D2163">
      <w:pPr>
        <w:pStyle w:val="CR1001a"/>
      </w:pPr>
      <w:r w:rsidRPr="00BC0D76">
        <w:t>708.6a An effect that performs a positive comparison (such as asking if a card is red) or a relative comparison (such as asking if a card’s converted mana cost is less than 2) involving characteristics of one or more split cards in any zone other than the stack gets only one answer. This answer is “yes” if either side of each split card in the comparison would return a “yes” answer if compared individually.</w:t>
      </w:r>
    </w:p>
    <w:p w14:paraId="4E6BB175"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w:t>
      </w:r>
      <w:r w:rsidRPr="00BC0D76">
        <w:lastRenderedPageBreak/>
        <w:t>because the game sees its converted mana cost as “1, and 4.” The same is true if the player chooses 4. If the player chooses 5, however, Assault/Battery would be unaffected.</w:t>
      </w:r>
    </w:p>
    <w:p w14:paraId="77A812DB" w14:textId="77777777" w:rsidR="00057004" w:rsidRDefault="00057004" w:rsidP="00057004">
      <w:pPr>
        <w:pStyle w:val="CRBodyText"/>
      </w:pPr>
    </w:p>
    <w:p w14:paraId="1B914D24" w14:textId="77777777" w:rsidR="004D2163" w:rsidRPr="00BC0D76" w:rsidRDefault="004D2163" w:rsidP="004D2163">
      <w:pPr>
        <w:pStyle w:val="CR1001a"/>
      </w:pPr>
      <w:r w:rsidRPr="00BC0D76">
        <w:t>708.6b An effect that performs a negative comparison (such as asking if cards have different names) involving characteristics of one or more split cards in any zone other than the stack also gets only one answer. This answer is “yes” if performing the analogous positive comparison would return a “no” answer.</w:t>
      </w:r>
    </w:p>
    <w:p w14:paraId="05E86475" w14:textId="77777777" w:rsidR="00057004" w:rsidRDefault="00057004" w:rsidP="00057004">
      <w:pPr>
        <w:pStyle w:val="CRBodyText"/>
      </w:pPr>
    </w:p>
    <w:p w14:paraId="028E9415" w14:textId="77777777" w:rsidR="004D2163" w:rsidRPr="00BC0D76" w:rsidRDefault="004D2163" w:rsidP="004D2163">
      <w:pPr>
        <w:pStyle w:val="CR1001a"/>
      </w:pPr>
      <w:r w:rsidRPr="00BC0D76">
        <w:t>708.6c If an effect performs a comparison involving multiple characteristics of one or more split cards in any zone other than the stack, each characteristic is compared separately. If each of the individual comparisons would return a “yes” answer, the whole comparison returns a “yes” answer.</w:t>
      </w:r>
    </w:p>
    <w:p w14:paraId="3F628A96" w14:textId="77777777" w:rsidR="00057004" w:rsidRDefault="00057004" w:rsidP="00057004">
      <w:pPr>
        <w:pStyle w:val="CRBodyText"/>
      </w:pPr>
    </w:p>
    <w:p w14:paraId="7D05120C" w14:textId="77777777" w:rsidR="004D2163" w:rsidRPr="00BC0D76" w:rsidRDefault="004D2163" w:rsidP="004D2163">
      <w:pPr>
        <w:pStyle w:val="CR1001"/>
      </w:pPr>
      <w:r w:rsidRPr="00BC0D76">
        <w:t>708.7. If an effect instructs a player to name a card and the player wants to name a split card, the player must name both halves of the split card. An object has the chosen name if it has at least one of the two names chosen this way.</w:t>
      </w:r>
    </w:p>
    <w:bookmarkEnd w:id="28"/>
    <w:p w14:paraId="5BBA856A" w14:textId="77777777" w:rsidR="00FA6801" w:rsidRDefault="00FA6801" w:rsidP="00FA6801">
      <w:pPr>
        <w:pStyle w:val="CRBodyText"/>
      </w:pPr>
    </w:p>
    <w:p w14:paraId="74D95D9C" w14:textId="77777777" w:rsidR="004D2163" w:rsidRPr="00BC0D76" w:rsidRDefault="004D2163" w:rsidP="004D2163">
      <w:pPr>
        <w:pStyle w:val="CR1100"/>
      </w:pPr>
      <w:r w:rsidRPr="00BC0D76">
        <w:t>709. Flip Cards</w:t>
      </w:r>
    </w:p>
    <w:p w14:paraId="1D9D1883" w14:textId="77777777" w:rsidR="00FA6801" w:rsidRPr="00BC0D76" w:rsidRDefault="00FA6801" w:rsidP="00FA6801">
      <w:pPr>
        <w:pStyle w:val="CRBodyText"/>
      </w:pPr>
    </w:p>
    <w:p w14:paraId="762C886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2EC22DBC" w14:textId="77777777" w:rsidR="00FA6801" w:rsidRPr="00BC0D76" w:rsidRDefault="00FA6801" w:rsidP="00FA6801">
      <w:pPr>
        <w:pStyle w:val="CRBodyText"/>
      </w:pPr>
    </w:p>
    <w:p w14:paraId="4364DE6B"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6A615E76" w14:textId="77777777" w:rsidR="00FA6801" w:rsidRPr="00BC0D76" w:rsidRDefault="00FA6801" w:rsidP="00FA6801">
      <w:pPr>
        <w:pStyle w:val="CRBodyText"/>
      </w:pPr>
    </w:p>
    <w:p w14:paraId="418FA832"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3471B48D" w14:textId="77777777" w:rsidR="00FA6801" w:rsidRPr="00BC0D76" w:rsidRDefault="00FA6801" w:rsidP="00FA6801">
      <w:pPr>
        <w:pStyle w:val="CRBodyText"/>
      </w:pPr>
    </w:p>
    <w:p w14:paraId="5728B9F9" w14:textId="77777777" w:rsidR="004D2163" w:rsidRPr="00BC0D76" w:rsidRDefault="004D2163" w:rsidP="004D2163">
      <w:pPr>
        <w:pStyle w:val="CR1001a"/>
      </w:pPr>
      <w:r w:rsidRPr="00BC0D76">
        <w:t>709.1c A flip card’s color, mana cost, expansion symbol, illustration credit, and legal text don’t change if the permanent is flipped. Also, any changes to it by external effects will still apply.</w:t>
      </w:r>
    </w:p>
    <w:p w14:paraId="09285D58" w14:textId="77777777" w:rsidR="00FA6801" w:rsidRPr="00BC0D76" w:rsidRDefault="00FA6801" w:rsidP="00FA6801">
      <w:pPr>
        <w:pStyle w:val="CRBodyText"/>
      </w:pPr>
    </w:p>
    <w:p w14:paraId="788E3093"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01EA77FC" w14:textId="77777777"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6C919D75" w14:textId="77777777" w:rsidR="00FA6801" w:rsidRPr="00BC0D76" w:rsidRDefault="00FA6801" w:rsidP="00FA6801">
      <w:pPr>
        <w:pStyle w:val="CRBodyText"/>
      </w:pPr>
    </w:p>
    <w:p w14:paraId="5C3EF607"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29527CF4" w14:textId="77777777" w:rsidR="00FA6801" w:rsidRPr="00BC0D76" w:rsidRDefault="00FA6801" w:rsidP="00FA6801">
      <w:pPr>
        <w:pStyle w:val="CRBodyText"/>
      </w:pPr>
    </w:p>
    <w:p w14:paraId="7455FE61"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5C906266" w14:textId="77777777" w:rsidR="00FA6801" w:rsidRPr="00BC0D76" w:rsidRDefault="00FA6801" w:rsidP="00FA6801">
      <w:pPr>
        <w:pStyle w:val="CRBodyText"/>
      </w:pPr>
    </w:p>
    <w:p w14:paraId="605C7559"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2A1BC104" w14:textId="77777777" w:rsidR="00FA6801" w:rsidRPr="00BC0D76" w:rsidRDefault="00FA6801" w:rsidP="00FA6801">
      <w:pPr>
        <w:pStyle w:val="CRBodyText"/>
      </w:pPr>
    </w:p>
    <w:p w14:paraId="0F533845" w14:textId="77777777" w:rsidR="004D2163" w:rsidRPr="00BC0D76" w:rsidRDefault="004D2163" w:rsidP="004D2163">
      <w:pPr>
        <w:pStyle w:val="CR1100"/>
      </w:pPr>
      <w:r w:rsidRPr="00BC0D76">
        <w:t>710. Leveler Cards</w:t>
      </w:r>
    </w:p>
    <w:p w14:paraId="05C887C1" w14:textId="77777777" w:rsidR="00FA6801" w:rsidRPr="00BC0D76" w:rsidRDefault="00FA6801" w:rsidP="00FA6801">
      <w:pPr>
        <w:pStyle w:val="CRBodyText"/>
      </w:pPr>
    </w:p>
    <w:p w14:paraId="1D32B11D" w14:textId="77777777" w:rsidR="004D2163" w:rsidRPr="00BC0D76" w:rsidRDefault="004D2163" w:rsidP="004D2163">
      <w:pPr>
        <w:pStyle w:val="CR1001"/>
      </w:pPr>
      <w:r w:rsidRPr="00BC0D76">
        <w:lastRenderedPageBreak/>
        <w:t>710.1. Each leveler card has a striated text box and three power/toughness boxes. The text box of a leveler card contains two level symbols.</w:t>
      </w:r>
    </w:p>
    <w:p w14:paraId="50BA1CDD" w14:textId="77777777" w:rsidR="00A74E62" w:rsidRDefault="00A74E62" w:rsidP="00A74E62">
      <w:pPr>
        <w:pStyle w:val="CRBodyText"/>
      </w:pPr>
    </w:p>
    <w:p w14:paraId="60D9B5C0"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0BEFFC84" w14:textId="77777777" w:rsidR="00051560" w:rsidRPr="00BC0D76" w:rsidRDefault="00051560" w:rsidP="00051560">
      <w:pPr>
        <w:pStyle w:val="CRBodyText"/>
      </w:pPr>
    </w:p>
    <w:p w14:paraId="7B3506F1"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1EBB210F" w14:textId="77777777" w:rsidR="00051560" w:rsidRPr="00BC0D76" w:rsidRDefault="00051560" w:rsidP="00051560">
      <w:pPr>
        <w:pStyle w:val="CRBodyText"/>
      </w:pPr>
    </w:p>
    <w:p w14:paraId="2125AB09"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71FD5537" w14:textId="77777777" w:rsidR="00051560" w:rsidRPr="00BC0D76" w:rsidRDefault="00051560" w:rsidP="00051560">
      <w:pPr>
        <w:pStyle w:val="CRBodyText"/>
      </w:pPr>
    </w:p>
    <w:p w14:paraId="70372C0C"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0EF2380F" w14:textId="77777777" w:rsidR="00A74E62" w:rsidRDefault="00A74E62" w:rsidP="00A74E62">
      <w:pPr>
        <w:pStyle w:val="CRBodyText"/>
      </w:pPr>
    </w:p>
    <w:p w14:paraId="4AA1049E" w14:textId="77777777" w:rsidR="004D2163" w:rsidRPr="00BC0D76" w:rsidRDefault="004D2163" w:rsidP="004D2163">
      <w:pPr>
        <w:pStyle w:val="CR1001"/>
      </w:pPr>
      <w:r w:rsidRPr="00BC0D76">
        <w:t>710.4. Any ability a leveler card has that isn’t preceded by a level symbol is treated normally. In particular, each leveler permanent has its level up ability (see rule 702.85) at all times; it may be activated regardless of how many level counters are on that permanent.</w:t>
      </w:r>
    </w:p>
    <w:p w14:paraId="7D5D4EE5" w14:textId="77777777" w:rsidR="00A74E62" w:rsidRDefault="00A74E62" w:rsidP="00A74E62">
      <w:pPr>
        <w:pStyle w:val="CRBodyText"/>
      </w:pPr>
    </w:p>
    <w:p w14:paraId="568BD2ED"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7FA890E9" w14:textId="77777777" w:rsidR="00A74E62" w:rsidRDefault="00A74E62" w:rsidP="00A74E62">
      <w:pPr>
        <w:pStyle w:val="CRBodyText"/>
      </w:pPr>
    </w:p>
    <w:p w14:paraId="0964A5B2"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00CC463D" w14:textId="77777777" w:rsidR="00A74E62" w:rsidRDefault="00A74E62" w:rsidP="00A74E62">
      <w:pPr>
        <w:pStyle w:val="CRBodyText"/>
      </w:pPr>
    </w:p>
    <w:p w14:paraId="1762DBAE" w14:textId="77777777" w:rsidR="004D2163" w:rsidRPr="00BC0D76" w:rsidRDefault="004D2163" w:rsidP="004D2163">
      <w:pPr>
        <w:pStyle w:val="CR1100"/>
      </w:pPr>
      <w:r w:rsidRPr="00BC0D76">
        <w:t>711. Double-Faced Cards</w:t>
      </w:r>
    </w:p>
    <w:p w14:paraId="37AF54EC" w14:textId="77777777" w:rsidR="00A74E62" w:rsidRDefault="00A74E62" w:rsidP="00A74E62">
      <w:pPr>
        <w:pStyle w:val="CRBodyText"/>
      </w:pPr>
    </w:p>
    <w:p w14:paraId="7624DBA9"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5C59B581" w14:textId="77777777" w:rsidR="00A74E62" w:rsidRDefault="00A74E62" w:rsidP="00A74E62">
      <w:pPr>
        <w:pStyle w:val="CRBodyText"/>
      </w:pPr>
    </w:p>
    <w:p w14:paraId="032C79EC" w14:textId="77777777" w:rsidR="004D2163" w:rsidRPr="00BC0D76" w:rsidRDefault="004D2163" w:rsidP="004D2163">
      <w:pPr>
        <w:pStyle w:val="CR1001a"/>
      </w:pPr>
      <w:r w:rsidRPr="00BC0D76">
        <w:t>711.1a A double-faced card’s front face is indicated by the sun symbol in its upper left corner.</w:t>
      </w:r>
    </w:p>
    <w:p w14:paraId="19DDEDED" w14:textId="77777777" w:rsidR="00051560" w:rsidRPr="00BC0D76" w:rsidRDefault="00051560" w:rsidP="00051560">
      <w:pPr>
        <w:pStyle w:val="CRBodyText"/>
      </w:pPr>
    </w:p>
    <w:p w14:paraId="39B58741" w14:textId="77777777" w:rsidR="004D2163" w:rsidRPr="00BC0D76" w:rsidRDefault="004D2163" w:rsidP="004D2163">
      <w:pPr>
        <w:pStyle w:val="CR1001a"/>
      </w:pPr>
      <w:r w:rsidRPr="00BC0D76">
        <w:t>711.1b A double-faced card’s back face is indicated by the moon symbol in its upper left corner.</w:t>
      </w:r>
    </w:p>
    <w:p w14:paraId="4EE748BA" w14:textId="77777777" w:rsidR="00051560" w:rsidRPr="00BC0D76" w:rsidRDefault="00051560" w:rsidP="00051560">
      <w:pPr>
        <w:pStyle w:val="CRBodyText"/>
      </w:pPr>
    </w:p>
    <w:p w14:paraId="5B78DC18"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2980D7E6" w14:textId="77777777" w:rsidR="00051560" w:rsidRPr="00BC0D76" w:rsidRDefault="00051560" w:rsidP="00051560">
      <w:pPr>
        <w:pStyle w:val="CRBodyText"/>
      </w:pPr>
    </w:p>
    <w:p w14:paraId="12E7F3A6"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3663B0C2" w14:textId="77777777" w:rsidR="00051560" w:rsidRPr="00BC0D76" w:rsidRDefault="00051560" w:rsidP="00051560">
      <w:pPr>
        <w:pStyle w:val="CRBodyText"/>
      </w:pPr>
    </w:p>
    <w:p w14:paraId="6F7B5893" w14:textId="77777777" w:rsidR="004D2163" w:rsidRPr="00BC0D76" w:rsidRDefault="004D2163" w:rsidP="004D2163">
      <w:pPr>
        <w:pStyle w:val="CR1001"/>
      </w:pPr>
      <w:r w:rsidRPr="00BC0D76">
        <w:t>711.2. Each face of a double-faced card has its own set of characteristics.</w:t>
      </w:r>
    </w:p>
    <w:p w14:paraId="7894FE03" w14:textId="77777777" w:rsidR="00A74E62" w:rsidRDefault="00A74E62" w:rsidP="00A74E62">
      <w:pPr>
        <w:pStyle w:val="CRBodyText"/>
      </w:pPr>
    </w:p>
    <w:p w14:paraId="68FCD789"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06E1A55D" w14:textId="77777777" w:rsidR="00A74E62" w:rsidRDefault="00A74E62" w:rsidP="00A74E62">
      <w:pPr>
        <w:pStyle w:val="CRBodyText"/>
      </w:pPr>
    </w:p>
    <w:p w14:paraId="6ED5C83A"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646C8CE0" w14:textId="77777777" w:rsidR="00362810" w:rsidRPr="00BC0D76" w:rsidRDefault="00362810" w:rsidP="00362810">
      <w:pPr>
        <w:pStyle w:val="CRBodyText"/>
      </w:pPr>
    </w:p>
    <w:p w14:paraId="3A901D52"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45C1AA28" w14:textId="77777777"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14:paraId="31A9926E" w14:textId="77777777"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1991A665" w14:textId="77777777" w:rsidR="00A74E62" w:rsidRDefault="00A74E62" w:rsidP="00A74E62">
      <w:pPr>
        <w:pStyle w:val="CRBodyText"/>
      </w:pPr>
    </w:p>
    <w:p w14:paraId="69B00C0D"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03A940B8" w14:textId="77777777" w:rsidR="00A74E62" w:rsidRDefault="00A74E62" w:rsidP="00A74E62">
      <w:pPr>
        <w:pStyle w:val="CRBodyText"/>
      </w:pPr>
    </w:p>
    <w:p w14:paraId="0DAE6225"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0F248606" w14:textId="77777777" w:rsidR="00A74E62" w:rsidRDefault="00A74E62" w:rsidP="00A74E62">
      <w:pPr>
        <w:pStyle w:val="CRBodyText"/>
      </w:pPr>
    </w:p>
    <w:p w14:paraId="4393BB27"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073649FB" w14:textId="77777777" w:rsidR="00A74E62" w:rsidRDefault="00A74E62" w:rsidP="00A74E62">
      <w:pPr>
        <w:pStyle w:val="CRBodyText"/>
      </w:pPr>
    </w:p>
    <w:p w14:paraId="5987BB78"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472FDC8F" w14:textId="77777777"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14:paraId="48C0E5B2" w14:textId="77777777" w:rsidR="00A74E62" w:rsidRDefault="00A74E62" w:rsidP="00A74E62">
      <w:pPr>
        <w:pStyle w:val="CRBodyText"/>
      </w:pPr>
    </w:p>
    <w:p w14:paraId="6CBDEBD1" w14:textId="77777777" w:rsidR="004D2163" w:rsidRPr="00BC0D76" w:rsidRDefault="004D2163" w:rsidP="004D2163">
      <w:pPr>
        <w:pStyle w:val="CR1001"/>
      </w:pPr>
      <w:r w:rsidRPr="00BC0D76">
        <w:t>711.8. If an effect instructs a player to name a card, the player may name either face of a double-faced card but not both.</w:t>
      </w:r>
    </w:p>
    <w:p w14:paraId="51EE9955" w14:textId="77777777" w:rsidR="00AC0031" w:rsidRPr="00BC0D76" w:rsidRDefault="00AC0031" w:rsidP="00AC0031">
      <w:pPr>
        <w:pStyle w:val="CRBodyText"/>
      </w:pPr>
    </w:p>
    <w:p w14:paraId="7A0B3B48"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2B38AA64" w14:textId="77777777" w:rsidR="00A74E62" w:rsidRDefault="00A74E62" w:rsidP="00A74E62">
      <w:pPr>
        <w:pStyle w:val="CRBodyText"/>
      </w:pPr>
    </w:p>
    <w:p w14:paraId="1D68ECC1"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14BAFC45" w14:textId="77777777" w:rsidR="00362810" w:rsidRPr="00BC0D76" w:rsidRDefault="00362810" w:rsidP="00362810">
      <w:pPr>
        <w:pStyle w:val="CRBodyText"/>
      </w:pPr>
    </w:p>
    <w:p w14:paraId="4B1183A7"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20E538A6" w14:textId="77777777" w:rsidR="00362810" w:rsidRPr="00BC0D76" w:rsidRDefault="00362810" w:rsidP="00362810">
      <w:pPr>
        <w:pStyle w:val="CRBodyText"/>
      </w:pPr>
    </w:p>
    <w:p w14:paraId="33995C64"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2FDF3446" w14:textId="77777777" w:rsidR="00362810" w:rsidRPr="00BC0D76" w:rsidRDefault="00362810" w:rsidP="00362810">
      <w:pPr>
        <w:pStyle w:val="CRBodyText"/>
      </w:pPr>
    </w:p>
    <w:p w14:paraId="7301E30E"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6B30AC56" w14:textId="77777777" w:rsidR="00152051" w:rsidRPr="00BC0D76" w:rsidRDefault="00152051" w:rsidP="00152051">
      <w:pPr>
        <w:pStyle w:val="CRBodyText"/>
      </w:pPr>
    </w:p>
    <w:p w14:paraId="37A7A34F" w14:textId="77777777" w:rsidR="004D2163" w:rsidRPr="00BC0D76" w:rsidRDefault="004D2163" w:rsidP="004D2163">
      <w:pPr>
        <w:pStyle w:val="CR1100"/>
      </w:pPr>
      <w:r w:rsidRPr="00BC0D76">
        <w:t>712. Controlling Another Player</w:t>
      </w:r>
    </w:p>
    <w:p w14:paraId="06EDC87A" w14:textId="77777777" w:rsidR="00152051" w:rsidRPr="00BC0D76" w:rsidRDefault="00152051" w:rsidP="00152051">
      <w:pPr>
        <w:pStyle w:val="CRBodyText"/>
      </w:pPr>
    </w:p>
    <w:p w14:paraId="2DFEE406" w14:textId="77777777" w:rsidR="004D2163" w:rsidRPr="00BC0D76" w:rsidRDefault="004D2163" w:rsidP="004D2163">
      <w:pPr>
        <w:pStyle w:val="CR1001"/>
      </w:pPr>
      <w:r w:rsidRPr="00BC0D76">
        <w:lastRenderedPageBreak/>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37ED982B" w14:textId="77777777" w:rsidR="00A74E62" w:rsidRDefault="00A74E62" w:rsidP="00A74E62">
      <w:pPr>
        <w:pStyle w:val="CRBodyText"/>
      </w:pPr>
    </w:p>
    <w:p w14:paraId="60A279C1"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50311B36" w14:textId="77777777" w:rsidR="00152051" w:rsidRPr="00BC0D76" w:rsidRDefault="00152051" w:rsidP="00152051">
      <w:pPr>
        <w:pStyle w:val="CRBodyText"/>
      </w:pPr>
    </w:p>
    <w:p w14:paraId="4992B102"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30F37B4B" w14:textId="77777777" w:rsidR="00A74E62" w:rsidRDefault="00A74E62" w:rsidP="00A74E62">
      <w:pPr>
        <w:pStyle w:val="CRBodyText"/>
      </w:pPr>
    </w:p>
    <w:p w14:paraId="007609BA" w14:textId="77777777" w:rsidR="004D2163" w:rsidRPr="00BC0D76" w:rsidRDefault="004D2163" w:rsidP="004D2163">
      <w:pPr>
        <w:pStyle w:val="CR1001"/>
      </w:pPr>
      <w:r w:rsidRPr="00BC0D76">
        <w:t>712.2. One card (Word of Command) allows a player to control another player for a limited duration.</w:t>
      </w:r>
    </w:p>
    <w:p w14:paraId="07CDC5A4" w14:textId="77777777" w:rsidR="00A74E62" w:rsidRDefault="00A74E62" w:rsidP="00A74E62">
      <w:pPr>
        <w:pStyle w:val="CRBodyText"/>
      </w:pPr>
    </w:p>
    <w:p w14:paraId="347A925B"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7C23CC70" w14:textId="77777777" w:rsidR="00A74E62" w:rsidRDefault="00A74E62" w:rsidP="00A74E62">
      <w:pPr>
        <w:pStyle w:val="CRBodyText"/>
      </w:pPr>
    </w:p>
    <w:p w14:paraId="012903A5"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1D7D8FF5" w14:textId="77777777"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14:paraId="0466D6CF" w14:textId="77777777" w:rsidR="00A74E62" w:rsidRDefault="00A74E62" w:rsidP="00A74E62">
      <w:pPr>
        <w:pStyle w:val="CRBodyText"/>
      </w:pPr>
    </w:p>
    <w:p w14:paraId="6155428C"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1EE6E52E" w14:textId="77777777"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14:paraId="1AF2D3E7" w14:textId="77777777"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784B68E3" w14:textId="77777777" w:rsidR="00A74E62" w:rsidRDefault="00A74E62" w:rsidP="00A74E62">
      <w:pPr>
        <w:pStyle w:val="CRBodyText"/>
      </w:pPr>
    </w:p>
    <w:p w14:paraId="612219ED"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74497688"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6D9555A7" w14:textId="77777777" w:rsidR="00152051" w:rsidRPr="00BC0D76" w:rsidRDefault="00152051" w:rsidP="00152051">
      <w:pPr>
        <w:pStyle w:val="CRBodyText"/>
      </w:pPr>
    </w:p>
    <w:p w14:paraId="7B9ED636"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178CC3C4"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1503DC8F" w14:textId="77777777" w:rsidR="00152051" w:rsidRPr="00BC0D76" w:rsidRDefault="00152051" w:rsidP="00152051">
      <w:pPr>
        <w:pStyle w:val="CRBodyText"/>
      </w:pPr>
    </w:p>
    <w:p w14:paraId="1EAE88DA"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003B452" w14:textId="77777777" w:rsidR="00A74E62" w:rsidRDefault="00A74E62" w:rsidP="00A74E62">
      <w:pPr>
        <w:pStyle w:val="CRBodyText"/>
      </w:pPr>
    </w:p>
    <w:p w14:paraId="20C43D9F"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292957FA" w14:textId="77777777" w:rsidR="00A74E62" w:rsidRDefault="00A74E62" w:rsidP="00A74E62">
      <w:pPr>
        <w:pStyle w:val="CRBodyText"/>
      </w:pPr>
    </w:p>
    <w:p w14:paraId="06AC2A59" w14:textId="77777777" w:rsidR="004D2163" w:rsidRPr="00BC0D76" w:rsidRDefault="004D2163" w:rsidP="004D2163">
      <w:pPr>
        <w:pStyle w:val="CR1001"/>
      </w:pPr>
      <w:r w:rsidRPr="00BC0D76">
        <w:t>712.8. A player who controls another player also continues to make his or her own choices and decisions.</w:t>
      </w:r>
    </w:p>
    <w:p w14:paraId="3220CF6A" w14:textId="77777777" w:rsidR="00A74E62" w:rsidRDefault="00A74E62" w:rsidP="00A74E62">
      <w:pPr>
        <w:pStyle w:val="CRBodyText"/>
      </w:pPr>
    </w:p>
    <w:p w14:paraId="7CB3721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FC1E2A6" w14:textId="77777777" w:rsidR="00A74E62" w:rsidRDefault="00A74E62" w:rsidP="00A74E62">
      <w:pPr>
        <w:pStyle w:val="CRBodyText"/>
      </w:pPr>
    </w:p>
    <w:p w14:paraId="276E2284" w14:textId="77777777" w:rsidR="004D2163" w:rsidRPr="00BC0D76" w:rsidRDefault="004D2163" w:rsidP="004D2163">
      <w:pPr>
        <w:pStyle w:val="CR1100"/>
      </w:pPr>
      <w:r w:rsidRPr="00BC0D76">
        <w:t>713. Ending the Turn</w:t>
      </w:r>
    </w:p>
    <w:p w14:paraId="3C20C0ED" w14:textId="77777777" w:rsidR="00A74E62" w:rsidRPr="00BC0D76" w:rsidRDefault="00A74E62" w:rsidP="00A74E62">
      <w:pPr>
        <w:pStyle w:val="CRBodyText"/>
      </w:pPr>
    </w:p>
    <w:p w14:paraId="6F7E97ED"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61E107B2" w14:textId="77777777" w:rsidR="00B96E6C" w:rsidRDefault="00B96E6C" w:rsidP="00B96E6C">
      <w:pPr>
        <w:pStyle w:val="CRBodyText"/>
      </w:pPr>
    </w:p>
    <w:p w14:paraId="5597DC85"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426B6B2B" w14:textId="77777777" w:rsidR="00057004" w:rsidRDefault="00057004" w:rsidP="00057004">
      <w:pPr>
        <w:pStyle w:val="CRBodyText"/>
      </w:pPr>
    </w:p>
    <w:p w14:paraId="4830E144" w14:textId="77777777" w:rsidR="004D2163" w:rsidRPr="00BC0D76" w:rsidRDefault="004D2163" w:rsidP="004D2163">
      <w:pPr>
        <w:pStyle w:val="CR1001a"/>
      </w:pPr>
      <w:r w:rsidRPr="00BC0D76">
        <w:t>713.1b Check state-based actions. No player gets priority, and no triggered abilities are put onto the stack.</w:t>
      </w:r>
    </w:p>
    <w:p w14:paraId="2DFB1FD2" w14:textId="77777777" w:rsidR="00057004" w:rsidRDefault="00057004" w:rsidP="00057004">
      <w:pPr>
        <w:pStyle w:val="CRBodyText"/>
      </w:pPr>
    </w:p>
    <w:p w14:paraId="008B5BE8"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10F1207E" w14:textId="77777777" w:rsidR="00B96E6C" w:rsidRDefault="00B96E6C" w:rsidP="00B96E6C">
      <w:pPr>
        <w:pStyle w:val="CRBodyText"/>
      </w:pPr>
    </w:p>
    <w:p w14:paraId="3B1EB87D"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0D7839AC" w14:textId="77777777" w:rsidR="00B96E6C" w:rsidRDefault="00B96E6C" w:rsidP="00B96E6C">
      <w:pPr>
        <w:pStyle w:val="CRBodyText"/>
      </w:pPr>
    </w:p>
    <w:p w14:paraId="04149F6A"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0A3E5E28" w14:textId="77777777" w:rsidR="0033324A" w:rsidRPr="00BC0D76" w:rsidRDefault="0033324A" w:rsidP="0033324A">
      <w:pPr>
        <w:pStyle w:val="CRBodyText"/>
      </w:pPr>
    </w:p>
    <w:p w14:paraId="3E49EF9F" w14:textId="77777777" w:rsidR="004D2163" w:rsidRPr="00BC0D76" w:rsidRDefault="004D2163" w:rsidP="004D2163">
      <w:pPr>
        <w:pStyle w:val="CR1100"/>
      </w:pPr>
      <w:r w:rsidRPr="00BC0D76">
        <w:t>714. Restarting the Game</w:t>
      </w:r>
    </w:p>
    <w:p w14:paraId="5849424A" w14:textId="77777777" w:rsidR="00B96E6C" w:rsidRDefault="00B96E6C" w:rsidP="00B96E6C">
      <w:pPr>
        <w:pStyle w:val="CRBodyText"/>
      </w:pPr>
    </w:p>
    <w:p w14:paraId="35208296"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0D8103AD" w14:textId="77777777" w:rsidR="00B96E6C" w:rsidRDefault="00B96E6C" w:rsidP="00B96E6C">
      <w:pPr>
        <w:pStyle w:val="CRBodyText"/>
      </w:pPr>
    </w:p>
    <w:p w14:paraId="6A31E130" w14:textId="77777777" w:rsidR="004D2163" w:rsidRPr="00BC0D76" w:rsidRDefault="004D2163" w:rsidP="004D2163">
      <w:pPr>
        <w:pStyle w:val="CR1001a"/>
      </w:pPr>
      <w:r w:rsidRPr="00BC0D76">
        <w:t>714.1a The starting player in the new game is the player who controlled the spell or ability that restarted the game.</w:t>
      </w:r>
    </w:p>
    <w:p w14:paraId="160094E8" w14:textId="77777777" w:rsidR="00057004" w:rsidRDefault="00057004" w:rsidP="00057004">
      <w:pPr>
        <w:pStyle w:val="CRBodyText"/>
      </w:pPr>
    </w:p>
    <w:p w14:paraId="7F679087"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432094B0" w14:textId="77777777"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14:paraId="2976C1D1" w14:textId="77777777" w:rsidR="00B96E6C" w:rsidRDefault="00B96E6C" w:rsidP="00B96E6C">
      <w:pPr>
        <w:pStyle w:val="CRBodyText"/>
      </w:pPr>
    </w:p>
    <w:p w14:paraId="76DB626E"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4BF62AB8" w14:textId="77777777" w:rsidR="00B96E6C" w:rsidRDefault="00B96E6C" w:rsidP="00B96E6C">
      <w:pPr>
        <w:pStyle w:val="CRBodyText"/>
      </w:pPr>
    </w:p>
    <w:p w14:paraId="3BC2A6E7"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2F5D450D" w14:textId="77777777" w:rsidR="00057004" w:rsidRDefault="00057004" w:rsidP="00057004">
      <w:pPr>
        <w:pStyle w:val="CRBodyText"/>
      </w:pPr>
    </w:p>
    <w:p w14:paraId="01C211A9" w14:textId="77777777" w:rsidR="004D2163" w:rsidRPr="00BC0D76" w:rsidRDefault="004D2163" w:rsidP="004D2163">
      <w:pPr>
        <w:pStyle w:val="CR1001"/>
      </w:pPr>
      <w:r w:rsidRPr="00BC0D76">
        <w:lastRenderedPageBreak/>
        <w:t>714.5. Effects may exempt certain cards from the procedure that restarts the game. These cards are not in their owner’s deck as the new game begins.</w:t>
      </w:r>
    </w:p>
    <w:p w14:paraId="3DD1ACBC" w14:textId="77777777" w:rsidR="00B96E6C" w:rsidRDefault="00B96E6C" w:rsidP="00B96E6C">
      <w:pPr>
        <w:pStyle w:val="CRBodyText"/>
      </w:pPr>
    </w:p>
    <w:p w14:paraId="74501DDD"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282EC31D" w14:textId="77777777" w:rsidR="00057004" w:rsidRDefault="00057004" w:rsidP="00057004">
      <w:pPr>
        <w:pStyle w:val="CRBodyText"/>
      </w:pPr>
    </w:p>
    <w:p w14:paraId="6D39AC70"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2FDC849C" w14:textId="77777777" w:rsidR="00B96E6C" w:rsidRDefault="00B96E6C" w:rsidP="00B96E6C">
      <w:pPr>
        <w:pStyle w:val="CRBodyText"/>
      </w:pPr>
    </w:p>
    <w:p w14:paraId="08F227A7"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24FFFCA3" w14:textId="77777777" w:rsidR="00057004" w:rsidRPr="00BC0D76" w:rsidRDefault="00057004" w:rsidP="00057004">
      <w:pPr>
        <w:pStyle w:val="CRBodyText"/>
      </w:pPr>
    </w:p>
    <w:p w14:paraId="788D9FC1" w14:textId="77777777" w:rsidR="004D2163" w:rsidRPr="00BC0D76" w:rsidRDefault="004D2163" w:rsidP="004D2163">
      <w:pPr>
        <w:pStyle w:val="CR1100"/>
      </w:pPr>
      <w:r w:rsidRPr="00BC0D76">
        <w:t>715. Subgames</w:t>
      </w:r>
    </w:p>
    <w:p w14:paraId="39D8261F" w14:textId="77777777" w:rsidR="00B96E6C" w:rsidRDefault="00B96E6C" w:rsidP="00B96E6C">
      <w:pPr>
        <w:pStyle w:val="CRBodyText"/>
      </w:pPr>
    </w:p>
    <w:p w14:paraId="094F63D5" w14:textId="77777777" w:rsidR="004D2163" w:rsidRPr="00BC0D76" w:rsidRDefault="004D2163" w:rsidP="004D2163">
      <w:pPr>
        <w:pStyle w:val="CR1001"/>
      </w:pPr>
      <w:r w:rsidRPr="00BC0D76">
        <w:t xml:space="preserve">715.1. </w:t>
      </w:r>
      <w:bookmarkStart w:id="29" w:name="OLE_LINK19"/>
      <w:r w:rsidRPr="00BC0D76">
        <w:t xml:space="preserve">One card (Shahrazad) allows players to play a </w:t>
      </w:r>
      <w:r w:rsidRPr="00BC0D76">
        <w:rPr>
          <w:b/>
        </w:rPr>
        <w:t>Magic</w:t>
      </w:r>
      <w:r w:rsidRPr="00BC0D76">
        <w:t xml:space="preserve"> subgame.</w:t>
      </w:r>
      <w:bookmarkEnd w:id="29"/>
    </w:p>
    <w:p w14:paraId="343B37BF" w14:textId="77777777" w:rsidR="00B96E6C" w:rsidRDefault="00B96E6C" w:rsidP="00B96E6C">
      <w:pPr>
        <w:pStyle w:val="CRBodyText"/>
      </w:pPr>
    </w:p>
    <w:p w14:paraId="64D226BE"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0" w:name="OLE_LINK57"/>
      <w:r w:rsidRPr="00BC0D76">
        <w:t xml:space="preserve"> the spell or ability that created the subgame</w:t>
      </w:r>
      <w:bookmarkEnd w:id="30"/>
      <w:r w:rsidRPr="00BC0D76">
        <w:t xml:space="preserve"> was cast or activated. The main game is temporarily discontinued while the subgame is in progress. It resumes when the subgame ends.</w:t>
      </w:r>
    </w:p>
    <w:p w14:paraId="0B8BCF89" w14:textId="77777777" w:rsidR="00057004" w:rsidRPr="00BC0D76" w:rsidRDefault="00057004" w:rsidP="00057004">
      <w:pPr>
        <w:pStyle w:val="CRBodyText"/>
      </w:pPr>
    </w:p>
    <w:p w14:paraId="4744AF1C"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5ED674F9" w14:textId="77777777" w:rsidR="00B96E6C" w:rsidRDefault="00B96E6C" w:rsidP="00B96E6C">
      <w:pPr>
        <w:pStyle w:val="CRBodyText"/>
      </w:pPr>
    </w:p>
    <w:p w14:paraId="31721B6C"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64526572" w14:textId="77777777" w:rsidR="00B96E6C" w:rsidRDefault="00B96E6C" w:rsidP="00B96E6C">
      <w:pPr>
        <w:pStyle w:val="CRBodyText"/>
      </w:pPr>
    </w:p>
    <w:p w14:paraId="758A0FD6"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0DA577D7" w14:textId="77777777" w:rsidR="00057004" w:rsidRPr="00BC0D76" w:rsidRDefault="00057004" w:rsidP="00057004">
      <w:pPr>
        <w:pStyle w:val="CRBodyText"/>
      </w:pPr>
    </w:p>
    <w:p w14:paraId="102DB09F"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1FF32802" w14:textId="77777777" w:rsidR="00057004" w:rsidRPr="00BC0D76" w:rsidRDefault="00057004" w:rsidP="00057004">
      <w:pPr>
        <w:pStyle w:val="CRBodyText"/>
      </w:pPr>
    </w:p>
    <w:p w14:paraId="21B8966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E529158" w14:textId="77777777" w:rsidR="00057004" w:rsidRPr="00BC0D76" w:rsidRDefault="00057004" w:rsidP="00057004">
      <w:pPr>
        <w:pStyle w:val="CRBodyText"/>
      </w:pPr>
    </w:p>
    <w:p w14:paraId="441DBF13"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509EB4C9" w14:textId="77777777" w:rsidR="00057004" w:rsidRPr="00BC0D76" w:rsidRDefault="00057004" w:rsidP="00057004">
      <w:pPr>
        <w:pStyle w:val="CRBodyText"/>
      </w:pPr>
    </w:p>
    <w:p w14:paraId="343CE780"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480AC352" w14:textId="77777777" w:rsidR="00B96E6C" w:rsidRDefault="00B96E6C" w:rsidP="00B96E6C">
      <w:pPr>
        <w:pStyle w:val="CRBodyText"/>
      </w:pPr>
    </w:p>
    <w:p w14:paraId="0AC4BCB8" w14:textId="77777777" w:rsidR="004D2163" w:rsidRPr="00BC0D76" w:rsidRDefault="004D2163" w:rsidP="004D2163">
      <w:pPr>
        <w:pStyle w:val="CR1001"/>
      </w:pPr>
      <w:bookmarkStart w:id="31"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1"/>
    <w:p w14:paraId="5FF3F2C2" w14:textId="77777777" w:rsidR="00B96E6C" w:rsidRDefault="00B96E6C" w:rsidP="00B96E6C">
      <w:pPr>
        <w:pStyle w:val="CRBodyText"/>
      </w:pPr>
    </w:p>
    <w:p w14:paraId="6C816D04" w14:textId="77777777" w:rsidR="004D2163" w:rsidRPr="00BC0D76"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2CB4F1BE" w14:textId="77777777" w:rsidR="00B96E6C" w:rsidRDefault="00B96E6C" w:rsidP="00B96E6C">
      <w:pPr>
        <w:pStyle w:val="CRBodyText"/>
      </w:pPr>
    </w:p>
    <w:p w14:paraId="04155DAE"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42B78220" w14:textId="77777777"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14:paraId="34AAC3C4" w14:textId="77777777" w:rsidR="00B96E6C" w:rsidRDefault="00B96E6C" w:rsidP="00B96E6C">
      <w:pPr>
        <w:pStyle w:val="CRBodyText"/>
      </w:pPr>
    </w:p>
    <w:p w14:paraId="69906FD9"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1800FC1A" w14:textId="77777777" w:rsidR="00A843E3" w:rsidRDefault="00A843E3" w:rsidP="00A843E3">
      <w:pPr>
        <w:pStyle w:val="CRBodyText"/>
      </w:pPr>
    </w:p>
    <w:p w14:paraId="1148279A"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p>
    <w:p w14:paraId="78D42E6F" w14:textId="77777777" w:rsidR="00A843E3" w:rsidRDefault="00A843E3" w:rsidP="00A843E3">
      <w:pPr>
        <w:pStyle w:val="CRBodyText"/>
      </w:pPr>
    </w:p>
    <w:p w14:paraId="3543347A"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7F0652FA" w14:textId="77777777" w:rsidR="00A843E3" w:rsidRDefault="00A843E3" w:rsidP="00A843E3">
      <w:pPr>
        <w:pStyle w:val="CRBodyText"/>
      </w:pPr>
    </w:p>
    <w:p w14:paraId="4F3A28B4"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16250375" w14:textId="77777777" w:rsidR="00B96E6C" w:rsidRDefault="00B96E6C" w:rsidP="00B96E6C">
      <w:pPr>
        <w:pStyle w:val="CRBodyText"/>
      </w:pPr>
    </w:p>
    <w:p w14:paraId="60891BA7"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25025D66" w14:textId="77777777" w:rsidR="00B96E6C" w:rsidRDefault="00B96E6C" w:rsidP="00B96E6C">
      <w:pPr>
        <w:pStyle w:val="CRBodyText"/>
      </w:pPr>
    </w:p>
    <w:p w14:paraId="42C3085C" w14:textId="77777777" w:rsidR="004D2163" w:rsidRPr="00BC0D76" w:rsidRDefault="004D2163" w:rsidP="00DB450E">
      <w:pPr>
        <w:pStyle w:val="CR1100"/>
      </w:pPr>
      <w:r w:rsidRPr="00BC0D76">
        <w:t>716. Taking Shortcuts</w:t>
      </w:r>
    </w:p>
    <w:p w14:paraId="66C5C6E1" w14:textId="77777777" w:rsidR="00B96E6C" w:rsidRDefault="00B96E6C" w:rsidP="00B96E6C">
      <w:pPr>
        <w:pStyle w:val="CRBodyText"/>
      </w:pPr>
    </w:p>
    <w:p w14:paraId="4A833E0B"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30AA4E5C" w14:textId="77777777" w:rsidR="00A843E3" w:rsidRDefault="00A843E3" w:rsidP="00A843E3">
      <w:pPr>
        <w:pStyle w:val="CRBodyText"/>
      </w:pPr>
    </w:p>
    <w:p w14:paraId="3DAF7954"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108CFDE9" w14:textId="77777777" w:rsidR="00A843E3" w:rsidRDefault="00A843E3" w:rsidP="00A843E3">
      <w:pPr>
        <w:pStyle w:val="CRBodyText"/>
      </w:pPr>
    </w:p>
    <w:p w14:paraId="7C7AA112"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4C6B81C0" w14:textId="77777777" w:rsidR="00B96E6C" w:rsidRDefault="00B96E6C" w:rsidP="00B96E6C">
      <w:pPr>
        <w:pStyle w:val="CRBodyText"/>
      </w:pPr>
    </w:p>
    <w:p w14:paraId="292095C1" w14:textId="77777777" w:rsidR="004D2163" w:rsidRPr="00BC0D76" w:rsidRDefault="004D2163" w:rsidP="004D2163">
      <w:pPr>
        <w:pStyle w:val="CR1001"/>
      </w:pPr>
      <w:r w:rsidRPr="00BC0D76">
        <w:t>716.2. Taking a shortcut follows the following procedure.</w:t>
      </w:r>
    </w:p>
    <w:p w14:paraId="535D7EB0" w14:textId="77777777" w:rsidR="00B96E6C" w:rsidRDefault="00B96E6C" w:rsidP="00B96E6C">
      <w:pPr>
        <w:pStyle w:val="CRBodyText"/>
      </w:pPr>
    </w:p>
    <w:p w14:paraId="2D6070C6" w14:textId="77777777" w:rsidR="004D2163" w:rsidRPr="00BC0D76" w:rsidRDefault="004D2163" w:rsidP="004D2163">
      <w:pPr>
        <w:pStyle w:val="CR1001a"/>
      </w:pPr>
      <w:r w:rsidRPr="00BC0D76">
        <w:t xml:space="preserve">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w:t>
      </w:r>
      <w:r w:rsidRPr="00BC0D76">
        <w:lastRenderedPageBreak/>
        <w:t>outcome of a game event determines the next action a player takes. The ending point of this sequence must be a place where a player has priority, though it need not be the player proposing the shortcut.</w:t>
      </w:r>
    </w:p>
    <w:p w14:paraId="67D333E5"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0BF588FF" w14:textId="77777777" w:rsidR="00A843E3" w:rsidRDefault="00A843E3" w:rsidP="00A843E3">
      <w:pPr>
        <w:pStyle w:val="CRBodyText"/>
      </w:pPr>
    </w:p>
    <w:p w14:paraId="7B76DE48"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1A3A5B62"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65955EB3" w14:textId="77777777" w:rsidR="00A843E3" w:rsidRDefault="00A843E3" w:rsidP="00A843E3">
      <w:pPr>
        <w:pStyle w:val="CRBodyText"/>
      </w:pPr>
    </w:p>
    <w:p w14:paraId="164DBF99"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44D1FAE8" w14:textId="77777777" w:rsidR="00B96E6C" w:rsidRDefault="00B96E6C" w:rsidP="00B96E6C">
      <w:pPr>
        <w:pStyle w:val="CRBodyText"/>
      </w:pPr>
    </w:p>
    <w:p w14:paraId="2A1FCEB1"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214933BF" w14:textId="77777777"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43CE06FB" w14:textId="77777777" w:rsidR="00AC0031" w:rsidRPr="00BC0D76" w:rsidRDefault="00AC0031" w:rsidP="00AC0031">
      <w:pPr>
        <w:pStyle w:val="CRBodyText"/>
      </w:pPr>
    </w:p>
    <w:p w14:paraId="555766A3" w14:textId="77777777" w:rsidR="004D2163" w:rsidRPr="00BC0D76" w:rsidRDefault="004D2163" w:rsidP="004D2163">
      <w:pPr>
        <w:pStyle w:val="CR1001"/>
      </w:pPr>
      <w:r w:rsidRPr="00BC0D76">
        <w:t>716.4. If a loop contains only mandatory actions, the game is a draw. (See rules 104.4b and 104.4f.)</w:t>
      </w:r>
    </w:p>
    <w:p w14:paraId="28C90B94" w14:textId="77777777" w:rsidR="00AC0031" w:rsidRPr="00BC0D76" w:rsidRDefault="00AC0031" w:rsidP="00AC0031">
      <w:pPr>
        <w:pStyle w:val="CRBodyText"/>
      </w:pPr>
    </w:p>
    <w:p w14:paraId="24471248"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55952753" w14:textId="77777777"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w:t>
      </w:r>
      <w:r w:rsidRPr="00BC0D76">
        <w:lastRenderedPageBreak/>
        <w:t>artifact begins. The player is not forced to sacrifice Seal of Cleansing to destroy the artifact and end the loop.</w:t>
      </w:r>
    </w:p>
    <w:p w14:paraId="22DE3CFA" w14:textId="77777777" w:rsidR="00AC0031" w:rsidRPr="00BC0D76" w:rsidRDefault="00AC0031" w:rsidP="00AC0031">
      <w:pPr>
        <w:pStyle w:val="CRBodyText"/>
      </w:pPr>
    </w:p>
    <w:p w14:paraId="20B11CD2"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42D60D4D" w14:textId="77777777" w:rsidR="00AC0031" w:rsidRPr="00BC0D76" w:rsidRDefault="00AC0031" w:rsidP="00AC0031">
      <w:pPr>
        <w:pStyle w:val="CRBodyText"/>
      </w:pPr>
    </w:p>
    <w:p w14:paraId="5E15950A" w14:textId="77777777" w:rsidR="004D2163" w:rsidRPr="00BC0D76" w:rsidRDefault="004D2163" w:rsidP="004D2163">
      <w:pPr>
        <w:pStyle w:val="CR1100"/>
      </w:pPr>
      <w:r w:rsidRPr="00BC0D76">
        <w:t>717. Handling Illegal Actions</w:t>
      </w:r>
    </w:p>
    <w:p w14:paraId="0901BDE2" w14:textId="77777777" w:rsidR="00AC0031" w:rsidRPr="00BC0D76" w:rsidRDefault="00AC0031" w:rsidP="00AC0031">
      <w:pPr>
        <w:pStyle w:val="CRBodyText"/>
      </w:pPr>
    </w:p>
    <w:p w14:paraId="0C07E868" w14:textId="77777777" w:rsidR="004D2163" w:rsidRPr="00BC0D76" w:rsidRDefault="004D2163" w:rsidP="004D2163">
      <w:pPr>
        <w:pStyle w:val="CR1001"/>
      </w:pPr>
      <w:r w:rsidRPr="00BC0D76">
        <w:t>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14:paraId="5A4E4D8B" w14:textId="77777777" w:rsidR="00AC0031" w:rsidRPr="00BC0D76" w:rsidRDefault="00AC0031" w:rsidP="00AC0031">
      <w:pPr>
        <w:pStyle w:val="CRBodyText"/>
      </w:pPr>
    </w:p>
    <w:p w14:paraId="0606F5CB" w14:textId="77777777"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09714AC6" w14:textId="77777777" w:rsidR="00AC0031" w:rsidRPr="00BC0D76" w:rsidRDefault="00AC0031" w:rsidP="00AC0031">
      <w:pPr>
        <w:pStyle w:val="CRBodyText"/>
      </w:pPr>
    </w:p>
    <w:p w14:paraId="090A43E2" w14:textId="77777777" w:rsidR="004D2163" w:rsidRPr="00BC0D76" w:rsidRDefault="004D2163" w:rsidP="00B95A30">
      <w:pPr>
        <w:pStyle w:val="CRHeading"/>
      </w:pPr>
      <w:r w:rsidRPr="00BC0D76">
        <w:br w:type="page"/>
      </w:r>
      <w:r w:rsidRPr="00BC0D76">
        <w:lastRenderedPageBreak/>
        <w:t>8. Multiplayer Rules</w:t>
      </w:r>
    </w:p>
    <w:p w14:paraId="14181397" w14:textId="77777777" w:rsidR="00E14344" w:rsidRPr="00BC0D76" w:rsidRDefault="00E14344" w:rsidP="00E14344">
      <w:pPr>
        <w:pStyle w:val="CRBodyText"/>
      </w:pPr>
    </w:p>
    <w:p w14:paraId="0F5B38F5" w14:textId="77777777" w:rsidR="004D2163" w:rsidRPr="00BC0D76" w:rsidRDefault="004D2163" w:rsidP="004D2163">
      <w:pPr>
        <w:pStyle w:val="CR1100"/>
      </w:pPr>
      <w:r w:rsidRPr="00BC0D76">
        <w:t>800. General</w:t>
      </w:r>
    </w:p>
    <w:p w14:paraId="15AEEDBD" w14:textId="77777777" w:rsidR="0033324A" w:rsidRPr="00BC0D76" w:rsidRDefault="0033324A" w:rsidP="0033324A">
      <w:pPr>
        <w:pStyle w:val="CRBodyText"/>
      </w:pPr>
    </w:p>
    <w:p w14:paraId="00867D34"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0554F084" w14:textId="77777777" w:rsidR="00E14344" w:rsidRPr="00BC0D76" w:rsidRDefault="00E14344" w:rsidP="00E14344">
      <w:pPr>
        <w:pStyle w:val="CRBodyText"/>
      </w:pPr>
    </w:p>
    <w:p w14:paraId="75273B8A"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6E386A5A" w14:textId="77777777" w:rsidR="00E14344" w:rsidRPr="00BC0D76" w:rsidRDefault="00E14344" w:rsidP="00E14344">
      <w:pPr>
        <w:pStyle w:val="CRBodyText"/>
      </w:pPr>
    </w:p>
    <w:p w14:paraId="6D3E614B" w14:textId="77777777"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6" w:history="1">
        <w:r w:rsidRPr="00BC0D76">
          <w:rPr>
            <w:rStyle w:val="Hyperlink"/>
            <w:b/>
          </w:rPr>
          <w:t>www.wizards.com/WPN/Events/Rules.aspx</w:t>
        </w:r>
      </w:hyperlink>
      <w:r w:rsidRPr="00BC0D76">
        <w:t>.</w:t>
      </w:r>
    </w:p>
    <w:p w14:paraId="7AB433E9" w14:textId="77777777" w:rsidR="00E14344" w:rsidRPr="00BC0D76" w:rsidRDefault="00E14344" w:rsidP="00E14344">
      <w:pPr>
        <w:pStyle w:val="CRBodyText"/>
      </w:pPr>
    </w:p>
    <w:p w14:paraId="3ECADCF0" w14:textId="77777777" w:rsidR="004D2163" w:rsidRPr="00BC0D76" w:rsidRDefault="004D2163" w:rsidP="004D2163">
      <w:pPr>
        <w:pStyle w:val="CR1001"/>
      </w:pPr>
      <w:r w:rsidRPr="00BC0D76">
        <w:t>800.4. Unlike two-player games, multiplayer games can continue after one or more players have left the game.</w:t>
      </w:r>
    </w:p>
    <w:p w14:paraId="269BA822" w14:textId="77777777" w:rsidR="00E14344" w:rsidRPr="00BC0D76" w:rsidRDefault="00E14344" w:rsidP="00E14344">
      <w:pPr>
        <w:pStyle w:val="CRBodyText"/>
      </w:pPr>
      <w:bookmarkStart w:id="32" w:name="OLE_LINK39"/>
    </w:p>
    <w:p w14:paraId="70A225C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1790AF2C"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249CD6F8"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2FEFB379"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19C4F875" w14:textId="77777777" w:rsidR="004D2163" w:rsidRPr="00BC0D76" w:rsidRDefault="004D2163" w:rsidP="004D2163">
      <w:pPr>
        <w:pStyle w:val="CREx1001a"/>
      </w:pPr>
      <w:bookmarkStart w:id="33"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3"/>
    <w:p w14:paraId="2E5EDE7B" w14:textId="77777777" w:rsidR="00A843E3" w:rsidRDefault="00A843E3" w:rsidP="00A843E3">
      <w:pPr>
        <w:pStyle w:val="CRBodyText"/>
      </w:pPr>
    </w:p>
    <w:p w14:paraId="24D34623"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889EC47" w14:textId="77777777" w:rsidR="00A843E3" w:rsidRDefault="00A843E3" w:rsidP="00A843E3">
      <w:pPr>
        <w:pStyle w:val="CRBodyText"/>
      </w:pPr>
    </w:p>
    <w:p w14:paraId="3B179253"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E3A203C" w14:textId="77777777" w:rsidR="00A843E3" w:rsidRDefault="00A843E3" w:rsidP="00A843E3">
      <w:pPr>
        <w:pStyle w:val="CRBodyText"/>
      </w:pPr>
    </w:p>
    <w:p w14:paraId="6D2278DA" w14:textId="77777777" w:rsidR="004D2163" w:rsidRPr="00BC0D76" w:rsidRDefault="004D2163" w:rsidP="004D2163">
      <w:pPr>
        <w:pStyle w:val="CR1001a"/>
      </w:pPr>
      <w:bookmarkStart w:id="34"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5E8324C0" w14:textId="77777777" w:rsidR="004D2163" w:rsidRPr="00BC0D76" w:rsidRDefault="004D2163" w:rsidP="004D2163">
      <w:pPr>
        <w:pStyle w:val="CREx1001a"/>
      </w:pPr>
      <w:bookmarkStart w:id="35"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play triggers, but it isn’t put on the stack. Hypnotic Specter never returns to the battlefield.</w:t>
      </w:r>
    </w:p>
    <w:bookmarkEnd w:id="34"/>
    <w:bookmarkEnd w:id="35"/>
    <w:p w14:paraId="06F3595E" w14:textId="77777777" w:rsidR="00A843E3" w:rsidRDefault="00A843E3" w:rsidP="00A843E3">
      <w:pPr>
        <w:pStyle w:val="CRBodyText"/>
      </w:pPr>
    </w:p>
    <w:p w14:paraId="0C47586C"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40B82E22" w14:textId="77777777" w:rsidR="00A843E3" w:rsidRDefault="00A843E3" w:rsidP="00A843E3">
      <w:pPr>
        <w:pStyle w:val="CRBodyText"/>
      </w:pPr>
    </w:p>
    <w:p w14:paraId="38FCE975"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74CEB706" w14:textId="77777777" w:rsidR="00A843E3" w:rsidRDefault="00A843E3" w:rsidP="00A843E3">
      <w:pPr>
        <w:pStyle w:val="CRBodyText"/>
      </w:pPr>
    </w:p>
    <w:p w14:paraId="460B03D9"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395057DE" w14:textId="77777777" w:rsidR="00A843E3" w:rsidRDefault="00A843E3" w:rsidP="00A843E3">
      <w:pPr>
        <w:pStyle w:val="CRBodyText"/>
      </w:pPr>
    </w:p>
    <w:p w14:paraId="11A06E1C"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5A47AEB2" w14:textId="77777777" w:rsidR="00A843E3" w:rsidRDefault="00A843E3" w:rsidP="00A843E3">
      <w:pPr>
        <w:pStyle w:val="CRBodyText"/>
      </w:pPr>
    </w:p>
    <w:p w14:paraId="4EB2271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0B05D4B5" w14:textId="77777777" w:rsidR="00A843E3" w:rsidRDefault="00A843E3" w:rsidP="00A843E3">
      <w:pPr>
        <w:pStyle w:val="CRBodyText"/>
      </w:pPr>
    </w:p>
    <w:p w14:paraId="6497DE65"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79BDE8C2" w14:textId="77777777" w:rsidR="00A843E3" w:rsidRDefault="00A843E3" w:rsidP="00A843E3">
      <w:pPr>
        <w:pStyle w:val="CRBodyText"/>
      </w:pPr>
    </w:p>
    <w:p w14:paraId="59697AF9"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161A9022" w14:textId="77777777" w:rsidR="00E14344" w:rsidRPr="00BC0D76" w:rsidRDefault="00E14344" w:rsidP="00E14344">
      <w:pPr>
        <w:pStyle w:val="CRBodyText"/>
      </w:pPr>
    </w:p>
    <w:p w14:paraId="072584A6"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2C5D65E3" w14:textId="77777777" w:rsidR="00E14344" w:rsidRPr="00BC0D76" w:rsidRDefault="00E14344" w:rsidP="00E14344">
      <w:pPr>
        <w:pStyle w:val="CRBodyText"/>
      </w:pPr>
    </w:p>
    <w:p w14:paraId="5549E3D0"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11315382" w14:textId="77777777" w:rsidR="00E14344" w:rsidRPr="00BC0D76" w:rsidRDefault="00E14344" w:rsidP="00E14344">
      <w:pPr>
        <w:pStyle w:val="CRBodyText"/>
      </w:pPr>
    </w:p>
    <w:p w14:paraId="638F0BCB"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78452F37" w14:textId="77777777" w:rsidR="00E14344" w:rsidRPr="00BC0D76" w:rsidRDefault="00E14344" w:rsidP="00E14344">
      <w:pPr>
        <w:pStyle w:val="CRBodyText"/>
      </w:pPr>
    </w:p>
    <w:p w14:paraId="66C943A3" w14:textId="77777777" w:rsidR="004D2163" w:rsidRPr="00BC0D76" w:rsidRDefault="004D2163" w:rsidP="004D2163">
      <w:pPr>
        <w:pStyle w:val="CR1100"/>
      </w:pPr>
      <w:r w:rsidRPr="00BC0D76">
        <w:t>801. Limited Range of Influence Option</w:t>
      </w:r>
    </w:p>
    <w:p w14:paraId="10CF3587" w14:textId="77777777" w:rsidR="00E14344" w:rsidRPr="00BC0D76" w:rsidRDefault="00E14344" w:rsidP="00E14344">
      <w:pPr>
        <w:pStyle w:val="CRBodyText"/>
      </w:pPr>
    </w:p>
    <w:p w14:paraId="4BBC786D"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73D6C1A1" w14:textId="77777777" w:rsidR="00E14344" w:rsidRPr="00BC0D76" w:rsidRDefault="00E14344" w:rsidP="00E14344">
      <w:pPr>
        <w:pStyle w:val="CRBodyText"/>
      </w:pPr>
    </w:p>
    <w:p w14:paraId="6FC4E884"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6E8EF1F4" w14:textId="77777777" w:rsidR="00B1187F" w:rsidRPr="00BC0D76" w:rsidRDefault="00B1187F" w:rsidP="00B1187F">
      <w:pPr>
        <w:pStyle w:val="CRBodyText"/>
      </w:pPr>
    </w:p>
    <w:p w14:paraId="0CBE7E02"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02F4CC80"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0455FFB4"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7CE51F30" w14:textId="77777777" w:rsidR="00B1187F" w:rsidRPr="00BC0D76" w:rsidRDefault="00B1187F" w:rsidP="00B1187F">
      <w:pPr>
        <w:pStyle w:val="CRBodyText"/>
      </w:pPr>
    </w:p>
    <w:p w14:paraId="01B422A5" w14:textId="77777777" w:rsidR="004D2163" w:rsidRPr="00BC0D76" w:rsidRDefault="004D2163" w:rsidP="004D2163">
      <w:pPr>
        <w:pStyle w:val="CR1001a"/>
      </w:pPr>
      <w:r w:rsidRPr="00BC0D76">
        <w:t>801.2b A player is always within his or her own range of influence.</w:t>
      </w:r>
    </w:p>
    <w:p w14:paraId="1C2AE39E" w14:textId="77777777" w:rsidR="00A843E3" w:rsidRDefault="00A843E3" w:rsidP="00A843E3">
      <w:pPr>
        <w:pStyle w:val="CRBodyText"/>
      </w:pPr>
    </w:p>
    <w:p w14:paraId="39159268" w14:textId="77777777" w:rsidR="004D2163" w:rsidRPr="00BC0D76" w:rsidRDefault="004D2163" w:rsidP="004D2163">
      <w:pPr>
        <w:pStyle w:val="CR1001a"/>
      </w:pPr>
      <w:r w:rsidRPr="00BC0D76">
        <w:t>801.2c The particular players within each player’s range of influence are determined as each turn begins.</w:t>
      </w:r>
    </w:p>
    <w:p w14:paraId="0B9E6DC9"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50C01447" w14:textId="77777777" w:rsidR="00E14344" w:rsidRPr="00BC0D76" w:rsidRDefault="00E14344" w:rsidP="00E14344">
      <w:pPr>
        <w:pStyle w:val="CRBodyText"/>
      </w:pPr>
    </w:p>
    <w:p w14:paraId="3E3812FD"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346AD733" w14:textId="77777777" w:rsidR="00A843E3" w:rsidRDefault="00A843E3" w:rsidP="00A843E3">
      <w:pPr>
        <w:pStyle w:val="CRBodyText"/>
      </w:pPr>
    </w:p>
    <w:p w14:paraId="33BFA635"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4DBA128" w14:textId="77777777" w:rsidR="00A843E3" w:rsidRPr="00BC0D76" w:rsidRDefault="00A843E3" w:rsidP="00A843E3">
      <w:pPr>
        <w:pStyle w:val="CRBodyText"/>
      </w:pPr>
    </w:p>
    <w:p w14:paraId="7DEA805D"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18C23142" w14:textId="77777777" w:rsidR="00A843E3" w:rsidRPr="00BC0D76" w:rsidRDefault="00A843E3" w:rsidP="00A843E3">
      <w:pPr>
        <w:pStyle w:val="CRBodyText"/>
      </w:pPr>
    </w:p>
    <w:p w14:paraId="73449583"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6CE86D84" w14:textId="77777777" w:rsidR="00A843E3" w:rsidRPr="00BC0D76" w:rsidRDefault="00A843E3" w:rsidP="00A843E3">
      <w:pPr>
        <w:pStyle w:val="CRBodyText"/>
      </w:pPr>
    </w:p>
    <w:p w14:paraId="1858FF04"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293BF45A"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6EBEB2BB" w14:textId="77777777" w:rsidR="00A843E3" w:rsidRPr="00BC0D76" w:rsidRDefault="00A843E3" w:rsidP="00A843E3">
      <w:pPr>
        <w:pStyle w:val="CRBodyText"/>
      </w:pPr>
    </w:p>
    <w:p w14:paraId="08D30C4B"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238B5737"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01CE9F37" w14:textId="77777777" w:rsidR="00A843E3" w:rsidRPr="00BC0D76" w:rsidRDefault="00A843E3" w:rsidP="00A843E3">
      <w:pPr>
        <w:pStyle w:val="CRBodyText"/>
      </w:pPr>
    </w:p>
    <w:p w14:paraId="3F6147D2"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120D1F9B"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7CEA76E2" w14:textId="77777777" w:rsidR="00B1187F" w:rsidRPr="00BC0D76" w:rsidRDefault="00B1187F" w:rsidP="00B1187F">
      <w:pPr>
        <w:pStyle w:val="CRBodyText"/>
      </w:pPr>
    </w:p>
    <w:p w14:paraId="48546F2D" w14:textId="77777777" w:rsidR="004D2163" w:rsidRPr="00BC0D76" w:rsidRDefault="004D2163" w:rsidP="004D2163">
      <w:pPr>
        <w:pStyle w:val="CR1001"/>
      </w:pPr>
      <w:r w:rsidRPr="00BC0D76">
        <w:t>801.6. A player can’t activate the activated abilities of an object outside of his or her range of influence.</w:t>
      </w:r>
    </w:p>
    <w:p w14:paraId="62274B52" w14:textId="77777777" w:rsidR="00B1187F" w:rsidRPr="00BC0D76" w:rsidRDefault="00B1187F" w:rsidP="00B1187F">
      <w:pPr>
        <w:pStyle w:val="CRBodyText"/>
      </w:pPr>
    </w:p>
    <w:p w14:paraId="4B1D20D1"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3780C878" w14:textId="77777777"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49DFC572" w14:textId="77777777" w:rsidR="00B1187F" w:rsidRPr="00BC0D76" w:rsidRDefault="00B1187F" w:rsidP="00B1187F">
      <w:pPr>
        <w:pStyle w:val="CRBodyText"/>
      </w:pPr>
    </w:p>
    <w:p w14:paraId="67860A93"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1C508D82"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28A67E4F" w14:textId="77777777" w:rsidR="00B1187F" w:rsidRPr="00BC0D76" w:rsidRDefault="00B1187F" w:rsidP="00B1187F">
      <w:pPr>
        <w:pStyle w:val="CRBodyText"/>
      </w:pPr>
    </w:p>
    <w:p w14:paraId="26E10994"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164852A7" w14:textId="77777777" w:rsidR="00B1187F" w:rsidRPr="00BC0D76" w:rsidRDefault="00B1187F" w:rsidP="00B1187F">
      <w:pPr>
        <w:pStyle w:val="CRBodyText"/>
      </w:pPr>
    </w:p>
    <w:p w14:paraId="05B0A7DF"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6F977BC0" w14:textId="77777777" w:rsidR="00B1187F" w:rsidRPr="00BC0D76" w:rsidRDefault="00B1187F" w:rsidP="00B1187F">
      <w:pPr>
        <w:pStyle w:val="CRBodyText"/>
      </w:pPr>
    </w:p>
    <w:p w14:paraId="4FA30E76"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D6E9DF5" w14:textId="77777777"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21735F9A" w14:textId="77777777" w:rsidR="00B1187F" w:rsidRPr="00BC0D76" w:rsidRDefault="00B1187F" w:rsidP="00B1187F">
      <w:pPr>
        <w:pStyle w:val="CRBodyText"/>
      </w:pPr>
    </w:p>
    <w:p w14:paraId="6025A714"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1F879B1C" w14:textId="77777777"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14:paraId="305649C7" w14:textId="77777777"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7C964DDE" w14:textId="77777777" w:rsidR="00AD0463" w:rsidRPr="00BC0D76" w:rsidRDefault="00AD0463" w:rsidP="00AD0463">
      <w:pPr>
        <w:pStyle w:val="CRBodyText"/>
      </w:pPr>
    </w:p>
    <w:p w14:paraId="6DCD1660" w14:textId="77777777" w:rsidR="004D2163" w:rsidRPr="00BC0D76" w:rsidRDefault="004D2163" w:rsidP="004D2163">
      <w:pPr>
        <w:pStyle w:val="CR1001"/>
      </w:pPr>
      <w:r w:rsidRPr="00BC0D76">
        <w:lastRenderedPageBreak/>
        <w:t>801.12. The “legend rule” (see rule 704.5k) applies to a permanent only if other legendary permanents with the same name are within its controller’s range of influence.</w:t>
      </w:r>
    </w:p>
    <w:p w14:paraId="6FE04C18" w14:textId="77777777" w:rsidR="004D2163" w:rsidRPr="00BC0D76" w:rsidRDefault="004D2163" w:rsidP="004D2163">
      <w:pPr>
        <w:pStyle w:val="CREx1001"/>
      </w:pPr>
      <w:r w:rsidRPr="00BC0D76">
        <w:rPr>
          <w:b/>
        </w:rPr>
        <w:t xml:space="preserve">Example: </w:t>
      </w:r>
      <w:r w:rsidRPr="00BC0D76">
        <w:t>Alex has range of influence 1, and Carissa has range of influence 2. Rob sits between them. If Alex controls a legendary permanent and Carissa puts a legendary permanent with the same name onto the battlefield, only the one controlled by Carissa will be put into a graveyard.</w:t>
      </w:r>
    </w:p>
    <w:p w14:paraId="2D3625A4" w14:textId="77777777" w:rsidR="00AD0463" w:rsidRPr="00BC0D76" w:rsidRDefault="00AD0463" w:rsidP="00AD0463">
      <w:pPr>
        <w:pStyle w:val="CRBodyText"/>
      </w:pPr>
    </w:p>
    <w:p w14:paraId="09979824" w14:textId="77777777" w:rsidR="004D2163" w:rsidRPr="00BC0D76" w:rsidRDefault="004D2163" w:rsidP="004D2163">
      <w:pPr>
        <w:pStyle w:val="CR1001"/>
      </w:pPr>
      <w:r w:rsidRPr="00BC0D76">
        <w:t>801.13. The “world rule” (see rule 704.5m) applies to a permanent only if other world permanents are within its controller’s range of influence.</w:t>
      </w:r>
    </w:p>
    <w:p w14:paraId="114ED3C8" w14:textId="77777777" w:rsidR="00AD0463" w:rsidRPr="00BC0D76" w:rsidRDefault="00AD0463" w:rsidP="00AD0463">
      <w:pPr>
        <w:pStyle w:val="CRBodyText"/>
      </w:pPr>
    </w:p>
    <w:p w14:paraId="7BB9C6CC" w14:textId="77777777" w:rsidR="004D2163" w:rsidRPr="00BC0D76" w:rsidRDefault="004D2163" w:rsidP="004D2163">
      <w:pPr>
        <w:pStyle w:val="CR1001"/>
      </w:pPr>
      <w:r w:rsidRPr="00BC0D76">
        <w:t>801.14. The “planeswalker uniqueness rule” (see rule 704.5j) applies to a planeswalker only if other planeswalkers with the same planeswalker type are within its controller’s range of influence.</w:t>
      </w:r>
    </w:p>
    <w:p w14:paraId="04BC716A" w14:textId="77777777" w:rsidR="00AD0463" w:rsidRPr="00BC0D76" w:rsidRDefault="00AD0463" w:rsidP="00AD0463">
      <w:pPr>
        <w:pStyle w:val="CRBodyText"/>
      </w:pPr>
    </w:p>
    <w:p w14:paraId="7755B239" w14:textId="77777777" w:rsidR="004D2163" w:rsidRPr="00BC0D76" w:rsidRDefault="004D2163" w:rsidP="004D2163">
      <w:pPr>
        <w:pStyle w:val="CR1001"/>
      </w:pPr>
      <w:r w:rsidRPr="00BC0D76">
        <w:t>801.15.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181F52E9" w14:textId="77777777" w:rsidR="00AD0463" w:rsidRPr="00BC0D76" w:rsidRDefault="00AD0463" w:rsidP="00AD0463">
      <w:pPr>
        <w:pStyle w:val="CRBodyText"/>
      </w:pPr>
    </w:p>
    <w:p w14:paraId="688DC7D6" w14:textId="77777777" w:rsidR="004D2163" w:rsidRPr="00BC0D76" w:rsidRDefault="004D2163" w:rsidP="004D2163">
      <w:pPr>
        <w:pStyle w:val="CR1001a"/>
      </w:pPr>
      <w:r w:rsidRPr="00BC0D76">
        <w:t>801.15a If a replacement effect tries to cause a spell or ability to affect an object or player outside its controller’s range of influence, that portion of the event does nothing.</w:t>
      </w:r>
    </w:p>
    <w:p w14:paraId="223848CA"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4C57AEE6" w14:textId="77777777" w:rsidR="00AD0463" w:rsidRPr="00BC0D76" w:rsidRDefault="00AD0463" w:rsidP="00AD0463">
      <w:pPr>
        <w:pStyle w:val="CRBodyText"/>
      </w:pPr>
    </w:p>
    <w:p w14:paraId="0344EC4C" w14:textId="77777777" w:rsidR="004D2163" w:rsidRPr="00BC0D76" w:rsidRDefault="004D2163" w:rsidP="004D2163">
      <w:pPr>
        <w:pStyle w:val="CR1001a"/>
      </w:pPr>
      <w:r w:rsidRPr="00BC0D76">
        <w:t xml:space="preserve">801.15b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0629D5C9"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0DFB4004"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7AD38234"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5ADD7AA8" w14:textId="77777777" w:rsidR="00AD0463" w:rsidRPr="00BC0D76" w:rsidRDefault="00AD0463" w:rsidP="00AD0463">
      <w:pPr>
        <w:pStyle w:val="CRBodyText"/>
      </w:pPr>
    </w:p>
    <w:p w14:paraId="196E522A" w14:textId="77777777" w:rsidR="004D2163" w:rsidRPr="00BC0D76" w:rsidRDefault="004D2163" w:rsidP="004D2163">
      <w:pPr>
        <w:pStyle w:val="CR1001"/>
      </w:pPr>
      <w:r w:rsidRPr="00BC0D76">
        <w:t>801.16. If an effect states that a player wins the game, all of that player’s opponents within his or her range of influence lose the game instead.</w:t>
      </w:r>
    </w:p>
    <w:p w14:paraId="7DB75558" w14:textId="77777777" w:rsidR="00AD0463" w:rsidRPr="00BC0D76" w:rsidRDefault="00AD0463" w:rsidP="00AD0463">
      <w:pPr>
        <w:pStyle w:val="CRBodyText"/>
      </w:pPr>
    </w:p>
    <w:p w14:paraId="5C5E7549" w14:textId="77777777" w:rsidR="004D2163" w:rsidRPr="00BC0D76" w:rsidRDefault="004D2163" w:rsidP="004D2163">
      <w:pPr>
        <w:pStyle w:val="CR1001"/>
      </w:pPr>
      <w:r w:rsidRPr="00BC0D76">
        <w:t>801.17. If the effect of a spell or ability states that the game is a draw, the game is a draw for that spell or ability’s controller and all players within his or her range of influence. They leave the game. All remaining players continue to play the game.</w:t>
      </w:r>
    </w:p>
    <w:p w14:paraId="7D521AC2" w14:textId="77777777" w:rsidR="00AD0463" w:rsidRPr="00BC0D76" w:rsidRDefault="00AD0463" w:rsidP="00AD0463">
      <w:pPr>
        <w:pStyle w:val="CRBodyText"/>
      </w:pPr>
    </w:p>
    <w:p w14:paraId="0906716F" w14:textId="77777777" w:rsidR="004D2163" w:rsidRPr="00BC0D76" w:rsidRDefault="004D2163" w:rsidP="004D2163">
      <w:pPr>
        <w:pStyle w:val="CR1001"/>
      </w:pPr>
      <w:r w:rsidRPr="00BC0D76">
        <w:t xml:space="preserve">801.18. If the game somehow enters a “loop” of mandatory actions, repeating a sequence of events with no way to stop, the game is a draw for each player who controls an object that’s involved in that </w:t>
      </w:r>
      <w:r w:rsidRPr="00BC0D76">
        <w:lastRenderedPageBreak/>
        <w:t>loop, as well as for each player within the range of influence of any of those players. They leave the game. All remaining players continue to play the game.</w:t>
      </w:r>
    </w:p>
    <w:p w14:paraId="3BE8C656" w14:textId="77777777" w:rsidR="00E612BB" w:rsidRPr="00BC0D76" w:rsidRDefault="00E612BB" w:rsidP="00E612BB">
      <w:pPr>
        <w:pStyle w:val="CRBodyText"/>
      </w:pPr>
    </w:p>
    <w:p w14:paraId="74B991FB" w14:textId="77777777" w:rsidR="004D2163" w:rsidRPr="00BC0D76" w:rsidRDefault="004D2163" w:rsidP="004D2163">
      <w:pPr>
        <w:pStyle w:val="CR1001"/>
      </w:pPr>
      <w:r w:rsidRPr="00BC0D76">
        <w:t>801.19. Effects that restart the game (see rule 714) are exempt from the limited range of influence option. All players in the game will be involved in the new game.</w:t>
      </w:r>
    </w:p>
    <w:p w14:paraId="6C0DA396" w14:textId="77777777" w:rsidR="00E612BB" w:rsidRPr="00BC0D76" w:rsidRDefault="00E612BB" w:rsidP="00E612BB">
      <w:pPr>
        <w:pStyle w:val="CRBodyText"/>
      </w:pPr>
    </w:p>
    <w:p w14:paraId="5192CC0F" w14:textId="77777777" w:rsidR="004D2163" w:rsidRPr="00BC0D76" w:rsidRDefault="004D2163" w:rsidP="004D2163">
      <w:pPr>
        <w:pStyle w:val="CR1001"/>
      </w:pPr>
      <w:r w:rsidRPr="00BC0D76">
        <w:t xml:space="preserve">801.20.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6249A33B" w14:textId="77777777" w:rsidR="00E612BB" w:rsidRPr="00BC0D76" w:rsidRDefault="00E612BB" w:rsidP="00E612BB">
      <w:pPr>
        <w:pStyle w:val="CRBodyText"/>
      </w:pPr>
    </w:p>
    <w:p w14:paraId="4D1CD595" w14:textId="77777777" w:rsidR="004D2163" w:rsidRPr="00BC0D76" w:rsidRDefault="004D2163" w:rsidP="004D2163">
      <w:pPr>
        <w:pStyle w:val="CR1100"/>
      </w:pPr>
      <w:r w:rsidRPr="00BC0D76">
        <w:t>802. Attack Multiple Players Option</w:t>
      </w:r>
    </w:p>
    <w:p w14:paraId="549F6679" w14:textId="77777777" w:rsidR="00E612BB" w:rsidRPr="00BC0D76" w:rsidRDefault="00E612BB" w:rsidP="00E612BB">
      <w:pPr>
        <w:pStyle w:val="CRBodyText"/>
      </w:pPr>
    </w:p>
    <w:p w14:paraId="6F6BF330"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3E080472" w14:textId="77777777" w:rsidR="00E612BB" w:rsidRPr="00BC0D76" w:rsidRDefault="00E612BB" w:rsidP="00E612BB">
      <w:pPr>
        <w:pStyle w:val="CRBodyText"/>
      </w:pPr>
    </w:p>
    <w:p w14:paraId="6724545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6B396C97" w14:textId="77777777" w:rsidR="00E612BB" w:rsidRPr="00BC0D76" w:rsidRDefault="00E612BB" w:rsidP="00E612BB">
      <w:pPr>
        <w:pStyle w:val="CRBodyText"/>
      </w:pPr>
    </w:p>
    <w:p w14:paraId="67486468"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5F40DD3F"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is unblockable depends only on whether Carissa controls a Mountain.</w:t>
      </w:r>
    </w:p>
    <w:p w14:paraId="4B934135" w14:textId="77777777" w:rsidR="00E612BB" w:rsidRPr="00BC0D76" w:rsidRDefault="00E612BB" w:rsidP="00E612BB">
      <w:pPr>
        <w:pStyle w:val="CRBodyText"/>
      </w:pPr>
    </w:p>
    <w:p w14:paraId="50CCFE52"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22B20BA" w14:textId="77777777" w:rsidR="00E612BB" w:rsidRPr="00BC0D76" w:rsidRDefault="00E612BB" w:rsidP="00E612BB">
      <w:pPr>
        <w:pStyle w:val="CRBodyText"/>
      </w:pPr>
    </w:p>
    <w:p w14:paraId="7928B4B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10693819" w14:textId="77777777" w:rsidR="00BD0290" w:rsidRPr="00BC0D76" w:rsidRDefault="00BD0290" w:rsidP="00BD0290">
      <w:pPr>
        <w:pStyle w:val="CRBodyText"/>
      </w:pPr>
    </w:p>
    <w:p w14:paraId="5B6B0799" w14:textId="77777777" w:rsidR="004D2163" w:rsidRPr="00BC0D76" w:rsidRDefault="004D2163" w:rsidP="004D2163">
      <w:pPr>
        <w:pStyle w:val="CR1001a"/>
      </w:pPr>
      <w:r w:rsidRPr="00BC0D76">
        <w:t>802.3b Creatures in a band can’t attack different players. See rule 702.20, “Banding.”</w:t>
      </w:r>
    </w:p>
    <w:p w14:paraId="2F99CF82" w14:textId="77777777" w:rsidR="00BD0290" w:rsidRPr="00BC0D76" w:rsidRDefault="00BD0290" w:rsidP="00BD0290">
      <w:pPr>
        <w:pStyle w:val="CRBodyText"/>
      </w:pPr>
    </w:p>
    <w:p w14:paraId="4A35F247"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3ABA7017" w14:textId="77777777" w:rsidR="00BD0290" w:rsidRPr="00BC0D76" w:rsidRDefault="00BD0290" w:rsidP="00BD0290">
      <w:pPr>
        <w:pStyle w:val="CRBodyText"/>
      </w:pPr>
    </w:p>
    <w:p w14:paraId="15E45C28"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1D6AEF3C" w14:textId="77777777" w:rsidR="00BD0290" w:rsidRPr="00BC0D76" w:rsidRDefault="00BD0290" w:rsidP="00BD0290">
      <w:pPr>
        <w:pStyle w:val="CRBodyText"/>
      </w:pPr>
    </w:p>
    <w:p w14:paraId="22B5AD53"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2A689236" w14:textId="77777777" w:rsidR="00BD0290" w:rsidRPr="00BC0D76" w:rsidRDefault="00BD0290" w:rsidP="00BD0290">
      <w:pPr>
        <w:pStyle w:val="CRBodyText"/>
      </w:pPr>
    </w:p>
    <w:p w14:paraId="2526A385" w14:textId="77777777" w:rsidR="004D2163" w:rsidRPr="00BC0D76" w:rsidRDefault="004D2163" w:rsidP="004D2163">
      <w:pPr>
        <w:pStyle w:val="CR1001"/>
      </w:pPr>
      <w:r w:rsidRPr="00BC0D76">
        <w:lastRenderedPageBreak/>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08BDEB0D" w14:textId="77777777" w:rsidR="00BD0290" w:rsidRPr="00BC0D76" w:rsidRDefault="00BD0290" w:rsidP="00BD0290">
      <w:pPr>
        <w:pStyle w:val="CRBodyText"/>
      </w:pPr>
    </w:p>
    <w:p w14:paraId="21897C84"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78EF057F" w14:textId="77777777" w:rsidR="00BD0290" w:rsidRPr="00BC0D76" w:rsidRDefault="00BD0290" w:rsidP="00BD0290">
      <w:pPr>
        <w:pStyle w:val="CRBodyText"/>
      </w:pPr>
    </w:p>
    <w:p w14:paraId="25D1E8C9" w14:textId="77777777" w:rsidR="004D2163" w:rsidRPr="00BC0D76" w:rsidRDefault="004D2163" w:rsidP="004D2163">
      <w:pPr>
        <w:pStyle w:val="CR1100"/>
      </w:pPr>
      <w:r w:rsidRPr="00BC0D76">
        <w:t>803. Attack Left and Attack Right Options</w:t>
      </w:r>
    </w:p>
    <w:p w14:paraId="597CF0A1" w14:textId="77777777" w:rsidR="00BD0290" w:rsidRPr="00BC0D76" w:rsidRDefault="00BD0290" w:rsidP="00BD0290">
      <w:pPr>
        <w:pStyle w:val="CRBodyText"/>
      </w:pPr>
    </w:p>
    <w:p w14:paraId="1855BBC6"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04B2C6B0" w14:textId="77777777" w:rsidR="00BD0290" w:rsidRPr="00BC0D76" w:rsidRDefault="00BD0290" w:rsidP="00BD0290">
      <w:pPr>
        <w:pStyle w:val="CRBodyText"/>
      </w:pPr>
    </w:p>
    <w:p w14:paraId="32D0DCBA"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057F4399" w14:textId="77777777" w:rsidR="00BD0290" w:rsidRPr="00BC0D76" w:rsidRDefault="00BD0290" w:rsidP="00BD0290">
      <w:pPr>
        <w:pStyle w:val="CRBodyText"/>
      </w:pPr>
    </w:p>
    <w:p w14:paraId="3EA8A732"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29282E26" w14:textId="77777777" w:rsidR="00BD0290" w:rsidRPr="00BC0D76" w:rsidRDefault="00BD0290" w:rsidP="00BD0290">
      <w:pPr>
        <w:pStyle w:val="CRBodyText"/>
      </w:pPr>
    </w:p>
    <w:p w14:paraId="43B47078" w14:textId="77777777" w:rsidR="004D2163" w:rsidRPr="00BC0D76" w:rsidRDefault="004D2163" w:rsidP="004D2163">
      <w:pPr>
        <w:pStyle w:val="CR1100"/>
      </w:pPr>
      <w:r w:rsidRPr="00BC0D76">
        <w:t>804. Deploy Creatures Option</w:t>
      </w:r>
    </w:p>
    <w:p w14:paraId="2B61AD20" w14:textId="77777777" w:rsidR="00B17C1A" w:rsidRPr="00BC0D76" w:rsidRDefault="00B17C1A" w:rsidP="00B17C1A">
      <w:pPr>
        <w:pStyle w:val="CRBodyText"/>
      </w:pPr>
    </w:p>
    <w:p w14:paraId="7593244A"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0FB4EFD6" w14:textId="77777777" w:rsidR="00B17C1A" w:rsidRPr="00BC0D76" w:rsidRDefault="00B17C1A" w:rsidP="00B17C1A">
      <w:pPr>
        <w:pStyle w:val="CRBodyText"/>
      </w:pPr>
    </w:p>
    <w:p w14:paraId="543EBDC6"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39A87C4A" w14:textId="77777777" w:rsidR="00B17C1A" w:rsidRPr="00BC0D76" w:rsidRDefault="00B17C1A" w:rsidP="00B17C1A">
      <w:pPr>
        <w:pStyle w:val="CRBodyText"/>
      </w:pPr>
    </w:p>
    <w:p w14:paraId="43512B4C" w14:textId="77777777" w:rsidR="004D2163" w:rsidRPr="00BC0D76" w:rsidRDefault="004D2163" w:rsidP="004D2163">
      <w:pPr>
        <w:pStyle w:val="CR1100"/>
      </w:pPr>
      <w:r w:rsidRPr="00BC0D76">
        <w:t>805. Shared Team Turns Option</w:t>
      </w:r>
    </w:p>
    <w:p w14:paraId="6BC68350" w14:textId="77777777" w:rsidR="00B17C1A" w:rsidRPr="00BC0D76" w:rsidRDefault="00B17C1A" w:rsidP="00B17C1A">
      <w:pPr>
        <w:pStyle w:val="CRBodyText"/>
      </w:pPr>
    </w:p>
    <w:p w14:paraId="6A9EC07D"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0FA5EECA" w14:textId="77777777" w:rsidR="00B17C1A" w:rsidRPr="00BC0D76" w:rsidRDefault="00B17C1A" w:rsidP="00B17C1A">
      <w:pPr>
        <w:pStyle w:val="CRBodyText"/>
      </w:pPr>
    </w:p>
    <w:p w14:paraId="518AD8F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14DD7A35" w14:textId="77777777" w:rsidR="00B17C1A" w:rsidRPr="00BC0D76" w:rsidRDefault="00B17C1A" w:rsidP="00B17C1A">
      <w:pPr>
        <w:pStyle w:val="CRBodyText"/>
      </w:pPr>
    </w:p>
    <w:p w14:paraId="290CF06A"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15494CE" w14:textId="77777777" w:rsidR="00B17C1A" w:rsidRPr="00BC0D76" w:rsidRDefault="00B17C1A" w:rsidP="00B17C1A">
      <w:pPr>
        <w:pStyle w:val="CRBodyText"/>
      </w:pPr>
    </w:p>
    <w:p w14:paraId="0E891E00"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1797B056" w14:textId="77777777" w:rsidR="00B17C1A" w:rsidRPr="00BC0D76" w:rsidRDefault="00B17C1A" w:rsidP="00B17C1A">
      <w:pPr>
        <w:pStyle w:val="CRBodyText"/>
      </w:pPr>
    </w:p>
    <w:p w14:paraId="5B754874"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367091D7" w14:textId="77777777" w:rsidR="00B17C1A" w:rsidRPr="00BC0D76" w:rsidRDefault="00B17C1A" w:rsidP="00B17C1A">
      <w:pPr>
        <w:pStyle w:val="CRBodyText"/>
      </w:pPr>
    </w:p>
    <w:p w14:paraId="0F0AE769" w14:textId="77777777" w:rsidR="004D2163" w:rsidRPr="00BC0D76" w:rsidRDefault="004D2163" w:rsidP="004D2163">
      <w:pPr>
        <w:pStyle w:val="CR1001"/>
      </w:pPr>
      <w:r w:rsidRPr="00BC0D76">
        <w:t>805.4. Each team takes turns rather than each player.</w:t>
      </w:r>
    </w:p>
    <w:p w14:paraId="343027B8" w14:textId="77777777" w:rsidR="00B17C1A" w:rsidRPr="00BC0D76" w:rsidRDefault="00B17C1A" w:rsidP="00B17C1A">
      <w:pPr>
        <w:pStyle w:val="CRBodyText"/>
      </w:pPr>
    </w:p>
    <w:p w14:paraId="63A58511" w14:textId="77777777" w:rsidR="004D2163" w:rsidRPr="00BC0D76" w:rsidRDefault="004D2163" w:rsidP="004D2163">
      <w:pPr>
        <w:pStyle w:val="CR1001a"/>
      </w:pPr>
      <w:r w:rsidRPr="00BC0D76">
        <w:lastRenderedPageBreak/>
        <w:t>805.4a The team whose turn it is is the active team. Each other team is a nonactive team.</w:t>
      </w:r>
    </w:p>
    <w:p w14:paraId="4801EBBF" w14:textId="77777777" w:rsidR="00546B89" w:rsidRPr="00BC0D76" w:rsidRDefault="00546B89" w:rsidP="00546B89">
      <w:pPr>
        <w:pStyle w:val="CRBodyText"/>
      </w:pPr>
    </w:p>
    <w:p w14:paraId="6828B57F" w14:textId="77777777" w:rsidR="004D2163" w:rsidRPr="00BC0D76" w:rsidRDefault="004D2163" w:rsidP="004D2163">
      <w:pPr>
        <w:pStyle w:val="CR1001a"/>
      </w:pPr>
      <w:r w:rsidRPr="00BC0D76">
        <w:t>805.4b Each player on a team draws a card during that team’s draw step.</w:t>
      </w:r>
    </w:p>
    <w:p w14:paraId="6903476A" w14:textId="77777777" w:rsidR="00546B89" w:rsidRPr="00BC0D76" w:rsidRDefault="00546B89" w:rsidP="00546B89">
      <w:pPr>
        <w:pStyle w:val="CRBodyText"/>
      </w:pPr>
    </w:p>
    <w:p w14:paraId="1533BAEC" w14:textId="77777777" w:rsidR="004D2163" w:rsidRPr="00BC0D76" w:rsidRDefault="004D2163" w:rsidP="004D2163">
      <w:pPr>
        <w:pStyle w:val="CR1001a"/>
      </w:pPr>
      <w:r w:rsidRPr="00BC0D76">
        <w:t>805.4c Each player on a team may play a land during each of that team’s turns.</w:t>
      </w:r>
    </w:p>
    <w:p w14:paraId="0CBDD0E3" w14:textId="77777777" w:rsidR="00546B89" w:rsidRPr="00BC0D76" w:rsidRDefault="00546B89" w:rsidP="00546B89">
      <w:pPr>
        <w:pStyle w:val="CRBodyText"/>
      </w:pPr>
    </w:p>
    <w:p w14:paraId="3AAC9888" w14:textId="77777777" w:rsidR="004D2163" w:rsidRPr="00BC0D76" w:rsidRDefault="004D2163" w:rsidP="004D2163">
      <w:pPr>
        <w:pStyle w:val="CR1001"/>
      </w:pPr>
      <w:r w:rsidRPr="00BC0D76">
        <w:t>805.5. Teams have priority, not individual players.</w:t>
      </w:r>
    </w:p>
    <w:p w14:paraId="136710DD" w14:textId="77777777" w:rsidR="00546B89" w:rsidRPr="00BC0D76" w:rsidRDefault="00546B89" w:rsidP="00546B89">
      <w:pPr>
        <w:pStyle w:val="CRBodyText"/>
      </w:pPr>
    </w:p>
    <w:p w14:paraId="480B2790" w14:textId="77777777" w:rsidR="004D2163" w:rsidRPr="00BC0D76" w:rsidRDefault="004D2163" w:rsidP="004D2163">
      <w:pPr>
        <w:pStyle w:val="CR1001a"/>
      </w:pPr>
      <w:r w:rsidRPr="00BC0D76">
        <w:t>805.5a A player may cast a spell, activate an ability, or take a special action when his or her team has priority.</w:t>
      </w:r>
    </w:p>
    <w:p w14:paraId="3DD79B21" w14:textId="77777777" w:rsidR="00546B89" w:rsidRPr="00BC0D76" w:rsidRDefault="00546B89" w:rsidP="00546B89">
      <w:pPr>
        <w:pStyle w:val="CRBodyText"/>
      </w:pPr>
    </w:p>
    <w:p w14:paraId="77F104C9"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73FEB9E3" w14:textId="77777777" w:rsidR="00546B89" w:rsidRPr="00BC0D76" w:rsidRDefault="00546B89" w:rsidP="00546B89">
      <w:pPr>
        <w:pStyle w:val="CRBodyText"/>
      </w:pPr>
    </w:p>
    <w:p w14:paraId="7822481B"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0E2E1DDF" w14:textId="77777777" w:rsidR="00546B89" w:rsidRPr="00BC0D76" w:rsidRDefault="00546B89" w:rsidP="00546B89">
      <w:pPr>
        <w:pStyle w:val="CRBodyText"/>
      </w:pPr>
    </w:p>
    <w:p w14:paraId="5252A640"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1A3CB6C7" w14:textId="77777777" w:rsidR="00546B89" w:rsidRPr="00BC0D76" w:rsidRDefault="00546B89" w:rsidP="00546B89">
      <w:pPr>
        <w:pStyle w:val="CRBodyText"/>
      </w:pPr>
    </w:p>
    <w:p w14:paraId="488F459B"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C974A0C" w14:textId="77777777" w:rsidR="00546B89" w:rsidRPr="00BC0D76" w:rsidRDefault="00546B89" w:rsidP="00546B89">
      <w:pPr>
        <w:pStyle w:val="CRBodyText"/>
      </w:pPr>
    </w:p>
    <w:p w14:paraId="0A7761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384F12F6" w14:textId="77777777" w:rsidR="00546B89" w:rsidRPr="00BC0D76" w:rsidRDefault="00546B89" w:rsidP="00546B89">
      <w:pPr>
        <w:pStyle w:val="CRBodyText"/>
      </w:pPr>
    </w:p>
    <w:p w14:paraId="2C28A145"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77F620A3" w14:textId="77777777" w:rsidR="00546B89" w:rsidRPr="00BC0D76" w:rsidRDefault="00546B89" w:rsidP="00546B89">
      <w:pPr>
        <w:pStyle w:val="CRBodyText"/>
      </w:pPr>
    </w:p>
    <w:p w14:paraId="2BE46173" w14:textId="77777777" w:rsidR="004D2163" w:rsidRPr="00BC0D76" w:rsidRDefault="004D2163" w:rsidP="004D2163">
      <w:pPr>
        <w:pStyle w:val="CR1100"/>
      </w:pPr>
      <w:r w:rsidRPr="00BC0D76">
        <w:t>806. Free-for-All Variant</w:t>
      </w:r>
    </w:p>
    <w:p w14:paraId="2187F607" w14:textId="77777777" w:rsidR="00546B89" w:rsidRPr="00BC0D76" w:rsidRDefault="00546B89" w:rsidP="00546B89">
      <w:pPr>
        <w:pStyle w:val="CRBodyText"/>
      </w:pPr>
    </w:p>
    <w:p w14:paraId="59601422" w14:textId="77777777" w:rsidR="004D2163" w:rsidRPr="00BC0D76" w:rsidRDefault="004D2163" w:rsidP="004D2163">
      <w:pPr>
        <w:pStyle w:val="CR1001"/>
      </w:pPr>
      <w:r w:rsidRPr="00BC0D76">
        <w:t>806.1. In Free-for-All multiplayer games, a group of players compete as individuals against each other.</w:t>
      </w:r>
    </w:p>
    <w:p w14:paraId="450D1268" w14:textId="77777777" w:rsidR="00546B89" w:rsidRPr="00BC0D76" w:rsidRDefault="00546B89" w:rsidP="00546B89">
      <w:pPr>
        <w:pStyle w:val="CRBodyText"/>
      </w:pPr>
    </w:p>
    <w:p w14:paraId="2619D50A"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7E7AB8B6" w14:textId="77777777" w:rsidR="00546B89" w:rsidRPr="00BC0D76" w:rsidRDefault="00546B89" w:rsidP="00546B89">
      <w:pPr>
        <w:pStyle w:val="CRBodyText"/>
      </w:pPr>
    </w:p>
    <w:p w14:paraId="72DEC1A2"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263C9DB4" w14:textId="77777777" w:rsidR="00546B89" w:rsidRPr="00BC0D76" w:rsidRDefault="00546B89" w:rsidP="00546B89">
      <w:pPr>
        <w:pStyle w:val="CRBodyText"/>
      </w:pPr>
    </w:p>
    <w:p w14:paraId="238F09F5" w14:textId="77777777" w:rsidR="004D2163" w:rsidRPr="00BC0D76" w:rsidRDefault="004D2163" w:rsidP="004D2163">
      <w:pPr>
        <w:pStyle w:val="CR1001a"/>
      </w:pPr>
      <w:r w:rsidRPr="00BC0D76">
        <w:lastRenderedPageBreak/>
        <w:t>806.2b Exactly one of the attack left, attack right, and attack multiple players options must be used. See rule 803, “Attack Left and Attack Right Options,” and rule 802, “Attack Multiple Players Option.”</w:t>
      </w:r>
    </w:p>
    <w:p w14:paraId="3FEEE190" w14:textId="77777777" w:rsidR="00546B89" w:rsidRPr="00BC0D76" w:rsidRDefault="00546B89" w:rsidP="00546B89">
      <w:pPr>
        <w:pStyle w:val="CRBodyText"/>
      </w:pPr>
    </w:p>
    <w:p w14:paraId="101A9854" w14:textId="77777777" w:rsidR="004D2163" w:rsidRPr="00BC0D76" w:rsidRDefault="004D2163" w:rsidP="004D2163">
      <w:pPr>
        <w:pStyle w:val="CR1001a"/>
      </w:pPr>
      <w:r w:rsidRPr="00BC0D76">
        <w:t>806.2c The deploy creatures option isn’t used in the Free-for-All variant.</w:t>
      </w:r>
    </w:p>
    <w:p w14:paraId="27BAAF96" w14:textId="77777777" w:rsidR="00546B89" w:rsidRPr="00BC0D76" w:rsidRDefault="00546B89" w:rsidP="00546B89">
      <w:pPr>
        <w:pStyle w:val="CRBodyText"/>
      </w:pPr>
    </w:p>
    <w:p w14:paraId="66683B61" w14:textId="77777777" w:rsidR="004D2163" w:rsidRPr="00BC0D76" w:rsidRDefault="004D2163" w:rsidP="004D2163">
      <w:pPr>
        <w:pStyle w:val="CR1001"/>
      </w:pPr>
      <w:r w:rsidRPr="00BC0D76">
        <w:t>806.3. The players are randomly seated around the table.</w:t>
      </w:r>
    </w:p>
    <w:p w14:paraId="630090AA" w14:textId="77777777" w:rsidR="00546B89" w:rsidRPr="00BC0D76" w:rsidRDefault="00546B89" w:rsidP="00546B89">
      <w:pPr>
        <w:pStyle w:val="CRBodyText"/>
      </w:pPr>
    </w:p>
    <w:p w14:paraId="67AC5D52" w14:textId="77777777" w:rsidR="004D2163" w:rsidRPr="00BC0D76" w:rsidRDefault="004D2163" w:rsidP="004D2163">
      <w:pPr>
        <w:pStyle w:val="CR1100"/>
      </w:pPr>
      <w:r w:rsidRPr="00BC0D76">
        <w:t>807. Grand Melee Variant</w:t>
      </w:r>
    </w:p>
    <w:p w14:paraId="2CC6AC9A" w14:textId="77777777" w:rsidR="00716071" w:rsidRPr="00BC0D76" w:rsidRDefault="00716071" w:rsidP="00716071">
      <w:pPr>
        <w:pStyle w:val="CRBodyText"/>
      </w:pPr>
    </w:p>
    <w:p w14:paraId="3AB2B46D"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5CD85F98" w14:textId="77777777" w:rsidR="00716071" w:rsidRPr="00BC0D76" w:rsidRDefault="00716071" w:rsidP="00716071">
      <w:pPr>
        <w:pStyle w:val="CRBodyText"/>
      </w:pPr>
    </w:p>
    <w:p w14:paraId="18A8FB19"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73D82747" w14:textId="77777777" w:rsidR="00716071" w:rsidRPr="00BC0D76" w:rsidRDefault="00716071" w:rsidP="00716071">
      <w:pPr>
        <w:pStyle w:val="CRBodyText"/>
      </w:pPr>
    </w:p>
    <w:p w14:paraId="4620244F" w14:textId="77777777" w:rsidR="004D2163" w:rsidRPr="00BC0D76" w:rsidRDefault="004D2163" w:rsidP="004D2163">
      <w:pPr>
        <w:pStyle w:val="CR1001a"/>
      </w:pPr>
      <w:r w:rsidRPr="00BC0D76">
        <w:t>807.2a Each player has a range of influence of 1 (see rule 801).</w:t>
      </w:r>
    </w:p>
    <w:p w14:paraId="4667BF8F" w14:textId="77777777" w:rsidR="00716071" w:rsidRPr="00BC0D76" w:rsidRDefault="00716071" w:rsidP="00716071">
      <w:pPr>
        <w:pStyle w:val="CRBodyText"/>
      </w:pPr>
    </w:p>
    <w:p w14:paraId="41D90183" w14:textId="77777777" w:rsidR="004D2163" w:rsidRPr="00BC0D76" w:rsidRDefault="004D2163" w:rsidP="004D2163">
      <w:pPr>
        <w:pStyle w:val="CR1001a"/>
      </w:pPr>
      <w:r w:rsidRPr="00BC0D76">
        <w:t>807.2b The attack left option is used (see rule 803).</w:t>
      </w:r>
    </w:p>
    <w:p w14:paraId="152CB907" w14:textId="77777777" w:rsidR="00716071" w:rsidRPr="00BC0D76" w:rsidRDefault="00716071" w:rsidP="00716071">
      <w:pPr>
        <w:pStyle w:val="CRBodyText"/>
      </w:pPr>
    </w:p>
    <w:p w14:paraId="7272ACCD" w14:textId="77777777" w:rsidR="004D2163" w:rsidRPr="00BC0D76" w:rsidRDefault="004D2163" w:rsidP="004D2163">
      <w:pPr>
        <w:pStyle w:val="CR1001a"/>
      </w:pPr>
      <w:r w:rsidRPr="00BC0D76">
        <w:t>807.2c The attack multiple players and deploy creatures options aren’t used in the Grand Melee variant.</w:t>
      </w:r>
    </w:p>
    <w:p w14:paraId="6FC3007B" w14:textId="77777777" w:rsidR="00716071" w:rsidRPr="00BC0D76" w:rsidRDefault="00716071" w:rsidP="00716071">
      <w:pPr>
        <w:pStyle w:val="CRBodyText"/>
      </w:pPr>
    </w:p>
    <w:p w14:paraId="4CB48CC1" w14:textId="77777777" w:rsidR="004D2163" w:rsidRPr="00BC0D76" w:rsidRDefault="004D2163" w:rsidP="004D2163">
      <w:pPr>
        <w:pStyle w:val="CR1001"/>
      </w:pPr>
      <w:r w:rsidRPr="00BC0D76">
        <w:t>807.3. The players are seated at random.</w:t>
      </w:r>
    </w:p>
    <w:p w14:paraId="549BE825" w14:textId="77777777" w:rsidR="00716071" w:rsidRPr="00BC0D76" w:rsidRDefault="00716071" w:rsidP="00716071">
      <w:pPr>
        <w:pStyle w:val="CRBodyText"/>
      </w:pPr>
    </w:p>
    <w:p w14:paraId="26D0B2C5"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6F65EB4" w14:textId="77777777" w:rsidR="00716071" w:rsidRPr="00BC0D76" w:rsidRDefault="00716071" w:rsidP="00716071">
      <w:pPr>
        <w:pStyle w:val="CRBodyText"/>
      </w:pPr>
    </w:p>
    <w:p w14:paraId="1C656909" w14:textId="77777777" w:rsidR="004D2163" w:rsidRPr="00BC0D76" w:rsidRDefault="004D2163" w:rsidP="004D2163">
      <w:pPr>
        <w:pStyle w:val="CR1001a"/>
      </w:pPr>
      <w:r w:rsidRPr="00BC0D76">
        <w:t>807.4a There is one turn marker for each full four players in the game.</w:t>
      </w:r>
    </w:p>
    <w:p w14:paraId="797B4DB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7C25BB97" w14:textId="77777777" w:rsidR="00716071" w:rsidRPr="00BC0D76" w:rsidRDefault="00716071" w:rsidP="00716071">
      <w:pPr>
        <w:pStyle w:val="CRBodyText"/>
      </w:pPr>
    </w:p>
    <w:p w14:paraId="3061E822"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4E9A7C20" w14:textId="77777777" w:rsidR="00716071" w:rsidRPr="00BC0D76" w:rsidRDefault="00716071" w:rsidP="00716071">
      <w:pPr>
        <w:pStyle w:val="CRBodyText"/>
      </w:pPr>
    </w:p>
    <w:p w14:paraId="74EBFB2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1115D7DA" w14:textId="77777777" w:rsidR="00716071" w:rsidRPr="00BC0D76" w:rsidRDefault="00716071" w:rsidP="00716071">
      <w:pPr>
        <w:pStyle w:val="CRBodyText"/>
      </w:pPr>
    </w:p>
    <w:p w14:paraId="095DE4E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5A94949B" w14:textId="77777777" w:rsidR="00716071" w:rsidRPr="00BC0D76" w:rsidRDefault="00716071" w:rsidP="00716071">
      <w:pPr>
        <w:pStyle w:val="CRBodyText"/>
      </w:pPr>
    </w:p>
    <w:p w14:paraId="2D54C84B"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1798C399" w14:textId="77777777" w:rsidR="00716071" w:rsidRPr="00BC0D76" w:rsidRDefault="00716071" w:rsidP="00716071">
      <w:pPr>
        <w:pStyle w:val="CRBodyText"/>
      </w:pPr>
    </w:p>
    <w:p w14:paraId="68FB7422" w14:textId="77777777" w:rsidR="004D2163" w:rsidRPr="00BC0D76" w:rsidRDefault="004D2163" w:rsidP="004D2163">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0E067BFF" w14:textId="77777777" w:rsidR="00716071" w:rsidRPr="00BC0D76" w:rsidRDefault="00716071" w:rsidP="00716071">
      <w:pPr>
        <w:pStyle w:val="CRBodyText"/>
      </w:pPr>
    </w:p>
    <w:p w14:paraId="3CDB7654"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29CFA926" w14:textId="77777777" w:rsidR="00716071" w:rsidRPr="00BC0D76" w:rsidRDefault="00716071" w:rsidP="00716071">
      <w:pPr>
        <w:pStyle w:val="CRBodyText"/>
      </w:pPr>
    </w:p>
    <w:p w14:paraId="135CFF9D"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1E98E389" w14:textId="77777777" w:rsidR="00716071" w:rsidRPr="00BC0D76" w:rsidRDefault="00716071" w:rsidP="00716071">
      <w:pPr>
        <w:pStyle w:val="CRBodyText"/>
      </w:pPr>
    </w:p>
    <w:p w14:paraId="73BCCCD0"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278BEC8F" w14:textId="77777777" w:rsidR="00716071" w:rsidRPr="00BC0D76" w:rsidRDefault="00716071" w:rsidP="00716071">
      <w:pPr>
        <w:pStyle w:val="CRBodyText"/>
      </w:pPr>
    </w:p>
    <w:p w14:paraId="7CF48D04"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4CD2E01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6A5DB23E" w14:textId="77777777" w:rsidR="00716071" w:rsidRPr="00BC0D76" w:rsidRDefault="00716071" w:rsidP="00716071">
      <w:pPr>
        <w:pStyle w:val="CRBodyText"/>
      </w:pPr>
    </w:p>
    <w:p w14:paraId="5B7BC4F3"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3DFF0357" w14:textId="77777777" w:rsidR="00716071" w:rsidRPr="00BC0D76" w:rsidRDefault="00716071" w:rsidP="00716071">
      <w:pPr>
        <w:pStyle w:val="CRBodyText"/>
      </w:pPr>
    </w:p>
    <w:p w14:paraId="3D43194F"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7B2FEED4" w14:textId="77777777" w:rsidR="00716071" w:rsidRPr="00BC0D76" w:rsidRDefault="00716071" w:rsidP="00716071">
      <w:pPr>
        <w:pStyle w:val="CRBodyText"/>
      </w:pPr>
    </w:p>
    <w:p w14:paraId="6928FC1C"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6BD6C049" w14:textId="77777777" w:rsidR="00716071" w:rsidRPr="00BC0D76" w:rsidRDefault="00716071" w:rsidP="00716071">
      <w:pPr>
        <w:pStyle w:val="CRBodyText"/>
      </w:pPr>
    </w:p>
    <w:p w14:paraId="53DB07BD" w14:textId="77777777" w:rsidR="004D2163" w:rsidRPr="00BC0D76" w:rsidRDefault="004D2163" w:rsidP="00DB450E">
      <w:pPr>
        <w:pStyle w:val="CR1100"/>
      </w:pPr>
      <w:r w:rsidRPr="00BC0D76">
        <w:t>808. Team vs. Team Variant</w:t>
      </w:r>
    </w:p>
    <w:p w14:paraId="226A8756" w14:textId="77777777" w:rsidR="00716071" w:rsidRPr="00BC0D76" w:rsidRDefault="00716071" w:rsidP="00716071">
      <w:pPr>
        <w:pStyle w:val="CRBodyText"/>
      </w:pPr>
    </w:p>
    <w:p w14:paraId="596FFECB" w14:textId="77777777" w:rsidR="004D2163" w:rsidRPr="00BC0D76" w:rsidRDefault="004D2163" w:rsidP="004D2163">
      <w:pPr>
        <w:pStyle w:val="CR1001"/>
      </w:pPr>
      <w:r w:rsidRPr="00BC0D76">
        <w:t>808.1. Team vs. Team games are played with two or more teams. Each team may have any number of players on it.</w:t>
      </w:r>
    </w:p>
    <w:p w14:paraId="7E8A8057" w14:textId="77777777" w:rsidR="00716071" w:rsidRPr="00BC0D76" w:rsidRDefault="00716071" w:rsidP="00716071">
      <w:pPr>
        <w:pStyle w:val="CRBodyText"/>
      </w:pPr>
    </w:p>
    <w:p w14:paraId="4F880B6C" w14:textId="77777777" w:rsidR="004D2163" w:rsidRPr="00BC0D76" w:rsidRDefault="004D2163" w:rsidP="004D2163">
      <w:pPr>
        <w:pStyle w:val="CR1001"/>
      </w:pPr>
      <w:r w:rsidRPr="00BC0D76">
        <w:t>808.2. Each team sits together on one side of the table. Each team decides the order in which its players sit.</w:t>
      </w:r>
    </w:p>
    <w:p w14:paraId="4AD23D67" w14:textId="77777777" w:rsidR="00716071" w:rsidRPr="00BC0D76" w:rsidRDefault="00716071" w:rsidP="00716071">
      <w:pPr>
        <w:pStyle w:val="CRBodyText"/>
      </w:pPr>
    </w:p>
    <w:p w14:paraId="5C0C851F"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78EA2D21" w14:textId="77777777" w:rsidR="00716071" w:rsidRPr="00BC0D76" w:rsidRDefault="00716071" w:rsidP="00716071">
      <w:pPr>
        <w:pStyle w:val="CRBodyText"/>
      </w:pPr>
    </w:p>
    <w:p w14:paraId="4CFCD10F" w14:textId="77777777" w:rsidR="004D2163" w:rsidRPr="00BC0D76" w:rsidRDefault="004D2163" w:rsidP="004D2163">
      <w:pPr>
        <w:pStyle w:val="CR1001a"/>
      </w:pPr>
      <w:r w:rsidRPr="00BC0D76">
        <w:lastRenderedPageBreak/>
        <w:t>808.3a The attack multiple players option is used (see rule 802).</w:t>
      </w:r>
    </w:p>
    <w:p w14:paraId="289BACC1" w14:textId="77777777" w:rsidR="00716071" w:rsidRPr="00BC0D76" w:rsidRDefault="00716071" w:rsidP="00716071">
      <w:pPr>
        <w:pStyle w:val="CRBodyText"/>
      </w:pPr>
    </w:p>
    <w:p w14:paraId="359590DE"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773F21E1" w14:textId="77777777" w:rsidR="00716071" w:rsidRPr="00BC0D76" w:rsidRDefault="00716071" w:rsidP="00716071">
      <w:pPr>
        <w:pStyle w:val="CRBodyText"/>
      </w:pPr>
    </w:p>
    <w:p w14:paraId="3CD3F3F8"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4C03B6AA" w14:textId="77777777" w:rsidR="00716071" w:rsidRPr="00BC0D76" w:rsidRDefault="00716071" w:rsidP="00716071">
      <w:pPr>
        <w:pStyle w:val="CRBodyText"/>
      </w:pPr>
    </w:p>
    <w:p w14:paraId="70489F65"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45837066" w14:textId="77777777" w:rsidR="00716071" w:rsidRPr="00BC0D76" w:rsidRDefault="00716071" w:rsidP="00716071">
      <w:pPr>
        <w:pStyle w:val="CRBodyText"/>
      </w:pPr>
    </w:p>
    <w:p w14:paraId="0504402C" w14:textId="77777777" w:rsidR="004D2163" w:rsidRPr="00BC0D76" w:rsidRDefault="004D2163" w:rsidP="004D2163">
      <w:pPr>
        <w:pStyle w:val="CR1100"/>
      </w:pPr>
      <w:r w:rsidRPr="00BC0D76">
        <w:t>809. Emperor Variant</w:t>
      </w:r>
    </w:p>
    <w:p w14:paraId="4EA714C0" w14:textId="77777777" w:rsidR="00716071" w:rsidRPr="00BC0D76" w:rsidRDefault="00716071" w:rsidP="00716071">
      <w:pPr>
        <w:pStyle w:val="CRBodyText"/>
      </w:pPr>
    </w:p>
    <w:p w14:paraId="2151E59F" w14:textId="77777777" w:rsidR="004D2163" w:rsidRPr="00BC0D76" w:rsidRDefault="004D2163" w:rsidP="004D2163">
      <w:pPr>
        <w:pStyle w:val="CR1001"/>
      </w:pPr>
      <w:r w:rsidRPr="00BC0D76">
        <w:t>809.1. The Emperor variant involves two or more teams of three players each.</w:t>
      </w:r>
    </w:p>
    <w:p w14:paraId="5E7BCE52" w14:textId="77777777" w:rsidR="00716071" w:rsidRPr="00BC0D76" w:rsidRDefault="00716071" w:rsidP="00716071">
      <w:pPr>
        <w:pStyle w:val="CRBodyText"/>
      </w:pPr>
    </w:p>
    <w:p w14:paraId="5DF96B60"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7AD3F857" w14:textId="77777777" w:rsidR="00716071" w:rsidRPr="00BC0D76" w:rsidRDefault="00716071" w:rsidP="00716071">
      <w:pPr>
        <w:pStyle w:val="CRBodyText"/>
      </w:pPr>
    </w:p>
    <w:p w14:paraId="407B70A5" w14:textId="77777777" w:rsidR="004D2163" w:rsidRPr="00BC0D76" w:rsidRDefault="004D2163" w:rsidP="004D2163">
      <w:pPr>
        <w:pStyle w:val="CR1001"/>
      </w:pPr>
      <w:r w:rsidRPr="00BC0D76">
        <w:t>809.3. The Emperor variant uses the following default options.</w:t>
      </w:r>
    </w:p>
    <w:p w14:paraId="30EB25B5" w14:textId="77777777" w:rsidR="00716071" w:rsidRPr="00BC0D76" w:rsidRDefault="00716071" w:rsidP="00716071">
      <w:pPr>
        <w:pStyle w:val="CRBodyText"/>
      </w:pPr>
    </w:p>
    <w:p w14:paraId="5D9A48B3"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48124D39" w14:textId="77777777" w:rsidR="00716071" w:rsidRPr="00BC0D76" w:rsidRDefault="00716071" w:rsidP="00716071">
      <w:pPr>
        <w:pStyle w:val="CRBodyText"/>
      </w:pPr>
    </w:p>
    <w:p w14:paraId="7A0DF2F2" w14:textId="77777777" w:rsidR="004D2163" w:rsidRPr="00BC0D76" w:rsidRDefault="004D2163" w:rsidP="004D2163">
      <w:pPr>
        <w:pStyle w:val="CR1001a"/>
      </w:pPr>
      <w:r w:rsidRPr="00BC0D76">
        <w:t>809.3b Emperor games use the deploy creatures option (see rule 804).</w:t>
      </w:r>
    </w:p>
    <w:p w14:paraId="28925114" w14:textId="77777777" w:rsidR="00716071" w:rsidRPr="00BC0D76" w:rsidRDefault="00716071" w:rsidP="00716071">
      <w:pPr>
        <w:pStyle w:val="CRBodyText"/>
      </w:pPr>
    </w:p>
    <w:p w14:paraId="79E5C692" w14:textId="77777777" w:rsidR="004D2163" w:rsidRPr="00BC0D76" w:rsidRDefault="004D2163" w:rsidP="004D2163">
      <w:pPr>
        <w:pStyle w:val="CR1001a"/>
      </w:pPr>
      <w:r w:rsidRPr="00BC0D76">
        <w:t>809.3c A player can attack only an opponent seated immediately next to him or her.</w:t>
      </w:r>
    </w:p>
    <w:p w14:paraId="7EFFB623"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01294D97" w14:textId="77777777" w:rsidR="00716071" w:rsidRPr="00BC0D76" w:rsidRDefault="00716071" w:rsidP="00716071">
      <w:pPr>
        <w:pStyle w:val="CRBodyText"/>
      </w:pPr>
    </w:p>
    <w:p w14:paraId="6FCC7941" w14:textId="77777777" w:rsidR="004D2163" w:rsidRPr="00BC0D76" w:rsidRDefault="004D2163" w:rsidP="004D2163">
      <w:pPr>
        <w:pStyle w:val="CR1001"/>
      </w:pPr>
      <w:r w:rsidRPr="00BC0D76">
        <w:t>809.4. Randomly determine which emperor goes first. Turn order goes to the players’ left.</w:t>
      </w:r>
    </w:p>
    <w:p w14:paraId="103D4117" w14:textId="77777777" w:rsidR="00716071" w:rsidRPr="00BC0D76" w:rsidRDefault="00716071" w:rsidP="00716071">
      <w:pPr>
        <w:pStyle w:val="CRBodyText"/>
      </w:pPr>
    </w:p>
    <w:p w14:paraId="541B07BE"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6D9AC058" w14:textId="77777777" w:rsidR="00716071" w:rsidRPr="00BC0D76" w:rsidRDefault="00716071" w:rsidP="00716071">
      <w:pPr>
        <w:pStyle w:val="CRBodyText"/>
      </w:pPr>
    </w:p>
    <w:p w14:paraId="516CDCB5" w14:textId="77777777" w:rsidR="004D2163" w:rsidRPr="00BC0D76" w:rsidRDefault="004D2163" w:rsidP="004D2163">
      <w:pPr>
        <w:pStyle w:val="CR1001a"/>
      </w:pPr>
      <w:r w:rsidRPr="00BC0D76">
        <w:t>809.5a A team wins the game if its emperor wins.</w:t>
      </w:r>
    </w:p>
    <w:p w14:paraId="6099212E" w14:textId="77777777" w:rsidR="00716071" w:rsidRPr="00BC0D76" w:rsidRDefault="00716071" w:rsidP="00716071">
      <w:pPr>
        <w:pStyle w:val="CRBodyText"/>
      </w:pPr>
    </w:p>
    <w:p w14:paraId="591C2309" w14:textId="77777777" w:rsidR="004D2163" w:rsidRPr="00BC0D76" w:rsidRDefault="004D2163" w:rsidP="004D2163">
      <w:pPr>
        <w:pStyle w:val="CR1001a"/>
      </w:pPr>
      <w:r w:rsidRPr="00BC0D76">
        <w:t>809.5b A team loses the game if its emperor loses.</w:t>
      </w:r>
    </w:p>
    <w:p w14:paraId="54A532C2" w14:textId="77777777" w:rsidR="00716071" w:rsidRPr="00BC0D76" w:rsidRDefault="00716071" w:rsidP="00716071">
      <w:pPr>
        <w:pStyle w:val="CRBodyText"/>
      </w:pPr>
    </w:p>
    <w:p w14:paraId="666C1250" w14:textId="77777777" w:rsidR="004D2163" w:rsidRPr="00BC0D76" w:rsidRDefault="004D2163" w:rsidP="004D2163">
      <w:pPr>
        <w:pStyle w:val="CR1001a"/>
      </w:pPr>
      <w:r w:rsidRPr="00BC0D76">
        <w:t>809.5c The game is a draw for a team if the game is a draw for its emperor.</w:t>
      </w:r>
    </w:p>
    <w:p w14:paraId="4D230C8C" w14:textId="77777777" w:rsidR="00716071" w:rsidRPr="00BC0D76" w:rsidRDefault="00716071" w:rsidP="00716071">
      <w:pPr>
        <w:pStyle w:val="CRBodyText"/>
      </w:pPr>
    </w:p>
    <w:p w14:paraId="4986FCC4"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18F6BFA6" w14:textId="77777777" w:rsidR="00716071" w:rsidRPr="00BC0D76" w:rsidRDefault="00716071" w:rsidP="00716071">
      <w:pPr>
        <w:pStyle w:val="CRBodyText"/>
      </w:pPr>
    </w:p>
    <w:p w14:paraId="2392B7CD"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4EA1FC4D"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64D1D99E" w14:textId="77777777" w:rsidR="00716071" w:rsidRPr="00BC0D76" w:rsidRDefault="00716071" w:rsidP="00716071">
      <w:pPr>
        <w:pStyle w:val="CRBodyText"/>
      </w:pPr>
    </w:p>
    <w:p w14:paraId="6D252B81"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619660BB" w14:textId="77777777" w:rsidR="00716071" w:rsidRPr="00BC0D76" w:rsidRDefault="00716071" w:rsidP="00716071">
      <w:pPr>
        <w:pStyle w:val="CRBodyText"/>
      </w:pPr>
    </w:p>
    <w:p w14:paraId="775D6452" w14:textId="77777777" w:rsidR="004D2163" w:rsidRPr="00BC0D76" w:rsidRDefault="004D2163" w:rsidP="004D2163">
      <w:pPr>
        <w:pStyle w:val="CR1100"/>
      </w:pPr>
      <w:r w:rsidRPr="00BC0D76">
        <w:t>810. Two-Headed Giant Variant</w:t>
      </w:r>
    </w:p>
    <w:p w14:paraId="6109DA12" w14:textId="77777777" w:rsidR="00716071" w:rsidRPr="00BC0D76" w:rsidRDefault="00716071" w:rsidP="00716071">
      <w:pPr>
        <w:pStyle w:val="CRBodyText"/>
      </w:pPr>
    </w:p>
    <w:p w14:paraId="79E75BE2" w14:textId="77777777" w:rsidR="004D2163" w:rsidRPr="00BC0D76" w:rsidRDefault="004D2163" w:rsidP="004D2163">
      <w:pPr>
        <w:pStyle w:val="CR1001"/>
      </w:pPr>
      <w:r w:rsidRPr="00BC0D76">
        <w:t>810.1. Two-Headed Giant games are played with two teams of two players each.</w:t>
      </w:r>
    </w:p>
    <w:p w14:paraId="55691AA8" w14:textId="77777777" w:rsidR="00716071" w:rsidRPr="00BC0D76" w:rsidRDefault="00716071" w:rsidP="00716071">
      <w:pPr>
        <w:pStyle w:val="CRBodyText"/>
      </w:pPr>
    </w:p>
    <w:p w14:paraId="5A41B726" w14:textId="77777777" w:rsidR="004D2163" w:rsidRPr="00BC0D76" w:rsidRDefault="004D2163" w:rsidP="004D2163">
      <w:pPr>
        <w:pStyle w:val="CR1001"/>
      </w:pPr>
      <w:r w:rsidRPr="00BC0D76">
        <w:t>810.2. The Two-Headed Giant variant uses the shared team turns option. (See rule 805.)</w:t>
      </w:r>
    </w:p>
    <w:p w14:paraId="3CE918CC" w14:textId="77777777" w:rsidR="00716071" w:rsidRPr="00BC0D76" w:rsidRDefault="00716071" w:rsidP="00716071">
      <w:pPr>
        <w:pStyle w:val="CRBodyText"/>
      </w:pPr>
    </w:p>
    <w:p w14:paraId="1C575831" w14:textId="77777777" w:rsidR="004D2163" w:rsidRPr="00BC0D76" w:rsidRDefault="004D2163" w:rsidP="004D2163">
      <w:pPr>
        <w:pStyle w:val="CR1001"/>
      </w:pPr>
      <w:r w:rsidRPr="00BC0D76">
        <w:t>810.3. Each team sits together on one side of the table. Each team decides the order in which its players sit.</w:t>
      </w:r>
    </w:p>
    <w:p w14:paraId="3F01A378" w14:textId="77777777" w:rsidR="00716071" w:rsidRPr="00BC0D76" w:rsidRDefault="00716071" w:rsidP="00716071">
      <w:pPr>
        <w:pStyle w:val="CRBodyText"/>
      </w:pPr>
    </w:p>
    <w:p w14:paraId="5430B70D" w14:textId="77777777" w:rsidR="004D2163" w:rsidRPr="00BC0D76" w:rsidRDefault="004D2163" w:rsidP="004D2163">
      <w:pPr>
        <w:pStyle w:val="CR1001"/>
      </w:pPr>
      <w:r w:rsidRPr="00BC0D76">
        <w:t>810.4. Each team has a shared life total, which starts at 30 life.</w:t>
      </w:r>
    </w:p>
    <w:p w14:paraId="47B9D3DD" w14:textId="77777777" w:rsidR="00716071" w:rsidRPr="00BC0D76" w:rsidRDefault="00716071" w:rsidP="00716071">
      <w:pPr>
        <w:pStyle w:val="CRBodyText"/>
      </w:pPr>
    </w:p>
    <w:p w14:paraId="3FBA27BB"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3704A1A4" w14:textId="77777777" w:rsidR="00716071" w:rsidRPr="00BC0D76" w:rsidRDefault="00716071" w:rsidP="00716071">
      <w:pPr>
        <w:pStyle w:val="CRBodyText"/>
      </w:pPr>
    </w:p>
    <w:p w14:paraId="1978F1F8" w14:textId="77777777" w:rsidR="004D2163" w:rsidRPr="00BC0D76" w:rsidRDefault="004D2163" w:rsidP="004D2163">
      <w:pPr>
        <w:pStyle w:val="CR1001"/>
      </w:pPr>
      <w:r w:rsidRPr="00BC0D76">
        <w:t>810.6. The team who plays first skips the draw step of its first turn.</w:t>
      </w:r>
    </w:p>
    <w:p w14:paraId="5E567CF5" w14:textId="77777777" w:rsidR="00716071" w:rsidRPr="00BC0D76" w:rsidRDefault="00716071" w:rsidP="00716071">
      <w:pPr>
        <w:pStyle w:val="CRBodyText"/>
      </w:pPr>
    </w:p>
    <w:p w14:paraId="7D54A4AC" w14:textId="77777777" w:rsidR="004D2163" w:rsidRPr="00BC0D76" w:rsidRDefault="004D2163" w:rsidP="004D2163">
      <w:pPr>
        <w:pStyle w:val="CR1001"/>
      </w:pPr>
      <w:r w:rsidRPr="00BC0D76">
        <w:t>810.7. The Two-Headed Giant variant uses different combat rules than other multiplayer variants.</w:t>
      </w:r>
    </w:p>
    <w:p w14:paraId="51FFD335" w14:textId="77777777" w:rsidR="00716071" w:rsidRPr="00BC0D76" w:rsidRDefault="00716071" w:rsidP="00716071">
      <w:pPr>
        <w:pStyle w:val="CRBodyText"/>
      </w:pPr>
      <w:bookmarkStart w:id="36" w:name="OLE_LINK20"/>
    </w:p>
    <w:p w14:paraId="784139AB"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2C1DE33A" w14:textId="77777777" w:rsidR="00716071" w:rsidRPr="00BC0D76" w:rsidRDefault="00716071" w:rsidP="00716071">
      <w:pPr>
        <w:pStyle w:val="CRBodyText"/>
      </w:pPr>
    </w:p>
    <w:p w14:paraId="5F0A7316" w14:textId="3C556A2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3C3082FC" w14:textId="77777777" w:rsidR="00716071" w:rsidRPr="00BC0D76" w:rsidRDefault="00716071" w:rsidP="00716071">
      <w:pPr>
        <w:pStyle w:val="CRBodyText"/>
      </w:pPr>
    </w:p>
    <w:p w14:paraId="7A022945"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3FF637C6"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w:t>
      </w:r>
      <w:r w:rsidRPr="00BC0D76">
        <w:lastRenderedPageBreak/>
        <w:t>color without flying can’t attack you.” Creatures of the chosen color without flying can’t attack that player’s team.</w:t>
      </w:r>
    </w:p>
    <w:p w14:paraId="11A2EE35" w14:textId="77777777" w:rsidR="00716071" w:rsidRPr="00BC0D76" w:rsidRDefault="00716071" w:rsidP="00716071">
      <w:pPr>
        <w:pStyle w:val="CRBodyText"/>
      </w:pPr>
    </w:p>
    <w:p w14:paraId="50A5DE7B"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0654EEAD"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32991B55" w14:textId="77777777" w:rsidR="00716071" w:rsidRPr="00BC0D76" w:rsidRDefault="00716071" w:rsidP="00716071">
      <w:pPr>
        <w:pStyle w:val="CRBodyText"/>
      </w:pPr>
    </w:p>
    <w:p w14:paraId="732395DD"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36BA4892" w14:textId="77777777" w:rsidR="00716071" w:rsidRPr="00BC0D76" w:rsidRDefault="00716071" w:rsidP="00716071">
      <w:pPr>
        <w:pStyle w:val="CRBodyText"/>
      </w:pPr>
    </w:p>
    <w:p w14:paraId="28A4B9EA"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237EE7D3" w14:textId="77777777" w:rsidR="00716071" w:rsidRPr="00BC0D76" w:rsidRDefault="00716071" w:rsidP="00716071">
      <w:pPr>
        <w:pStyle w:val="CRBodyText"/>
      </w:pPr>
    </w:p>
    <w:p w14:paraId="226A19F7"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56905AE0" w14:textId="77777777" w:rsidR="00716071" w:rsidRPr="00BC0D76" w:rsidRDefault="00716071" w:rsidP="00716071">
      <w:pPr>
        <w:pStyle w:val="CRBodyText"/>
      </w:pPr>
      <w:bookmarkStart w:id="37" w:name="OLE_LINK12"/>
    </w:p>
    <w:p w14:paraId="6388BFF1"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038743E"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0D03362"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2E500DAB"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7AFB1951" w14:textId="77777777" w:rsidR="00716071" w:rsidRPr="00BC0D76" w:rsidRDefault="00716071" w:rsidP="00716071">
      <w:pPr>
        <w:pStyle w:val="CRBodyText"/>
      </w:pPr>
    </w:p>
    <w:p w14:paraId="57F694A4" w14:textId="77777777" w:rsidR="004D2163" w:rsidRPr="00BC0D76" w:rsidRDefault="004D2163" w:rsidP="004D2163">
      <w:pPr>
        <w:pStyle w:val="CR1001a"/>
      </w:pPr>
      <w:r w:rsidRPr="00BC0D76">
        <w:t>810.8b If a player concedes, his or her team leaves the game immediately. That team loses the game.</w:t>
      </w:r>
    </w:p>
    <w:p w14:paraId="0E071F61" w14:textId="77777777" w:rsidR="00716071" w:rsidRPr="00BC0D76" w:rsidRDefault="00716071" w:rsidP="00716071">
      <w:pPr>
        <w:pStyle w:val="CRBodyText"/>
      </w:pPr>
    </w:p>
    <w:p w14:paraId="0FB0114D" w14:textId="77777777" w:rsidR="004D2163" w:rsidRPr="00BC0D76" w:rsidRDefault="004D2163" w:rsidP="004D2163">
      <w:pPr>
        <w:pStyle w:val="CR1001a"/>
      </w:pPr>
      <w:r w:rsidRPr="00BC0D76">
        <w:t>810.8c If a team’s life total is 0 or less, the team loses the game. (This is a state-based action. See rule 704.)</w:t>
      </w:r>
    </w:p>
    <w:p w14:paraId="424B95E5" w14:textId="77777777" w:rsidR="00716071" w:rsidRPr="00BC0D76" w:rsidRDefault="00716071" w:rsidP="00716071">
      <w:pPr>
        <w:pStyle w:val="CRBodyText"/>
      </w:pPr>
    </w:p>
    <w:p w14:paraId="0BB5AD92" w14:textId="77777777" w:rsidR="004D2163" w:rsidRPr="00BC0D76" w:rsidRDefault="004D2163" w:rsidP="004D2163">
      <w:pPr>
        <w:pStyle w:val="CR1001a"/>
      </w:pPr>
      <w:r w:rsidRPr="00BC0D76">
        <w:t>810.8d If a team has fifteen or more poison counters, that team loses the game. (This is a state-based action. See rule 704.)</w:t>
      </w:r>
    </w:p>
    <w:p w14:paraId="68C23ADF" w14:textId="77777777" w:rsidR="00716071" w:rsidRPr="00BC0D76" w:rsidRDefault="00716071" w:rsidP="00716071">
      <w:pPr>
        <w:pStyle w:val="CRBodyText"/>
      </w:pPr>
    </w:p>
    <w:p w14:paraId="7D203CF8"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58CFE643" w14:textId="77777777"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14:paraId="7E595E31" w14:textId="77777777" w:rsidR="00716071" w:rsidRPr="00BC0D76" w:rsidRDefault="00716071" w:rsidP="00716071">
      <w:pPr>
        <w:pStyle w:val="CRBodyText"/>
      </w:pPr>
    </w:p>
    <w:p w14:paraId="29CD65D1"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47C7C995" w14:textId="77777777" w:rsidR="004D2163" w:rsidRPr="00BC0D76" w:rsidRDefault="004D2163" w:rsidP="004D2163">
      <w:pPr>
        <w:pStyle w:val="CREx1001a"/>
      </w:pPr>
      <w:r w:rsidRPr="00BC0D76">
        <w:rPr>
          <w:b/>
          <w:bCs/>
        </w:rPr>
        <w:lastRenderedPageBreak/>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568D3DFB"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038FB2C2"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7B085ED5" w14:textId="77777777" w:rsidR="00716071" w:rsidRPr="00BC0D76" w:rsidRDefault="00716071" w:rsidP="00716071">
      <w:pPr>
        <w:pStyle w:val="CRBodyText"/>
      </w:pPr>
    </w:p>
    <w:p w14:paraId="5DFB0840"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2AAAF1BB" w14:textId="77777777" w:rsidR="00716071" w:rsidRPr="00BC0D76" w:rsidRDefault="00716071" w:rsidP="00716071">
      <w:pPr>
        <w:pStyle w:val="CRBodyText"/>
      </w:pPr>
    </w:p>
    <w:p w14:paraId="5ECAAFD8"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20C8D92D"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4B33953" w14:textId="77777777" w:rsidR="00716071" w:rsidRPr="00BC0D76" w:rsidRDefault="00716071" w:rsidP="00716071">
      <w:pPr>
        <w:pStyle w:val="CRBodyText"/>
      </w:pPr>
    </w:p>
    <w:p w14:paraId="40DB7EF9"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3FA2DE17" w14:textId="77777777"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Each player’s life total becomes the lowest life total among all players.” Each team chooses one if its members to be affected. The result is that the chosen player on the team that has 13 life loses 6 life, so that team’s life total winds up at 7.</w:t>
      </w:r>
    </w:p>
    <w:p w14:paraId="457F6E31" w14:textId="77777777" w:rsidR="00716071" w:rsidRPr="00BC0D76" w:rsidRDefault="00716071" w:rsidP="00716071">
      <w:pPr>
        <w:pStyle w:val="CRBodyText"/>
      </w:pPr>
    </w:p>
    <w:p w14:paraId="3008D11E"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0B2B11A9" w14:textId="77777777" w:rsidR="00716071" w:rsidRPr="00BC0D76" w:rsidRDefault="00716071" w:rsidP="00716071">
      <w:pPr>
        <w:pStyle w:val="CRBodyText"/>
      </w:pPr>
    </w:p>
    <w:p w14:paraId="27DCA215"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E5132AD" w14:textId="77777777" w:rsidR="00716071" w:rsidRPr="00BC0D76" w:rsidRDefault="00716071" w:rsidP="00716071">
      <w:pPr>
        <w:pStyle w:val="CRBodyText"/>
      </w:pPr>
    </w:p>
    <w:p w14:paraId="58C3DA22" w14:textId="77777777" w:rsidR="004D2163" w:rsidRPr="00BC0D76" w:rsidRDefault="004D2163" w:rsidP="004D2163">
      <w:pPr>
        <w:pStyle w:val="CR1001a"/>
      </w:pPr>
      <w:r w:rsidRPr="00BC0D76">
        <w:t>810.9g If an effect says that a player can’t gain life, no player on that player’s team can gain life.</w:t>
      </w:r>
    </w:p>
    <w:p w14:paraId="0B2070EF" w14:textId="77777777" w:rsidR="00716071" w:rsidRPr="00BC0D76" w:rsidRDefault="00716071" w:rsidP="00716071">
      <w:pPr>
        <w:pStyle w:val="CRBodyText"/>
      </w:pPr>
    </w:p>
    <w:p w14:paraId="0C81E35A"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0175468E" w14:textId="77777777" w:rsidR="00716071" w:rsidRPr="00BC0D76" w:rsidRDefault="00716071" w:rsidP="00716071">
      <w:pPr>
        <w:pStyle w:val="CRBodyText"/>
      </w:pPr>
    </w:p>
    <w:p w14:paraId="6BF2818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1ACE8FF4" w14:textId="77777777" w:rsidR="00716071" w:rsidRPr="00BC0D76" w:rsidRDefault="00716071" w:rsidP="00716071">
      <w:pPr>
        <w:pStyle w:val="CRBodyText"/>
      </w:pPr>
    </w:p>
    <w:p w14:paraId="5819FD49"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p>
    <w:p w14:paraId="65D0EADA" w14:textId="77777777" w:rsidR="00716071" w:rsidRPr="00BC0D76" w:rsidRDefault="00716071" w:rsidP="00716071">
      <w:pPr>
        <w:pStyle w:val="CRBodyText"/>
      </w:pPr>
    </w:p>
    <w:p w14:paraId="19FFC131" w14:textId="77777777" w:rsidR="004D2163" w:rsidRPr="00BC0D76" w:rsidRDefault="004D2163" w:rsidP="004D2163">
      <w:pPr>
        <w:pStyle w:val="CR1001a"/>
      </w:pPr>
      <w:r w:rsidRPr="00BC0D76">
        <w:t>810.10b If an effect says that a player loses poison counters, that player’s team loses that many poison counters.</w:t>
      </w:r>
    </w:p>
    <w:p w14:paraId="0E5173B7" w14:textId="77777777" w:rsidR="00716071" w:rsidRPr="00BC0D76" w:rsidRDefault="00716071" w:rsidP="00716071">
      <w:pPr>
        <w:pStyle w:val="CRBodyText"/>
      </w:pPr>
    </w:p>
    <w:p w14:paraId="26ABADB0" w14:textId="77777777" w:rsidR="004D2163" w:rsidRPr="00BC0D76" w:rsidRDefault="004D2163" w:rsidP="004D2163">
      <w:pPr>
        <w:pStyle w:val="CR1001a"/>
      </w:pPr>
      <w:r w:rsidRPr="00BC0D76">
        <w:t>810.10c If an effect says that a player can’t get poison counters, no player on that player’s team can get poison counters.</w:t>
      </w:r>
    </w:p>
    <w:p w14:paraId="30DC4BB7" w14:textId="77777777" w:rsidR="00716071" w:rsidRPr="00BC0D76" w:rsidRDefault="00716071" w:rsidP="00716071">
      <w:pPr>
        <w:pStyle w:val="CRBodyText"/>
      </w:pPr>
    </w:p>
    <w:p w14:paraId="78B7B5B9" w14:textId="77777777" w:rsidR="004D2163" w:rsidRPr="00BC0D76" w:rsidRDefault="004D2163" w:rsidP="004D2163">
      <w:pPr>
        <w:pStyle w:val="CR1001a"/>
      </w:pPr>
      <w:r w:rsidRPr="00BC0D76">
        <w:t>810.10d A player is “poisoned” if his or her team has one or more poison counters.</w:t>
      </w:r>
    </w:p>
    <w:p w14:paraId="5C11C5C0" w14:textId="77777777" w:rsidR="00716071" w:rsidRPr="00BC0D76" w:rsidRDefault="00716071" w:rsidP="00716071">
      <w:pPr>
        <w:pStyle w:val="CRBodyText"/>
      </w:pPr>
    </w:p>
    <w:p w14:paraId="74FA4565" w14:textId="77777777" w:rsidR="004D2163" w:rsidRPr="00BC0D76" w:rsidRDefault="004D2163" w:rsidP="004D2163">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13BE95F0" w14:textId="77777777" w:rsidR="00194141" w:rsidRPr="00BC0D76" w:rsidRDefault="00194141" w:rsidP="00194141">
      <w:pPr>
        <w:pStyle w:val="CRBodyText"/>
      </w:pPr>
    </w:p>
    <w:p w14:paraId="35FF36BE" w14:textId="77777777" w:rsidR="004D2163" w:rsidRPr="00BC0D76" w:rsidRDefault="004D2163" w:rsidP="004D2163">
      <w:pPr>
        <w:pStyle w:val="CR1100"/>
      </w:pPr>
      <w:r w:rsidRPr="00BC0D76">
        <w:t>811. Alternating Teams Variant</w:t>
      </w:r>
    </w:p>
    <w:p w14:paraId="118AD029" w14:textId="77777777" w:rsidR="00194141" w:rsidRPr="00BC0D76" w:rsidRDefault="00194141" w:rsidP="00194141">
      <w:pPr>
        <w:pStyle w:val="CRBodyText"/>
      </w:pPr>
    </w:p>
    <w:p w14:paraId="316070B7" w14:textId="77777777" w:rsidR="004D2163" w:rsidRPr="00BC0D76" w:rsidRDefault="004D2163" w:rsidP="004D2163">
      <w:pPr>
        <w:pStyle w:val="CR1001"/>
      </w:pPr>
      <w:r w:rsidRPr="00BC0D76">
        <w:t>811.1. Alternating Teams games are played with two or more teams of equal size.</w:t>
      </w:r>
    </w:p>
    <w:p w14:paraId="45D8DFBD" w14:textId="77777777" w:rsidR="00194141" w:rsidRPr="00BC0D76" w:rsidRDefault="00194141" w:rsidP="00194141">
      <w:pPr>
        <w:pStyle w:val="CRBodyText"/>
      </w:pPr>
    </w:p>
    <w:p w14:paraId="77927B7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480A151D" w14:textId="77777777" w:rsidR="00194141" w:rsidRPr="00BC0D76" w:rsidRDefault="00194141" w:rsidP="00194141">
      <w:pPr>
        <w:pStyle w:val="CRBodyText"/>
      </w:pPr>
    </w:p>
    <w:p w14:paraId="5BE1B606" w14:textId="77777777" w:rsidR="004D2163" w:rsidRPr="00BC0D76" w:rsidRDefault="004D2163" w:rsidP="004D2163">
      <w:pPr>
        <w:pStyle w:val="CR1001a"/>
      </w:pPr>
      <w:r w:rsidRPr="00BC0D76">
        <w:t>811.2a The recommended range of influence is 2. See rule 801, “Limited Range of Influence Option.”</w:t>
      </w:r>
    </w:p>
    <w:p w14:paraId="17EF07C7" w14:textId="77777777" w:rsidR="00194141" w:rsidRPr="00BC0D76" w:rsidRDefault="00194141" w:rsidP="00194141">
      <w:pPr>
        <w:pStyle w:val="CRBodyText"/>
      </w:pPr>
    </w:p>
    <w:p w14:paraId="0BEE4E4F"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128874A1" w14:textId="77777777" w:rsidR="00194141" w:rsidRPr="00BC0D76" w:rsidRDefault="00194141" w:rsidP="00194141">
      <w:pPr>
        <w:pStyle w:val="CRBodyText"/>
      </w:pPr>
    </w:p>
    <w:p w14:paraId="194197F8" w14:textId="77777777" w:rsidR="004D2163" w:rsidRPr="00BC0D76" w:rsidRDefault="004D2163" w:rsidP="004D2163">
      <w:pPr>
        <w:pStyle w:val="CR1001a"/>
      </w:pPr>
      <w:r w:rsidRPr="00BC0D76">
        <w:t>811.2c The deploy creatures option isn’t normally used in the Alternating Teams variant.</w:t>
      </w:r>
    </w:p>
    <w:p w14:paraId="3800D216" w14:textId="77777777" w:rsidR="00194141" w:rsidRPr="00BC0D76" w:rsidRDefault="00194141" w:rsidP="00194141">
      <w:pPr>
        <w:pStyle w:val="CRBodyText"/>
      </w:pPr>
    </w:p>
    <w:p w14:paraId="4D140A31"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14D7E912" w14:textId="77777777"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14:paraId="3281C8CB" w14:textId="77777777" w:rsidR="00194141" w:rsidRPr="00BC0D76" w:rsidRDefault="00194141" w:rsidP="00194141">
      <w:pPr>
        <w:pStyle w:val="CRBodyText"/>
      </w:pPr>
    </w:p>
    <w:p w14:paraId="5890195E" w14:textId="77777777" w:rsidR="004D2163" w:rsidRPr="00BC0D76" w:rsidRDefault="004D2163" w:rsidP="004D2163">
      <w:pPr>
        <w:pStyle w:val="CR1001"/>
      </w:pPr>
      <w:r w:rsidRPr="00BC0D76">
        <w:t>811.4. A player can’t attack opponents who aren’t seated next to him or her.</w:t>
      </w:r>
    </w:p>
    <w:p w14:paraId="156082AC" w14:textId="77777777" w:rsidR="00194141" w:rsidRPr="00BC0D76" w:rsidRDefault="00194141" w:rsidP="00194141">
      <w:pPr>
        <w:pStyle w:val="CRBodyText"/>
      </w:pPr>
    </w:p>
    <w:p w14:paraId="08DFAF20"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084E1314" w14:textId="77777777" w:rsidR="004D2163" w:rsidRPr="00BC0D76" w:rsidRDefault="004D2163" w:rsidP="00BD37BC">
      <w:pPr>
        <w:pStyle w:val="CRBodyText"/>
      </w:pPr>
    </w:p>
    <w:p w14:paraId="363E9F70" w14:textId="77777777" w:rsidR="004D2163" w:rsidRPr="00BC0D76" w:rsidRDefault="004D2163" w:rsidP="00B95A30">
      <w:pPr>
        <w:pStyle w:val="CRHeading"/>
      </w:pPr>
      <w:r w:rsidRPr="00BC0D76">
        <w:br w:type="page"/>
      </w:r>
      <w:r w:rsidRPr="00BC0D76">
        <w:lastRenderedPageBreak/>
        <w:t>9. Casual Variants</w:t>
      </w:r>
    </w:p>
    <w:p w14:paraId="1A79EF27" w14:textId="77777777" w:rsidR="00A57325" w:rsidRPr="00BC0D76" w:rsidRDefault="00A57325" w:rsidP="00A57325">
      <w:pPr>
        <w:pStyle w:val="CRBodyText"/>
      </w:pPr>
    </w:p>
    <w:p w14:paraId="4C25F8BE" w14:textId="77777777" w:rsidR="004D2163" w:rsidRPr="00BC0D76" w:rsidRDefault="004D2163" w:rsidP="004D2163">
      <w:pPr>
        <w:pStyle w:val="CR1100"/>
      </w:pPr>
      <w:r w:rsidRPr="00BC0D76">
        <w:t>900. General</w:t>
      </w:r>
    </w:p>
    <w:p w14:paraId="536E5DB2" w14:textId="77777777" w:rsidR="00A57325" w:rsidRPr="00BC0D76" w:rsidRDefault="00A57325" w:rsidP="00A57325">
      <w:pPr>
        <w:pStyle w:val="CRBodyText"/>
      </w:pPr>
    </w:p>
    <w:p w14:paraId="77CB34DB"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52D86A2F" w14:textId="77777777" w:rsidR="00A57325" w:rsidRPr="00BC0D76" w:rsidRDefault="00A57325" w:rsidP="00A57325">
      <w:pPr>
        <w:pStyle w:val="CRBodyText"/>
      </w:pPr>
    </w:p>
    <w:p w14:paraId="26B977B1"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3BD6FF5A" w14:textId="77777777" w:rsidR="00A57325" w:rsidRPr="00BC0D76" w:rsidRDefault="00A57325" w:rsidP="00A57325">
      <w:pPr>
        <w:pStyle w:val="CRBodyText"/>
      </w:pPr>
    </w:p>
    <w:p w14:paraId="6A50D155" w14:textId="77777777" w:rsidR="004D2163" w:rsidRPr="00BC0D76" w:rsidRDefault="004D2163" w:rsidP="004D2163">
      <w:pPr>
        <w:pStyle w:val="CR1100"/>
      </w:pPr>
      <w:r w:rsidRPr="00BC0D76">
        <w:t>901. Planechase</w:t>
      </w:r>
    </w:p>
    <w:p w14:paraId="4C0D6096" w14:textId="77777777" w:rsidR="00A57325" w:rsidRPr="00BC0D76" w:rsidRDefault="00A57325" w:rsidP="00A57325">
      <w:pPr>
        <w:pStyle w:val="CRBodyText"/>
      </w:pPr>
    </w:p>
    <w:p w14:paraId="538FCEF8"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420EEE25" w14:textId="77777777" w:rsidR="00A57325" w:rsidRPr="00BC0D76" w:rsidRDefault="00A57325" w:rsidP="00A57325">
      <w:pPr>
        <w:pStyle w:val="CRBodyText"/>
      </w:pPr>
    </w:p>
    <w:p w14:paraId="6510F1DC"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51D2E219" w14:textId="77777777" w:rsidR="00A57325" w:rsidRPr="00BC0D76" w:rsidRDefault="00A57325" w:rsidP="00A57325">
      <w:pPr>
        <w:pStyle w:val="CRBodyText"/>
      </w:pPr>
    </w:p>
    <w:p w14:paraId="773F6045"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2238BF10" w14:textId="77777777" w:rsidR="00A57325" w:rsidRPr="00BC0D76" w:rsidRDefault="00A57325" w:rsidP="00A57325">
      <w:pPr>
        <w:pStyle w:val="CRBodyText"/>
      </w:pPr>
    </w:p>
    <w:p w14:paraId="73A84930"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3144675" w14:textId="77777777" w:rsidR="00A57325" w:rsidRPr="00BC0D76" w:rsidRDefault="00A57325" w:rsidP="00A57325">
      <w:pPr>
        <w:pStyle w:val="CRBodyText"/>
      </w:pPr>
    </w:p>
    <w:p w14:paraId="73603390"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76068474" w14:textId="77777777" w:rsidR="00A57325" w:rsidRPr="00BC0D76" w:rsidRDefault="00A57325" w:rsidP="00A57325">
      <w:pPr>
        <w:pStyle w:val="CRBodyText"/>
      </w:pPr>
    </w:p>
    <w:p w14:paraId="40929764"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6BDFDB21" w14:textId="77777777" w:rsidR="00A57325" w:rsidRPr="00BC0D76" w:rsidRDefault="00A57325" w:rsidP="00A57325">
      <w:pPr>
        <w:pStyle w:val="CRBodyText"/>
      </w:pPr>
    </w:p>
    <w:p w14:paraId="2899520C"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6E0F7447" w14:textId="77777777" w:rsidR="00A57325" w:rsidRPr="00BC0D76" w:rsidRDefault="00A57325" w:rsidP="00A57325">
      <w:pPr>
        <w:pStyle w:val="CRBodyText"/>
      </w:pPr>
    </w:p>
    <w:p w14:paraId="5C1B8484"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76A68A2A" w14:textId="77777777" w:rsidR="00A57325" w:rsidRPr="00BC0D76" w:rsidRDefault="00A57325" w:rsidP="00A57325">
      <w:pPr>
        <w:pStyle w:val="CRBodyText"/>
      </w:pPr>
    </w:p>
    <w:p w14:paraId="6F61573B"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05E67F19" w14:textId="77777777" w:rsidR="00A57325" w:rsidRPr="00BC0D76" w:rsidRDefault="00A57325" w:rsidP="00A57325">
      <w:pPr>
        <w:pStyle w:val="CRBodyText"/>
      </w:pPr>
    </w:p>
    <w:p w14:paraId="666DAE00"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61ECADEB" w14:textId="77777777" w:rsidR="00A57325" w:rsidRPr="00BC0D76" w:rsidRDefault="00A57325" w:rsidP="00A57325">
      <w:pPr>
        <w:pStyle w:val="CRBodyText"/>
      </w:pPr>
    </w:p>
    <w:p w14:paraId="1355E698"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3F3BAAC" w14:textId="77777777" w:rsidR="00781AAB" w:rsidRPr="00BC0D76" w:rsidRDefault="00781AAB" w:rsidP="00781AAB">
      <w:pPr>
        <w:pStyle w:val="CRBodyText"/>
      </w:pPr>
    </w:p>
    <w:p w14:paraId="6E46C7C2"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7899E148" w14:textId="77777777" w:rsidR="00781AAB" w:rsidRPr="00BC0D76" w:rsidRDefault="00781AAB" w:rsidP="00781AAB">
      <w:pPr>
        <w:pStyle w:val="CRBodyText"/>
      </w:pPr>
    </w:p>
    <w:p w14:paraId="02D30500"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784D274E" w14:textId="77777777" w:rsidR="00781AAB" w:rsidRPr="00BC0D76" w:rsidRDefault="00781AAB" w:rsidP="00781AAB">
      <w:pPr>
        <w:pStyle w:val="CRBodyText"/>
      </w:pPr>
    </w:p>
    <w:p w14:paraId="0EB6AD9C"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42E9DED6" w14:textId="77777777" w:rsidR="00781AAB" w:rsidRPr="00BC0D76" w:rsidRDefault="00781AAB" w:rsidP="00781AAB">
      <w:pPr>
        <w:pStyle w:val="CRBodyText"/>
      </w:pPr>
    </w:p>
    <w:p w14:paraId="51D38AE3" w14:textId="77777777" w:rsidR="004D2163" w:rsidRPr="00BC0D76" w:rsidRDefault="004D2163" w:rsidP="004D2163">
      <w:pPr>
        <w:pStyle w:val="CR1001"/>
      </w:pPr>
      <w:r w:rsidRPr="00BC0D76">
        <w:t>901.</w:t>
      </w:r>
      <w:r>
        <w:t>10</w:t>
      </w:r>
      <w:r w:rsidRPr="00BC0D76">
        <w:t xml:space="preserve">. When a player leaves the game, all objects owned by that player 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r>
        <w:t xml:space="preserve"> </w:t>
      </w:r>
    </w:p>
    <w:p w14:paraId="21168931" w14:textId="77777777" w:rsidR="00781AAB" w:rsidRPr="00BC0D76" w:rsidRDefault="00781AAB" w:rsidP="00781AAB">
      <w:pPr>
        <w:pStyle w:val="CRBodyText"/>
      </w:pPr>
    </w:p>
    <w:p w14:paraId="543A28EB" w14:textId="77777777" w:rsidR="004D2163" w:rsidRPr="00BC0D76" w:rsidRDefault="004D2163" w:rsidP="004D2163">
      <w:pPr>
        <w:pStyle w:val="CR1001a"/>
      </w:pPr>
      <w:r w:rsidRPr="00BC0D76">
        <w:t>901.</w:t>
      </w:r>
      <w:r>
        <w:t>10</w:t>
      </w:r>
      <w:r w:rsidRPr="00BC0D76">
        <w:t>a If a plane leaves the game while a “planeswalking ability” is on the stack, that ability ceases to exist.</w:t>
      </w:r>
    </w:p>
    <w:p w14:paraId="47F2CDAC" w14:textId="77777777" w:rsidR="00781AAB" w:rsidRPr="00BC0D76" w:rsidRDefault="00781AAB" w:rsidP="00781AAB">
      <w:pPr>
        <w:pStyle w:val="CRBodyText"/>
      </w:pPr>
    </w:p>
    <w:p w14:paraId="081CF477"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48C9211E" w14:textId="77777777" w:rsidR="00781AAB" w:rsidRPr="00BC0D76" w:rsidRDefault="00781AAB" w:rsidP="00781AAB">
      <w:pPr>
        <w:pStyle w:val="CRBodyText"/>
      </w:pPr>
    </w:p>
    <w:p w14:paraId="474C3911"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 Abilities may also instruct a player to planeswalk.</w:t>
      </w:r>
    </w:p>
    <w:p w14:paraId="6708495F" w14:textId="77777777" w:rsidR="00781AAB" w:rsidRPr="00BC0D76" w:rsidRDefault="00781AAB" w:rsidP="00781AAB">
      <w:pPr>
        <w:pStyle w:val="CRBodyText"/>
      </w:pPr>
    </w:p>
    <w:p w14:paraId="7EBD50E2"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1B1C79FC" w14:textId="77777777" w:rsidR="000A692D" w:rsidRPr="00BC0D76" w:rsidRDefault="000A692D" w:rsidP="000A692D">
      <w:pPr>
        <w:pStyle w:val="CRBodyText"/>
      </w:pPr>
    </w:p>
    <w:p w14:paraId="662BBF10" w14:textId="77777777" w:rsidR="004D2163" w:rsidRDefault="004D2163" w:rsidP="004D2163">
      <w:pPr>
        <w:pStyle w:val="CR1001a"/>
      </w:pPr>
      <w:r>
        <w:t xml:space="preserve">901.11c If a player planeswalks when there is more than one face-up plane card, that player planeswalks away from all such planes. </w:t>
      </w:r>
    </w:p>
    <w:p w14:paraId="357D185D" w14:textId="77777777" w:rsidR="000A692D" w:rsidRPr="00BC0D76" w:rsidRDefault="000A692D" w:rsidP="000A692D">
      <w:pPr>
        <w:pStyle w:val="CRBodyText"/>
      </w:pPr>
    </w:p>
    <w:p w14:paraId="3DFA5211"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98CFF52" w14:textId="77777777" w:rsidR="000A692D" w:rsidRPr="00BC0D76" w:rsidRDefault="000A692D" w:rsidP="000A692D">
      <w:pPr>
        <w:pStyle w:val="CRBodyText"/>
      </w:pPr>
    </w:p>
    <w:p w14:paraId="5C9095A3" w14:textId="77777777" w:rsidR="004D2163" w:rsidRPr="00BC0D76" w:rsidRDefault="004D2163" w:rsidP="004D2163">
      <w:pPr>
        <w:pStyle w:val="CR1001a"/>
      </w:pPr>
      <w:r w:rsidRPr="00BC0D76">
        <w:t>901.1</w:t>
      </w:r>
      <w:r>
        <w:t>2</w:t>
      </w:r>
      <w:r w:rsidRPr="00BC0D76">
        <w:t>a Each player has his or her own planar deck.</w:t>
      </w:r>
    </w:p>
    <w:p w14:paraId="6C2729D7" w14:textId="77777777" w:rsidR="000A692D" w:rsidRPr="00BC0D76" w:rsidRDefault="000A692D" w:rsidP="000A692D">
      <w:pPr>
        <w:pStyle w:val="CRBodyText"/>
      </w:pPr>
    </w:p>
    <w:p w14:paraId="16B8121D"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612BE619" w14:textId="77777777" w:rsidR="000A692D" w:rsidRPr="00BC0D76" w:rsidRDefault="000A692D" w:rsidP="000A692D">
      <w:pPr>
        <w:pStyle w:val="CRBodyText"/>
      </w:pPr>
    </w:p>
    <w:p w14:paraId="246EC4E4" w14:textId="77777777" w:rsidR="004D2163" w:rsidRPr="00BC0D76" w:rsidRDefault="004D2163" w:rsidP="004D2163">
      <w:pPr>
        <w:pStyle w:val="CR1001a"/>
      </w:pPr>
      <w:r w:rsidRPr="00BC0D76">
        <w:lastRenderedPageBreak/>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37A10506" w14:textId="77777777" w:rsidR="000A692D" w:rsidRPr="00BC0D76" w:rsidRDefault="000A692D" w:rsidP="000A692D">
      <w:pPr>
        <w:pStyle w:val="CRBodyText"/>
      </w:pPr>
    </w:p>
    <w:p w14:paraId="0EBEE080"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374A858E" w14:textId="77777777" w:rsidR="000A692D" w:rsidRPr="00BC0D76" w:rsidRDefault="000A692D" w:rsidP="000A692D">
      <w:pPr>
        <w:pStyle w:val="CRBodyText"/>
      </w:pPr>
    </w:p>
    <w:p w14:paraId="52E0692B"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0F27246" w14:textId="77777777" w:rsidR="000A692D" w:rsidRPr="00BC0D76" w:rsidRDefault="000A692D" w:rsidP="000A692D">
      <w:pPr>
        <w:pStyle w:val="CRBodyText"/>
      </w:pPr>
    </w:p>
    <w:p w14:paraId="67A371E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3016D188" w14:textId="77777777" w:rsidR="000A692D" w:rsidRPr="00BC0D76" w:rsidRDefault="000A692D" w:rsidP="000A692D">
      <w:pPr>
        <w:pStyle w:val="CRBodyText"/>
      </w:pPr>
    </w:p>
    <w:p w14:paraId="4BDEDDF6"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767109AC" w14:textId="77777777" w:rsidR="000A692D" w:rsidRPr="00BC0D76" w:rsidRDefault="000A692D" w:rsidP="000A692D">
      <w:pPr>
        <w:pStyle w:val="CRBodyText"/>
      </w:pPr>
    </w:p>
    <w:p w14:paraId="5ABDAB12"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70DDD4BB" w14:textId="77777777" w:rsidR="002D1A98" w:rsidRPr="00BC0D76" w:rsidRDefault="002D1A98" w:rsidP="002D1A98">
      <w:pPr>
        <w:pStyle w:val="CRBodyText"/>
      </w:pPr>
    </w:p>
    <w:p w14:paraId="1E0BE7DD" w14:textId="77777777" w:rsidR="004D2163" w:rsidRPr="00BC0D76" w:rsidRDefault="004D2163" w:rsidP="004D2163">
      <w:pPr>
        <w:pStyle w:val="CR1001"/>
      </w:pPr>
      <w:r w:rsidRPr="00BC0D76">
        <w:t>901.1</w:t>
      </w:r>
      <w:r>
        <w:t>5</w:t>
      </w:r>
      <w:r w:rsidRPr="00BC0D76">
        <w:t>. Single Planar Deck Option</w:t>
      </w:r>
    </w:p>
    <w:p w14:paraId="7D3C012B" w14:textId="77777777" w:rsidR="002D1A98" w:rsidRPr="00BC0D76" w:rsidRDefault="002D1A98" w:rsidP="002D1A98">
      <w:pPr>
        <w:pStyle w:val="CRBodyText"/>
      </w:pPr>
    </w:p>
    <w:p w14:paraId="041C9AF8"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09370498" w14:textId="77777777" w:rsidR="002D1A98" w:rsidRPr="00BC0D76" w:rsidRDefault="002D1A98" w:rsidP="002D1A98">
      <w:pPr>
        <w:pStyle w:val="CRBodyText"/>
      </w:pPr>
    </w:p>
    <w:p w14:paraId="21D2FE9A"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34C9D52" w14:textId="77777777" w:rsidR="002D1A98" w:rsidRPr="00BC0D76" w:rsidRDefault="002D1A98" w:rsidP="002D1A98">
      <w:pPr>
        <w:pStyle w:val="CRBodyText"/>
      </w:pPr>
    </w:p>
    <w:p w14:paraId="1D4B949B"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1EB7FC09" w14:textId="77777777" w:rsidR="002D1A98" w:rsidRPr="00BC0D76" w:rsidRDefault="002D1A98" w:rsidP="002D1A98">
      <w:pPr>
        <w:pStyle w:val="CRBodyText"/>
      </w:pPr>
    </w:p>
    <w:p w14:paraId="085CB707" w14:textId="77777777" w:rsidR="004D2163" w:rsidRPr="00BC0D76" w:rsidRDefault="004D2163" w:rsidP="004D2163">
      <w:pPr>
        <w:pStyle w:val="CR1100"/>
      </w:pPr>
      <w:r w:rsidRPr="00BC0D76">
        <w:t>902. Vanguard</w:t>
      </w:r>
    </w:p>
    <w:p w14:paraId="370D5E2F" w14:textId="77777777" w:rsidR="009A567A" w:rsidRPr="00BC0D76" w:rsidRDefault="009A567A" w:rsidP="009A567A">
      <w:pPr>
        <w:pStyle w:val="CRBodyText"/>
      </w:pPr>
    </w:p>
    <w:p w14:paraId="05B54907"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16E30D2A" w14:textId="77777777" w:rsidR="009A567A" w:rsidRPr="00BC0D76" w:rsidRDefault="009A567A" w:rsidP="009A567A">
      <w:pPr>
        <w:pStyle w:val="CRBodyText"/>
      </w:pPr>
    </w:p>
    <w:p w14:paraId="433A9D51" w14:textId="77777777" w:rsidR="004D2163" w:rsidRPr="00BC0D76" w:rsidRDefault="004D2163" w:rsidP="004D2163">
      <w:pPr>
        <w:pStyle w:val="CR1001"/>
      </w:pPr>
      <w:r w:rsidRPr="00BC0D76">
        <w:t>902.2. A Vanguard game may be a two-player game or a multiplayer game.</w:t>
      </w:r>
    </w:p>
    <w:p w14:paraId="02F2A842" w14:textId="77777777" w:rsidR="009A567A" w:rsidRPr="00BC0D76" w:rsidRDefault="009A567A" w:rsidP="009A567A">
      <w:pPr>
        <w:pStyle w:val="CRBodyText"/>
      </w:pPr>
    </w:p>
    <w:p w14:paraId="58E104CF"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1F7CC0CD" w14:textId="77777777" w:rsidR="009A567A" w:rsidRPr="00BC0D76" w:rsidRDefault="009A567A" w:rsidP="009A567A">
      <w:pPr>
        <w:pStyle w:val="CRBodyText"/>
      </w:pPr>
    </w:p>
    <w:p w14:paraId="617EFAE4" w14:textId="77777777" w:rsidR="004D2163" w:rsidRPr="00BC0D76" w:rsidRDefault="004D2163" w:rsidP="004D2163">
      <w:pPr>
        <w:pStyle w:val="CR1001"/>
      </w:pPr>
      <w:r w:rsidRPr="00BC0D76">
        <w:t>902.4. Each player’s starting life total is 20, as modified by the life modifier of his or her vanguard card.</w:t>
      </w:r>
    </w:p>
    <w:p w14:paraId="5F6BDBE9" w14:textId="77777777" w:rsidR="004D2163" w:rsidRPr="00BC0D76" w:rsidRDefault="004D2163" w:rsidP="004D2163">
      <w:pPr>
        <w:pStyle w:val="CREx1001"/>
      </w:pPr>
      <w:r w:rsidRPr="00BC0D76">
        <w:rPr>
          <w:b/>
        </w:rPr>
        <w:t>Example:</w:t>
      </w:r>
      <w:r w:rsidRPr="00BC0D76">
        <w:t xml:space="preserve"> The life modifier of a player’s vanguard card is -3. That player starts the game with 17 life.</w:t>
      </w:r>
    </w:p>
    <w:p w14:paraId="0FFD4953" w14:textId="77777777" w:rsidR="009A567A" w:rsidRPr="00BC0D76" w:rsidRDefault="009A567A" w:rsidP="009A567A">
      <w:pPr>
        <w:pStyle w:val="CRBodyText"/>
      </w:pPr>
    </w:p>
    <w:p w14:paraId="06D24C7C" w14:textId="77777777" w:rsidR="004D2163" w:rsidRPr="00BC0D76" w:rsidRDefault="004D2163" w:rsidP="004D2163">
      <w:pPr>
        <w:pStyle w:val="CR1001"/>
      </w:pPr>
      <w:r w:rsidRPr="00BC0D76">
        <w:lastRenderedPageBreak/>
        <w:t>902.5. Each player draws a hand of seven cards, as modified by the hand modifier of his or her vanguard card.</w:t>
      </w:r>
    </w:p>
    <w:p w14:paraId="31B31754" w14:textId="77777777" w:rsidR="009A567A" w:rsidRPr="00BC0D76" w:rsidRDefault="009A567A" w:rsidP="009A567A">
      <w:pPr>
        <w:pStyle w:val="CRBodyText"/>
      </w:pPr>
    </w:p>
    <w:p w14:paraId="6D984121"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050790C5"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3E92C61C" w14:textId="77777777" w:rsidR="009A567A" w:rsidRPr="00BC0D76" w:rsidRDefault="009A567A" w:rsidP="009A567A">
      <w:pPr>
        <w:pStyle w:val="CRBodyText"/>
      </w:pPr>
    </w:p>
    <w:p w14:paraId="33D0D70D" w14:textId="77777777" w:rsidR="004D2163" w:rsidRPr="00BC0D76" w:rsidRDefault="004D2163" w:rsidP="004D2163">
      <w:pPr>
        <w:pStyle w:val="CR1001a"/>
      </w:pPr>
      <w:r w:rsidRPr="00BC0D76">
        <w:t>902.5b A player’s maximum hand size is seven, as modified by the hand modifier of his or her vanguard card.</w:t>
      </w:r>
    </w:p>
    <w:p w14:paraId="6DD6E3D0"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1FC6FCC9" w14:textId="77777777" w:rsidR="009A567A" w:rsidRPr="00BC0D76" w:rsidRDefault="009A567A" w:rsidP="009A567A">
      <w:pPr>
        <w:pStyle w:val="CRBodyText"/>
      </w:pPr>
    </w:p>
    <w:p w14:paraId="4734FE67"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2FDC71FA" w14:textId="77777777" w:rsidR="009A567A" w:rsidRPr="00BC0D76" w:rsidRDefault="009A567A" w:rsidP="009A567A">
      <w:pPr>
        <w:pStyle w:val="CRBodyText"/>
      </w:pPr>
    </w:p>
    <w:p w14:paraId="32883AD0"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1D6E760A" w14:textId="77777777" w:rsidR="009A567A" w:rsidRPr="00BC0D76" w:rsidRDefault="009A567A" w:rsidP="009A567A">
      <w:pPr>
        <w:pStyle w:val="CRBodyText"/>
      </w:pPr>
    </w:p>
    <w:p w14:paraId="05B71D97" w14:textId="77777777" w:rsidR="004D2163" w:rsidRPr="00BC0D76" w:rsidRDefault="004D2163" w:rsidP="004D2163">
      <w:pPr>
        <w:pStyle w:val="CR1100"/>
      </w:pPr>
      <w:r w:rsidRPr="00BC0D76">
        <w:t>903. Commander</w:t>
      </w:r>
    </w:p>
    <w:p w14:paraId="68A85915" w14:textId="77777777" w:rsidR="009A567A" w:rsidRPr="00BC0D76" w:rsidRDefault="009A567A" w:rsidP="009A567A">
      <w:pPr>
        <w:pStyle w:val="CRBodyText"/>
      </w:pPr>
    </w:p>
    <w:p w14:paraId="047F0419"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Pr="00BC0D76">
          <w:rPr>
            <w:rStyle w:val="Hyperlink"/>
            <w:b/>
          </w:rPr>
          <w:t>http://mtgcommander.net</w:t>
        </w:r>
      </w:hyperlink>
      <w:r w:rsidRPr="00BC0D76">
        <w:t xml:space="preserve">. The Commander variant uses all the normal rules for a </w:t>
      </w:r>
      <w:r w:rsidRPr="00BC0D76">
        <w:rPr>
          <w:b/>
        </w:rPr>
        <w:t>Magic</w:t>
      </w:r>
      <w:r w:rsidRPr="00BC0D76">
        <w:t xml:space="preserve"> game, with the following additions.</w:t>
      </w:r>
    </w:p>
    <w:p w14:paraId="7468844C" w14:textId="77777777" w:rsidR="009A567A" w:rsidRPr="00BC0D76" w:rsidRDefault="009A567A" w:rsidP="009A567A">
      <w:pPr>
        <w:pStyle w:val="CRBodyText"/>
      </w:pPr>
    </w:p>
    <w:p w14:paraId="2D0E9298"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093C968E" w14:textId="77777777" w:rsidR="009A567A" w:rsidRPr="00BC0D76" w:rsidRDefault="009A567A" w:rsidP="009A567A">
      <w:pPr>
        <w:pStyle w:val="CRBodyText"/>
      </w:pPr>
    </w:p>
    <w:p w14:paraId="4E77EEC5"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6A0FE690" w14:textId="77777777"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77D38906" w14:textId="77777777" w:rsidR="009A567A" w:rsidRPr="00BC0D76" w:rsidRDefault="009A567A" w:rsidP="009A567A">
      <w:pPr>
        <w:pStyle w:val="CRBodyText"/>
      </w:pPr>
    </w:p>
    <w:p w14:paraId="32659C7E"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7F316536" w14:textId="77777777"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14:paraId="7EB81A3D" w14:textId="77777777" w:rsidR="009A567A" w:rsidRPr="00BC0D76" w:rsidRDefault="009A567A" w:rsidP="009A567A">
      <w:pPr>
        <w:pStyle w:val="CRBodyText"/>
      </w:pPr>
    </w:p>
    <w:p w14:paraId="437393CB" w14:textId="77777777" w:rsidR="004D2163" w:rsidRPr="00BC0D76" w:rsidRDefault="004D2163" w:rsidP="004D2163">
      <w:pPr>
        <w:pStyle w:val="CR1001a"/>
      </w:pPr>
      <w:r w:rsidRPr="00BC0D76">
        <w:t>903.4a Color identity is established before the game begins.</w:t>
      </w:r>
    </w:p>
    <w:p w14:paraId="3EB69D2A" w14:textId="77777777" w:rsidR="009A567A" w:rsidRPr="00BC0D76" w:rsidRDefault="009A567A" w:rsidP="009A567A">
      <w:pPr>
        <w:pStyle w:val="CRBodyText"/>
      </w:pPr>
    </w:p>
    <w:p w14:paraId="5AEBF8D9" w14:textId="77777777" w:rsidR="004D2163" w:rsidRPr="00BC0D76" w:rsidRDefault="004D2163" w:rsidP="004D2163">
      <w:pPr>
        <w:pStyle w:val="CR1001a"/>
      </w:pPr>
      <w:r w:rsidRPr="00BC0D76">
        <w:t>903.4b Reminder text is ignored when determining a card’s color identity. See rule 207.2.</w:t>
      </w:r>
    </w:p>
    <w:p w14:paraId="0676373B" w14:textId="77777777" w:rsidR="003C5FEA" w:rsidRPr="00BC0D76" w:rsidRDefault="003C5FEA" w:rsidP="003C5FEA">
      <w:pPr>
        <w:pStyle w:val="CRBodyText"/>
      </w:pPr>
    </w:p>
    <w:p w14:paraId="5710605F" w14:textId="77777777" w:rsidR="004D2163" w:rsidRPr="00BC0D76" w:rsidRDefault="004D2163" w:rsidP="004D2163">
      <w:pPr>
        <w:pStyle w:val="CR1001a"/>
      </w:pPr>
      <w:r w:rsidRPr="00BC0D76">
        <w:t>903.4c The back face of a double-faced card (see rule 711) is included when determining a card’s color identity.</w:t>
      </w:r>
    </w:p>
    <w:p w14:paraId="2A4E088F"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00318697" w14:textId="77777777" w:rsidR="003C5FEA" w:rsidRPr="00BC0D76" w:rsidRDefault="003C5FEA" w:rsidP="003C5FEA">
      <w:pPr>
        <w:pStyle w:val="CRBodyText"/>
      </w:pPr>
    </w:p>
    <w:p w14:paraId="57E7EEF8" w14:textId="77777777" w:rsidR="004D2163" w:rsidRPr="00BC0D76" w:rsidRDefault="004D2163" w:rsidP="004D2163">
      <w:pPr>
        <w:pStyle w:val="CR1001"/>
      </w:pPr>
      <w:r w:rsidRPr="00BC0D76">
        <w:t>903.5. Each Commander deck is subject to the following deck construction rules.</w:t>
      </w:r>
    </w:p>
    <w:p w14:paraId="62E46ED5" w14:textId="77777777" w:rsidR="003C5FEA" w:rsidRPr="00BC0D76" w:rsidRDefault="003C5FEA" w:rsidP="003C5FEA">
      <w:pPr>
        <w:pStyle w:val="CRBodyText"/>
      </w:pPr>
    </w:p>
    <w:p w14:paraId="3B0512D7" w14:textId="77777777" w:rsidR="004D2163" w:rsidRPr="00BC0D76" w:rsidRDefault="004D2163" w:rsidP="004D2163">
      <w:pPr>
        <w:pStyle w:val="CR1001a"/>
      </w:pPr>
      <w:r w:rsidRPr="00BC0D76">
        <w:t>903.5a Each deck must contain exactly 100 cards, including its commander.</w:t>
      </w:r>
    </w:p>
    <w:p w14:paraId="0704EC28" w14:textId="77777777" w:rsidR="003C5FEA" w:rsidRPr="00BC0D76" w:rsidRDefault="003C5FEA" w:rsidP="003C5FEA">
      <w:pPr>
        <w:pStyle w:val="CRBodyText"/>
      </w:pPr>
    </w:p>
    <w:p w14:paraId="2F135C4F" w14:textId="77777777" w:rsidR="004D2163" w:rsidRPr="00BC0D76" w:rsidRDefault="004D2163" w:rsidP="004D2163">
      <w:pPr>
        <w:pStyle w:val="CR1001a"/>
      </w:pPr>
      <w:r w:rsidRPr="00BC0D76">
        <w:t>903.5b Other than basic lands, each card in a Commander deck must have a different English name.</w:t>
      </w:r>
    </w:p>
    <w:p w14:paraId="707CC15A" w14:textId="77777777" w:rsidR="003C5FEA" w:rsidRPr="00BC0D76" w:rsidRDefault="003C5FEA" w:rsidP="003C5FEA">
      <w:pPr>
        <w:pStyle w:val="CRBodyText"/>
      </w:pPr>
    </w:p>
    <w:p w14:paraId="02FF644F"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1AB7D4E3"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D127E65" w14:textId="77777777" w:rsidR="003C5FEA" w:rsidRPr="00BC0D76" w:rsidRDefault="003C5FEA" w:rsidP="003C5FEA">
      <w:pPr>
        <w:pStyle w:val="CRBodyText"/>
      </w:pPr>
    </w:p>
    <w:p w14:paraId="49B103C4"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26EA59A3"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4987EDB0" w14:textId="77777777" w:rsidR="003C5FEA" w:rsidRPr="00BC0D76" w:rsidRDefault="003C5FEA" w:rsidP="003C5FEA">
      <w:pPr>
        <w:pStyle w:val="CRBodyText"/>
      </w:pPr>
    </w:p>
    <w:p w14:paraId="734F7683"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7EB662A8" w14:textId="77777777" w:rsidR="003C5FEA" w:rsidRPr="00BC0D76" w:rsidRDefault="003C5FEA" w:rsidP="003C5FEA">
      <w:pPr>
        <w:pStyle w:val="CRBodyText"/>
      </w:pPr>
    </w:p>
    <w:p w14:paraId="0B1FC3EA"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35F3D28C" w14:textId="77777777" w:rsidR="003C5FEA" w:rsidRPr="00BC0D76" w:rsidRDefault="003C5FEA" w:rsidP="003C5FEA">
      <w:pPr>
        <w:pStyle w:val="CRBodyText"/>
      </w:pPr>
      <w:bookmarkStart w:id="38" w:name="OLE_LINK8"/>
      <w:bookmarkStart w:id="39" w:name="OLE_LINK17"/>
    </w:p>
    <w:p w14:paraId="3DD4DD17"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8"/>
    <w:bookmarkEnd w:id="39"/>
    <w:p w14:paraId="23CCE4E7" w14:textId="77777777" w:rsidR="003C5FEA" w:rsidRPr="00BC0D76" w:rsidRDefault="003C5FEA" w:rsidP="003C5FEA">
      <w:pPr>
        <w:pStyle w:val="CRBodyText"/>
      </w:pPr>
    </w:p>
    <w:p w14:paraId="72364976"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685F1C48" w14:textId="77777777" w:rsidR="003C5FEA" w:rsidRPr="00BC0D76" w:rsidRDefault="003C5FEA" w:rsidP="003C5FEA">
      <w:pPr>
        <w:pStyle w:val="CRBodyText"/>
      </w:pPr>
    </w:p>
    <w:p w14:paraId="39ED1149" w14:textId="77777777" w:rsidR="004D2163" w:rsidRPr="00BC0D76" w:rsidRDefault="004D2163" w:rsidP="004D2163">
      <w:pPr>
        <w:pStyle w:val="CR1001"/>
      </w:pPr>
      <w:r w:rsidRPr="00BC0D76">
        <w:t>903.10. A player may cast a commander he or she owns from the command zone. Doing so costs that player an additional {2} for each previous time he or she cast that commander from the command zone that game.</w:t>
      </w:r>
    </w:p>
    <w:p w14:paraId="56F74D58" w14:textId="77777777" w:rsidR="003C5FEA" w:rsidRPr="00BC0D76" w:rsidRDefault="003C5FEA" w:rsidP="003C5FEA">
      <w:pPr>
        <w:pStyle w:val="CRBodyText"/>
      </w:pPr>
    </w:p>
    <w:p w14:paraId="290E85BE"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7AB398BC" w14:textId="77777777" w:rsidR="003C5FEA" w:rsidRPr="00BC0D76" w:rsidRDefault="003C5FEA" w:rsidP="003C5FEA">
      <w:pPr>
        <w:pStyle w:val="CRBodyText"/>
      </w:pPr>
    </w:p>
    <w:p w14:paraId="4AE007DD" w14:textId="77777777" w:rsidR="004D2163" w:rsidRPr="00BC0D76" w:rsidRDefault="004D2163" w:rsidP="004D2163">
      <w:pPr>
        <w:pStyle w:val="CR1001"/>
      </w:pPr>
      <w:r w:rsidRPr="00BC0D76">
        <w:t>903.12. If a commander would be put into the exile zone from anywhere, its owner may put it into the command zone instead.</w:t>
      </w:r>
    </w:p>
    <w:p w14:paraId="5EC3056A" w14:textId="77777777" w:rsidR="003C5FEA" w:rsidRPr="00BC0D76" w:rsidRDefault="003C5FEA" w:rsidP="003C5FEA">
      <w:pPr>
        <w:pStyle w:val="CRBodyText"/>
      </w:pPr>
    </w:p>
    <w:p w14:paraId="3426E580"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775C4F06" w14:textId="77777777" w:rsidR="006F6C2A" w:rsidRPr="00BC0D76" w:rsidRDefault="006F6C2A" w:rsidP="006F6C2A">
      <w:pPr>
        <w:pStyle w:val="CRBodyText"/>
      </w:pPr>
    </w:p>
    <w:p w14:paraId="375D2042"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607B5AEE" w14:textId="77777777" w:rsidR="006F6C2A" w:rsidRPr="00BC0D76" w:rsidRDefault="006F6C2A" w:rsidP="006F6C2A">
      <w:pPr>
        <w:pStyle w:val="CRBodyText"/>
      </w:pPr>
    </w:p>
    <w:p w14:paraId="6A521712"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6A4C01D3" w14:textId="77777777" w:rsidR="004D2163" w:rsidRPr="00BC0D76" w:rsidRDefault="004D2163" w:rsidP="00BD37BC">
      <w:pPr>
        <w:pStyle w:val="CRBodyText"/>
      </w:pPr>
    </w:p>
    <w:p w14:paraId="00EEF843" w14:textId="77777777" w:rsidR="004D2163" w:rsidRPr="00BC0D76" w:rsidRDefault="004D2163" w:rsidP="004D2163">
      <w:pPr>
        <w:pStyle w:val="CR1100"/>
      </w:pPr>
      <w:r w:rsidRPr="00BC0D76">
        <w:t>904. Archenemy</w:t>
      </w:r>
    </w:p>
    <w:p w14:paraId="2D9C30EA" w14:textId="77777777" w:rsidR="00E75C79" w:rsidRPr="00BC0D76" w:rsidRDefault="00E75C79" w:rsidP="00E75C79">
      <w:pPr>
        <w:pStyle w:val="CRBodyText"/>
      </w:pPr>
    </w:p>
    <w:p w14:paraId="039A2014"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400F7F87" w14:textId="77777777" w:rsidR="00E75C79" w:rsidRPr="00BC0D76" w:rsidRDefault="00E75C79" w:rsidP="00E75C79">
      <w:pPr>
        <w:pStyle w:val="CRBodyText"/>
      </w:pPr>
    </w:p>
    <w:p w14:paraId="3F3473FE"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16E09060" w14:textId="77777777" w:rsidR="00E75C79" w:rsidRPr="00BC0D76" w:rsidRDefault="00E75C79" w:rsidP="00E75C79">
      <w:pPr>
        <w:pStyle w:val="CRBodyText"/>
      </w:pPr>
    </w:p>
    <w:p w14:paraId="314A783E" w14:textId="77777777" w:rsidR="004D2163" w:rsidRPr="00BC0D76" w:rsidRDefault="004D2163" w:rsidP="004D2163">
      <w:pPr>
        <w:pStyle w:val="CR1001a"/>
      </w:pPr>
      <w:r w:rsidRPr="00BC0D76">
        <w:t>904.2a One of the teams consists of exactly one player, who is designated the archenemy.</w:t>
      </w:r>
    </w:p>
    <w:p w14:paraId="6BA0E791" w14:textId="77777777" w:rsidR="00E75C79" w:rsidRPr="00BC0D76" w:rsidRDefault="00E75C79" w:rsidP="00E75C79">
      <w:pPr>
        <w:pStyle w:val="CRBodyText"/>
      </w:pPr>
    </w:p>
    <w:p w14:paraId="70ADD78B" w14:textId="77777777" w:rsidR="004D2163" w:rsidRPr="00BC0D76" w:rsidRDefault="004D2163" w:rsidP="004D2163">
      <w:pPr>
        <w:pStyle w:val="CR1001a"/>
      </w:pPr>
      <w:r w:rsidRPr="00BC0D76">
        <w:t>904.2b The other team consists of any number of players.</w:t>
      </w:r>
    </w:p>
    <w:p w14:paraId="2CBD0CCD" w14:textId="77777777" w:rsidR="00E75C79" w:rsidRPr="00BC0D76" w:rsidRDefault="00E75C79" w:rsidP="00E75C79">
      <w:pPr>
        <w:pStyle w:val="CRBodyText"/>
      </w:pPr>
    </w:p>
    <w:p w14:paraId="317F21AD"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1F2052B" w14:textId="77777777" w:rsidR="00E75C79" w:rsidRPr="00BC0D76" w:rsidRDefault="00E75C79" w:rsidP="00E75C79">
      <w:pPr>
        <w:pStyle w:val="CRBodyText"/>
      </w:pPr>
    </w:p>
    <w:p w14:paraId="10A9AA4B"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01ADF36" w14:textId="77777777" w:rsidR="00E75C79" w:rsidRPr="00BC0D76" w:rsidRDefault="00E75C79" w:rsidP="00E75C79">
      <w:pPr>
        <w:pStyle w:val="CRBodyText"/>
      </w:pPr>
    </w:p>
    <w:p w14:paraId="306C5B46" w14:textId="77777777" w:rsidR="004D2163" w:rsidRPr="00BC0D76" w:rsidRDefault="004D2163" w:rsidP="004D2163">
      <w:pPr>
        <w:pStyle w:val="CR1001"/>
      </w:pPr>
      <w:r w:rsidRPr="00BC0D76">
        <w:t>904.5. The archenemy’s starting life total is 40. Each other player’s starting life total is 20.</w:t>
      </w:r>
    </w:p>
    <w:p w14:paraId="00F19CD9" w14:textId="77777777" w:rsidR="00E75C79" w:rsidRPr="00BC0D76" w:rsidRDefault="00E75C79" w:rsidP="00E75C79">
      <w:pPr>
        <w:pStyle w:val="CRBodyText"/>
      </w:pPr>
    </w:p>
    <w:p w14:paraId="5120495C" w14:textId="77777777" w:rsidR="004D2163" w:rsidRPr="00BC0D76" w:rsidRDefault="004D2163" w:rsidP="004D2163">
      <w:pPr>
        <w:pStyle w:val="CR1001"/>
      </w:pPr>
      <w:r w:rsidRPr="00BC0D76">
        <w:t>904.6. Rather than a randomly determined player, the archenemy takes the first turn of the game.</w:t>
      </w:r>
    </w:p>
    <w:p w14:paraId="58DF133B" w14:textId="77777777" w:rsidR="00E75C79" w:rsidRPr="00BC0D76" w:rsidRDefault="00E75C79" w:rsidP="00E75C79">
      <w:pPr>
        <w:pStyle w:val="CRBodyText"/>
      </w:pPr>
    </w:p>
    <w:p w14:paraId="69D505BF"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773C0DAA" w14:textId="77777777" w:rsidR="00FF750D" w:rsidRPr="00BC0D76" w:rsidRDefault="00FF750D" w:rsidP="00FF750D">
      <w:pPr>
        <w:pStyle w:val="CRBodyText"/>
      </w:pPr>
    </w:p>
    <w:p w14:paraId="3DF3AC5B"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26D53FE" w14:textId="77777777" w:rsidR="00FF750D" w:rsidRPr="00BC0D76" w:rsidRDefault="00FF750D" w:rsidP="00FF750D">
      <w:pPr>
        <w:pStyle w:val="CRBodyText"/>
      </w:pPr>
    </w:p>
    <w:p w14:paraId="41649724"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2161DD23" w14:textId="77777777" w:rsidR="00FF750D" w:rsidRPr="00BC0D76" w:rsidRDefault="00FF750D" w:rsidP="00FF750D">
      <w:pPr>
        <w:pStyle w:val="CRBodyText"/>
      </w:pPr>
    </w:p>
    <w:p w14:paraId="683B37E8"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1FFCEFF5" w14:textId="77777777" w:rsidR="00FF750D" w:rsidRPr="00BC0D76" w:rsidRDefault="00FF750D" w:rsidP="00FF750D">
      <w:pPr>
        <w:pStyle w:val="CRBodyText"/>
      </w:pPr>
    </w:p>
    <w:p w14:paraId="26A2ACA3"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DD498F6" w14:textId="77777777" w:rsidR="00FF750D" w:rsidRPr="00BC0D76" w:rsidRDefault="00FF750D" w:rsidP="00FF750D">
      <w:pPr>
        <w:pStyle w:val="CRBodyText"/>
      </w:pPr>
    </w:p>
    <w:p w14:paraId="42CD4246" w14:textId="77777777" w:rsidR="004D2163" w:rsidRPr="00BC0D76" w:rsidRDefault="004D2163" w:rsidP="004D2163">
      <w:pPr>
        <w:pStyle w:val="CR1001"/>
      </w:pPr>
      <w:r w:rsidRPr="00BC0D76">
        <w:t>904.12. Supervillain Rumble Option</w:t>
      </w:r>
    </w:p>
    <w:p w14:paraId="75BBB9D2" w14:textId="77777777" w:rsidR="00FF750D" w:rsidRPr="00BC0D76" w:rsidRDefault="00FF750D" w:rsidP="00FF750D">
      <w:pPr>
        <w:pStyle w:val="CRBodyText"/>
      </w:pPr>
    </w:p>
    <w:p w14:paraId="26C5BA10"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272C9E25" w14:textId="77777777" w:rsidR="00FF750D" w:rsidRPr="00BC0D76" w:rsidRDefault="00FF750D" w:rsidP="00FF750D">
      <w:pPr>
        <w:pStyle w:val="CRBodyText"/>
      </w:pPr>
    </w:p>
    <w:p w14:paraId="649AC557" w14:textId="77777777" w:rsidR="004D2163" w:rsidRPr="00BC0D76" w:rsidRDefault="004D2163" w:rsidP="004D2163">
      <w:pPr>
        <w:pStyle w:val="CR1001a"/>
      </w:pPr>
      <w:r w:rsidRPr="00BC0D76">
        <w:t>904.12b Each player in this game is an archenemy.</w:t>
      </w:r>
    </w:p>
    <w:p w14:paraId="511B80E4" w14:textId="77777777" w:rsidR="00FF750D" w:rsidRPr="00BC0D76" w:rsidRDefault="00FF750D" w:rsidP="00FF750D">
      <w:pPr>
        <w:pStyle w:val="CRBodyText"/>
      </w:pPr>
    </w:p>
    <w:p w14:paraId="071BCBDE" w14:textId="77777777"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5068A909" w14:textId="77777777" w:rsidR="004D2163" w:rsidRPr="00BC0D76" w:rsidRDefault="004D2163" w:rsidP="00B95A30">
      <w:pPr>
        <w:pStyle w:val="CRHeading"/>
      </w:pPr>
      <w:r w:rsidRPr="00BC0D76">
        <w:br w:type="page"/>
      </w:r>
      <w:r w:rsidRPr="00BC0D76">
        <w:lastRenderedPageBreak/>
        <w:t>Glossary</w:t>
      </w:r>
    </w:p>
    <w:p w14:paraId="45F18EB3" w14:textId="77777777" w:rsidR="00181BF9" w:rsidRPr="00BC0D76" w:rsidRDefault="00181BF9" w:rsidP="00181BF9">
      <w:pPr>
        <w:pStyle w:val="CRBodyText"/>
      </w:pPr>
    </w:p>
    <w:p w14:paraId="0C69318F" w14:textId="77777777" w:rsidR="004D2163" w:rsidRPr="00BC0D76" w:rsidRDefault="004D2163" w:rsidP="004D2163">
      <w:pPr>
        <w:pStyle w:val="CRGlossaryWord"/>
      </w:pPr>
      <w:r w:rsidRPr="00BC0D76">
        <w:t>Abandon</w:t>
      </w:r>
    </w:p>
    <w:p w14:paraId="3A9EE91B" w14:textId="77777777" w:rsidR="004D2163" w:rsidRPr="00BC0D76" w:rsidRDefault="004D2163" w:rsidP="009C12C5">
      <w:pPr>
        <w:pStyle w:val="CRGlossaryText"/>
      </w:pPr>
      <w:r w:rsidRPr="00BC0D76">
        <w:t>To turn a face-up ongoing scheme card face down and put it on the bottom of its owner’s scheme deck. See rule 701.23, “Abandon.”</w:t>
      </w:r>
    </w:p>
    <w:p w14:paraId="7D618673" w14:textId="77777777" w:rsidR="004D2163" w:rsidRPr="00BC0D76" w:rsidRDefault="004D2163" w:rsidP="009C12C5">
      <w:pPr>
        <w:pStyle w:val="CRGlossaryText"/>
      </w:pPr>
    </w:p>
    <w:p w14:paraId="216FDB39" w14:textId="77777777" w:rsidR="004D2163" w:rsidRPr="00BC0D76" w:rsidRDefault="004D2163" w:rsidP="004D2163">
      <w:pPr>
        <w:pStyle w:val="CRGlossaryWord"/>
      </w:pPr>
      <w:r w:rsidRPr="00BC0D76">
        <w:t>Ability</w:t>
      </w:r>
    </w:p>
    <w:p w14:paraId="5CDD0156" w14:textId="0F20D8D0" w:rsidR="004D2163" w:rsidRPr="00BC0D76" w:rsidRDefault="004D2163" w:rsidP="009C12C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25893655" w14:textId="77777777" w:rsidR="004D2163" w:rsidRPr="00BC0D76" w:rsidRDefault="004D2163" w:rsidP="009C12C5">
      <w:pPr>
        <w:pStyle w:val="CRGlossaryText"/>
      </w:pPr>
    </w:p>
    <w:p w14:paraId="1BF6188C" w14:textId="77777777" w:rsidR="004D2163" w:rsidRPr="00BC0D76" w:rsidRDefault="004D2163" w:rsidP="004D2163">
      <w:pPr>
        <w:pStyle w:val="CRGlossaryWord"/>
      </w:pPr>
      <w:r w:rsidRPr="00BC0D76">
        <w:t>Ability Word</w:t>
      </w:r>
    </w:p>
    <w:p w14:paraId="4B187924" w14:textId="77777777" w:rsidR="004D2163" w:rsidRPr="00BC0D76" w:rsidRDefault="004D2163" w:rsidP="009C12C5">
      <w:pPr>
        <w:pStyle w:val="CRGlossaryText"/>
      </w:pPr>
      <w:r w:rsidRPr="00BC0D76">
        <w:t>An italicized word with no rules meaning that ties together abilities on different cards that have similar functionality. See rule 207.2c.</w:t>
      </w:r>
    </w:p>
    <w:p w14:paraId="04EC4275" w14:textId="77777777" w:rsidR="004D2163" w:rsidRPr="00BC0D76" w:rsidRDefault="004D2163" w:rsidP="009C12C5">
      <w:pPr>
        <w:pStyle w:val="CRGlossaryText"/>
      </w:pPr>
    </w:p>
    <w:p w14:paraId="76BE36F3" w14:textId="77777777" w:rsidR="004D2163" w:rsidRPr="00BC0D76" w:rsidRDefault="004D2163" w:rsidP="004D2163">
      <w:pPr>
        <w:pStyle w:val="CRGlossaryWord"/>
      </w:pPr>
      <w:r w:rsidRPr="00BC0D76">
        <w:t>Absorb</w:t>
      </w:r>
    </w:p>
    <w:p w14:paraId="7A4F0E2C" w14:textId="77777777" w:rsidR="004D2163" w:rsidRPr="00BC0D76" w:rsidRDefault="004D2163" w:rsidP="009C12C5">
      <w:pPr>
        <w:pStyle w:val="CRGlossaryText"/>
      </w:pPr>
      <w:r w:rsidRPr="00BC0D76">
        <w:t>A keyword ability that prevents damage. See rule 702.62, “Absorb.”</w:t>
      </w:r>
    </w:p>
    <w:p w14:paraId="45DF9E9A" w14:textId="77777777" w:rsidR="004D2163" w:rsidRPr="00BC0D76" w:rsidRDefault="004D2163" w:rsidP="009C12C5">
      <w:pPr>
        <w:pStyle w:val="CRGlossaryText"/>
      </w:pPr>
    </w:p>
    <w:p w14:paraId="2ED45416" w14:textId="77777777" w:rsidR="004D2163" w:rsidRPr="00BC0D76" w:rsidRDefault="004D2163" w:rsidP="004D2163">
      <w:pPr>
        <w:pStyle w:val="CRGlossaryWord"/>
      </w:pPr>
      <w:r w:rsidRPr="00BC0D76">
        <w:t>Activate</w:t>
      </w:r>
    </w:p>
    <w:p w14:paraId="22AA972D" w14:textId="77777777" w:rsidR="004D2163" w:rsidRPr="00BC0D76" w:rsidRDefault="004D2163" w:rsidP="009C12C5">
      <w:pPr>
        <w:pStyle w:val="CRGlossaryText"/>
      </w:pPr>
      <w:r w:rsidRPr="00BC0D76">
        <w:t>To put an activated ability onto the stack and pay its costs, so that it will eventually resolve and have its effect. See rule 602, “Activating Activated Abilities.”</w:t>
      </w:r>
    </w:p>
    <w:p w14:paraId="05766242" w14:textId="77777777" w:rsidR="004D2163" w:rsidRPr="00BC0D76" w:rsidRDefault="004D2163" w:rsidP="009C12C5">
      <w:pPr>
        <w:pStyle w:val="CRGlossaryText"/>
      </w:pPr>
    </w:p>
    <w:p w14:paraId="29A42757" w14:textId="77777777" w:rsidR="004D2163" w:rsidRPr="00BC0D76" w:rsidRDefault="004D2163" w:rsidP="004D2163">
      <w:pPr>
        <w:pStyle w:val="CRGlossaryWord"/>
      </w:pPr>
      <w:r w:rsidRPr="00BC0D76">
        <w:t>Activated Ability</w:t>
      </w:r>
    </w:p>
    <w:p w14:paraId="1985F246" w14:textId="77777777" w:rsidR="004D2163" w:rsidRPr="00BC0D76" w:rsidRDefault="004D2163" w:rsidP="009C12C5">
      <w:pPr>
        <w:pStyle w:val="CRGlossaryText"/>
      </w:pPr>
      <w:r w:rsidRPr="00BC0D76">
        <w:t>A kind of ability. Activated abilities are written as “[Cost]: [Effect.] [Activation instructions (if any).]” See rule 112, “Abilities,” and rule 602, “Activating Activated Abilities.”</w:t>
      </w:r>
    </w:p>
    <w:p w14:paraId="42AC2DB6" w14:textId="77777777" w:rsidR="004D2163" w:rsidRPr="00BC0D76" w:rsidRDefault="004D2163" w:rsidP="009C12C5">
      <w:pPr>
        <w:pStyle w:val="CRGlossaryText"/>
      </w:pPr>
    </w:p>
    <w:p w14:paraId="6262877E" w14:textId="77777777" w:rsidR="004D2163" w:rsidRPr="00BC0D76" w:rsidRDefault="004D2163" w:rsidP="004D2163">
      <w:pPr>
        <w:pStyle w:val="CRGlossaryWord"/>
      </w:pPr>
      <w:r w:rsidRPr="00BC0D76">
        <w:t>Activation Cost</w:t>
      </w:r>
    </w:p>
    <w:p w14:paraId="78F4C795" w14:textId="77777777" w:rsidR="004D2163" w:rsidRPr="00BC0D76" w:rsidRDefault="004D2163" w:rsidP="009C12C5">
      <w:pPr>
        <w:pStyle w:val="CRGlossaryText"/>
      </w:pPr>
      <w:r w:rsidRPr="00BC0D76">
        <w:t>Everything that appears before the colon in an activated ability’s text. It must be paid to activate the ability. See rule 117, “Costs,” and rule 602, “Activating Activated Abilities.”</w:t>
      </w:r>
    </w:p>
    <w:p w14:paraId="6199A506" w14:textId="77777777" w:rsidR="004D2163" w:rsidRPr="00BC0D76" w:rsidRDefault="004D2163" w:rsidP="009C12C5">
      <w:pPr>
        <w:pStyle w:val="CRGlossaryText"/>
      </w:pPr>
    </w:p>
    <w:p w14:paraId="5E5CC7CC" w14:textId="77777777" w:rsidR="004D2163" w:rsidRPr="00BC0D76" w:rsidRDefault="004D2163" w:rsidP="004D2163">
      <w:pPr>
        <w:pStyle w:val="CRGlossaryWord"/>
      </w:pPr>
      <w:r w:rsidRPr="00BC0D76">
        <w:t>Active Player</w:t>
      </w:r>
    </w:p>
    <w:p w14:paraId="2869B72D" w14:textId="77777777" w:rsidR="004D2163" w:rsidRPr="00BC0D76" w:rsidRDefault="004D2163" w:rsidP="009C12C5">
      <w:pPr>
        <w:pStyle w:val="CRGlossaryText"/>
      </w:pPr>
      <w:r w:rsidRPr="00BC0D76">
        <w:t>The player whose turn it is. See rule 102.1.</w:t>
      </w:r>
    </w:p>
    <w:p w14:paraId="7AA4F98F" w14:textId="77777777" w:rsidR="004D2163" w:rsidRPr="00BC0D76" w:rsidRDefault="004D2163" w:rsidP="009C12C5">
      <w:pPr>
        <w:pStyle w:val="CRGlossaryText"/>
      </w:pPr>
    </w:p>
    <w:p w14:paraId="2606D657" w14:textId="77777777" w:rsidR="004D2163" w:rsidRPr="00BC0D76" w:rsidRDefault="004D2163" w:rsidP="004D2163">
      <w:pPr>
        <w:pStyle w:val="CRGlossaryWord"/>
      </w:pPr>
      <w:r w:rsidRPr="00BC0D76">
        <w:t>Active Player, Nonactive Player Order</w:t>
      </w:r>
    </w:p>
    <w:p w14:paraId="6F5996F4" w14:textId="77777777" w:rsidR="004D2163" w:rsidRPr="00BC0D76" w:rsidRDefault="004D2163" w:rsidP="009C12C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5B00F631" w14:textId="77777777" w:rsidR="004D2163" w:rsidRPr="00BC0D76" w:rsidRDefault="004D2163" w:rsidP="009C12C5">
      <w:pPr>
        <w:pStyle w:val="CRGlossaryText"/>
      </w:pPr>
    </w:p>
    <w:p w14:paraId="4EF190D7" w14:textId="77777777" w:rsidR="004D2163" w:rsidRPr="00BC0D76" w:rsidRDefault="004D2163" w:rsidP="004D2163">
      <w:pPr>
        <w:pStyle w:val="CRGlossaryWord"/>
      </w:pPr>
      <w:r w:rsidRPr="00BC0D76">
        <w:t>Active Team</w:t>
      </w:r>
    </w:p>
    <w:p w14:paraId="244E562F" w14:textId="77777777" w:rsidR="004D2163" w:rsidRPr="00BC0D76" w:rsidRDefault="004D2163" w:rsidP="009C12C5">
      <w:pPr>
        <w:pStyle w:val="CRGlossaryText"/>
      </w:pPr>
      <w:r w:rsidRPr="00BC0D76">
        <w:t>The team whose turn it is in a game using the shared team turns option. See rule 805.4a.</w:t>
      </w:r>
    </w:p>
    <w:p w14:paraId="6C4D06E3" w14:textId="77777777" w:rsidR="004D2163" w:rsidRPr="00BC0D76" w:rsidRDefault="004D2163" w:rsidP="009C12C5">
      <w:pPr>
        <w:pStyle w:val="CRGlossaryText"/>
      </w:pPr>
    </w:p>
    <w:p w14:paraId="620E2D0C" w14:textId="77777777" w:rsidR="004D2163" w:rsidRPr="00BC0D76" w:rsidRDefault="004D2163" w:rsidP="004D2163">
      <w:pPr>
        <w:pStyle w:val="CRGlossaryWord"/>
      </w:pPr>
      <w:r w:rsidRPr="00BC0D76">
        <w:t>Additional Cost</w:t>
      </w:r>
    </w:p>
    <w:p w14:paraId="54E3057E" w14:textId="77777777" w:rsidR="004D2163" w:rsidRPr="00BC0D76" w:rsidRDefault="004D2163" w:rsidP="009C12C5">
      <w:pPr>
        <w:pStyle w:val="CRGlossaryText"/>
      </w:pPr>
      <w:r w:rsidRPr="00BC0D76">
        <w:t>A cost a spell may have that its controller may pay (or, in some cases, must pay) in addition to its mana cost to cast that spell. See rule 117, “Costs,” and rule 601, “Casting Spells.”</w:t>
      </w:r>
    </w:p>
    <w:p w14:paraId="24568E56" w14:textId="77777777" w:rsidR="004D2163" w:rsidRPr="00BC0D76" w:rsidRDefault="004D2163" w:rsidP="009C12C5">
      <w:pPr>
        <w:pStyle w:val="CRGlossaryText"/>
      </w:pPr>
    </w:p>
    <w:p w14:paraId="279F51BC" w14:textId="77777777" w:rsidR="004D2163" w:rsidRPr="00BC0D76" w:rsidRDefault="004D2163" w:rsidP="004D2163">
      <w:pPr>
        <w:pStyle w:val="CRGlossaryWord"/>
      </w:pPr>
      <w:r w:rsidRPr="00BC0D76">
        <w:t>Affinity</w:t>
      </w:r>
    </w:p>
    <w:p w14:paraId="260F60A1" w14:textId="77777777" w:rsidR="004D2163" w:rsidRPr="00BC0D76" w:rsidRDefault="004D2163" w:rsidP="009C12C5">
      <w:pPr>
        <w:pStyle w:val="CRGlossaryText"/>
      </w:pPr>
      <w:r w:rsidRPr="00BC0D76">
        <w:t>A keyword ability that reduces how much mana you need to spend to cast a spell. See rule 702.39, “Affinity.”</w:t>
      </w:r>
    </w:p>
    <w:p w14:paraId="36FAD755" w14:textId="77777777" w:rsidR="004D2163" w:rsidRPr="00BC0D76" w:rsidRDefault="004D2163" w:rsidP="009C12C5">
      <w:pPr>
        <w:pStyle w:val="CRGlossaryText"/>
      </w:pPr>
    </w:p>
    <w:p w14:paraId="50239F5C" w14:textId="77777777" w:rsidR="004D2163" w:rsidRPr="00BC0D76" w:rsidRDefault="004D2163" w:rsidP="004D2163">
      <w:pPr>
        <w:pStyle w:val="CRGlossaryWord"/>
      </w:pPr>
      <w:r w:rsidRPr="00BC0D76">
        <w:t>Alternating Teams Variant</w:t>
      </w:r>
    </w:p>
    <w:p w14:paraId="01A57134" w14:textId="77777777" w:rsidR="004D2163" w:rsidRPr="00BC0D76" w:rsidRDefault="004D2163" w:rsidP="009C12C5">
      <w:pPr>
        <w:pStyle w:val="CRGlossaryText"/>
      </w:pPr>
      <w:r w:rsidRPr="00BC0D76">
        <w:t>A multiplayer variant played among two or more teams of equal size. See rule 811, “Alternating Teams Variant.”</w:t>
      </w:r>
    </w:p>
    <w:p w14:paraId="42F49721" w14:textId="77777777" w:rsidR="004D2163" w:rsidRPr="00BC0D76" w:rsidRDefault="004D2163" w:rsidP="009C12C5">
      <w:pPr>
        <w:pStyle w:val="CRGlossaryText"/>
      </w:pPr>
    </w:p>
    <w:p w14:paraId="3C56B285" w14:textId="77777777" w:rsidR="004D2163" w:rsidRPr="00BC0D76" w:rsidRDefault="004D2163" w:rsidP="004D2163">
      <w:pPr>
        <w:pStyle w:val="CRGlossaryWord"/>
      </w:pPr>
      <w:r w:rsidRPr="00BC0D76">
        <w:t>Alternative Cost</w:t>
      </w:r>
    </w:p>
    <w:p w14:paraId="650B5BFA" w14:textId="77777777" w:rsidR="004D2163" w:rsidRPr="00BC0D76" w:rsidRDefault="004D2163" w:rsidP="009C12C5">
      <w:pPr>
        <w:pStyle w:val="CRGlossaryText"/>
      </w:pPr>
      <w:r w:rsidRPr="00BC0D76">
        <w:t>A cost a spell may have that its controller can pay rather than paying its mana cost. See rule 117, “Costs,” and rule 601, “Casting Spells.”</w:t>
      </w:r>
    </w:p>
    <w:p w14:paraId="7FD4607B" w14:textId="77777777" w:rsidR="004D2163" w:rsidRPr="00BC0D76" w:rsidRDefault="004D2163" w:rsidP="009C12C5">
      <w:pPr>
        <w:pStyle w:val="CRGlossaryText"/>
      </w:pPr>
    </w:p>
    <w:p w14:paraId="118646A6" w14:textId="77777777" w:rsidR="004D2163" w:rsidRPr="00BC0D76" w:rsidRDefault="004D2163" w:rsidP="004D2163">
      <w:pPr>
        <w:pStyle w:val="CRGlossaryWord"/>
      </w:pPr>
      <w:r w:rsidRPr="00BC0D76">
        <w:t>Amplify</w:t>
      </w:r>
    </w:p>
    <w:p w14:paraId="6750FA6F" w14:textId="77777777" w:rsidR="004D2163" w:rsidRPr="00BC0D76" w:rsidRDefault="004D2163" w:rsidP="009C12C5">
      <w:pPr>
        <w:pStyle w:val="CRGlossaryText"/>
      </w:pPr>
      <w:r w:rsidRPr="00BC0D76">
        <w:t>A keyword ability than can have a creature enter the battlefield with +1/+1 counters on it. See rule 702.36, “Amplify.”</w:t>
      </w:r>
    </w:p>
    <w:p w14:paraId="28A47401" w14:textId="77777777" w:rsidR="004D2163" w:rsidRPr="00BC0D76" w:rsidRDefault="004D2163" w:rsidP="009C12C5">
      <w:pPr>
        <w:pStyle w:val="CRGlossaryText"/>
      </w:pPr>
    </w:p>
    <w:p w14:paraId="4803119F" w14:textId="77777777" w:rsidR="004D2163" w:rsidRPr="00BC0D76" w:rsidRDefault="004D2163" w:rsidP="004D2163">
      <w:pPr>
        <w:pStyle w:val="CRGlossaryWord"/>
      </w:pPr>
      <w:r w:rsidRPr="00BC0D76">
        <w:t>Annihilator</w:t>
      </w:r>
    </w:p>
    <w:p w14:paraId="38C7D0A3" w14:textId="77777777" w:rsidR="004D2163" w:rsidRPr="00BC0D76" w:rsidRDefault="004D2163" w:rsidP="009C12C5">
      <w:pPr>
        <w:pStyle w:val="CRGlossaryText"/>
      </w:pPr>
      <w:r w:rsidRPr="00BC0D76">
        <w:t>A keyword ability that can make a creature particularly brutal when it attacks. See rule 702.84, “Annihilator.”</w:t>
      </w:r>
    </w:p>
    <w:p w14:paraId="649BC8D1" w14:textId="77777777" w:rsidR="004D2163" w:rsidRPr="00BC0D76" w:rsidRDefault="004D2163" w:rsidP="009C12C5">
      <w:pPr>
        <w:pStyle w:val="CRGlossaryText"/>
      </w:pPr>
    </w:p>
    <w:p w14:paraId="4773DE54" w14:textId="77777777" w:rsidR="004D2163" w:rsidRPr="00BC0D76" w:rsidRDefault="004D2163" w:rsidP="004D2163">
      <w:pPr>
        <w:pStyle w:val="CRGlossaryWord"/>
      </w:pPr>
      <w:r w:rsidRPr="00BC0D76">
        <w:t>Ante</w:t>
      </w:r>
    </w:p>
    <w:p w14:paraId="4475AB05" w14:textId="2C7084A3" w:rsidR="004D2163" w:rsidRPr="00BC0D76" w:rsidRDefault="004D2163" w:rsidP="009C12C5">
      <w:pPr>
        <w:pStyle w:val="CRGlossaryText"/>
      </w:pPr>
      <w:r w:rsidRPr="00BC0D76">
        <w:t>1. A zone used only when playing “for keeps.”</w:t>
      </w:r>
      <w:r w:rsidR="009C12C5">
        <w:br/>
      </w:r>
      <w:r w:rsidRPr="00BC0D76">
        <w:t>2. To put a card into the ante zone.</w:t>
      </w:r>
      <w:r w:rsidR="009C12C5">
        <w:br/>
      </w:r>
      <w:r w:rsidRPr="00BC0D76">
        <w:t>See rule 407, “Ante.”</w:t>
      </w:r>
    </w:p>
    <w:p w14:paraId="712EACBE" w14:textId="77777777" w:rsidR="004D2163" w:rsidRPr="00BC0D76" w:rsidRDefault="004D2163" w:rsidP="009C12C5">
      <w:pPr>
        <w:pStyle w:val="CRGlossaryText"/>
      </w:pPr>
    </w:p>
    <w:p w14:paraId="26A5E245" w14:textId="77777777" w:rsidR="004D2163" w:rsidRPr="00BC0D76" w:rsidRDefault="004D2163" w:rsidP="004D2163">
      <w:pPr>
        <w:pStyle w:val="CRGlossaryWord"/>
      </w:pPr>
      <w:r w:rsidRPr="00BC0D76">
        <w:t>APNAP Order</w:t>
      </w:r>
    </w:p>
    <w:p w14:paraId="44E6449D" w14:textId="77777777" w:rsidR="004D2163" w:rsidRPr="00BC0D76" w:rsidRDefault="004D2163" w:rsidP="009C12C5">
      <w:pPr>
        <w:pStyle w:val="CRGlossaryText"/>
      </w:pPr>
      <w:r w:rsidRPr="00BC0D76">
        <w:t>See Active Player, Nonactive Player Order.</w:t>
      </w:r>
    </w:p>
    <w:p w14:paraId="50E302D1" w14:textId="77777777" w:rsidR="004D2163" w:rsidRPr="00BC0D76" w:rsidRDefault="004D2163" w:rsidP="009C12C5">
      <w:pPr>
        <w:pStyle w:val="CRGlossaryText"/>
      </w:pPr>
    </w:p>
    <w:p w14:paraId="2FEFE637" w14:textId="77777777" w:rsidR="004D2163" w:rsidRPr="00BC0D76" w:rsidRDefault="004D2163" w:rsidP="004D2163">
      <w:pPr>
        <w:pStyle w:val="CRGlossaryWord"/>
      </w:pPr>
      <w:r w:rsidRPr="00BC0D76">
        <w:t>Archenemy</w:t>
      </w:r>
    </w:p>
    <w:p w14:paraId="6CB4231B" w14:textId="05EC1866" w:rsidR="004D2163" w:rsidRPr="00BC0D76" w:rsidRDefault="004D2163" w:rsidP="009C12C5">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55B3B9A5" w14:textId="77777777" w:rsidR="004D2163" w:rsidRPr="00BC0D76" w:rsidRDefault="004D2163" w:rsidP="009C12C5">
      <w:pPr>
        <w:pStyle w:val="CRGlossaryText"/>
      </w:pPr>
    </w:p>
    <w:p w14:paraId="6AE5CC13" w14:textId="77777777" w:rsidR="004D2163" w:rsidRPr="00BC0D76" w:rsidRDefault="004D2163" w:rsidP="004D2163">
      <w:pPr>
        <w:pStyle w:val="CRGlossaryWord"/>
      </w:pPr>
      <w:r w:rsidRPr="00BC0D76">
        <w:t>Artifact</w:t>
      </w:r>
    </w:p>
    <w:p w14:paraId="0CD2ECA4" w14:textId="77777777" w:rsidR="004D2163" w:rsidRPr="00BC0D76" w:rsidRDefault="004D2163" w:rsidP="009C12C5">
      <w:pPr>
        <w:pStyle w:val="CRGlossaryText"/>
      </w:pPr>
      <w:r w:rsidRPr="00BC0D76">
        <w:t>A card type. An artifact is a permanent. See rule 301, “Artifacts.”</w:t>
      </w:r>
    </w:p>
    <w:p w14:paraId="12CD0D3F" w14:textId="77777777" w:rsidR="004D2163" w:rsidRPr="00BC0D76" w:rsidRDefault="004D2163" w:rsidP="009C12C5">
      <w:pPr>
        <w:pStyle w:val="CRGlossaryText"/>
      </w:pPr>
    </w:p>
    <w:p w14:paraId="5F81F02B" w14:textId="77777777" w:rsidR="004D2163" w:rsidRPr="00BC0D76" w:rsidRDefault="004D2163" w:rsidP="004D2163">
      <w:pPr>
        <w:pStyle w:val="CRGlossaryWord"/>
      </w:pPr>
      <w:r w:rsidRPr="00BC0D76">
        <w:t>Artifact Creature</w:t>
      </w:r>
    </w:p>
    <w:p w14:paraId="16E78A00" w14:textId="77777777" w:rsidR="004D2163" w:rsidRPr="00BC0D76" w:rsidRDefault="004D2163" w:rsidP="009C12C5">
      <w:pPr>
        <w:pStyle w:val="CRGlossaryText"/>
      </w:pPr>
      <w:r w:rsidRPr="00BC0D76">
        <w:t>A combination of artifact and creature that’s subject to the rules for both. See rule 301, “Artifacts,” and rule 302, “Creatures.”</w:t>
      </w:r>
    </w:p>
    <w:p w14:paraId="4BA5D673" w14:textId="77777777" w:rsidR="004D2163" w:rsidRPr="00BC0D76" w:rsidRDefault="004D2163" w:rsidP="009C12C5">
      <w:pPr>
        <w:pStyle w:val="CRGlossaryText"/>
      </w:pPr>
    </w:p>
    <w:p w14:paraId="3420D950" w14:textId="77777777" w:rsidR="004D2163" w:rsidRPr="00BC0D76" w:rsidRDefault="004D2163" w:rsidP="004D2163">
      <w:pPr>
        <w:pStyle w:val="CRGlossaryWord"/>
      </w:pPr>
      <w:r w:rsidRPr="00BC0D76">
        <w:t>Artifact Land</w:t>
      </w:r>
    </w:p>
    <w:p w14:paraId="6B3D9C3D" w14:textId="77777777" w:rsidR="004D2163" w:rsidRPr="00BC0D76" w:rsidRDefault="004D2163" w:rsidP="009C12C5">
      <w:pPr>
        <w:pStyle w:val="CRGlossaryText"/>
      </w:pPr>
      <w:r w:rsidRPr="00BC0D76">
        <w:t>A combination of artifact and land that’s subject to the rules for both. Artifact lands can only be played as lands, not cast as spells. See rule 301, “Artifacts,” and rule 305, “Lands.”</w:t>
      </w:r>
    </w:p>
    <w:p w14:paraId="359FC99F" w14:textId="77777777" w:rsidR="004D2163" w:rsidRPr="00BC0D76" w:rsidRDefault="004D2163" w:rsidP="009C12C5">
      <w:pPr>
        <w:pStyle w:val="CRGlossaryText"/>
      </w:pPr>
    </w:p>
    <w:p w14:paraId="4E069D2C" w14:textId="77777777" w:rsidR="004D2163" w:rsidRPr="00BC0D76" w:rsidRDefault="004D2163" w:rsidP="004D2163">
      <w:pPr>
        <w:pStyle w:val="CRGlossaryWord"/>
      </w:pPr>
      <w:r w:rsidRPr="00BC0D76">
        <w:t>Artifact Type</w:t>
      </w:r>
    </w:p>
    <w:p w14:paraId="6EC8749A" w14:textId="77777777" w:rsidR="004D2163" w:rsidRPr="00BC0D76" w:rsidRDefault="004D2163" w:rsidP="009C12C5">
      <w:pPr>
        <w:pStyle w:val="CRGlossaryText"/>
      </w:pPr>
      <w:r w:rsidRPr="00BC0D76">
        <w:t>A subtype that’s correlated to the artifact card type. See rule 301, “Artifacts.” See rule 205.3g for the list of artifact types.</w:t>
      </w:r>
    </w:p>
    <w:p w14:paraId="1B2E2D10" w14:textId="77777777" w:rsidR="004D2163" w:rsidRPr="00BC0D76" w:rsidRDefault="004D2163" w:rsidP="009C12C5">
      <w:pPr>
        <w:pStyle w:val="CRGlossaryText"/>
      </w:pPr>
    </w:p>
    <w:p w14:paraId="55836EB1" w14:textId="77777777" w:rsidR="004D2163" w:rsidRPr="00BC0D76" w:rsidRDefault="004D2163" w:rsidP="004D2163">
      <w:pPr>
        <w:pStyle w:val="CRGlossaryWord"/>
      </w:pPr>
      <w:r w:rsidRPr="00BC0D76">
        <w:t>As Though</w:t>
      </w:r>
    </w:p>
    <w:p w14:paraId="2E3A58C4" w14:textId="77777777" w:rsidR="004D2163" w:rsidRPr="00BC0D76" w:rsidRDefault="004D2163" w:rsidP="009C12C5">
      <w:pPr>
        <w:pStyle w:val="CRGlossaryText"/>
      </w:pPr>
      <w:r w:rsidRPr="00BC0D76">
        <w:t>Text used to indicate that the game, for some specific purpose, treats a condition as true even though it’s not. See rule 609.4.</w:t>
      </w:r>
    </w:p>
    <w:p w14:paraId="0F6C103A" w14:textId="77777777" w:rsidR="004D2163" w:rsidRPr="00BC0D76" w:rsidRDefault="004D2163" w:rsidP="009C12C5">
      <w:pPr>
        <w:pStyle w:val="CRGlossaryText"/>
      </w:pPr>
    </w:p>
    <w:p w14:paraId="3FB73D50" w14:textId="77777777" w:rsidR="004D2163" w:rsidRPr="00BC0D76" w:rsidRDefault="004D2163" w:rsidP="004D2163">
      <w:pPr>
        <w:pStyle w:val="CRGlossaryWord"/>
      </w:pPr>
      <w:r w:rsidRPr="00BC0D76">
        <w:t>Assign Combat Damage</w:t>
      </w:r>
    </w:p>
    <w:p w14:paraId="73B80166" w14:textId="77777777" w:rsidR="004D2163" w:rsidRPr="00BC0D76" w:rsidRDefault="004D2163" w:rsidP="009C12C5">
      <w:pPr>
        <w:pStyle w:val="CRGlossaryText"/>
      </w:pPr>
      <w:r w:rsidRPr="00BC0D76">
        <w:t>To determine how an attacking or blocking creature will deal its combat damage. See rule 510, “Combat Damage Step.”</w:t>
      </w:r>
    </w:p>
    <w:p w14:paraId="751A9000" w14:textId="77777777" w:rsidR="004D2163" w:rsidRPr="00BC0D76" w:rsidRDefault="004D2163" w:rsidP="009C12C5">
      <w:pPr>
        <w:pStyle w:val="CRGlossaryText"/>
      </w:pPr>
    </w:p>
    <w:p w14:paraId="17134A36" w14:textId="77777777" w:rsidR="004D2163" w:rsidRPr="00BC0D76" w:rsidRDefault="004D2163" w:rsidP="004D2163">
      <w:pPr>
        <w:pStyle w:val="CRGlossaryWord"/>
      </w:pPr>
      <w:r w:rsidRPr="00BC0D76">
        <w:lastRenderedPageBreak/>
        <w:t>At End of Turn (Obsolete)</w:t>
      </w:r>
    </w:p>
    <w:p w14:paraId="5A12B6FB" w14:textId="77777777" w:rsidR="004D2163" w:rsidRPr="00BC0D76" w:rsidRDefault="004D2163" w:rsidP="009C12C5">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1B02B252" w14:textId="77777777" w:rsidR="004D2163" w:rsidRPr="00BC0D76" w:rsidRDefault="004D2163" w:rsidP="009C12C5">
      <w:pPr>
        <w:pStyle w:val="CRGlossaryText"/>
      </w:pPr>
    </w:p>
    <w:p w14:paraId="517FC649" w14:textId="77777777" w:rsidR="004D2163" w:rsidRPr="00BC0D76" w:rsidRDefault="004D2163" w:rsidP="004D2163">
      <w:pPr>
        <w:pStyle w:val="CRGlossaryWord"/>
      </w:pPr>
      <w:r w:rsidRPr="00BC0D76">
        <w:t>Attach</w:t>
      </w:r>
    </w:p>
    <w:p w14:paraId="2DE6B7D6" w14:textId="77777777" w:rsidR="004D2163" w:rsidRPr="00BC0D76" w:rsidRDefault="004D2163" w:rsidP="009C12C5">
      <w:pPr>
        <w:pStyle w:val="CRGlossaryText"/>
      </w:pPr>
      <w:r w:rsidRPr="00BC0D76">
        <w:t>To move an Aura, Equipment, or Fortification onto another object. See rule 701.3, “Attach.”</w:t>
      </w:r>
    </w:p>
    <w:p w14:paraId="07275401" w14:textId="77777777" w:rsidR="004D2163" w:rsidRPr="00BC0D76" w:rsidRDefault="004D2163" w:rsidP="009C12C5">
      <w:pPr>
        <w:pStyle w:val="CRGlossaryText"/>
      </w:pPr>
    </w:p>
    <w:p w14:paraId="0ACE53E1" w14:textId="77777777" w:rsidR="004D2163" w:rsidRPr="00BC0D76" w:rsidRDefault="004D2163" w:rsidP="004D2163">
      <w:pPr>
        <w:pStyle w:val="CRGlossaryWord"/>
      </w:pPr>
      <w:r w:rsidRPr="00BC0D76">
        <w:t>Attack</w:t>
      </w:r>
    </w:p>
    <w:p w14:paraId="287483FB" w14:textId="77777777" w:rsidR="004D2163" w:rsidRPr="00BC0D76" w:rsidRDefault="004D2163" w:rsidP="009C12C5">
      <w:pPr>
        <w:pStyle w:val="CRGlossaryText"/>
      </w:pPr>
      <w:r w:rsidRPr="00BC0D76">
        <w:t>To send a creature into combat offensively. A creature can attack a player or a planeswalker. See rule 508, “Declare Attackers Step.”</w:t>
      </w:r>
    </w:p>
    <w:p w14:paraId="18F7F23A" w14:textId="77777777" w:rsidR="004D2163" w:rsidRPr="00BC0D76" w:rsidRDefault="004D2163" w:rsidP="009C12C5">
      <w:pPr>
        <w:pStyle w:val="CRGlossaryText"/>
      </w:pPr>
    </w:p>
    <w:p w14:paraId="7B145DD4" w14:textId="77777777" w:rsidR="004D2163" w:rsidRPr="00BC0D76" w:rsidRDefault="004D2163" w:rsidP="004D2163">
      <w:pPr>
        <w:pStyle w:val="CRGlossaryWord"/>
      </w:pPr>
      <w:r w:rsidRPr="00BC0D76">
        <w:t>Attack Alone</w:t>
      </w:r>
    </w:p>
    <w:p w14:paraId="57608826" w14:textId="77777777" w:rsidR="004D2163" w:rsidRPr="00BC0D76" w:rsidRDefault="004D2163" w:rsidP="009C12C5">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2D53F6A4" w14:textId="77777777" w:rsidR="004D2163" w:rsidRPr="00BC0D76" w:rsidRDefault="004D2163" w:rsidP="009C12C5">
      <w:pPr>
        <w:pStyle w:val="CRGlossaryText"/>
      </w:pPr>
    </w:p>
    <w:p w14:paraId="0929CD72" w14:textId="77777777" w:rsidR="004D2163" w:rsidRPr="00BC0D76" w:rsidRDefault="004D2163" w:rsidP="004D2163">
      <w:pPr>
        <w:pStyle w:val="CRGlossaryWord"/>
      </w:pPr>
      <w:r w:rsidRPr="00BC0D76">
        <w:t>Attack Left Option</w:t>
      </w:r>
    </w:p>
    <w:p w14:paraId="23BB360E" w14:textId="77777777" w:rsidR="004D2163" w:rsidRPr="00BC0D76" w:rsidRDefault="004D2163" w:rsidP="009C12C5">
      <w:pPr>
        <w:pStyle w:val="CRGlossaryText"/>
      </w:pPr>
      <w:r w:rsidRPr="00BC0D76">
        <w:t>An option that may be used in certain multiplayer variants. See rule 803, “Attack Left and Attack Right Options.”</w:t>
      </w:r>
    </w:p>
    <w:p w14:paraId="60156DEF" w14:textId="77777777" w:rsidR="004D2163" w:rsidRPr="00BC0D76" w:rsidRDefault="004D2163" w:rsidP="009C12C5">
      <w:pPr>
        <w:pStyle w:val="CRGlossaryText"/>
      </w:pPr>
    </w:p>
    <w:p w14:paraId="3127422A" w14:textId="77777777" w:rsidR="004D2163" w:rsidRPr="00BC0D76" w:rsidRDefault="004D2163" w:rsidP="004D2163">
      <w:pPr>
        <w:pStyle w:val="CRGlossaryWord"/>
      </w:pPr>
      <w:r w:rsidRPr="00BC0D76">
        <w:t>Attack Multiple Players Option</w:t>
      </w:r>
    </w:p>
    <w:p w14:paraId="4A222504" w14:textId="77777777" w:rsidR="004D2163" w:rsidRPr="00BC0D76" w:rsidRDefault="004D2163" w:rsidP="009C12C5">
      <w:pPr>
        <w:pStyle w:val="CRGlossaryText"/>
      </w:pPr>
      <w:r w:rsidRPr="00BC0D76">
        <w:t>An option that may be used in certain multiplayer variants. See rule 802, “Attack Multiple Players Option.”</w:t>
      </w:r>
    </w:p>
    <w:p w14:paraId="1AF2E98A" w14:textId="77777777" w:rsidR="004D2163" w:rsidRPr="00BC0D76" w:rsidRDefault="004D2163" w:rsidP="009C12C5">
      <w:pPr>
        <w:pStyle w:val="CRGlossaryText"/>
      </w:pPr>
    </w:p>
    <w:p w14:paraId="73F619DD" w14:textId="77777777" w:rsidR="004D2163" w:rsidRPr="00BC0D76" w:rsidRDefault="004D2163" w:rsidP="004D2163">
      <w:pPr>
        <w:pStyle w:val="CRGlossaryWord"/>
      </w:pPr>
      <w:r w:rsidRPr="00BC0D76">
        <w:t>Attack Right Option</w:t>
      </w:r>
    </w:p>
    <w:p w14:paraId="434B1F1B" w14:textId="77777777" w:rsidR="004D2163" w:rsidRPr="00BC0D76" w:rsidRDefault="004D2163" w:rsidP="009C12C5">
      <w:pPr>
        <w:pStyle w:val="CRGlossaryText"/>
      </w:pPr>
      <w:r w:rsidRPr="00BC0D76">
        <w:t>An option that may be used in certain multiplayer variants. See rule 803, “Attack Left and Attack Right Options.”</w:t>
      </w:r>
    </w:p>
    <w:p w14:paraId="33F53756" w14:textId="77777777" w:rsidR="004D2163" w:rsidRPr="00BC0D76" w:rsidRDefault="004D2163" w:rsidP="009C12C5">
      <w:pPr>
        <w:pStyle w:val="CRGlossaryText"/>
      </w:pPr>
    </w:p>
    <w:p w14:paraId="6158A0A0" w14:textId="77777777" w:rsidR="004D2163" w:rsidRPr="00BC0D76" w:rsidRDefault="004D2163" w:rsidP="004D2163">
      <w:pPr>
        <w:pStyle w:val="CRGlossaryWord"/>
      </w:pPr>
      <w:r w:rsidRPr="00BC0D76">
        <w:t>Attacking Creature</w:t>
      </w:r>
    </w:p>
    <w:p w14:paraId="201717C8" w14:textId="77777777" w:rsidR="004D2163" w:rsidRPr="00BC0D76" w:rsidRDefault="004D2163" w:rsidP="009C12C5">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30F81E96" w14:textId="77777777" w:rsidR="004D2163" w:rsidRPr="00BC0D76" w:rsidRDefault="004D2163" w:rsidP="009C12C5">
      <w:pPr>
        <w:pStyle w:val="CRGlossaryText"/>
      </w:pPr>
    </w:p>
    <w:p w14:paraId="39BA2C8C" w14:textId="77777777" w:rsidR="004D2163" w:rsidRPr="00BC0D76" w:rsidRDefault="004D2163" w:rsidP="004D2163">
      <w:pPr>
        <w:pStyle w:val="CRGlossaryWord"/>
      </w:pPr>
      <w:r w:rsidRPr="00BC0D76">
        <w:t>Attacks and Isn’t Blocked</w:t>
      </w:r>
    </w:p>
    <w:p w14:paraId="364BB859" w14:textId="77777777" w:rsidR="004D2163" w:rsidRPr="00BC0D76" w:rsidRDefault="004D2163" w:rsidP="009C12C5">
      <w:pPr>
        <w:pStyle w:val="CRGlossaryText"/>
      </w:pPr>
      <w:r w:rsidRPr="00BC0D76">
        <w:t xml:space="preserve">An ability that triggers when a creature “attacks and isn’t blocked” triggers when the creature becomes an unblocked attacking creature. See rule </w:t>
      </w:r>
      <w:bookmarkStart w:id="40" w:name="OLE_LINK61"/>
      <w:r w:rsidRPr="00BC0D76">
        <w:t>509.1h.</w:t>
      </w:r>
      <w:bookmarkEnd w:id="40"/>
    </w:p>
    <w:p w14:paraId="11EBFEBC" w14:textId="77777777" w:rsidR="004D2163" w:rsidRPr="00BC0D76" w:rsidRDefault="004D2163" w:rsidP="009C12C5">
      <w:pPr>
        <w:pStyle w:val="CRGlossaryText"/>
      </w:pPr>
    </w:p>
    <w:p w14:paraId="259821F4" w14:textId="77777777" w:rsidR="004D2163" w:rsidRPr="00BC0D76" w:rsidRDefault="004D2163" w:rsidP="004D2163">
      <w:pPr>
        <w:pStyle w:val="CRGlossaryWord"/>
      </w:pPr>
      <w:r w:rsidRPr="00BC0D76">
        <w:t>Aura</w:t>
      </w:r>
    </w:p>
    <w:p w14:paraId="585B5532" w14:textId="77777777" w:rsidR="004D2163" w:rsidRPr="00BC0D76" w:rsidRDefault="004D2163" w:rsidP="009C12C5">
      <w:pPr>
        <w:pStyle w:val="CRGlossaryText"/>
      </w:pPr>
      <w:r w:rsidRPr="00BC0D76">
        <w:t>An enchantment subtype. Aura spells target objects or players, and Aura permanents are attached to objects or players. See rule 303, “Enchantments,” and rule 702.5, “Enchant.”</w:t>
      </w:r>
    </w:p>
    <w:p w14:paraId="42E04AE9" w14:textId="77777777" w:rsidR="004D2163" w:rsidRPr="00BC0D76" w:rsidRDefault="004D2163" w:rsidP="009C12C5">
      <w:pPr>
        <w:pStyle w:val="CRGlossaryText"/>
      </w:pPr>
    </w:p>
    <w:p w14:paraId="31A6AE21" w14:textId="77777777" w:rsidR="004D2163" w:rsidRPr="00BC0D76" w:rsidRDefault="004D2163" w:rsidP="004D2163">
      <w:pPr>
        <w:pStyle w:val="CRGlossaryWord"/>
      </w:pPr>
      <w:r w:rsidRPr="00BC0D76">
        <w:t>Aura Swap</w:t>
      </w:r>
    </w:p>
    <w:p w14:paraId="6272E787" w14:textId="77777777" w:rsidR="004D2163" w:rsidRPr="00BC0D76" w:rsidRDefault="004D2163" w:rsidP="009C12C5">
      <w:pPr>
        <w:pStyle w:val="CRGlossaryText"/>
      </w:pPr>
      <w:r w:rsidRPr="00BC0D76">
        <w:t>A keyword ability that lets you exchange an Aura on the battlefield with one in your hand. See rule 702.63, “Aura Swap.”</w:t>
      </w:r>
    </w:p>
    <w:p w14:paraId="6D290114" w14:textId="77777777" w:rsidR="004D2163" w:rsidRPr="00BC0D76" w:rsidRDefault="004D2163" w:rsidP="009C12C5">
      <w:pPr>
        <w:pStyle w:val="CRGlossaryText"/>
      </w:pPr>
    </w:p>
    <w:p w14:paraId="591B50B4" w14:textId="77777777" w:rsidR="004D2163" w:rsidRPr="00BC0D76" w:rsidRDefault="004D2163" w:rsidP="004D2163">
      <w:pPr>
        <w:pStyle w:val="CRGlossaryWord"/>
      </w:pPr>
      <w:r w:rsidRPr="00BC0D76">
        <w:t>Banding, “Bands with Other”</w:t>
      </w:r>
    </w:p>
    <w:p w14:paraId="07F3EDB9" w14:textId="77777777" w:rsidR="004D2163" w:rsidRPr="00BC0D76" w:rsidRDefault="004D2163" w:rsidP="009C12C5">
      <w:pPr>
        <w:pStyle w:val="CRGlossaryText"/>
      </w:pPr>
      <w:r w:rsidRPr="00BC0D76">
        <w:t>Banding is a keyword ability that modifies the rules for declaring attackers and assigning combat damage. “Bands with other” is a specialized version of the ability. See rule 702.20, “Banding.”</w:t>
      </w:r>
    </w:p>
    <w:p w14:paraId="33F38E00" w14:textId="77777777" w:rsidR="004D2163" w:rsidRPr="00BC0D76" w:rsidRDefault="004D2163" w:rsidP="009C12C5">
      <w:pPr>
        <w:pStyle w:val="CRGlossaryText"/>
      </w:pPr>
    </w:p>
    <w:p w14:paraId="219B6DE5" w14:textId="77777777" w:rsidR="004D2163" w:rsidRPr="00BC0D76" w:rsidRDefault="004D2163" w:rsidP="004D2163">
      <w:pPr>
        <w:pStyle w:val="CRGlossaryWord"/>
      </w:pPr>
      <w:r w:rsidRPr="00BC0D76">
        <w:lastRenderedPageBreak/>
        <w:t>Basic</w:t>
      </w:r>
    </w:p>
    <w:p w14:paraId="62D3A023" w14:textId="77777777" w:rsidR="004D2163" w:rsidRPr="00BC0D76" w:rsidRDefault="004D2163" w:rsidP="009C12C5">
      <w:pPr>
        <w:pStyle w:val="CRGlossaryText"/>
      </w:pPr>
      <w:r w:rsidRPr="00BC0D76">
        <w:t>A supertype that’s normally relevant on lands. Any land with this supertype is a basic land. See rule 205.4, “Supertypes.”</w:t>
      </w:r>
    </w:p>
    <w:p w14:paraId="6BB35686" w14:textId="77777777" w:rsidR="004D2163" w:rsidRPr="00BC0D76" w:rsidRDefault="004D2163" w:rsidP="009C12C5">
      <w:pPr>
        <w:pStyle w:val="CRGlossaryText"/>
      </w:pPr>
    </w:p>
    <w:p w14:paraId="5A0B3D87" w14:textId="77777777" w:rsidR="004D2163" w:rsidRPr="00BC0D76" w:rsidRDefault="004D2163" w:rsidP="004D2163">
      <w:pPr>
        <w:pStyle w:val="CRGlossaryWord"/>
      </w:pPr>
      <w:r w:rsidRPr="00BC0D76">
        <w:t>Basic Landcycling</w:t>
      </w:r>
    </w:p>
    <w:p w14:paraId="7C443EC7" w14:textId="77777777" w:rsidR="004D2163" w:rsidRPr="00BC0D76" w:rsidRDefault="004D2163" w:rsidP="009C12C5">
      <w:pPr>
        <w:pStyle w:val="CRGlossaryText"/>
      </w:pPr>
      <w:r w:rsidRPr="00BC0D76">
        <w:t>See Typecycling.</w:t>
      </w:r>
    </w:p>
    <w:p w14:paraId="61295738" w14:textId="77777777" w:rsidR="004D2163" w:rsidRPr="00BC0D76" w:rsidRDefault="004D2163" w:rsidP="009C12C5">
      <w:pPr>
        <w:pStyle w:val="CRGlossaryText"/>
      </w:pPr>
    </w:p>
    <w:p w14:paraId="0A03F429" w14:textId="77777777" w:rsidR="004D2163" w:rsidRPr="00BC0D76" w:rsidRDefault="004D2163" w:rsidP="004D2163">
      <w:pPr>
        <w:pStyle w:val="CRGlossaryWord"/>
      </w:pPr>
      <w:r w:rsidRPr="00BC0D76">
        <w:t>Basic Land Type</w:t>
      </w:r>
    </w:p>
    <w:p w14:paraId="54BA8330" w14:textId="77777777" w:rsidR="004D2163" w:rsidRPr="00BC0D76" w:rsidRDefault="004D2163" w:rsidP="009C12C5">
      <w:pPr>
        <w:pStyle w:val="CRGlossaryText"/>
      </w:pPr>
      <w:r w:rsidRPr="00BC0D76">
        <w:t>There are five “basic land types”: Plains, Island, Swamp, Mountain, and Forest. Each one has a mana ability associated with it. See rule 305, “Lands.”</w:t>
      </w:r>
    </w:p>
    <w:p w14:paraId="1247AE6B" w14:textId="77777777" w:rsidR="004D2163" w:rsidRPr="00BC0D76" w:rsidRDefault="004D2163" w:rsidP="009C12C5">
      <w:pPr>
        <w:pStyle w:val="CRGlossaryText"/>
      </w:pPr>
    </w:p>
    <w:p w14:paraId="62FAFA83" w14:textId="77777777" w:rsidR="004D2163" w:rsidRPr="00BC0D76" w:rsidRDefault="004D2163" w:rsidP="004D2163">
      <w:pPr>
        <w:pStyle w:val="CRGlossaryWord"/>
      </w:pPr>
      <w:r w:rsidRPr="00BC0D76">
        <w:t>Battle Cry</w:t>
      </w:r>
    </w:p>
    <w:p w14:paraId="516963E8" w14:textId="77777777" w:rsidR="004D2163" w:rsidRPr="00BC0D76" w:rsidRDefault="004D2163" w:rsidP="009C12C5">
      <w:pPr>
        <w:pStyle w:val="CRGlossaryText"/>
      </w:pPr>
      <w:r w:rsidRPr="00BC0D76">
        <w:t>A keyword ability that makes other attacking creatures better in combat. See rule 702.89, “Battle Cry.”</w:t>
      </w:r>
    </w:p>
    <w:p w14:paraId="532A9FD6" w14:textId="77777777" w:rsidR="004D2163" w:rsidRPr="00BC0D76" w:rsidRDefault="004D2163" w:rsidP="009C12C5">
      <w:pPr>
        <w:pStyle w:val="CRGlossaryText"/>
      </w:pPr>
    </w:p>
    <w:p w14:paraId="2542A571" w14:textId="77777777" w:rsidR="004D2163" w:rsidRPr="00BC0D76" w:rsidRDefault="004D2163" w:rsidP="004D2163">
      <w:pPr>
        <w:pStyle w:val="CRGlossaryWord"/>
      </w:pPr>
      <w:r w:rsidRPr="00BC0D76">
        <w:t>Battlefield</w:t>
      </w:r>
    </w:p>
    <w:p w14:paraId="08D1AB95" w14:textId="77777777" w:rsidR="004D2163" w:rsidRPr="00BC0D76" w:rsidRDefault="004D2163" w:rsidP="009C12C5">
      <w:pPr>
        <w:pStyle w:val="CRGlossaryText"/>
      </w:pPr>
      <w:r w:rsidRPr="00BC0D76">
        <w:t>A zone. The battlefield is the zone in which permanents exist. It used to be known as the “in-play” zone. See rule 403, “Battlefield.”</w:t>
      </w:r>
    </w:p>
    <w:p w14:paraId="6EB02A33" w14:textId="77777777" w:rsidR="004D2163" w:rsidRPr="00BC0D76" w:rsidRDefault="004D2163" w:rsidP="009C12C5">
      <w:pPr>
        <w:pStyle w:val="CRGlossaryText"/>
      </w:pPr>
    </w:p>
    <w:p w14:paraId="774FD3C5" w14:textId="77777777" w:rsidR="004D2163" w:rsidRPr="00BC0D76" w:rsidRDefault="004D2163" w:rsidP="004D2163">
      <w:pPr>
        <w:pStyle w:val="CRGlossaryWord"/>
      </w:pPr>
      <w:r w:rsidRPr="00BC0D76">
        <w:t>Becomes</w:t>
      </w:r>
    </w:p>
    <w:p w14:paraId="4C7C2679" w14:textId="77777777" w:rsidR="004D2163" w:rsidRPr="00BC0D76" w:rsidRDefault="004D2163" w:rsidP="009C12C5">
      <w:pPr>
        <w:pStyle w:val="CRGlossaryText"/>
      </w:pPr>
      <w:r w:rsidRPr="00BC0D76">
        <w:t>A word used in some trigger events to indicate a change in status or characteristics. See rule 603.2d.</w:t>
      </w:r>
    </w:p>
    <w:p w14:paraId="51DCDE2D" w14:textId="77777777" w:rsidR="004D2163" w:rsidRPr="00BC0D76" w:rsidRDefault="004D2163" w:rsidP="009C12C5">
      <w:pPr>
        <w:pStyle w:val="CRGlossaryText"/>
      </w:pPr>
    </w:p>
    <w:p w14:paraId="2144459B" w14:textId="77777777" w:rsidR="004D2163" w:rsidRPr="00BC0D76" w:rsidRDefault="004D2163" w:rsidP="004D2163">
      <w:pPr>
        <w:pStyle w:val="CRGlossaryWord"/>
      </w:pPr>
      <w:r w:rsidRPr="00BC0D76">
        <w:t>Beginning of Combat Step</w:t>
      </w:r>
    </w:p>
    <w:p w14:paraId="532F1C4E" w14:textId="77777777" w:rsidR="004D2163" w:rsidRPr="00BC0D76" w:rsidRDefault="004D2163" w:rsidP="009C12C5">
      <w:pPr>
        <w:pStyle w:val="CRGlossaryText"/>
      </w:pPr>
      <w:r w:rsidRPr="00BC0D76">
        <w:t>Part of the turn. This step is the first step of the combat phase. See rule 507, “Beginning of Combat Step.”</w:t>
      </w:r>
    </w:p>
    <w:p w14:paraId="515DC3BC" w14:textId="77777777" w:rsidR="004D2163" w:rsidRPr="00BC0D76" w:rsidRDefault="004D2163" w:rsidP="009C12C5">
      <w:pPr>
        <w:pStyle w:val="CRGlossaryText"/>
      </w:pPr>
    </w:p>
    <w:p w14:paraId="152AF69D" w14:textId="77777777" w:rsidR="004D2163" w:rsidRPr="00BC0D76" w:rsidRDefault="004D2163" w:rsidP="004D2163">
      <w:pPr>
        <w:pStyle w:val="CRGlossaryWord"/>
      </w:pPr>
      <w:r w:rsidRPr="00BC0D76">
        <w:t>Beginning Phase</w:t>
      </w:r>
    </w:p>
    <w:p w14:paraId="2C43AD6B" w14:textId="77777777" w:rsidR="004D2163" w:rsidRPr="00BC0D76" w:rsidRDefault="004D2163" w:rsidP="009C12C5">
      <w:pPr>
        <w:pStyle w:val="CRGlossaryText"/>
      </w:pPr>
      <w:r w:rsidRPr="00BC0D76">
        <w:t>Part of the turn. This phase is the first phase of the turn. See rule 501, “Beginning Phase.”</w:t>
      </w:r>
    </w:p>
    <w:p w14:paraId="3B60A72E" w14:textId="77777777" w:rsidR="004D2163" w:rsidRPr="00BC0D76" w:rsidRDefault="004D2163" w:rsidP="009C12C5">
      <w:pPr>
        <w:pStyle w:val="CRGlossaryText"/>
      </w:pPr>
    </w:p>
    <w:p w14:paraId="05FA6A3A" w14:textId="77777777" w:rsidR="004D2163" w:rsidRPr="00BC0D76" w:rsidRDefault="004D2163" w:rsidP="004D2163">
      <w:pPr>
        <w:pStyle w:val="CRGlossaryWord"/>
      </w:pPr>
      <w:r w:rsidRPr="00BC0D76">
        <w:t>Block</w:t>
      </w:r>
    </w:p>
    <w:p w14:paraId="72C9F6BA" w14:textId="77777777" w:rsidR="004D2163" w:rsidRPr="00BC0D76" w:rsidRDefault="004D2163" w:rsidP="009C12C5">
      <w:pPr>
        <w:pStyle w:val="CRGlossaryText"/>
      </w:pPr>
      <w:r w:rsidRPr="00BC0D76">
        <w:t>To send a creature into combat defensively. A creature can block an attacking creature. See rule 509, “Declare Blockers Step.”</w:t>
      </w:r>
    </w:p>
    <w:p w14:paraId="490B3E99" w14:textId="77777777" w:rsidR="004D2163" w:rsidRPr="00BC0D76" w:rsidRDefault="004D2163" w:rsidP="009C12C5">
      <w:pPr>
        <w:pStyle w:val="CRGlossaryText"/>
      </w:pPr>
    </w:p>
    <w:p w14:paraId="4F6D4554" w14:textId="77777777" w:rsidR="004D2163" w:rsidRPr="00BC0D76" w:rsidRDefault="004D2163" w:rsidP="004D2163">
      <w:pPr>
        <w:pStyle w:val="CRGlossaryWord"/>
      </w:pPr>
      <w:r w:rsidRPr="00BC0D76">
        <w:t>Block Alone</w:t>
      </w:r>
    </w:p>
    <w:p w14:paraId="2E0987E0" w14:textId="77777777" w:rsidR="004D2163" w:rsidRPr="00BC0D76" w:rsidRDefault="004D2163" w:rsidP="009C12C5">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3EAE667B" w14:textId="77777777" w:rsidR="004D2163" w:rsidRPr="00BC0D76" w:rsidRDefault="004D2163" w:rsidP="009C12C5">
      <w:pPr>
        <w:pStyle w:val="CRGlossaryText"/>
      </w:pPr>
    </w:p>
    <w:p w14:paraId="439E48D0" w14:textId="77777777" w:rsidR="004D2163" w:rsidRPr="00BC0D76" w:rsidRDefault="004D2163" w:rsidP="004D2163">
      <w:pPr>
        <w:pStyle w:val="CRGlossaryWord"/>
      </w:pPr>
      <w:r w:rsidRPr="00BC0D76">
        <w:t>Blocked Creature</w:t>
      </w:r>
    </w:p>
    <w:p w14:paraId="2A5C1C05" w14:textId="77777777" w:rsidR="004D2163" w:rsidRPr="00BC0D76" w:rsidRDefault="004D2163" w:rsidP="009C12C5">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2AABB818" w14:textId="77777777" w:rsidR="004D2163" w:rsidRPr="00BC0D76" w:rsidRDefault="004D2163" w:rsidP="009C12C5">
      <w:pPr>
        <w:pStyle w:val="CRGlossaryText"/>
      </w:pPr>
    </w:p>
    <w:p w14:paraId="18C2471D" w14:textId="77777777" w:rsidR="004D2163" w:rsidRPr="00BC0D76" w:rsidRDefault="004D2163" w:rsidP="004D2163">
      <w:pPr>
        <w:pStyle w:val="CRGlossaryWord"/>
      </w:pPr>
      <w:r w:rsidRPr="00BC0D76">
        <w:t>Blocking Creature</w:t>
      </w:r>
    </w:p>
    <w:p w14:paraId="702EE791" w14:textId="77777777" w:rsidR="004D2163" w:rsidRPr="00BC0D76" w:rsidRDefault="004D2163" w:rsidP="009C12C5">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276A32E" w14:textId="77777777" w:rsidR="004D2163" w:rsidRPr="00BC0D76" w:rsidRDefault="004D2163" w:rsidP="009C12C5">
      <w:pPr>
        <w:pStyle w:val="CRGlossaryText"/>
      </w:pPr>
    </w:p>
    <w:p w14:paraId="2C5EFF24" w14:textId="77777777" w:rsidR="004D2163" w:rsidRPr="00BC0D76" w:rsidRDefault="004D2163" w:rsidP="004D2163">
      <w:pPr>
        <w:pStyle w:val="CRGlossaryWord"/>
      </w:pPr>
      <w:r w:rsidRPr="00BC0D76">
        <w:t>Bloodthirst</w:t>
      </w:r>
    </w:p>
    <w:p w14:paraId="536EE357" w14:textId="77777777" w:rsidR="004D2163" w:rsidRPr="00BC0D76" w:rsidRDefault="004D2163" w:rsidP="009C12C5">
      <w:pPr>
        <w:pStyle w:val="CRGlossaryText"/>
      </w:pPr>
      <w:r w:rsidRPr="00BC0D76">
        <w:t>A keyword ability that can have a creature enter the battlefield with +1/+1 counters on it. See rule 702.52, “Bloodthirst.”</w:t>
      </w:r>
    </w:p>
    <w:p w14:paraId="60146396" w14:textId="77777777" w:rsidR="004D2163" w:rsidRPr="00BC0D76" w:rsidRDefault="004D2163" w:rsidP="009C12C5">
      <w:pPr>
        <w:pStyle w:val="CRGlossaryText"/>
      </w:pPr>
    </w:p>
    <w:p w14:paraId="093D4950" w14:textId="77777777" w:rsidR="004D2163" w:rsidRPr="00BC0D76" w:rsidRDefault="004D2163" w:rsidP="004D2163">
      <w:pPr>
        <w:pStyle w:val="CRGlossaryWord"/>
      </w:pPr>
      <w:r w:rsidRPr="00BC0D76">
        <w:lastRenderedPageBreak/>
        <w:t>Bury (Obsolete)</w:t>
      </w:r>
    </w:p>
    <w:p w14:paraId="0F32310C" w14:textId="77777777" w:rsidR="004D2163" w:rsidRPr="00BC0D76" w:rsidRDefault="004D2163" w:rsidP="009C12C5">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13904891" w14:textId="77777777" w:rsidR="004D2163" w:rsidRPr="00BC0D76" w:rsidRDefault="004D2163" w:rsidP="009C12C5">
      <w:pPr>
        <w:pStyle w:val="CRGlossaryText"/>
      </w:pPr>
    </w:p>
    <w:p w14:paraId="213CA6CA" w14:textId="77777777" w:rsidR="004D2163" w:rsidRPr="00BC0D76" w:rsidRDefault="004D2163" w:rsidP="004D2163">
      <w:pPr>
        <w:pStyle w:val="CRGlossaryWord"/>
      </w:pPr>
      <w:r w:rsidRPr="00BC0D76">
        <w:t>Bushido</w:t>
      </w:r>
    </w:p>
    <w:p w14:paraId="2ED74B21" w14:textId="77777777" w:rsidR="004D2163" w:rsidRPr="00BC0D76" w:rsidRDefault="004D2163" w:rsidP="009C12C5">
      <w:pPr>
        <w:pStyle w:val="CRGlossaryText"/>
      </w:pPr>
      <w:r w:rsidRPr="00BC0D76">
        <w:t>A keyword ability that can make a creature better in combat. See rule 702.43, “Bushido.”</w:t>
      </w:r>
    </w:p>
    <w:p w14:paraId="146A103A" w14:textId="77777777" w:rsidR="004D2163" w:rsidRPr="00BC0D76" w:rsidRDefault="004D2163" w:rsidP="009C12C5">
      <w:pPr>
        <w:pStyle w:val="CRGlossaryText"/>
      </w:pPr>
    </w:p>
    <w:p w14:paraId="43FD2F60" w14:textId="77777777" w:rsidR="004D2163" w:rsidRPr="00BC0D76" w:rsidRDefault="004D2163" w:rsidP="004D2163">
      <w:pPr>
        <w:pStyle w:val="CRGlossaryWord"/>
      </w:pPr>
      <w:r w:rsidRPr="00BC0D76">
        <w:t>Buyback</w:t>
      </w:r>
      <w:bookmarkStart w:id="41" w:name="OLE_LINK44"/>
    </w:p>
    <w:p w14:paraId="630F5974" w14:textId="77777777" w:rsidR="004D2163" w:rsidRPr="00BC0D76" w:rsidRDefault="004D2163" w:rsidP="009C12C5">
      <w:pPr>
        <w:pStyle w:val="CRGlossaryText"/>
      </w:pPr>
      <w:r w:rsidRPr="00BC0D76">
        <w:t>A keyword ability of instants and sorceries that can let the spell return to its owner’s hand as it resolves. See rule 702.25, “Buyback.”</w:t>
      </w:r>
      <w:bookmarkEnd w:id="41"/>
    </w:p>
    <w:p w14:paraId="5EE7A057" w14:textId="77777777" w:rsidR="004D2163" w:rsidRPr="00BC0D76" w:rsidRDefault="004D2163" w:rsidP="009C12C5">
      <w:pPr>
        <w:pStyle w:val="CRGlossaryText"/>
      </w:pPr>
    </w:p>
    <w:p w14:paraId="76FF0457" w14:textId="77777777" w:rsidR="004D2163" w:rsidRPr="00BC0D76" w:rsidRDefault="004D2163" w:rsidP="004D2163">
      <w:pPr>
        <w:pStyle w:val="CRGlossaryWord"/>
      </w:pPr>
      <w:r w:rsidRPr="00BC0D76">
        <w:t>Card</w:t>
      </w:r>
    </w:p>
    <w:p w14:paraId="30567C89" w14:textId="77777777" w:rsidR="004D2163" w:rsidRPr="00BC0D76" w:rsidRDefault="004D2163" w:rsidP="009C12C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00F46239" w14:textId="77777777" w:rsidR="004D2163" w:rsidRPr="00BC0D76" w:rsidRDefault="004D2163" w:rsidP="009C12C5">
      <w:pPr>
        <w:pStyle w:val="CRGlossaryText"/>
      </w:pPr>
    </w:p>
    <w:p w14:paraId="3A68DF00" w14:textId="77777777" w:rsidR="004D2163" w:rsidRPr="00BC0D76" w:rsidRDefault="004D2163" w:rsidP="004D2163">
      <w:pPr>
        <w:pStyle w:val="CRGlossaryWord"/>
      </w:pPr>
      <w:r w:rsidRPr="00BC0D76">
        <w:t>Card Type</w:t>
      </w:r>
    </w:p>
    <w:p w14:paraId="643FE8FA" w14:textId="77777777" w:rsidR="004D2163" w:rsidRPr="00BC0D76" w:rsidRDefault="004D2163" w:rsidP="009C12C5">
      <w:pPr>
        <w:pStyle w:val="CRGlossaryText"/>
      </w:pPr>
      <w:r w:rsidRPr="00BC0D76">
        <w:t>A characteristic. Except for abilities on the stack, each object has a card type, even if that object isn’t a card. Each card type has its own rules. See rule 205, “Type Line,” and section 3, “Card Types.”</w:t>
      </w:r>
    </w:p>
    <w:p w14:paraId="02D9AC4B" w14:textId="77777777" w:rsidR="004D2163" w:rsidRPr="00BC0D76" w:rsidRDefault="004D2163" w:rsidP="009C12C5">
      <w:pPr>
        <w:pStyle w:val="CRGlossaryText"/>
      </w:pPr>
    </w:p>
    <w:p w14:paraId="73B37B2E" w14:textId="77777777" w:rsidR="004D2163" w:rsidRPr="00BC0D76" w:rsidRDefault="004D2163" w:rsidP="004D2163">
      <w:pPr>
        <w:pStyle w:val="CRGlossaryWord"/>
      </w:pPr>
      <w:r w:rsidRPr="00BC0D76">
        <w:t>Cascade</w:t>
      </w:r>
    </w:p>
    <w:p w14:paraId="47898DEC" w14:textId="77777777" w:rsidR="004D2163" w:rsidRPr="00BC0D76" w:rsidRDefault="004D2163" w:rsidP="009C12C5">
      <w:pPr>
        <w:pStyle w:val="CRGlossaryText"/>
      </w:pPr>
      <w:r w:rsidRPr="00BC0D76">
        <w:t>A keyword ability that may let a player cast a random extra spell for no cost. See rule 702.83, “Cascade.”</w:t>
      </w:r>
    </w:p>
    <w:p w14:paraId="03166B08" w14:textId="77777777" w:rsidR="004D2163" w:rsidRPr="00BC0D76" w:rsidRDefault="004D2163" w:rsidP="009C12C5">
      <w:pPr>
        <w:pStyle w:val="CRGlossaryText"/>
      </w:pPr>
    </w:p>
    <w:p w14:paraId="0E14D2A6" w14:textId="77777777" w:rsidR="004D2163" w:rsidRPr="00BC0D76" w:rsidRDefault="004D2163" w:rsidP="004D2163">
      <w:pPr>
        <w:pStyle w:val="CRGlossaryWord"/>
      </w:pPr>
      <w:r w:rsidRPr="00BC0D76">
        <w:t>Cast</w:t>
      </w:r>
    </w:p>
    <w:p w14:paraId="4FE1DB62" w14:textId="77777777" w:rsidR="004D2163" w:rsidRPr="00BC0D76" w:rsidRDefault="004D2163" w:rsidP="009C12C5">
      <w:pPr>
        <w:pStyle w:val="CRGlossaryText"/>
      </w:pPr>
      <w:r w:rsidRPr="00BC0D76">
        <w:t>To take a spell from where it is (usually the hand), put it on the stack, and pay its costs, so that it will eventually resolve and have its effect. See rule 601, “Casting Spells.”</w:t>
      </w:r>
    </w:p>
    <w:p w14:paraId="26AA2E79" w14:textId="77777777" w:rsidR="004D2163" w:rsidRPr="00BC0D76" w:rsidRDefault="004D2163" w:rsidP="009C12C5">
      <w:pPr>
        <w:pStyle w:val="CRGlossaryText"/>
      </w:pPr>
    </w:p>
    <w:p w14:paraId="69C592B3" w14:textId="77777777" w:rsidR="004D2163" w:rsidRPr="00BC0D76" w:rsidRDefault="004D2163" w:rsidP="004D2163">
      <w:pPr>
        <w:pStyle w:val="CRGlossaryWord"/>
      </w:pPr>
      <w:r w:rsidRPr="00BC0D76">
        <w:t>Caster (Obsolete)</w:t>
      </w:r>
    </w:p>
    <w:p w14:paraId="5B99C673" w14:textId="77777777" w:rsidR="004D2163" w:rsidRPr="00BC0D76" w:rsidRDefault="004D2163" w:rsidP="009C12C5">
      <w:pPr>
        <w:pStyle w:val="CRGlossaryText"/>
      </w:pPr>
      <w:r w:rsidRPr="00BC0D76">
        <w:t>An obsolete term that referred to the player who cast a spell. In general, cards that were printed with the term “caster” have received errata in the Oracle card reference to say “controller.”</w:t>
      </w:r>
    </w:p>
    <w:p w14:paraId="355F196C" w14:textId="77777777" w:rsidR="004D2163" w:rsidRPr="00BC0D76" w:rsidRDefault="004D2163" w:rsidP="009C12C5">
      <w:pPr>
        <w:pStyle w:val="CRGlossaryText"/>
      </w:pPr>
    </w:p>
    <w:p w14:paraId="1C5F1070" w14:textId="77777777" w:rsidR="004D2163" w:rsidRPr="00BC0D76" w:rsidRDefault="004D2163" w:rsidP="004D2163">
      <w:pPr>
        <w:pStyle w:val="CRGlossaryWord"/>
      </w:pPr>
      <w:r w:rsidRPr="00BC0D76">
        <w:t>Casting Cost (Obsolete)</w:t>
      </w:r>
    </w:p>
    <w:p w14:paraId="0606681E" w14:textId="77777777" w:rsidR="004D2163" w:rsidRPr="00BC0D76" w:rsidRDefault="004D2163" w:rsidP="009C12C5">
      <w:pPr>
        <w:pStyle w:val="CRGlossaryText"/>
      </w:pPr>
      <w:r w:rsidRPr="00BC0D76">
        <w:t>An obsolete term for mana cost. Cards printed with this text have received errata in the Oracle card reference.</w:t>
      </w:r>
    </w:p>
    <w:p w14:paraId="3ED4E8B1" w14:textId="77777777" w:rsidR="004D2163" w:rsidRPr="00BC0D76" w:rsidRDefault="004D2163" w:rsidP="009C12C5">
      <w:pPr>
        <w:pStyle w:val="CRGlossaryText"/>
      </w:pPr>
    </w:p>
    <w:p w14:paraId="08EFA512" w14:textId="77777777" w:rsidR="004D2163" w:rsidRPr="00BC0D76" w:rsidRDefault="004D2163" w:rsidP="004D2163">
      <w:pPr>
        <w:pStyle w:val="CRGlossaryWord"/>
      </w:pPr>
      <w:r w:rsidRPr="00BC0D76">
        <w:t>Champion, Championed</w:t>
      </w:r>
    </w:p>
    <w:p w14:paraId="6C9C640D" w14:textId="77777777" w:rsidR="004D2163" w:rsidRPr="00BC0D76" w:rsidRDefault="004D2163" w:rsidP="009C12C5">
      <w:pPr>
        <w:pStyle w:val="CRGlossaryText"/>
      </w:pPr>
      <w:r w:rsidRPr="00BC0D76">
        <w:t>“Champion” is a keyword ability that lets one creature temporarily replace another. A permanent is “championed” by another permanent if the latter exiles the former as the direct result of a champion ability. See rule 702.70, “Champion.”</w:t>
      </w:r>
    </w:p>
    <w:p w14:paraId="46B72F9F" w14:textId="77777777" w:rsidR="004D2163" w:rsidRPr="00BC0D76" w:rsidRDefault="004D2163" w:rsidP="009C12C5">
      <w:pPr>
        <w:pStyle w:val="CRGlossaryText"/>
      </w:pPr>
    </w:p>
    <w:p w14:paraId="7CAACBFD" w14:textId="77777777" w:rsidR="004D2163" w:rsidRPr="00BC0D76" w:rsidRDefault="004D2163" w:rsidP="004D2163">
      <w:pPr>
        <w:pStyle w:val="CRGlossaryWord"/>
      </w:pPr>
      <w:r w:rsidRPr="00BC0D76">
        <w:t>Change a Target</w:t>
      </w:r>
    </w:p>
    <w:p w14:paraId="3F6091F6" w14:textId="77777777" w:rsidR="004D2163" w:rsidRPr="00BC0D76" w:rsidRDefault="004D2163" w:rsidP="009C12C5">
      <w:pPr>
        <w:pStyle w:val="CRGlossaryText"/>
      </w:pPr>
      <w:r w:rsidRPr="00BC0D76">
        <w:t>To choose a new, legal target for a spell or ability. See rule 114.6.</w:t>
      </w:r>
    </w:p>
    <w:p w14:paraId="76CC5751" w14:textId="77777777" w:rsidR="004D2163" w:rsidRPr="00BC0D76" w:rsidRDefault="004D2163" w:rsidP="009C12C5">
      <w:pPr>
        <w:pStyle w:val="CRGlossaryText"/>
      </w:pPr>
    </w:p>
    <w:p w14:paraId="183EAD2C" w14:textId="77777777" w:rsidR="004D2163" w:rsidRPr="00BC0D76" w:rsidRDefault="004D2163" w:rsidP="004D2163">
      <w:pPr>
        <w:pStyle w:val="CRGlossaryWord"/>
      </w:pPr>
      <w:r w:rsidRPr="00BC0D76">
        <w:t>Changeling</w:t>
      </w:r>
    </w:p>
    <w:p w14:paraId="37863672" w14:textId="77777777" w:rsidR="004D2163" w:rsidRPr="00BC0D76" w:rsidRDefault="004D2163" w:rsidP="009C12C5">
      <w:pPr>
        <w:pStyle w:val="CRGlossaryText"/>
      </w:pPr>
      <w:r w:rsidRPr="00BC0D76">
        <w:t>A characteristic-defining ability that grants the object it’s on every creature type. See rule 702.71, “Changeling.”</w:t>
      </w:r>
    </w:p>
    <w:p w14:paraId="32E37580" w14:textId="77777777" w:rsidR="004D2163" w:rsidRPr="00BC0D76" w:rsidRDefault="004D2163" w:rsidP="009C12C5">
      <w:pPr>
        <w:pStyle w:val="CRGlossaryText"/>
      </w:pPr>
    </w:p>
    <w:p w14:paraId="5B1F9148" w14:textId="77777777" w:rsidR="004D2163" w:rsidRPr="00BC0D76" w:rsidRDefault="004D2163" w:rsidP="004D2163">
      <w:pPr>
        <w:pStyle w:val="CRGlossaryWord"/>
      </w:pPr>
      <w:r w:rsidRPr="00BC0D76">
        <w:t>Chaos Ability</w:t>
      </w:r>
    </w:p>
    <w:p w14:paraId="65155291" w14:textId="77777777" w:rsidR="004D2163" w:rsidRPr="00BC0D76" w:rsidRDefault="004D2163" w:rsidP="009C12C5">
      <w:pPr>
        <w:pStyle w:val="CRGlossaryText"/>
      </w:pPr>
      <w:r w:rsidRPr="00BC0D76">
        <w:t>An ability of a plane card that triggers “Whenever you roll {C}” on the planar die in the Planechase casual variant. See rule 309.7.</w:t>
      </w:r>
    </w:p>
    <w:p w14:paraId="7E0D7597" w14:textId="77777777" w:rsidR="004D2163" w:rsidRPr="00BC0D76" w:rsidRDefault="004D2163" w:rsidP="009C12C5">
      <w:pPr>
        <w:pStyle w:val="CRGlossaryText"/>
      </w:pPr>
    </w:p>
    <w:p w14:paraId="656517CA" w14:textId="77777777" w:rsidR="004D2163" w:rsidRPr="00BC0D76" w:rsidRDefault="004D2163" w:rsidP="004D2163">
      <w:pPr>
        <w:pStyle w:val="CRGlossaryWord"/>
      </w:pPr>
      <w:r w:rsidRPr="00BC0D76">
        <w:lastRenderedPageBreak/>
        <w:t>Chaos Symbol</w:t>
      </w:r>
    </w:p>
    <w:p w14:paraId="724E9CFC" w14:textId="77777777" w:rsidR="004D2163" w:rsidRPr="00BC0D76" w:rsidRDefault="004D2163" w:rsidP="009C12C5">
      <w:pPr>
        <w:pStyle w:val="CRGlossaryText"/>
      </w:pPr>
      <w:r w:rsidRPr="00BC0D76">
        <w:t>The chaos symbol {C} appears on the planar die and in some triggered abilities of plane cards in the Planechase casual variant. See rule 107.12.</w:t>
      </w:r>
    </w:p>
    <w:p w14:paraId="4CE9725F" w14:textId="77777777" w:rsidR="004D2163" w:rsidRPr="00BC0D76" w:rsidRDefault="004D2163" w:rsidP="009C12C5">
      <w:pPr>
        <w:pStyle w:val="CRGlossaryText"/>
      </w:pPr>
    </w:p>
    <w:p w14:paraId="32D5860C" w14:textId="77777777" w:rsidR="004D2163" w:rsidRPr="00BC0D76" w:rsidRDefault="004D2163" w:rsidP="004D2163">
      <w:pPr>
        <w:pStyle w:val="CRGlossaryWord"/>
      </w:pPr>
      <w:r w:rsidRPr="00BC0D76">
        <w:t>Characteristics</w:t>
      </w:r>
    </w:p>
    <w:p w14:paraId="4484448A" w14:textId="77777777" w:rsidR="004D2163" w:rsidRPr="00BC0D76" w:rsidRDefault="004D2163" w:rsidP="009C12C5">
      <w:pPr>
        <w:pStyle w:val="CRGlossaryText"/>
      </w:pPr>
      <w:r w:rsidRPr="00BC0D76">
        <w:t>Information that defines an object. See rule 109.3.</w:t>
      </w:r>
    </w:p>
    <w:p w14:paraId="2146353B" w14:textId="77777777" w:rsidR="004D2163" w:rsidRPr="00BC0D76" w:rsidRDefault="004D2163" w:rsidP="009C12C5">
      <w:pPr>
        <w:pStyle w:val="CRGlossaryText"/>
      </w:pPr>
    </w:p>
    <w:p w14:paraId="1D74DCC5" w14:textId="77777777" w:rsidR="004D2163" w:rsidRPr="00BC0D76" w:rsidRDefault="004D2163" w:rsidP="004D2163">
      <w:pPr>
        <w:pStyle w:val="CRGlossaryWord"/>
      </w:pPr>
      <w:r w:rsidRPr="00BC0D76">
        <w:t>Characteristic-Defining Ability</w:t>
      </w:r>
    </w:p>
    <w:p w14:paraId="27463E38" w14:textId="77777777" w:rsidR="004D2163" w:rsidRPr="00BC0D76" w:rsidRDefault="004D2163" w:rsidP="009C12C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4CCDBD37" w14:textId="77777777" w:rsidR="004D2163" w:rsidRPr="00BC0D76" w:rsidRDefault="004D2163" w:rsidP="009C12C5">
      <w:pPr>
        <w:pStyle w:val="CRGlossaryText"/>
      </w:pPr>
    </w:p>
    <w:p w14:paraId="0BE0BCC7" w14:textId="77777777" w:rsidR="004D2163" w:rsidRPr="00BC0D76" w:rsidRDefault="004D2163" w:rsidP="004D2163">
      <w:pPr>
        <w:pStyle w:val="CRGlossaryWord"/>
      </w:pPr>
      <w:r w:rsidRPr="00BC0D76">
        <w:t>Clash</w:t>
      </w:r>
    </w:p>
    <w:p w14:paraId="47B6D0F2" w14:textId="77777777" w:rsidR="004D2163" w:rsidRPr="00BC0D76" w:rsidRDefault="004D2163" w:rsidP="009C12C5">
      <w:pPr>
        <w:pStyle w:val="CRGlossaryText"/>
      </w:pPr>
      <w:r w:rsidRPr="00BC0D76">
        <w:t>To have a mini-contest involving the top cards of players’ libraries. See rule 701.20, “Clash.”</w:t>
      </w:r>
    </w:p>
    <w:p w14:paraId="4B7AA5A9" w14:textId="77777777" w:rsidR="004D2163" w:rsidRPr="00BC0D76" w:rsidRDefault="004D2163" w:rsidP="009C12C5">
      <w:pPr>
        <w:pStyle w:val="CRGlossaryText"/>
      </w:pPr>
    </w:p>
    <w:p w14:paraId="3B3224C1" w14:textId="77777777" w:rsidR="004D2163" w:rsidRPr="00BC0D76" w:rsidRDefault="004D2163" w:rsidP="004D2163">
      <w:pPr>
        <w:pStyle w:val="CRGlossaryWord"/>
      </w:pPr>
      <w:r w:rsidRPr="00BC0D76">
        <w:t>Cleanup Step</w:t>
      </w:r>
    </w:p>
    <w:p w14:paraId="0DB8CA39" w14:textId="77777777" w:rsidR="004D2163" w:rsidRPr="00BC0D76" w:rsidRDefault="004D2163" w:rsidP="009C12C5">
      <w:pPr>
        <w:pStyle w:val="CRGlossaryText"/>
      </w:pPr>
      <w:r w:rsidRPr="00BC0D76">
        <w:t>Part of the turn. This step is the second and final step of the ending phase. See rule 514, “Cleanup Step.”</w:t>
      </w:r>
    </w:p>
    <w:p w14:paraId="0532927A" w14:textId="77777777" w:rsidR="004D2163" w:rsidRPr="00BC0D76" w:rsidRDefault="004D2163" w:rsidP="009C12C5">
      <w:pPr>
        <w:pStyle w:val="CRGlossaryText"/>
      </w:pPr>
    </w:p>
    <w:p w14:paraId="0029F46B" w14:textId="77777777" w:rsidR="004D2163" w:rsidRPr="00BC0D76" w:rsidRDefault="004D2163" w:rsidP="004D2163">
      <w:pPr>
        <w:pStyle w:val="CRGlossaryWord"/>
      </w:pPr>
      <w:r w:rsidRPr="00BC0D76">
        <w:t>Collector Number</w:t>
      </w:r>
    </w:p>
    <w:p w14:paraId="649252C8" w14:textId="77777777" w:rsidR="004D2163" w:rsidRPr="00BC0D76" w:rsidRDefault="004D2163" w:rsidP="009C12C5">
      <w:pPr>
        <w:pStyle w:val="CRGlossaryText"/>
      </w:pPr>
      <w:r w:rsidRPr="00BC0D76">
        <w:t>A number printed on most cards that has no effect on game play. See rule 212, “Information Below the Text Box.”</w:t>
      </w:r>
    </w:p>
    <w:p w14:paraId="5C7EBF69" w14:textId="77777777" w:rsidR="004D2163" w:rsidRPr="00BC0D76" w:rsidRDefault="004D2163" w:rsidP="009C12C5">
      <w:pPr>
        <w:pStyle w:val="CRGlossaryText"/>
      </w:pPr>
    </w:p>
    <w:p w14:paraId="058217EF" w14:textId="77777777" w:rsidR="004D2163" w:rsidRPr="00BC0D76" w:rsidRDefault="004D2163" w:rsidP="004D2163">
      <w:pPr>
        <w:pStyle w:val="CRGlossaryWord"/>
      </w:pPr>
      <w:r w:rsidRPr="00BC0D76">
        <w:t>Color</w:t>
      </w:r>
    </w:p>
    <w:p w14:paraId="354FEB94" w14:textId="5308DF88" w:rsidR="004D2163" w:rsidRPr="00BC0D76" w:rsidRDefault="004D2163" w:rsidP="009C12C5">
      <w:pPr>
        <w:pStyle w:val="CRGlossaryText"/>
      </w:pPr>
      <w:r w:rsidRPr="00BC0D76">
        <w:t>1. A characteristic of an object. See rule 105, “Colors,” and rule 202, “Mana Cost and Color.”</w:t>
      </w:r>
      <w:r w:rsidR="009C12C5">
        <w:br/>
      </w:r>
      <w:r w:rsidRPr="00BC0D76">
        <w:t>2. An attribute mana may have. See rule 106, “Mana.”</w:t>
      </w:r>
    </w:p>
    <w:p w14:paraId="560D5C6A" w14:textId="77777777" w:rsidR="004D2163" w:rsidRPr="00BC0D76" w:rsidRDefault="004D2163" w:rsidP="009C12C5">
      <w:pPr>
        <w:pStyle w:val="CRGlossaryText"/>
      </w:pPr>
    </w:p>
    <w:p w14:paraId="599F2B91" w14:textId="77777777" w:rsidR="004D2163" w:rsidRPr="00BC0D76" w:rsidRDefault="004D2163" w:rsidP="004D2163">
      <w:pPr>
        <w:pStyle w:val="CRGlossaryWord"/>
      </w:pPr>
      <w:r w:rsidRPr="00BC0D76">
        <w:t>Colorless</w:t>
      </w:r>
    </w:p>
    <w:p w14:paraId="11CFB90E" w14:textId="13E0AABB" w:rsidR="004D2163" w:rsidRPr="00BC0D76" w:rsidRDefault="004D2163" w:rsidP="009C12C5">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68FB060E" w14:textId="77777777" w:rsidR="004D2163" w:rsidRPr="00BC0D76" w:rsidRDefault="004D2163" w:rsidP="009C12C5">
      <w:pPr>
        <w:pStyle w:val="CRGlossaryText"/>
      </w:pPr>
    </w:p>
    <w:p w14:paraId="01243B3B" w14:textId="77777777" w:rsidR="004D2163" w:rsidRPr="00BC0D76" w:rsidRDefault="004D2163" w:rsidP="004D2163">
      <w:pPr>
        <w:pStyle w:val="CRGlossaryWord"/>
      </w:pPr>
      <w:r w:rsidRPr="00BC0D76">
        <w:t>Color Identity</w:t>
      </w:r>
    </w:p>
    <w:p w14:paraId="6600E860" w14:textId="77777777" w:rsidR="004D2163" w:rsidRPr="00BC0D76" w:rsidRDefault="004D2163" w:rsidP="009C12C5">
      <w:pPr>
        <w:pStyle w:val="CRGlossaryText"/>
      </w:pPr>
      <w:r w:rsidRPr="00BC0D76">
        <w:t>A set of colors that determines what cards may be included in a deck for the Commander casual variant. See rule 903.4.</w:t>
      </w:r>
    </w:p>
    <w:p w14:paraId="4BDF8F94" w14:textId="77777777" w:rsidR="004D2163" w:rsidRPr="00BC0D76" w:rsidRDefault="004D2163" w:rsidP="009C12C5">
      <w:pPr>
        <w:pStyle w:val="CRGlossaryText"/>
      </w:pPr>
    </w:p>
    <w:p w14:paraId="5A940ADD" w14:textId="77777777" w:rsidR="004D2163" w:rsidRPr="00BC0D76" w:rsidRDefault="004D2163" w:rsidP="004D2163">
      <w:pPr>
        <w:pStyle w:val="CRGlossaryWord"/>
      </w:pPr>
      <w:r w:rsidRPr="00BC0D76">
        <w:t>Color Indicator</w:t>
      </w:r>
    </w:p>
    <w:p w14:paraId="7C71A1EA" w14:textId="77777777" w:rsidR="004D2163" w:rsidRPr="00BC0D76" w:rsidRDefault="004D2163" w:rsidP="009C12C5">
      <w:pPr>
        <w:pStyle w:val="CRGlossaryText"/>
      </w:pPr>
      <w:r w:rsidRPr="00BC0D76">
        <w:t>A characteristic of an object. See rule 105, “Colors,” and rule 204, “Color Indicator.”</w:t>
      </w:r>
    </w:p>
    <w:p w14:paraId="2E5D81D9" w14:textId="77777777" w:rsidR="004D2163" w:rsidRPr="00BC0D76" w:rsidRDefault="004D2163" w:rsidP="009C12C5">
      <w:pPr>
        <w:pStyle w:val="CRGlossaryText"/>
      </w:pPr>
    </w:p>
    <w:p w14:paraId="544B34C7" w14:textId="77777777" w:rsidR="004D2163" w:rsidRPr="00BC0D76" w:rsidRDefault="004D2163" w:rsidP="004D2163">
      <w:pPr>
        <w:pStyle w:val="CRGlossaryWord"/>
      </w:pPr>
      <w:r w:rsidRPr="00BC0D76">
        <w:t>Combat Damage</w:t>
      </w:r>
    </w:p>
    <w:p w14:paraId="6434930D" w14:textId="77777777" w:rsidR="004D2163" w:rsidRPr="00BC0D76" w:rsidRDefault="004D2163" w:rsidP="009C12C5">
      <w:pPr>
        <w:pStyle w:val="CRGlossaryText"/>
      </w:pPr>
      <w:r w:rsidRPr="00BC0D76">
        <w:t>Damage dealt during the combat damage step by attacking creatures and blocking creatures as a consequence of combat. See rule 510, “Combat Damage Step.”</w:t>
      </w:r>
    </w:p>
    <w:p w14:paraId="4FFA54FB" w14:textId="77777777" w:rsidR="004D2163" w:rsidRPr="00BC0D76" w:rsidRDefault="004D2163" w:rsidP="009C12C5">
      <w:pPr>
        <w:pStyle w:val="CRGlossaryText"/>
      </w:pPr>
    </w:p>
    <w:p w14:paraId="519AF34E" w14:textId="77777777" w:rsidR="004D2163" w:rsidRPr="00BC0D76" w:rsidRDefault="004D2163" w:rsidP="004D2163">
      <w:pPr>
        <w:pStyle w:val="CRGlossaryWord"/>
      </w:pPr>
      <w:r w:rsidRPr="00BC0D76">
        <w:t>Combat Damage Step</w:t>
      </w:r>
    </w:p>
    <w:p w14:paraId="4074D42C" w14:textId="77777777" w:rsidR="004D2163" w:rsidRPr="00BC0D76" w:rsidRDefault="004D2163" w:rsidP="009C12C5">
      <w:pPr>
        <w:pStyle w:val="CRGlossaryText"/>
      </w:pPr>
      <w:r w:rsidRPr="00BC0D76">
        <w:t>Part of the turn. This step is the fourth step of the combat phase. See rule 510, “Combat Damage Step.”</w:t>
      </w:r>
    </w:p>
    <w:p w14:paraId="5CFC77D8" w14:textId="77777777" w:rsidR="004D2163" w:rsidRPr="00BC0D76" w:rsidRDefault="004D2163" w:rsidP="009C12C5">
      <w:pPr>
        <w:pStyle w:val="CRGlossaryText"/>
      </w:pPr>
    </w:p>
    <w:p w14:paraId="5C8E8DD5" w14:textId="77777777" w:rsidR="004D2163" w:rsidRPr="00BC0D76" w:rsidRDefault="004D2163" w:rsidP="004D2163">
      <w:pPr>
        <w:pStyle w:val="CRGlossaryWord"/>
      </w:pPr>
      <w:r w:rsidRPr="00BC0D76">
        <w:t>Combat Phase</w:t>
      </w:r>
    </w:p>
    <w:p w14:paraId="63E40196" w14:textId="77777777" w:rsidR="004D2163" w:rsidRPr="00BC0D76" w:rsidRDefault="004D2163" w:rsidP="009C12C5">
      <w:pPr>
        <w:pStyle w:val="CRGlossaryText"/>
      </w:pPr>
      <w:r w:rsidRPr="00BC0D76">
        <w:t>Part of the turn. This phase is the third phase of the turn. See rule 506, “Combat Phase.”</w:t>
      </w:r>
    </w:p>
    <w:p w14:paraId="3D1DD632" w14:textId="77777777" w:rsidR="004D2163" w:rsidRPr="00BC0D76" w:rsidRDefault="004D2163" w:rsidP="009C12C5">
      <w:pPr>
        <w:pStyle w:val="CRGlossaryText"/>
      </w:pPr>
    </w:p>
    <w:p w14:paraId="3CAF1BEC" w14:textId="77777777" w:rsidR="004D2163" w:rsidRPr="00BC0D76" w:rsidRDefault="004D2163" w:rsidP="004D2163">
      <w:pPr>
        <w:pStyle w:val="CRGlossaryWord"/>
      </w:pPr>
      <w:r w:rsidRPr="00BC0D76">
        <w:t>Command</w:t>
      </w:r>
    </w:p>
    <w:p w14:paraId="24CF0BD2" w14:textId="77777777" w:rsidR="004D2163" w:rsidRPr="00BC0D76" w:rsidRDefault="004D2163" w:rsidP="009C12C5">
      <w:pPr>
        <w:pStyle w:val="CRGlossaryText"/>
      </w:pPr>
      <w:r w:rsidRPr="00BC0D76">
        <w:t>A zone for certain specialized objects that have an overarching effect on the game, yet are not permanents and cannot be destroyed. See rule 408, “Command.”</w:t>
      </w:r>
    </w:p>
    <w:p w14:paraId="36053E06" w14:textId="77777777" w:rsidR="004D2163" w:rsidRPr="00BC0D76" w:rsidRDefault="004D2163" w:rsidP="009C12C5">
      <w:pPr>
        <w:pStyle w:val="CRGlossaryText"/>
      </w:pPr>
    </w:p>
    <w:p w14:paraId="022931A4" w14:textId="77777777" w:rsidR="004D2163" w:rsidRPr="00BC0D76" w:rsidRDefault="004D2163" w:rsidP="004D2163">
      <w:pPr>
        <w:pStyle w:val="CRGlossaryWord"/>
      </w:pPr>
      <w:r w:rsidRPr="00BC0D76">
        <w:lastRenderedPageBreak/>
        <w:t>Commander</w:t>
      </w:r>
    </w:p>
    <w:p w14:paraId="2CD8B58B" w14:textId="021C7B24" w:rsidR="004D2163" w:rsidRPr="00BC0D76" w:rsidRDefault="004D2163" w:rsidP="009C12C5">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10B9618C" w14:textId="77777777" w:rsidR="004D2163" w:rsidRPr="00BC0D76" w:rsidRDefault="004D2163" w:rsidP="009C12C5">
      <w:pPr>
        <w:pStyle w:val="CRGlossaryText"/>
      </w:pPr>
    </w:p>
    <w:p w14:paraId="32DFE634" w14:textId="77777777" w:rsidR="004D2163" w:rsidRPr="00BC0D76" w:rsidRDefault="004D2163" w:rsidP="004D2163">
      <w:pPr>
        <w:pStyle w:val="CRGlossaryWord"/>
      </w:pPr>
      <w:r w:rsidRPr="00BC0D76">
        <w:t>Concede</w:t>
      </w:r>
    </w:p>
    <w:p w14:paraId="528F2CC6" w14:textId="77777777" w:rsidR="004D2163" w:rsidRPr="00BC0D76" w:rsidRDefault="004D2163" w:rsidP="009C12C5">
      <w:pPr>
        <w:pStyle w:val="CRGlossaryText"/>
      </w:pPr>
      <w:r w:rsidRPr="00BC0D76">
        <w:t>To quit the game. Conceding a game immediately causes that player to leave that game and lose that game. See rule 104, “Ending the Game.”</w:t>
      </w:r>
    </w:p>
    <w:p w14:paraId="59B57BE3" w14:textId="77777777" w:rsidR="004D2163" w:rsidRPr="00BC0D76" w:rsidRDefault="004D2163" w:rsidP="009C12C5">
      <w:pPr>
        <w:pStyle w:val="CRGlossaryText"/>
      </w:pPr>
    </w:p>
    <w:p w14:paraId="225E8E6E" w14:textId="77777777" w:rsidR="004D2163" w:rsidRPr="00BC0D76" w:rsidRDefault="004D2163" w:rsidP="004D2163">
      <w:pPr>
        <w:pStyle w:val="CRGlossaryWord"/>
      </w:pPr>
      <w:r w:rsidRPr="00BC0D76">
        <w:t>Conspire</w:t>
      </w:r>
    </w:p>
    <w:p w14:paraId="208AD912" w14:textId="77777777" w:rsidR="004D2163" w:rsidRPr="00BC0D76" w:rsidRDefault="004D2163" w:rsidP="009C12C5">
      <w:pPr>
        <w:pStyle w:val="CRGlossaryText"/>
      </w:pPr>
      <w:r w:rsidRPr="00BC0D76">
        <w:t>A keyword ability that creates a copy of a spell. See rule 702.76, “Conspire.”</w:t>
      </w:r>
    </w:p>
    <w:p w14:paraId="09B6497B" w14:textId="77777777" w:rsidR="004D2163" w:rsidRPr="00BC0D76" w:rsidRDefault="004D2163" w:rsidP="009C12C5">
      <w:pPr>
        <w:pStyle w:val="CRGlossaryText"/>
      </w:pPr>
    </w:p>
    <w:p w14:paraId="312DA12B" w14:textId="77777777" w:rsidR="004D2163" w:rsidRPr="00BC0D76" w:rsidRDefault="004D2163" w:rsidP="004D2163">
      <w:pPr>
        <w:pStyle w:val="CRGlossaryWord"/>
      </w:pPr>
      <w:r w:rsidRPr="00BC0D76">
        <w:t>Constructed</w:t>
      </w:r>
    </w:p>
    <w:p w14:paraId="3E8CABEA" w14:textId="77777777" w:rsidR="004D2163" w:rsidRPr="00BC0D76" w:rsidRDefault="004D2163" w:rsidP="009C12C5">
      <w:pPr>
        <w:pStyle w:val="CRGlossaryText"/>
      </w:pPr>
      <w:r w:rsidRPr="00BC0D76">
        <w:t>A way of playing in which each player creates his or her own deck ahead of time. See rule 100.2a.</w:t>
      </w:r>
    </w:p>
    <w:p w14:paraId="35ABF9D0" w14:textId="77777777" w:rsidR="004D2163" w:rsidRPr="00BC0D76" w:rsidRDefault="004D2163" w:rsidP="009C12C5">
      <w:pPr>
        <w:pStyle w:val="CRGlossaryText"/>
      </w:pPr>
    </w:p>
    <w:p w14:paraId="219B772F" w14:textId="77777777" w:rsidR="004D2163" w:rsidRPr="00BC0D76" w:rsidRDefault="004D2163" w:rsidP="004D2163">
      <w:pPr>
        <w:pStyle w:val="CRGlossaryWord"/>
      </w:pPr>
      <w:r w:rsidRPr="00BC0D76">
        <w:t>Continuous Effect</w:t>
      </w:r>
    </w:p>
    <w:p w14:paraId="6437F8A6" w14:textId="77777777" w:rsidR="004D2163" w:rsidRPr="00BC0D76" w:rsidRDefault="004D2163" w:rsidP="009C12C5">
      <w:pPr>
        <w:pStyle w:val="CRGlossaryText"/>
      </w:pPr>
      <w:r w:rsidRPr="00BC0D76">
        <w:t>An effect that modifies characteristics of objects, modifies control of objects, or affects players or the rules of the game, for a fixed or indefinite period. See rule 611, “Continuous Effects.”</w:t>
      </w:r>
    </w:p>
    <w:p w14:paraId="524AE972" w14:textId="77777777" w:rsidR="004D2163" w:rsidRPr="00BC0D76" w:rsidRDefault="004D2163" w:rsidP="009C12C5">
      <w:pPr>
        <w:pStyle w:val="CRGlossaryText"/>
      </w:pPr>
    </w:p>
    <w:p w14:paraId="1EEA9EE5" w14:textId="77777777" w:rsidR="004D2163" w:rsidRPr="00BC0D76" w:rsidRDefault="004D2163" w:rsidP="004D2163">
      <w:pPr>
        <w:pStyle w:val="CRGlossaryWord"/>
      </w:pPr>
      <w:r w:rsidRPr="00BC0D76">
        <w:t>Continuous Artifact (Obsolete)</w:t>
      </w:r>
    </w:p>
    <w:p w14:paraId="29DE80EC" w14:textId="77777777" w:rsidR="004D2163" w:rsidRPr="00BC0D76" w:rsidRDefault="004D2163" w:rsidP="009C12C5">
      <w:pPr>
        <w:pStyle w:val="CRGlossaryText"/>
      </w:pPr>
      <w:r w:rsidRPr="00BC0D76">
        <w:t>An obsolete term that appeared on the type line of artifacts without activated abilities. Cards printed with this text have received errata in the Oracle card reference to simply say “Artifact.”</w:t>
      </w:r>
    </w:p>
    <w:p w14:paraId="5804AD62" w14:textId="77777777" w:rsidR="004D2163" w:rsidRPr="00BC0D76" w:rsidRDefault="004D2163" w:rsidP="009C12C5">
      <w:pPr>
        <w:pStyle w:val="CRGlossaryText"/>
      </w:pPr>
    </w:p>
    <w:p w14:paraId="467C65AA" w14:textId="77777777" w:rsidR="004D2163" w:rsidRPr="00BC0D76" w:rsidRDefault="004D2163" w:rsidP="004D2163">
      <w:pPr>
        <w:pStyle w:val="CRGlossaryWord"/>
      </w:pPr>
      <w:r w:rsidRPr="00BC0D76">
        <w:t>Control, Controller</w:t>
      </w:r>
    </w:p>
    <w:p w14:paraId="2D54F52A" w14:textId="77777777" w:rsidR="004D2163" w:rsidRPr="00BC0D76" w:rsidRDefault="004D2163" w:rsidP="009C12C5">
      <w:pPr>
        <w:pStyle w:val="CRGlossaryText"/>
      </w:pPr>
      <w:r w:rsidRPr="00BC0D76">
        <w:t>“Control” is the system that determines who gets to use an object in the game. An object’s “controller” is the player who currently controls it. See rule 108.4.</w:t>
      </w:r>
    </w:p>
    <w:p w14:paraId="2F4E0DE5" w14:textId="77777777" w:rsidR="004D2163" w:rsidRPr="00BC0D76" w:rsidRDefault="004D2163" w:rsidP="009C12C5">
      <w:pPr>
        <w:pStyle w:val="CRGlossaryText"/>
      </w:pPr>
    </w:p>
    <w:p w14:paraId="6077E886" w14:textId="77777777" w:rsidR="004D2163" w:rsidRPr="00BC0D76" w:rsidRDefault="004D2163" w:rsidP="004D2163">
      <w:pPr>
        <w:pStyle w:val="CRGlossaryWord"/>
      </w:pPr>
      <w:r w:rsidRPr="00BC0D76">
        <w:t>Control Another Player</w:t>
      </w:r>
    </w:p>
    <w:p w14:paraId="732050D1" w14:textId="77777777" w:rsidR="004D2163" w:rsidRPr="00BC0D76" w:rsidRDefault="004D2163" w:rsidP="009C12C5">
      <w:pPr>
        <w:pStyle w:val="CRGlossaryText"/>
      </w:pPr>
      <w:r w:rsidRPr="00BC0D76">
        <w:t>To make all choices and decisions that player is allowed to make, or is told to make, by rules or by any objects. See rule 712, “Controlling Another Player.”</w:t>
      </w:r>
    </w:p>
    <w:p w14:paraId="39C95098" w14:textId="77777777" w:rsidR="004D2163" w:rsidRPr="00BC0D76" w:rsidRDefault="004D2163" w:rsidP="009C12C5">
      <w:pPr>
        <w:pStyle w:val="CRGlossaryText"/>
      </w:pPr>
    </w:p>
    <w:p w14:paraId="7B25BBFE" w14:textId="77777777" w:rsidR="004D2163" w:rsidRPr="00BC0D76" w:rsidRDefault="004D2163" w:rsidP="004D2163">
      <w:pPr>
        <w:pStyle w:val="CRGlossaryWord"/>
      </w:pPr>
      <w:r w:rsidRPr="00BC0D76">
        <w:t>Converted Mana Cost</w:t>
      </w:r>
    </w:p>
    <w:p w14:paraId="71AA0B3D" w14:textId="77777777" w:rsidR="004D2163" w:rsidRPr="00BC0D76" w:rsidRDefault="004D2163" w:rsidP="009C12C5">
      <w:pPr>
        <w:pStyle w:val="CRGlossaryText"/>
      </w:pPr>
      <w:r w:rsidRPr="00BC0D76">
        <w:t>The total amount of mana in a mana cost, regardless of color. See rule 202.3.</w:t>
      </w:r>
    </w:p>
    <w:p w14:paraId="237E08B1" w14:textId="77777777" w:rsidR="004D2163" w:rsidRPr="00BC0D76" w:rsidRDefault="004D2163" w:rsidP="009C12C5">
      <w:pPr>
        <w:pStyle w:val="CRGlossaryText"/>
      </w:pPr>
    </w:p>
    <w:p w14:paraId="35202693" w14:textId="77777777" w:rsidR="004D2163" w:rsidRPr="00BC0D76" w:rsidRDefault="004D2163" w:rsidP="004D2163">
      <w:pPr>
        <w:pStyle w:val="CRGlossaryWord"/>
      </w:pPr>
      <w:r w:rsidRPr="00BC0D76">
        <w:t>Convoke</w:t>
      </w:r>
    </w:p>
    <w:p w14:paraId="2D7498B0" w14:textId="77777777" w:rsidR="004D2163" w:rsidRPr="00BC0D76" w:rsidRDefault="004D2163" w:rsidP="009C12C5">
      <w:pPr>
        <w:pStyle w:val="CRGlossaryText"/>
      </w:pPr>
      <w:r w:rsidRPr="00BC0D76">
        <w:t>A keyword ability that reduces how much mana you need to spend to cast a spell. See rule 702.49, “Convoke.”</w:t>
      </w:r>
    </w:p>
    <w:p w14:paraId="6D12761F" w14:textId="77777777" w:rsidR="004D2163" w:rsidRPr="00BC0D76" w:rsidRDefault="004D2163" w:rsidP="009C12C5">
      <w:pPr>
        <w:pStyle w:val="CRGlossaryText"/>
      </w:pPr>
    </w:p>
    <w:p w14:paraId="784A6976" w14:textId="77777777" w:rsidR="004D2163" w:rsidRPr="00BC0D76" w:rsidRDefault="004D2163" w:rsidP="004D2163">
      <w:pPr>
        <w:pStyle w:val="CRGlossaryWord"/>
      </w:pPr>
      <w:r w:rsidRPr="00BC0D76">
        <w:t>Copiable Values</w:t>
      </w:r>
    </w:p>
    <w:p w14:paraId="59BCCAC7" w14:textId="77777777" w:rsidR="004D2163" w:rsidRPr="00BC0D76" w:rsidRDefault="004D2163" w:rsidP="009C12C5">
      <w:pPr>
        <w:pStyle w:val="CRGlossaryText"/>
      </w:pPr>
      <w:r w:rsidRPr="00BC0D76">
        <w:t>Values of an object’s characteristics that are checked by copy effects. See rules 706.2 and 706.3.</w:t>
      </w:r>
    </w:p>
    <w:p w14:paraId="3ABC1853" w14:textId="77777777" w:rsidR="004D2163" w:rsidRPr="00BC0D76" w:rsidRDefault="004D2163" w:rsidP="009C12C5">
      <w:pPr>
        <w:pStyle w:val="CRGlossaryText"/>
      </w:pPr>
    </w:p>
    <w:p w14:paraId="5CFDEE6F" w14:textId="77777777" w:rsidR="004D2163" w:rsidRPr="00BC0D76" w:rsidRDefault="004D2163" w:rsidP="004D2163">
      <w:pPr>
        <w:pStyle w:val="CRGlossaryWord"/>
      </w:pPr>
      <w:r w:rsidRPr="00BC0D76">
        <w:t>Copy</w:t>
      </w:r>
    </w:p>
    <w:p w14:paraId="483DF0A4" w14:textId="0648672B" w:rsidR="004D2163" w:rsidRPr="00BC0D76" w:rsidRDefault="004D2163" w:rsidP="009C12C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B458DC3" w14:textId="77777777" w:rsidR="004D2163" w:rsidRPr="00BC0D76" w:rsidRDefault="004D2163" w:rsidP="009C12C5">
      <w:pPr>
        <w:pStyle w:val="CRGlossaryText"/>
      </w:pPr>
    </w:p>
    <w:p w14:paraId="065C1E93" w14:textId="77777777" w:rsidR="004D2163" w:rsidRPr="00BC0D76" w:rsidRDefault="004D2163" w:rsidP="004D2163">
      <w:pPr>
        <w:pStyle w:val="CRGlossaryWord"/>
      </w:pPr>
      <w:r w:rsidRPr="00BC0D76">
        <w:t>Cost</w:t>
      </w:r>
    </w:p>
    <w:p w14:paraId="170DB1BD" w14:textId="77777777" w:rsidR="004D2163" w:rsidRPr="00BC0D76" w:rsidRDefault="004D2163" w:rsidP="009C12C5">
      <w:pPr>
        <w:pStyle w:val="CRGlossaryText"/>
      </w:pPr>
      <w:r w:rsidRPr="00BC0D76">
        <w:t>An action or payment necessary to take another action or to stop another action from taking place. See rule 117, “Costs.”</w:t>
      </w:r>
    </w:p>
    <w:p w14:paraId="03686C51" w14:textId="77777777" w:rsidR="004D2163" w:rsidRPr="00BC0D76" w:rsidRDefault="004D2163" w:rsidP="009C12C5">
      <w:pPr>
        <w:pStyle w:val="CRGlossaryText"/>
      </w:pPr>
    </w:p>
    <w:p w14:paraId="58100BEF" w14:textId="77777777" w:rsidR="004D2163" w:rsidRPr="00BC0D76" w:rsidRDefault="004D2163" w:rsidP="004D2163">
      <w:pPr>
        <w:pStyle w:val="CRGlossaryWord"/>
      </w:pPr>
      <w:r w:rsidRPr="00BC0D76">
        <w:t>Counter</w:t>
      </w:r>
    </w:p>
    <w:p w14:paraId="662C7769" w14:textId="07E313B9" w:rsidR="004D2163" w:rsidRPr="00BC0D76" w:rsidRDefault="004D2163" w:rsidP="009C12C5">
      <w:pPr>
        <w:pStyle w:val="CRGlossaryText"/>
      </w:pPr>
      <w:r w:rsidRPr="00BC0D76">
        <w:t>1. To cancel a spell or ability so it doesn’t resolve and none of its effects occur. See rule 701.5, “Counter.”</w:t>
      </w:r>
      <w:bookmarkStart w:id="42" w:name="OLE_LINK46"/>
      <w:r w:rsidR="009C12C5">
        <w:br/>
      </w:r>
      <w:r w:rsidRPr="00BC0D76">
        <w:t>2. A marker placed on an object or player that modifies its characteristics or interacts with a rule or ability. See rule 121, “Counters.”</w:t>
      </w:r>
      <w:bookmarkEnd w:id="42"/>
    </w:p>
    <w:p w14:paraId="52EDEF41" w14:textId="77777777" w:rsidR="004D2163" w:rsidRPr="00BC0D76" w:rsidRDefault="004D2163" w:rsidP="009C12C5">
      <w:pPr>
        <w:pStyle w:val="CRGlossaryText"/>
      </w:pPr>
    </w:p>
    <w:p w14:paraId="0D0070F9" w14:textId="77777777" w:rsidR="004D2163" w:rsidRPr="00BC0D76" w:rsidRDefault="004D2163" w:rsidP="004D2163">
      <w:pPr>
        <w:pStyle w:val="CRGlossaryWord"/>
      </w:pPr>
      <w:r w:rsidRPr="00BC0D76">
        <w:t>Counts As (Obsolete)</w:t>
      </w:r>
    </w:p>
    <w:p w14:paraId="64FACA8F" w14:textId="77777777" w:rsidR="004D2163" w:rsidRPr="00BC0D76" w:rsidRDefault="004D2163" w:rsidP="009C12C5">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0439C272" w14:textId="77777777" w:rsidR="004D2163" w:rsidRPr="00BC0D76" w:rsidRDefault="004D2163" w:rsidP="009C12C5">
      <w:pPr>
        <w:pStyle w:val="CRGlossaryText"/>
      </w:pPr>
    </w:p>
    <w:p w14:paraId="36E53182" w14:textId="77777777" w:rsidR="004D2163" w:rsidRPr="00BC0D76" w:rsidRDefault="004D2163" w:rsidP="004D2163">
      <w:pPr>
        <w:pStyle w:val="CRGlossaryWord"/>
      </w:pPr>
      <w:r w:rsidRPr="00BC0D76">
        <w:t>Creature</w:t>
      </w:r>
    </w:p>
    <w:p w14:paraId="11A91482" w14:textId="77777777" w:rsidR="004D2163" w:rsidRPr="00BC0D76" w:rsidRDefault="004D2163" w:rsidP="009C12C5">
      <w:pPr>
        <w:pStyle w:val="CRGlossaryText"/>
      </w:pPr>
      <w:r w:rsidRPr="00BC0D76">
        <w:t>A card type. A creature is a permanent. See rule 302, “Creatures.”</w:t>
      </w:r>
    </w:p>
    <w:p w14:paraId="1E846F42" w14:textId="77777777" w:rsidR="004D2163" w:rsidRPr="00BC0D76" w:rsidRDefault="004D2163" w:rsidP="009C12C5">
      <w:pPr>
        <w:pStyle w:val="CRGlossaryText"/>
      </w:pPr>
    </w:p>
    <w:p w14:paraId="59ACFB03" w14:textId="77777777" w:rsidR="004D2163" w:rsidRPr="00BC0D76" w:rsidRDefault="004D2163" w:rsidP="004D2163">
      <w:pPr>
        <w:pStyle w:val="CRGlossaryWord"/>
      </w:pPr>
      <w:r w:rsidRPr="00BC0D76">
        <w:t>Creature Type</w:t>
      </w:r>
    </w:p>
    <w:p w14:paraId="5C26793B" w14:textId="77777777" w:rsidR="004D2163" w:rsidRPr="00BC0D76" w:rsidRDefault="004D2163" w:rsidP="009C12C5">
      <w:pPr>
        <w:pStyle w:val="CRGlossaryText"/>
      </w:pPr>
      <w:r w:rsidRPr="00BC0D76">
        <w:t>A subtype that’s correlated to the creature card type and the tribal card type. See rule 302, “Creatures,” and rule 308, “Tribals.” See rule 205.3m for the list of creature types.</w:t>
      </w:r>
    </w:p>
    <w:p w14:paraId="4B05AFCA" w14:textId="77777777" w:rsidR="004D2163" w:rsidRPr="00BC0D76" w:rsidRDefault="004D2163" w:rsidP="009C12C5">
      <w:pPr>
        <w:pStyle w:val="CRGlossaryText"/>
      </w:pPr>
    </w:p>
    <w:p w14:paraId="3435ACAE" w14:textId="77777777" w:rsidR="004D2163" w:rsidRPr="00BC0D76" w:rsidRDefault="004D2163" w:rsidP="004D2163">
      <w:pPr>
        <w:pStyle w:val="CRGlossaryWord"/>
      </w:pPr>
      <w:r w:rsidRPr="00BC0D76">
        <w:t>Cumulative Upkeep</w:t>
      </w:r>
    </w:p>
    <w:p w14:paraId="0A2E4FF4" w14:textId="77777777" w:rsidR="004D2163" w:rsidRPr="00BC0D76" w:rsidRDefault="004D2163" w:rsidP="009C12C5">
      <w:pPr>
        <w:pStyle w:val="CRGlossaryText"/>
      </w:pPr>
      <w:r w:rsidRPr="00BC0D76">
        <w:t>A keyword ability that imposes an increasing cost to keep a permanent on the battlefield. See rule 702.22, “Cumulative Upkeep.”</w:t>
      </w:r>
    </w:p>
    <w:p w14:paraId="2DBDF4B8" w14:textId="77777777" w:rsidR="004D2163" w:rsidRPr="00BC0D76" w:rsidRDefault="004D2163" w:rsidP="009C12C5">
      <w:pPr>
        <w:pStyle w:val="CRGlossaryText"/>
      </w:pPr>
    </w:p>
    <w:p w14:paraId="6B620FB5" w14:textId="77777777" w:rsidR="004D2163" w:rsidRPr="00BC0D76" w:rsidRDefault="004D2163" w:rsidP="004D2163">
      <w:pPr>
        <w:pStyle w:val="CRGlossaryWord"/>
      </w:pPr>
      <w:r w:rsidRPr="00BC0D76">
        <w:t>Cycling</w:t>
      </w:r>
    </w:p>
    <w:p w14:paraId="2C017CEE" w14:textId="77777777" w:rsidR="004D2163" w:rsidRPr="00BC0D76" w:rsidRDefault="004D2163" w:rsidP="009C12C5">
      <w:pPr>
        <w:pStyle w:val="CRGlossaryText"/>
      </w:pPr>
      <w:r w:rsidRPr="00BC0D76">
        <w:t>A keyword ability that lets a card be discarded and replaced with a new card. See rule 702.27, “Cycling.”</w:t>
      </w:r>
    </w:p>
    <w:p w14:paraId="502278C6" w14:textId="77777777" w:rsidR="004D2163" w:rsidRPr="00BC0D76" w:rsidRDefault="004D2163" w:rsidP="009C12C5">
      <w:pPr>
        <w:pStyle w:val="CRGlossaryText"/>
      </w:pPr>
    </w:p>
    <w:p w14:paraId="55801440" w14:textId="77777777" w:rsidR="004D2163" w:rsidRPr="00BC0D76" w:rsidRDefault="004D2163" w:rsidP="004D2163">
      <w:pPr>
        <w:pStyle w:val="CRGlossaryWord"/>
      </w:pPr>
      <w:r w:rsidRPr="00BC0D76">
        <w:t>Damage</w:t>
      </w:r>
    </w:p>
    <w:p w14:paraId="2D95D0AA" w14:textId="77777777" w:rsidR="004D2163" w:rsidRPr="00BC0D76" w:rsidRDefault="004D2163" w:rsidP="009C12C5">
      <w:pPr>
        <w:pStyle w:val="CRGlossaryText"/>
      </w:pPr>
      <w:r w:rsidRPr="00BC0D76">
        <w:t>Objects can deal “damage” to creatures, planeswalkers, and players. This is generally detrimental to the object or player that receives that damage. See rule 119, “Damage.”</w:t>
      </w:r>
    </w:p>
    <w:p w14:paraId="6772D56F" w14:textId="77777777" w:rsidR="004D2163" w:rsidRPr="00BC0D76" w:rsidRDefault="004D2163" w:rsidP="009C12C5">
      <w:pPr>
        <w:pStyle w:val="CRGlossaryText"/>
      </w:pPr>
    </w:p>
    <w:p w14:paraId="3B72EEB2" w14:textId="77777777" w:rsidR="004D2163" w:rsidRPr="00BC0D76" w:rsidRDefault="004D2163" w:rsidP="004D2163">
      <w:pPr>
        <w:pStyle w:val="CRGlossaryWord"/>
      </w:pPr>
      <w:r w:rsidRPr="00BC0D76">
        <w:t>Damage Assignment Order</w:t>
      </w:r>
    </w:p>
    <w:p w14:paraId="433C07AB" w14:textId="77777777" w:rsidR="004D2163" w:rsidRPr="00BC0D76" w:rsidRDefault="004D2163" w:rsidP="009C12C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70FEFF43" w14:textId="77777777" w:rsidR="004D2163" w:rsidRPr="00BC0D76" w:rsidRDefault="004D2163" w:rsidP="009C12C5">
      <w:pPr>
        <w:pStyle w:val="CRGlossaryText"/>
      </w:pPr>
    </w:p>
    <w:p w14:paraId="0193ACDF" w14:textId="77777777" w:rsidR="004D2163" w:rsidRPr="00BC0D76" w:rsidRDefault="004D2163" w:rsidP="004D2163">
      <w:pPr>
        <w:pStyle w:val="CRGlossaryWord"/>
      </w:pPr>
      <w:r w:rsidRPr="00BC0D76">
        <w:t>Deal</w:t>
      </w:r>
    </w:p>
    <w:p w14:paraId="195BA07C" w14:textId="77777777" w:rsidR="004D2163" w:rsidRPr="00BC0D76" w:rsidRDefault="004D2163" w:rsidP="009C12C5">
      <w:pPr>
        <w:pStyle w:val="CRGlossaryText"/>
      </w:pPr>
      <w:r w:rsidRPr="00BC0D76">
        <w:t>See Damage.</w:t>
      </w:r>
    </w:p>
    <w:p w14:paraId="6B2874BC" w14:textId="77777777" w:rsidR="004D2163" w:rsidRPr="00BC0D76" w:rsidRDefault="004D2163" w:rsidP="009C12C5">
      <w:pPr>
        <w:pStyle w:val="CRGlossaryText"/>
      </w:pPr>
    </w:p>
    <w:p w14:paraId="0A1344C7" w14:textId="77777777" w:rsidR="004D2163" w:rsidRPr="00BC0D76" w:rsidRDefault="004D2163" w:rsidP="004D2163">
      <w:pPr>
        <w:pStyle w:val="CRGlossaryWord"/>
      </w:pPr>
      <w:r w:rsidRPr="00BC0D76">
        <w:t>Deathtouch</w:t>
      </w:r>
    </w:p>
    <w:p w14:paraId="20423487" w14:textId="77777777" w:rsidR="004D2163" w:rsidRPr="00BC0D76" w:rsidRDefault="004D2163" w:rsidP="009C12C5">
      <w:pPr>
        <w:pStyle w:val="CRGlossaryText"/>
      </w:pPr>
      <w:r w:rsidRPr="00BC0D76">
        <w:t>A keyword ability that causes damage dealt by an object to be especially effective. See rule 702.2, “Deathtouch.”</w:t>
      </w:r>
    </w:p>
    <w:p w14:paraId="26E5D54B" w14:textId="77777777" w:rsidR="004D2163" w:rsidRPr="00BC0D76" w:rsidRDefault="004D2163" w:rsidP="009C12C5">
      <w:pPr>
        <w:pStyle w:val="CRGlossaryText"/>
      </w:pPr>
    </w:p>
    <w:p w14:paraId="5A346534" w14:textId="77777777" w:rsidR="004D2163" w:rsidRPr="00BC0D76" w:rsidRDefault="004D2163" w:rsidP="004D2163">
      <w:pPr>
        <w:pStyle w:val="CRGlossaryWord"/>
      </w:pPr>
      <w:r w:rsidRPr="00BC0D76">
        <w:t>Deck</w:t>
      </w:r>
    </w:p>
    <w:p w14:paraId="271B5642" w14:textId="77777777" w:rsidR="004D2163" w:rsidRPr="00BC0D76" w:rsidRDefault="004D2163" w:rsidP="009C12C5">
      <w:pPr>
        <w:pStyle w:val="CRGlossaryText"/>
      </w:pPr>
      <w:r w:rsidRPr="00BC0D76">
        <w:t>The collection of cards a player starts the game with; it becomes that player’s library. See rule 100, “General,” and rule 103, “Starting the Game.”</w:t>
      </w:r>
    </w:p>
    <w:p w14:paraId="5EC8D7B3" w14:textId="77777777" w:rsidR="004D2163" w:rsidRPr="00BC0D76" w:rsidRDefault="004D2163" w:rsidP="009C12C5">
      <w:pPr>
        <w:pStyle w:val="CRGlossaryText"/>
      </w:pPr>
    </w:p>
    <w:p w14:paraId="5A07D0EE" w14:textId="77777777" w:rsidR="004D2163" w:rsidRPr="00BC0D76" w:rsidRDefault="004D2163" w:rsidP="004D2163">
      <w:pPr>
        <w:pStyle w:val="CRGlossaryWord"/>
      </w:pPr>
      <w:r w:rsidRPr="00BC0D76">
        <w:t>Declare Attackers</w:t>
      </w:r>
    </w:p>
    <w:p w14:paraId="78E731AB" w14:textId="77777777" w:rsidR="004D2163" w:rsidRPr="00BC0D76" w:rsidRDefault="004D2163" w:rsidP="009C12C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58696CF3" w14:textId="77777777" w:rsidR="004D2163" w:rsidRPr="00BC0D76" w:rsidRDefault="004D2163" w:rsidP="009C12C5">
      <w:pPr>
        <w:pStyle w:val="CRGlossaryText"/>
      </w:pPr>
    </w:p>
    <w:p w14:paraId="5F857B9E" w14:textId="77777777" w:rsidR="004D2163" w:rsidRPr="00BC0D76" w:rsidRDefault="004D2163" w:rsidP="004D2163">
      <w:pPr>
        <w:pStyle w:val="CRGlossaryWord"/>
      </w:pPr>
      <w:r w:rsidRPr="00BC0D76">
        <w:t>Declare Attackers Step</w:t>
      </w:r>
    </w:p>
    <w:p w14:paraId="1EE45855" w14:textId="77777777" w:rsidR="004D2163" w:rsidRPr="00BC0D76" w:rsidRDefault="004D2163" w:rsidP="009C12C5">
      <w:pPr>
        <w:pStyle w:val="CRGlossaryText"/>
      </w:pPr>
      <w:r w:rsidRPr="00BC0D76">
        <w:t>Part of the turn. This step is the second step of the combat phase. See rule 508, “Declare Attackers Step.”</w:t>
      </w:r>
    </w:p>
    <w:p w14:paraId="391D78FD" w14:textId="77777777" w:rsidR="004D2163" w:rsidRPr="00BC0D76" w:rsidRDefault="004D2163" w:rsidP="009C12C5">
      <w:pPr>
        <w:pStyle w:val="CRGlossaryText"/>
      </w:pPr>
    </w:p>
    <w:p w14:paraId="3AB76005" w14:textId="77777777" w:rsidR="004D2163" w:rsidRPr="00BC0D76" w:rsidRDefault="004D2163" w:rsidP="004D2163">
      <w:pPr>
        <w:pStyle w:val="CRGlossaryWord"/>
      </w:pPr>
      <w:r w:rsidRPr="00BC0D76">
        <w:t>Declare Blockers</w:t>
      </w:r>
    </w:p>
    <w:p w14:paraId="27EB7F0D" w14:textId="77777777" w:rsidR="004D2163" w:rsidRPr="00BC0D76" w:rsidRDefault="004D2163" w:rsidP="009C12C5">
      <w:pPr>
        <w:pStyle w:val="CRGlossaryText"/>
      </w:pPr>
      <w:r w:rsidRPr="00BC0D76">
        <w:t>To choose a set of creatures that will block, declare which attacking creature each creature is blocking, and pay any costs required to allow those creatures to block. See rule 509.1.</w:t>
      </w:r>
    </w:p>
    <w:p w14:paraId="1075EA65" w14:textId="77777777" w:rsidR="004D2163" w:rsidRPr="00BC0D76" w:rsidRDefault="004D2163" w:rsidP="009C12C5">
      <w:pPr>
        <w:pStyle w:val="CRGlossaryText"/>
      </w:pPr>
    </w:p>
    <w:p w14:paraId="16ADE1E9" w14:textId="77777777" w:rsidR="004D2163" w:rsidRPr="00BC0D76" w:rsidRDefault="004D2163" w:rsidP="004D2163">
      <w:pPr>
        <w:pStyle w:val="CRGlossaryWord"/>
      </w:pPr>
      <w:r w:rsidRPr="00BC0D76">
        <w:t>Declare Blockers Step</w:t>
      </w:r>
    </w:p>
    <w:p w14:paraId="27C06A7B" w14:textId="77777777" w:rsidR="004D2163" w:rsidRPr="00BC0D76" w:rsidRDefault="004D2163" w:rsidP="009C12C5">
      <w:pPr>
        <w:pStyle w:val="CRGlossaryText"/>
      </w:pPr>
      <w:r w:rsidRPr="00BC0D76">
        <w:t>Part of the turn. This step is the third step of the combat phase. See rule 509, “Declare Blockers Step.”</w:t>
      </w:r>
    </w:p>
    <w:p w14:paraId="1BC1CB6D" w14:textId="77777777" w:rsidR="004D2163" w:rsidRPr="00BC0D76" w:rsidRDefault="004D2163" w:rsidP="009C12C5">
      <w:pPr>
        <w:pStyle w:val="CRGlossaryText"/>
      </w:pPr>
    </w:p>
    <w:p w14:paraId="74A5C6CC" w14:textId="77777777" w:rsidR="004D2163" w:rsidRPr="00BC0D76" w:rsidRDefault="004D2163" w:rsidP="004D2163">
      <w:pPr>
        <w:pStyle w:val="CRGlossaryWord"/>
      </w:pPr>
      <w:r w:rsidRPr="00BC0D76">
        <w:t>Defender</w:t>
      </w:r>
    </w:p>
    <w:p w14:paraId="16C874C7" w14:textId="77777777" w:rsidR="004D2163" w:rsidRPr="00BC0D76" w:rsidRDefault="004D2163" w:rsidP="009C12C5">
      <w:pPr>
        <w:pStyle w:val="CRGlossaryText"/>
      </w:pPr>
      <w:r w:rsidRPr="00BC0D76">
        <w:t>A keyword ability that prohibits a creature from attacking. See rule 702.3, “Defender.”</w:t>
      </w:r>
    </w:p>
    <w:p w14:paraId="2334A2BA" w14:textId="77777777" w:rsidR="004D2163" w:rsidRPr="00BC0D76" w:rsidRDefault="004D2163" w:rsidP="009C12C5">
      <w:pPr>
        <w:pStyle w:val="CRGlossaryText"/>
      </w:pPr>
    </w:p>
    <w:p w14:paraId="35538865" w14:textId="77777777" w:rsidR="004D2163" w:rsidRPr="00BC0D76" w:rsidRDefault="004D2163" w:rsidP="004D2163">
      <w:pPr>
        <w:pStyle w:val="CRGlossaryWord"/>
      </w:pPr>
      <w:r w:rsidRPr="00BC0D76">
        <w:t>Defending Player</w:t>
      </w:r>
    </w:p>
    <w:p w14:paraId="60A467D3" w14:textId="77777777" w:rsidR="004D2163" w:rsidRPr="00BC0D76" w:rsidRDefault="004D2163" w:rsidP="009C12C5">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1E300164" w14:textId="77777777" w:rsidR="004D2163" w:rsidRPr="00BC0D76" w:rsidRDefault="004D2163" w:rsidP="009C12C5">
      <w:pPr>
        <w:pStyle w:val="CRGlossaryText"/>
      </w:pPr>
    </w:p>
    <w:p w14:paraId="32B216D8" w14:textId="77777777" w:rsidR="004D2163" w:rsidRPr="00BC0D76" w:rsidRDefault="004D2163" w:rsidP="004D2163">
      <w:pPr>
        <w:pStyle w:val="CRGlossaryWord"/>
      </w:pPr>
      <w:r w:rsidRPr="00BC0D76">
        <w:t>Defending Team</w:t>
      </w:r>
    </w:p>
    <w:p w14:paraId="75233B2D" w14:textId="77777777" w:rsidR="004D2163" w:rsidRPr="00BC0D76" w:rsidRDefault="004D2163" w:rsidP="009C12C5">
      <w:pPr>
        <w:pStyle w:val="CRGlossaryText"/>
      </w:pPr>
      <w:r w:rsidRPr="00BC0D76">
        <w:t>The team who can be attacked, and whose planeswalkers can be attacked, during the combat phase of a Two-Headed Giant game. See rule 810.7.</w:t>
      </w:r>
    </w:p>
    <w:p w14:paraId="63A21DF7" w14:textId="77777777" w:rsidR="004D2163" w:rsidRPr="00BC0D76" w:rsidRDefault="004D2163" w:rsidP="009C12C5">
      <w:pPr>
        <w:pStyle w:val="CRGlossaryText"/>
      </w:pPr>
    </w:p>
    <w:p w14:paraId="5D6466DE" w14:textId="77777777" w:rsidR="004D2163" w:rsidRPr="00BC0D76" w:rsidRDefault="004D2163" w:rsidP="004D2163">
      <w:pPr>
        <w:pStyle w:val="CRGlossaryWord"/>
      </w:pPr>
      <w:r w:rsidRPr="00BC0D76">
        <w:t>Delayed Triggered Ability</w:t>
      </w:r>
    </w:p>
    <w:p w14:paraId="6FCB4031" w14:textId="77777777" w:rsidR="004D2163" w:rsidRPr="00BC0D76" w:rsidRDefault="004D2163" w:rsidP="009C12C5">
      <w:pPr>
        <w:pStyle w:val="CRGlossaryText"/>
      </w:pPr>
      <w:r w:rsidRPr="00BC0D76">
        <w:t>An ability created by effects generated when some spells or abilities resolve, or when some replacement effects are applied, that does something later on rather than at that time. See rule 603.7.</w:t>
      </w:r>
    </w:p>
    <w:p w14:paraId="636A8711" w14:textId="77777777" w:rsidR="004D2163" w:rsidRPr="00BC0D76" w:rsidRDefault="004D2163" w:rsidP="009C12C5">
      <w:pPr>
        <w:pStyle w:val="CRGlossaryText"/>
      </w:pPr>
    </w:p>
    <w:p w14:paraId="08CC8D57" w14:textId="77777777" w:rsidR="004D2163" w:rsidRPr="00BC0D76" w:rsidRDefault="004D2163" w:rsidP="004D2163">
      <w:pPr>
        <w:pStyle w:val="CRGlossaryWord"/>
      </w:pPr>
      <w:r w:rsidRPr="00BC0D76">
        <w:t>Delve</w:t>
      </w:r>
    </w:p>
    <w:p w14:paraId="2A57073E" w14:textId="77777777" w:rsidR="004D2163" w:rsidRPr="00BC0D76" w:rsidRDefault="004D2163" w:rsidP="009C12C5">
      <w:pPr>
        <w:pStyle w:val="CRGlossaryText"/>
      </w:pPr>
      <w:r w:rsidRPr="00BC0D76">
        <w:t>A keyword ability that reduces how much mana you need to spend to cast a spell. See rule 702.64, “Delve.”</w:t>
      </w:r>
    </w:p>
    <w:p w14:paraId="67BD97AF" w14:textId="77777777" w:rsidR="004D2163" w:rsidRPr="00BC0D76" w:rsidRDefault="004D2163" w:rsidP="009C12C5">
      <w:pPr>
        <w:pStyle w:val="CRGlossaryText"/>
      </w:pPr>
    </w:p>
    <w:p w14:paraId="6F70FD52" w14:textId="77777777" w:rsidR="004D2163" w:rsidRPr="00BC0D76" w:rsidRDefault="004D2163" w:rsidP="004D2163">
      <w:pPr>
        <w:pStyle w:val="CRGlossaryWord"/>
      </w:pPr>
      <w:r w:rsidRPr="00BC0D76">
        <w:t>Dependency</w:t>
      </w:r>
    </w:p>
    <w:p w14:paraId="5CB33071" w14:textId="77777777" w:rsidR="004D2163" w:rsidRPr="00BC0D76" w:rsidRDefault="004D2163" w:rsidP="009C12C5">
      <w:pPr>
        <w:pStyle w:val="CRGlossaryText"/>
      </w:pPr>
      <w:r w:rsidRPr="00BC0D76">
        <w:t>A system that may be used to determine in which order continuous effects in the same layer or sublayer are applied. See rule 613.7. See also Timestamp Order.</w:t>
      </w:r>
    </w:p>
    <w:p w14:paraId="6156506A" w14:textId="77777777" w:rsidR="004D2163" w:rsidRPr="00BC0D76" w:rsidRDefault="004D2163" w:rsidP="009C12C5">
      <w:pPr>
        <w:pStyle w:val="CRGlossaryText"/>
      </w:pPr>
    </w:p>
    <w:p w14:paraId="4757EBE4" w14:textId="77777777" w:rsidR="004D2163" w:rsidRPr="00BC0D76" w:rsidRDefault="004D2163" w:rsidP="004D2163">
      <w:pPr>
        <w:pStyle w:val="CRGlossaryWord"/>
      </w:pPr>
      <w:r w:rsidRPr="00BC0D76">
        <w:t>Deploy Creatures Option</w:t>
      </w:r>
    </w:p>
    <w:p w14:paraId="13016D90" w14:textId="77777777" w:rsidR="004D2163" w:rsidRPr="00BC0D76" w:rsidRDefault="004D2163" w:rsidP="009C12C5">
      <w:pPr>
        <w:pStyle w:val="CRGlossaryText"/>
      </w:pPr>
      <w:r w:rsidRPr="00BC0D76">
        <w:t>An option that may be used in certain multiplayer variants to pass control of creatures between teammates. See rule 804, “Deploy Creatures Option.”</w:t>
      </w:r>
    </w:p>
    <w:p w14:paraId="38D4D7B9" w14:textId="77777777" w:rsidR="004D2163" w:rsidRPr="00BC0D76" w:rsidRDefault="004D2163" w:rsidP="009C12C5">
      <w:pPr>
        <w:pStyle w:val="CRGlossaryText"/>
      </w:pPr>
    </w:p>
    <w:p w14:paraId="5864A6B4" w14:textId="77777777" w:rsidR="004D2163" w:rsidRPr="00BC0D76" w:rsidRDefault="004D2163" w:rsidP="004D2163">
      <w:pPr>
        <w:pStyle w:val="CRGlossaryWord"/>
      </w:pPr>
      <w:r w:rsidRPr="00BC0D76">
        <w:t>Destroy</w:t>
      </w:r>
    </w:p>
    <w:p w14:paraId="285C20B5" w14:textId="77777777" w:rsidR="004D2163" w:rsidRPr="00BC0D76" w:rsidRDefault="004D2163" w:rsidP="009C12C5">
      <w:pPr>
        <w:pStyle w:val="CRGlossaryText"/>
      </w:pPr>
      <w:r w:rsidRPr="00BC0D76">
        <w:t>To move a permanent from the battlefield to its owner’s graveyard. See rule 701.6, “Destroy.”</w:t>
      </w:r>
    </w:p>
    <w:p w14:paraId="715F8702" w14:textId="77777777" w:rsidR="004D2163" w:rsidRPr="00BC0D76" w:rsidRDefault="004D2163" w:rsidP="009C12C5">
      <w:pPr>
        <w:pStyle w:val="CRGlossaryText"/>
      </w:pPr>
    </w:p>
    <w:p w14:paraId="78CB4DF6" w14:textId="77777777" w:rsidR="004D2163" w:rsidRDefault="004D2163" w:rsidP="004D2163">
      <w:pPr>
        <w:pStyle w:val="CRGlossaryWord"/>
      </w:pPr>
      <w:r>
        <w:t>Detain</w:t>
      </w:r>
    </w:p>
    <w:p w14:paraId="2A7AC87C" w14:textId="77777777" w:rsidR="004D2163" w:rsidRDefault="004D2163" w:rsidP="009C12C5">
      <w:pPr>
        <w:pStyle w:val="CRGlossaryText"/>
      </w:pPr>
      <w:r>
        <w:t>A keyword action that temporarily stops a permanent from attacking, blocking, or having its activated abilities activated. See rule 701.26, “Detain.”</w:t>
      </w:r>
    </w:p>
    <w:p w14:paraId="436A0919" w14:textId="77777777" w:rsidR="004D2163" w:rsidRDefault="004D2163" w:rsidP="009C12C5">
      <w:pPr>
        <w:pStyle w:val="CRGlossaryText"/>
      </w:pPr>
    </w:p>
    <w:p w14:paraId="55EBEBEE" w14:textId="77777777" w:rsidR="004D2163" w:rsidRPr="00BC0D76" w:rsidRDefault="004D2163" w:rsidP="004D2163">
      <w:pPr>
        <w:pStyle w:val="CRGlossaryWord"/>
      </w:pPr>
      <w:r w:rsidRPr="00BC0D76">
        <w:t>Devour</w:t>
      </w:r>
    </w:p>
    <w:p w14:paraId="56C70039" w14:textId="77777777" w:rsidR="004D2163" w:rsidRPr="00BC0D76" w:rsidRDefault="004D2163" w:rsidP="009C12C5">
      <w:pPr>
        <w:pStyle w:val="CRGlossaryText"/>
      </w:pPr>
      <w:r w:rsidRPr="00BC0D76">
        <w:t>A keyword ability that can have a creature enter the battlefield with +1/+1 counters on it. See rule 702.80, “Devour.”</w:t>
      </w:r>
    </w:p>
    <w:p w14:paraId="2B6060BA" w14:textId="77777777" w:rsidR="004D2163" w:rsidRPr="00BC0D76" w:rsidRDefault="004D2163" w:rsidP="009C12C5">
      <w:pPr>
        <w:pStyle w:val="CRGlossaryText"/>
      </w:pPr>
    </w:p>
    <w:p w14:paraId="2B6B8721" w14:textId="77777777" w:rsidR="004D2163" w:rsidRPr="00BC0D76" w:rsidRDefault="004D2163" w:rsidP="004D2163">
      <w:pPr>
        <w:pStyle w:val="CRGlossaryWord"/>
      </w:pPr>
      <w:r w:rsidRPr="00BC0D76">
        <w:t>Dies</w:t>
      </w:r>
    </w:p>
    <w:p w14:paraId="572BC25F" w14:textId="77777777" w:rsidR="004D2163" w:rsidRPr="00BC0D76" w:rsidRDefault="004D2163" w:rsidP="009C12C5">
      <w:pPr>
        <w:pStyle w:val="CRGlossaryText"/>
      </w:pPr>
      <w:r w:rsidRPr="00BC0D76">
        <w:t>A creature “dies” if it is put into a graveyard from the battlefield. See rule 700.6.</w:t>
      </w:r>
    </w:p>
    <w:p w14:paraId="44CC97FE" w14:textId="77777777" w:rsidR="004D2163" w:rsidRPr="00BC0D76" w:rsidRDefault="004D2163" w:rsidP="009C12C5">
      <w:pPr>
        <w:pStyle w:val="CRGlossaryText"/>
      </w:pPr>
    </w:p>
    <w:p w14:paraId="77EFD12C" w14:textId="77777777" w:rsidR="004D2163" w:rsidRPr="00BC0D76" w:rsidRDefault="004D2163" w:rsidP="004D2163">
      <w:pPr>
        <w:pStyle w:val="CRGlossaryWord"/>
      </w:pPr>
      <w:r w:rsidRPr="00BC0D76">
        <w:t>Discard</w:t>
      </w:r>
    </w:p>
    <w:p w14:paraId="46388663" w14:textId="77777777" w:rsidR="004D2163" w:rsidRPr="00BC0D76" w:rsidRDefault="004D2163" w:rsidP="009C12C5">
      <w:pPr>
        <w:pStyle w:val="CRGlossaryText"/>
      </w:pPr>
      <w:r w:rsidRPr="00BC0D76">
        <w:t>To move a card from its owner’s hand to that player’s graveyard. See rule 701.7, “Discard.”</w:t>
      </w:r>
    </w:p>
    <w:p w14:paraId="0188521F" w14:textId="77777777" w:rsidR="004D2163" w:rsidRPr="00BC0D76" w:rsidRDefault="004D2163" w:rsidP="009C12C5">
      <w:pPr>
        <w:pStyle w:val="CRGlossaryText"/>
      </w:pPr>
    </w:p>
    <w:p w14:paraId="65C30DAE" w14:textId="77777777" w:rsidR="004D2163" w:rsidRPr="00BC0D76" w:rsidRDefault="004D2163" w:rsidP="004D2163">
      <w:pPr>
        <w:pStyle w:val="CRGlossaryWord"/>
      </w:pPr>
      <w:r w:rsidRPr="00BC0D76">
        <w:t>Double-Faced Cards</w:t>
      </w:r>
    </w:p>
    <w:p w14:paraId="06F0C2AD" w14:textId="77777777" w:rsidR="004D2163" w:rsidRPr="00BC0D76" w:rsidRDefault="004D2163" w:rsidP="009C12C5">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5D692C74" w14:textId="77777777" w:rsidR="004D2163" w:rsidRPr="00BC0D76" w:rsidRDefault="004D2163" w:rsidP="009C12C5">
      <w:pPr>
        <w:pStyle w:val="CRGlossaryText"/>
      </w:pPr>
    </w:p>
    <w:p w14:paraId="26DB5487" w14:textId="77777777" w:rsidR="004D2163" w:rsidRPr="00BC0D76" w:rsidRDefault="004D2163" w:rsidP="004D2163">
      <w:pPr>
        <w:pStyle w:val="CRGlossaryWord"/>
      </w:pPr>
      <w:r w:rsidRPr="00BC0D76">
        <w:lastRenderedPageBreak/>
        <w:t>Double Strike</w:t>
      </w:r>
    </w:p>
    <w:p w14:paraId="47469895" w14:textId="77777777" w:rsidR="004D2163" w:rsidRPr="00BC0D76" w:rsidRDefault="004D2163" w:rsidP="009C12C5">
      <w:pPr>
        <w:pStyle w:val="CRGlossaryText"/>
      </w:pPr>
      <w:r w:rsidRPr="00BC0D76">
        <w:t>A keyword ability that lets a creature deal its combat damage twice. See rule 702.4, “Double Strike.”</w:t>
      </w:r>
    </w:p>
    <w:p w14:paraId="7A58684A" w14:textId="77777777" w:rsidR="004D2163" w:rsidRPr="00BC0D76" w:rsidRDefault="004D2163" w:rsidP="009C12C5">
      <w:pPr>
        <w:pStyle w:val="CRGlossaryText"/>
      </w:pPr>
    </w:p>
    <w:p w14:paraId="2CA5C8C2" w14:textId="77777777" w:rsidR="004D2163" w:rsidRPr="00BC0D76" w:rsidRDefault="004D2163" w:rsidP="004D2163">
      <w:pPr>
        <w:pStyle w:val="CRGlossaryWord"/>
      </w:pPr>
      <w:r w:rsidRPr="00BC0D76">
        <w:t>Draw</w:t>
      </w:r>
    </w:p>
    <w:p w14:paraId="5B398F99" w14:textId="611BAEFD" w:rsidR="004D2163" w:rsidRPr="00BC0D76" w:rsidRDefault="004D2163" w:rsidP="009C12C5">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4A46D47F" w14:textId="77777777" w:rsidR="004D2163" w:rsidRPr="00BC0D76" w:rsidRDefault="004D2163" w:rsidP="009C12C5">
      <w:pPr>
        <w:pStyle w:val="CRGlossaryText"/>
      </w:pPr>
    </w:p>
    <w:p w14:paraId="1A52E5E7" w14:textId="77777777" w:rsidR="004D2163" w:rsidRPr="00BC0D76" w:rsidRDefault="004D2163" w:rsidP="004D2163">
      <w:pPr>
        <w:pStyle w:val="CRGlossaryWord"/>
      </w:pPr>
      <w:r w:rsidRPr="00BC0D76">
        <w:t>Draw Step</w:t>
      </w:r>
    </w:p>
    <w:p w14:paraId="794A999E" w14:textId="77777777" w:rsidR="004D2163" w:rsidRPr="00BC0D76" w:rsidRDefault="004D2163" w:rsidP="009C12C5">
      <w:pPr>
        <w:pStyle w:val="CRGlossaryText"/>
      </w:pPr>
      <w:r w:rsidRPr="00BC0D76">
        <w:t>Part of the turn. This step is the third and final step of the beginning phase. See rule 504, “Draw Step.”</w:t>
      </w:r>
    </w:p>
    <w:p w14:paraId="3DF44646" w14:textId="77777777" w:rsidR="004D2163" w:rsidRPr="00BC0D76" w:rsidRDefault="004D2163" w:rsidP="009C12C5">
      <w:pPr>
        <w:pStyle w:val="CRGlossaryText"/>
      </w:pPr>
    </w:p>
    <w:p w14:paraId="5F38B947" w14:textId="77777777" w:rsidR="004D2163" w:rsidRPr="00BC0D76" w:rsidRDefault="004D2163" w:rsidP="004D2163">
      <w:pPr>
        <w:pStyle w:val="CRGlossaryWord"/>
      </w:pPr>
      <w:r w:rsidRPr="00BC0D76">
        <w:t>Dredge</w:t>
      </w:r>
    </w:p>
    <w:p w14:paraId="1E28CE6F" w14:textId="77777777" w:rsidR="004D2163" w:rsidRPr="00BC0D76" w:rsidRDefault="004D2163" w:rsidP="009C12C5">
      <w:pPr>
        <w:pStyle w:val="CRGlossaryText"/>
      </w:pPr>
      <w:r w:rsidRPr="00BC0D76">
        <w:t>A keyword ability that lets a player return a card from his or her graveyard to his or her hand. See rule 702.50, “Dredge.”</w:t>
      </w:r>
    </w:p>
    <w:p w14:paraId="1E84328C" w14:textId="77777777" w:rsidR="004D2163" w:rsidRPr="00BC0D76" w:rsidRDefault="004D2163" w:rsidP="009C12C5">
      <w:pPr>
        <w:pStyle w:val="CRGlossaryText"/>
      </w:pPr>
    </w:p>
    <w:p w14:paraId="5093DD81" w14:textId="77777777" w:rsidR="004D2163" w:rsidRPr="00BC0D76" w:rsidRDefault="004D2163" w:rsidP="004D2163">
      <w:pPr>
        <w:pStyle w:val="CRGlossaryWord"/>
      </w:pPr>
      <w:r w:rsidRPr="00BC0D76">
        <w:t>During (Obsolete)</w:t>
      </w:r>
    </w:p>
    <w:p w14:paraId="53A583FD" w14:textId="77777777" w:rsidR="004D2163" w:rsidRPr="00BC0D76" w:rsidRDefault="004D2163" w:rsidP="009C12C5">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FC570DB" w14:textId="77777777" w:rsidR="004D2163" w:rsidRPr="00BC0D76" w:rsidRDefault="004D2163" w:rsidP="009C12C5">
      <w:pPr>
        <w:pStyle w:val="CRGlossaryText"/>
      </w:pPr>
    </w:p>
    <w:p w14:paraId="24874346" w14:textId="77777777" w:rsidR="004D2163" w:rsidRPr="00BC0D76" w:rsidRDefault="004D2163" w:rsidP="004D2163">
      <w:pPr>
        <w:pStyle w:val="CRGlossaryWord"/>
      </w:pPr>
      <w:r w:rsidRPr="00BC0D76">
        <w:t>Echo</w:t>
      </w:r>
    </w:p>
    <w:p w14:paraId="742C935E" w14:textId="77777777" w:rsidR="004D2163" w:rsidRPr="00BC0D76" w:rsidRDefault="004D2163" w:rsidP="009C12C5">
      <w:pPr>
        <w:pStyle w:val="CRGlossaryText"/>
      </w:pPr>
      <w:r w:rsidRPr="00BC0D76">
        <w:t>A keyword ability that imposes a cost to keep a permanent on the battlefield. See rule 702.28, “Echo.”</w:t>
      </w:r>
    </w:p>
    <w:p w14:paraId="6D1E6D2A" w14:textId="77777777" w:rsidR="004D2163" w:rsidRPr="00BC0D76" w:rsidRDefault="004D2163" w:rsidP="009C12C5">
      <w:pPr>
        <w:pStyle w:val="CRGlossaryText"/>
      </w:pPr>
    </w:p>
    <w:p w14:paraId="434ED360" w14:textId="77777777" w:rsidR="004D2163" w:rsidRPr="00BC0D76" w:rsidRDefault="004D2163" w:rsidP="004D2163">
      <w:pPr>
        <w:pStyle w:val="CRGlossaryWord"/>
      </w:pPr>
      <w:r w:rsidRPr="00BC0D76">
        <w:t>EDH (Obsolete)</w:t>
      </w:r>
    </w:p>
    <w:p w14:paraId="420FF21A" w14:textId="77777777" w:rsidR="004D2163" w:rsidRPr="00BC0D76" w:rsidRDefault="004D2163" w:rsidP="009C12C5">
      <w:pPr>
        <w:pStyle w:val="CRGlossaryText"/>
        <w:rPr>
          <w:b/>
        </w:rPr>
      </w:pPr>
      <w:r w:rsidRPr="00BC0D76">
        <w:t>An older name for the Commander casual variant. See rule 903, “Commander.”</w:t>
      </w:r>
    </w:p>
    <w:p w14:paraId="78C79C52" w14:textId="77777777" w:rsidR="004D2163" w:rsidRPr="00BC0D76" w:rsidRDefault="004D2163" w:rsidP="009C12C5">
      <w:pPr>
        <w:pStyle w:val="CRGlossaryText"/>
      </w:pPr>
    </w:p>
    <w:p w14:paraId="1CC4DD91" w14:textId="77777777" w:rsidR="004D2163" w:rsidRPr="00BC0D76" w:rsidRDefault="004D2163" w:rsidP="004D2163">
      <w:pPr>
        <w:pStyle w:val="CRGlossaryWord"/>
      </w:pPr>
      <w:r w:rsidRPr="00BC0D76">
        <w:t>Effect</w:t>
      </w:r>
    </w:p>
    <w:p w14:paraId="4774CD2E" w14:textId="77777777" w:rsidR="004D2163" w:rsidRPr="00BC0D76" w:rsidRDefault="004D2163" w:rsidP="009C12C5">
      <w:pPr>
        <w:pStyle w:val="CRGlossaryText"/>
      </w:pPr>
      <w:r w:rsidRPr="00BC0D76">
        <w:t>Something that happens in the game as a result of a spell or ability. See rule 609, “Effects.”</w:t>
      </w:r>
    </w:p>
    <w:p w14:paraId="66F03ED1" w14:textId="77777777" w:rsidR="004D2163" w:rsidRPr="00BC0D76" w:rsidRDefault="004D2163" w:rsidP="009C12C5">
      <w:pPr>
        <w:pStyle w:val="CRGlossaryText"/>
      </w:pPr>
    </w:p>
    <w:p w14:paraId="29A6C15A" w14:textId="77777777" w:rsidR="004D2163" w:rsidRPr="00BC0D76" w:rsidRDefault="004D2163" w:rsidP="004D2163">
      <w:pPr>
        <w:pStyle w:val="CRGlossaryWord"/>
      </w:pPr>
      <w:r w:rsidRPr="00BC0D76">
        <w:t>Emblem</w:t>
      </w:r>
    </w:p>
    <w:p w14:paraId="7D5462F9" w14:textId="77777777" w:rsidR="004D2163" w:rsidRPr="00BC0D76" w:rsidRDefault="004D2163" w:rsidP="009C12C5">
      <w:pPr>
        <w:pStyle w:val="CRGlossaryText"/>
      </w:pPr>
      <w:r w:rsidRPr="00BC0D76">
        <w:t>An emblem is a marker used to represent an object that has one or more abilities, but no other characteristics. See rule 113, “Emblems.”</w:t>
      </w:r>
    </w:p>
    <w:p w14:paraId="2965DD06" w14:textId="77777777" w:rsidR="004D2163" w:rsidRPr="00BC0D76" w:rsidRDefault="004D2163" w:rsidP="009C12C5">
      <w:pPr>
        <w:pStyle w:val="CRGlossaryText"/>
      </w:pPr>
    </w:p>
    <w:p w14:paraId="43DCFEAE" w14:textId="77777777" w:rsidR="004D2163" w:rsidRPr="00BC0D76" w:rsidRDefault="004D2163" w:rsidP="004D2163">
      <w:pPr>
        <w:pStyle w:val="CRGlossaryWord"/>
      </w:pPr>
      <w:r w:rsidRPr="00BC0D76">
        <w:t>Emperor</w:t>
      </w:r>
    </w:p>
    <w:p w14:paraId="10232857" w14:textId="77777777" w:rsidR="004D2163" w:rsidRPr="00BC0D76" w:rsidRDefault="004D2163" w:rsidP="009C12C5">
      <w:pPr>
        <w:pStyle w:val="CRGlossaryText"/>
      </w:pPr>
      <w:r w:rsidRPr="00BC0D76">
        <w:t>The middle player on each team in an Emperor game. See rule 809, “Emperor Variant.”</w:t>
      </w:r>
    </w:p>
    <w:p w14:paraId="2FCF3DE4" w14:textId="77777777" w:rsidR="004D2163" w:rsidRPr="00BC0D76" w:rsidRDefault="004D2163" w:rsidP="009C12C5">
      <w:pPr>
        <w:pStyle w:val="CRGlossaryText"/>
      </w:pPr>
    </w:p>
    <w:p w14:paraId="3C8614B7" w14:textId="77777777" w:rsidR="004D2163" w:rsidRPr="00BC0D76" w:rsidRDefault="004D2163" w:rsidP="004D2163">
      <w:pPr>
        <w:pStyle w:val="CRGlossaryWord"/>
      </w:pPr>
      <w:r w:rsidRPr="00BC0D76">
        <w:t>Emperor Variant</w:t>
      </w:r>
    </w:p>
    <w:p w14:paraId="7ED595DB" w14:textId="77777777" w:rsidR="004D2163" w:rsidRPr="00BC0D76" w:rsidRDefault="004D2163" w:rsidP="009C12C5">
      <w:pPr>
        <w:pStyle w:val="CRGlossaryText"/>
      </w:pPr>
      <w:r w:rsidRPr="00BC0D76">
        <w:t>A multiplayer variant played among three-player teams. See rule 809, “Emperor Variant.”</w:t>
      </w:r>
    </w:p>
    <w:p w14:paraId="62E2E98B" w14:textId="77777777" w:rsidR="004D2163" w:rsidRPr="00BC0D76" w:rsidRDefault="004D2163" w:rsidP="009C12C5">
      <w:pPr>
        <w:pStyle w:val="CRGlossaryText"/>
      </w:pPr>
    </w:p>
    <w:p w14:paraId="3626646B" w14:textId="77777777" w:rsidR="004D2163" w:rsidRPr="00BC0D76" w:rsidRDefault="004D2163" w:rsidP="004D2163">
      <w:pPr>
        <w:pStyle w:val="CRGlossaryWord"/>
      </w:pPr>
      <w:r w:rsidRPr="00BC0D76">
        <w:t>Enchant</w:t>
      </w:r>
    </w:p>
    <w:p w14:paraId="79E73E6D" w14:textId="77777777" w:rsidR="004D2163" w:rsidRPr="00BC0D76" w:rsidRDefault="004D2163" w:rsidP="009C12C5">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3752C878" w14:textId="77777777" w:rsidR="004D2163" w:rsidRPr="00BC0D76" w:rsidRDefault="004D2163" w:rsidP="009C12C5">
      <w:pPr>
        <w:pStyle w:val="CRGlossaryText"/>
      </w:pPr>
    </w:p>
    <w:p w14:paraId="7DE17A95" w14:textId="77777777" w:rsidR="004D2163" w:rsidRPr="00BC0D76" w:rsidRDefault="004D2163" w:rsidP="004D2163">
      <w:pPr>
        <w:pStyle w:val="CRGlossaryWord"/>
      </w:pPr>
      <w:r w:rsidRPr="00BC0D76">
        <w:t>Enchantment</w:t>
      </w:r>
    </w:p>
    <w:p w14:paraId="4E28A1E9" w14:textId="77777777" w:rsidR="004D2163" w:rsidRPr="00BC0D76" w:rsidRDefault="004D2163" w:rsidP="009C12C5">
      <w:pPr>
        <w:pStyle w:val="CRGlossaryText"/>
      </w:pPr>
      <w:r w:rsidRPr="00BC0D76">
        <w:t>A card type. An enchantment is a permanent. See rule 303, “Enchantments.” See also Aura.</w:t>
      </w:r>
    </w:p>
    <w:p w14:paraId="07D8442F" w14:textId="77777777" w:rsidR="004D2163" w:rsidRPr="00BC0D76" w:rsidRDefault="004D2163" w:rsidP="009C12C5">
      <w:pPr>
        <w:pStyle w:val="CRGlossaryText"/>
      </w:pPr>
    </w:p>
    <w:p w14:paraId="0EBC7F11" w14:textId="77777777" w:rsidR="004D2163" w:rsidRPr="00BC0D76" w:rsidRDefault="004D2163" w:rsidP="004D2163">
      <w:pPr>
        <w:pStyle w:val="CRGlossaryWord"/>
      </w:pPr>
      <w:r w:rsidRPr="00BC0D76">
        <w:t>Enchantment Type</w:t>
      </w:r>
    </w:p>
    <w:p w14:paraId="7063674B" w14:textId="77777777" w:rsidR="004D2163" w:rsidRPr="00BC0D76" w:rsidRDefault="004D2163" w:rsidP="009C12C5">
      <w:pPr>
        <w:pStyle w:val="CRGlossaryText"/>
      </w:pPr>
      <w:r w:rsidRPr="00BC0D76">
        <w:t>A subtype that’s correlated to the enchantment card type. See rule 303, “Enchantments.” See rule 205.3h for the list of enchantment types.</w:t>
      </w:r>
    </w:p>
    <w:p w14:paraId="307EAA53" w14:textId="77777777" w:rsidR="004D2163" w:rsidRPr="00BC0D76" w:rsidRDefault="004D2163" w:rsidP="009C12C5">
      <w:pPr>
        <w:pStyle w:val="CRGlossaryText"/>
      </w:pPr>
    </w:p>
    <w:p w14:paraId="0658F238" w14:textId="77777777" w:rsidR="004D2163" w:rsidRPr="00BC0D76" w:rsidRDefault="004D2163" w:rsidP="004D2163">
      <w:pPr>
        <w:pStyle w:val="CRGlossaryWord"/>
      </w:pPr>
      <w:r>
        <w:lastRenderedPageBreak/>
        <w:t>Encounter</w:t>
      </w:r>
    </w:p>
    <w:p w14:paraId="1D510D70" w14:textId="77777777" w:rsidR="004D2163" w:rsidRPr="00BC0D76" w:rsidRDefault="004D2163" w:rsidP="009C12C5">
      <w:pPr>
        <w:pStyle w:val="CRGlossaryText"/>
      </w:pPr>
      <w:r>
        <w:t>To move a phenomenon card off the top of a planar deck and turn it face up. See rule 310, “Phenomena.”</w:t>
      </w:r>
    </w:p>
    <w:p w14:paraId="497D32EA" w14:textId="77777777" w:rsidR="004D2163" w:rsidRDefault="004D2163" w:rsidP="009C12C5">
      <w:pPr>
        <w:pStyle w:val="CRGlossaryText"/>
      </w:pPr>
    </w:p>
    <w:p w14:paraId="631721CF" w14:textId="77777777" w:rsidR="004D2163" w:rsidRPr="00BC0D76" w:rsidRDefault="004D2163" w:rsidP="004D2163">
      <w:pPr>
        <w:pStyle w:val="CRGlossaryWord"/>
      </w:pPr>
      <w:r w:rsidRPr="00BC0D76">
        <w:t>End of Combat Step</w:t>
      </w:r>
    </w:p>
    <w:p w14:paraId="0978E422" w14:textId="77777777" w:rsidR="004D2163" w:rsidRPr="00BC0D76" w:rsidRDefault="004D2163" w:rsidP="009C12C5">
      <w:pPr>
        <w:pStyle w:val="CRGlossaryText"/>
      </w:pPr>
      <w:r w:rsidRPr="00BC0D76">
        <w:t>Part of the turn. This step is the fifth and final step of the combat phase. See rule 511, “End of Combat Step.”</w:t>
      </w:r>
    </w:p>
    <w:p w14:paraId="7DD4AF56" w14:textId="77777777" w:rsidR="004D2163" w:rsidRPr="00BC0D76" w:rsidRDefault="004D2163" w:rsidP="009C12C5">
      <w:pPr>
        <w:pStyle w:val="CRGlossaryText"/>
      </w:pPr>
    </w:p>
    <w:p w14:paraId="63575EEA" w14:textId="77777777" w:rsidR="004D2163" w:rsidRPr="00BC0D76" w:rsidRDefault="004D2163" w:rsidP="004D2163">
      <w:pPr>
        <w:pStyle w:val="CRGlossaryWord"/>
      </w:pPr>
      <w:r w:rsidRPr="00BC0D76">
        <w:t>End Step</w:t>
      </w:r>
    </w:p>
    <w:p w14:paraId="29E12DC5" w14:textId="77777777" w:rsidR="004D2163" w:rsidRPr="00BC0D76" w:rsidRDefault="004D2163" w:rsidP="009C12C5">
      <w:pPr>
        <w:pStyle w:val="CRGlossaryText"/>
      </w:pPr>
      <w:r w:rsidRPr="00BC0D76">
        <w:t>Part of the turn. This step is the first step of the ending phase. See rule 513, “End Step.”</w:t>
      </w:r>
    </w:p>
    <w:p w14:paraId="3EA5B496" w14:textId="77777777" w:rsidR="004D2163" w:rsidRPr="00BC0D76" w:rsidRDefault="004D2163" w:rsidP="009C12C5">
      <w:pPr>
        <w:pStyle w:val="CRGlossaryText"/>
      </w:pPr>
    </w:p>
    <w:p w14:paraId="760DA60C" w14:textId="77777777" w:rsidR="004D2163" w:rsidRPr="00BC0D76" w:rsidRDefault="004D2163" w:rsidP="004D2163">
      <w:pPr>
        <w:pStyle w:val="CRGlossaryWord"/>
      </w:pPr>
      <w:r w:rsidRPr="00BC0D76">
        <w:t>End the Turn</w:t>
      </w:r>
    </w:p>
    <w:p w14:paraId="04A8061C" w14:textId="77777777" w:rsidR="004D2163" w:rsidRPr="00BC0D76" w:rsidRDefault="004D2163" w:rsidP="009C12C5">
      <w:pPr>
        <w:pStyle w:val="CRGlossaryText"/>
      </w:pPr>
      <w:r w:rsidRPr="00BC0D76">
        <w:t>To “end the turn” as the result of an effect is to perform an expedited process that skips nearly everything else that would happen that turn. See rule 713, “Ending the Turn.”</w:t>
      </w:r>
    </w:p>
    <w:p w14:paraId="3CFF1B71" w14:textId="77777777" w:rsidR="004D2163" w:rsidRPr="00BC0D76" w:rsidRDefault="004D2163" w:rsidP="009C12C5">
      <w:pPr>
        <w:pStyle w:val="CRGlossaryText"/>
      </w:pPr>
    </w:p>
    <w:p w14:paraId="21CC8B87" w14:textId="77777777" w:rsidR="004D2163" w:rsidRPr="00BC0D76" w:rsidRDefault="004D2163" w:rsidP="004D2163">
      <w:pPr>
        <w:pStyle w:val="CRGlossaryWord"/>
      </w:pPr>
      <w:r w:rsidRPr="00BC0D76">
        <w:t>Ending Phase</w:t>
      </w:r>
    </w:p>
    <w:p w14:paraId="3F118CD7" w14:textId="77777777" w:rsidR="004D2163" w:rsidRPr="00BC0D76" w:rsidRDefault="004D2163" w:rsidP="009C12C5">
      <w:pPr>
        <w:pStyle w:val="CRGlossaryText"/>
      </w:pPr>
      <w:r w:rsidRPr="00BC0D76">
        <w:t>Part of the turn. This phase is the fifth and final phase of the turn. See rule 512, “Ending Phase.”</w:t>
      </w:r>
    </w:p>
    <w:p w14:paraId="1F54E2EF" w14:textId="77777777" w:rsidR="004D2163" w:rsidRPr="00BC0D76" w:rsidRDefault="004D2163" w:rsidP="009C12C5">
      <w:pPr>
        <w:pStyle w:val="CRGlossaryText"/>
      </w:pPr>
    </w:p>
    <w:p w14:paraId="1692A19A" w14:textId="77777777" w:rsidR="004D2163" w:rsidRPr="00BC0D76" w:rsidRDefault="004D2163" w:rsidP="004D2163">
      <w:pPr>
        <w:pStyle w:val="CRGlossaryWord"/>
      </w:pPr>
      <w:bookmarkStart w:id="43" w:name="OLE_LINK45"/>
      <w:r w:rsidRPr="00BC0D76">
        <w:t>Enters the Battlefield</w:t>
      </w:r>
    </w:p>
    <w:p w14:paraId="124E3BF5" w14:textId="77777777" w:rsidR="004D2163" w:rsidRPr="00BC0D76" w:rsidRDefault="004D2163" w:rsidP="009C12C5">
      <w:pPr>
        <w:pStyle w:val="CRGlossaryText"/>
      </w:pPr>
      <w:r w:rsidRPr="00BC0D76">
        <w:t>A nontoken permanent “enters the battlefield” when it’s moved onto the battlefield from another zone. A token “enters the battlefield” when it’s created. See rules 403.3, 603.6a, 603.6e, and 614.12.</w:t>
      </w:r>
    </w:p>
    <w:p w14:paraId="5E5EE385" w14:textId="77777777" w:rsidR="004D2163" w:rsidRPr="00BC0D76" w:rsidRDefault="004D2163" w:rsidP="009C12C5">
      <w:pPr>
        <w:pStyle w:val="CRGlossaryText"/>
      </w:pPr>
    </w:p>
    <w:bookmarkEnd w:id="43"/>
    <w:p w14:paraId="794B4406" w14:textId="77777777" w:rsidR="004D2163" w:rsidRPr="00BC0D76" w:rsidRDefault="004D2163" w:rsidP="004D2163">
      <w:pPr>
        <w:pStyle w:val="CRGlossaryWord"/>
      </w:pPr>
      <w:r w:rsidRPr="00BC0D76">
        <w:t>Entwine</w:t>
      </w:r>
    </w:p>
    <w:p w14:paraId="577D8ACC" w14:textId="77777777" w:rsidR="004D2163" w:rsidRPr="00BC0D76" w:rsidRDefault="004D2163" w:rsidP="009C12C5">
      <w:pPr>
        <w:pStyle w:val="CRGlossaryText"/>
      </w:pPr>
      <w:r w:rsidRPr="00BC0D76">
        <w:t>A keyword ability that lets a player choose all modes for a spell rather than just one. See rule 702.40, “Entwine.”</w:t>
      </w:r>
    </w:p>
    <w:p w14:paraId="06428E41" w14:textId="77777777" w:rsidR="004D2163" w:rsidRPr="00BC0D76" w:rsidRDefault="004D2163" w:rsidP="009C12C5">
      <w:pPr>
        <w:pStyle w:val="CRGlossaryText"/>
      </w:pPr>
    </w:p>
    <w:p w14:paraId="4257F46F" w14:textId="77777777" w:rsidR="004D2163" w:rsidRPr="00BC0D76" w:rsidRDefault="004D2163" w:rsidP="004D2163">
      <w:pPr>
        <w:pStyle w:val="CRGlossaryWord"/>
      </w:pPr>
      <w:r w:rsidRPr="00BC0D76">
        <w:t>Epic</w:t>
      </w:r>
    </w:p>
    <w:p w14:paraId="43490F3B" w14:textId="77777777" w:rsidR="004D2163" w:rsidRPr="00BC0D76" w:rsidRDefault="004D2163" w:rsidP="009C12C5">
      <w:pPr>
        <w:pStyle w:val="CRGlossaryText"/>
      </w:pPr>
      <w:r w:rsidRPr="00BC0D76">
        <w:t>A keyword ability that lets a player copy a spell at the beginning of each of his or her upkeeps at the expense of casting any other spells for the rest of the game. See rule 702.48, “Epic.”</w:t>
      </w:r>
    </w:p>
    <w:p w14:paraId="64DA1A28" w14:textId="77777777" w:rsidR="004D2163" w:rsidRPr="00BC0D76" w:rsidRDefault="004D2163" w:rsidP="009C12C5">
      <w:pPr>
        <w:pStyle w:val="CRGlossaryText"/>
      </w:pPr>
    </w:p>
    <w:p w14:paraId="1E2A5490" w14:textId="77777777" w:rsidR="004D2163" w:rsidRPr="00BC0D76" w:rsidRDefault="004D2163" w:rsidP="004D2163">
      <w:pPr>
        <w:pStyle w:val="CRGlossaryWord"/>
      </w:pPr>
      <w:r w:rsidRPr="00BC0D76">
        <w:t>Equip</w:t>
      </w:r>
    </w:p>
    <w:p w14:paraId="58FADE98" w14:textId="77777777" w:rsidR="004D2163" w:rsidRPr="00BC0D76" w:rsidRDefault="004D2163" w:rsidP="009C12C5">
      <w:pPr>
        <w:pStyle w:val="CRGlossaryText"/>
      </w:pPr>
      <w:r w:rsidRPr="00BC0D76">
        <w:t>A keyword ability that lets a player attach an Equipment to a creature he or she controls. See rule 301, “Artifacts,” and rule 702.6, “Equip.”</w:t>
      </w:r>
    </w:p>
    <w:p w14:paraId="2B3A5598" w14:textId="77777777" w:rsidR="004D2163" w:rsidRPr="00BC0D76" w:rsidRDefault="004D2163" w:rsidP="009C12C5">
      <w:pPr>
        <w:pStyle w:val="CRGlossaryText"/>
      </w:pPr>
    </w:p>
    <w:p w14:paraId="77F28307" w14:textId="77777777" w:rsidR="004D2163" w:rsidRPr="00BC0D76" w:rsidRDefault="004D2163" w:rsidP="004D2163">
      <w:pPr>
        <w:pStyle w:val="CRGlossaryWord"/>
      </w:pPr>
      <w:r w:rsidRPr="00BC0D76">
        <w:t>Equipment</w:t>
      </w:r>
    </w:p>
    <w:p w14:paraId="2D99A971" w14:textId="77777777" w:rsidR="004D2163" w:rsidRPr="00BC0D76" w:rsidRDefault="004D2163" w:rsidP="009C12C5">
      <w:pPr>
        <w:pStyle w:val="CRGlossaryText"/>
      </w:pPr>
      <w:r w:rsidRPr="00BC0D76">
        <w:t>An artifact subtype. Equipment can be attached to creatures. See rule 301, “Artifacts,” and rule 702.6, “Equip.”</w:t>
      </w:r>
    </w:p>
    <w:p w14:paraId="7B061E4D" w14:textId="77777777" w:rsidR="004D2163" w:rsidRPr="00BC0D76" w:rsidRDefault="004D2163" w:rsidP="009C12C5">
      <w:pPr>
        <w:pStyle w:val="CRGlossaryText"/>
      </w:pPr>
    </w:p>
    <w:p w14:paraId="34C57067" w14:textId="77777777" w:rsidR="004D2163" w:rsidRPr="00BC0D76" w:rsidRDefault="004D2163" w:rsidP="004D2163">
      <w:pPr>
        <w:pStyle w:val="CRGlossaryWord"/>
      </w:pPr>
      <w:r w:rsidRPr="00BC0D76">
        <w:t>Evasion Ability</w:t>
      </w:r>
    </w:p>
    <w:p w14:paraId="1575DFC9" w14:textId="77777777" w:rsidR="004D2163" w:rsidRPr="00BC0D76" w:rsidRDefault="004D2163" w:rsidP="009C12C5">
      <w:pPr>
        <w:pStyle w:val="CRGlossaryText"/>
      </w:pPr>
      <w:r w:rsidRPr="00BC0D76">
        <w:t>An ability that restricts what creatures can block an attacking creature. See rules 509.1b–c.</w:t>
      </w:r>
    </w:p>
    <w:p w14:paraId="6616D69E" w14:textId="77777777" w:rsidR="004D2163" w:rsidRPr="00BC0D76" w:rsidRDefault="004D2163" w:rsidP="009C12C5">
      <w:pPr>
        <w:pStyle w:val="CRGlossaryText"/>
      </w:pPr>
    </w:p>
    <w:p w14:paraId="153458DF" w14:textId="77777777" w:rsidR="004D2163" w:rsidRPr="00BC0D76" w:rsidRDefault="004D2163" w:rsidP="004D2163">
      <w:pPr>
        <w:pStyle w:val="CRGlossaryWord"/>
      </w:pPr>
      <w:r w:rsidRPr="00BC0D76">
        <w:t>Event</w:t>
      </w:r>
    </w:p>
    <w:p w14:paraId="144224F4" w14:textId="77777777" w:rsidR="004D2163" w:rsidRPr="00BC0D76" w:rsidRDefault="004D2163" w:rsidP="009C12C5">
      <w:pPr>
        <w:pStyle w:val="CRGlossaryText"/>
      </w:pPr>
      <w:r w:rsidRPr="00BC0D76">
        <w:t>Anything that happens in a game. See rule 700.1.</w:t>
      </w:r>
    </w:p>
    <w:p w14:paraId="4890521F" w14:textId="77777777" w:rsidR="004D2163" w:rsidRPr="00BC0D76" w:rsidRDefault="004D2163" w:rsidP="009C12C5">
      <w:pPr>
        <w:pStyle w:val="CRGlossaryText"/>
      </w:pPr>
    </w:p>
    <w:p w14:paraId="63AB52EA" w14:textId="77777777" w:rsidR="004D2163" w:rsidRPr="00BC0D76" w:rsidRDefault="004D2163" w:rsidP="004D2163">
      <w:pPr>
        <w:pStyle w:val="CRGlossaryWord"/>
      </w:pPr>
      <w:r w:rsidRPr="00BC0D76">
        <w:t>Evoke</w:t>
      </w:r>
    </w:p>
    <w:p w14:paraId="3E98CB2D" w14:textId="77777777" w:rsidR="004D2163" w:rsidRPr="00BC0D76" w:rsidRDefault="004D2163" w:rsidP="009C12C5">
      <w:pPr>
        <w:pStyle w:val="CRGlossaryText"/>
      </w:pPr>
      <w:r w:rsidRPr="00BC0D76">
        <w:t>A keyword ability that causes a permanent to be sacrificed when it enters the battlefield. See rule 702.72, “Evoke.”</w:t>
      </w:r>
    </w:p>
    <w:p w14:paraId="06B753F8" w14:textId="77777777" w:rsidR="004D2163" w:rsidRPr="00BC0D76" w:rsidRDefault="004D2163" w:rsidP="009C12C5">
      <w:pPr>
        <w:pStyle w:val="CRGlossaryText"/>
      </w:pPr>
    </w:p>
    <w:p w14:paraId="421D03AC" w14:textId="77777777" w:rsidR="004D2163" w:rsidRPr="00BC0D76" w:rsidRDefault="004D2163" w:rsidP="004D2163">
      <w:pPr>
        <w:pStyle w:val="CRGlossaryWord"/>
      </w:pPr>
      <w:r w:rsidRPr="00BC0D76">
        <w:t>Exalted</w:t>
      </w:r>
    </w:p>
    <w:p w14:paraId="6E22A843" w14:textId="77777777" w:rsidR="004D2163" w:rsidRPr="00BC0D76" w:rsidRDefault="004D2163" w:rsidP="009C12C5">
      <w:pPr>
        <w:pStyle w:val="CRGlossaryText"/>
      </w:pPr>
      <w:r w:rsidRPr="00BC0D76">
        <w:t>A keyword ability that can make a creature better in combat. See rule 702.81, “Exalted.”</w:t>
      </w:r>
    </w:p>
    <w:p w14:paraId="429DF6D2" w14:textId="77777777" w:rsidR="004D2163" w:rsidRPr="00BC0D76" w:rsidRDefault="004D2163" w:rsidP="009C12C5">
      <w:pPr>
        <w:pStyle w:val="CRGlossaryText"/>
      </w:pPr>
    </w:p>
    <w:p w14:paraId="4112A018" w14:textId="77777777" w:rsidR="004D2163" w:rsidRPr="00BC0D76" w:rsidRDefault="004D2163" w:rsidP="004D2163">
      <w:pPr>
        <w:pStyle w:val="CRGlossaryWord"/>
      </w:pPr>
      <w:r w:rsidRPr="00BC0D76">
        <w:t>Exchange</w:t>
      </w:r>
    </w:p>
    <w:p w14:paraId="02948F57" w14:textId="77777777" w:rsidR="004D2163" w:rsidRPr="00BC0D76" w:rsidRDefault="004D2163" w:rsidP="009C12C5">
      <w:pPr>
        <w:pStyle w:val="CRGlossaryText"/>
      </w:pPr>
      <w:r w:rsidRPr="00BC0D76">
        <w:t>To swap two things, such as objects, sets of objects, or life totals. See rule 701.8, “Exchange.”</w:t>
      </w:r>
    </w:p>
    <w:p w14:paraId="184BAF2F" w14:textId="77777777" w:rsidR="004D2163" w:rsidRPr="00BC0D76" w:rsidRDefault="004D2163" w:rsidP="009C12C5">
      <w:pPr>
        <w:pStyle w:val="CRGlossaryText"/>
      </w:pPr>
    </w:p>
    <w:p w14:paraId="2A8C68DB" w14:textId="77777777" w:rsidR="004D2163" w:rsidRPr="00BC0D76" w:rsidRDefault="004D2163" w:rsidP="004D2163">
      <w:pPr>
        <w:pStyle w:val="CRGlossaryWord"/>
      </w:pPr>
      <w:r w:rsidRPr="00BC0D76">
        <w:t>Exile</w:t>
      </w:r>
    </w:p>
    <w:p w14:paraId="5DFE66D9" w14:textId="60910D82" w:rsidR="004D2163" w:rsidRPr="00BC0D76" w:rsidRDefault="004D2163" w:rsidP="009C12C5">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03BC6FD2" w14:textId="77777777" w:rsidR="004D2163" w:rsidRPr="00BC0D76" w:rsidRDefault="004D2163" w:rsidP="009C12C5">
      <w:pPr>
        <w:pStyle w:val="CRGlossaryText"/>
      </w:pPr>
    </w:p>
    <w:p w14:paraId="6F1A8EB9" w14:textId="77777777" w:rsidR="004D2163" w:rsidRPr="00BC0D76" w:rsidRDefault="004D2163" w:rsidP="004D2163">
      <w:pPr>
        <w:pStyle w:val="CRGlossaryWord"/>
      </w:pPr>
      <w:r w:rsidRPr="00BC0D76">
        <w:t>Expansion Symbol</w:t>
      </w:r>
    </w:p>
    <w:p w14:paraId="68E23B54" w14:textId="77777777" w:rsidR="004D2163" w:rsidRPr="00BC0D76" w:rsidRDefault="004D2163" w:rsidP="009C12C5">
      <w:pPr>
        <w:pStyle w:val="CRGlossaryText"/>
      </w:pPr>
      <w:r w:rsidRPr="00BC0D76">
        <w:t>A characteristic, and part of a card. A card’s expansion symbol is a small icon normally printed below the right edge of the illustration. See rule 206, “Expansion Symbol.”</w:t>
      </w:r>
    </w:p>
    <w:p w14:paraId="4A0AE38D" w14:textId="77777777" w:rsidR="004D2163" w:rsidRPr="00BC0D76" w:rsidRDefault="004D2163" w:rsidP="009C12C5">
      <w:pPr>
        <w:pStyle w:val="CRGlossaryText"/>
      </w:pPr>
    </w:p>
    <w:p w14:paraId="1EC8707E" w14:textId="77777777" w:rsidR="004D2163" w:rsidRPr="00BC0D76" w:rsidRDefault="004D2163" w:rsidP="004D2163">
      <w:pPr>
        <w:pStyle w:val="CRGlossaryWord"/>
      </w:pPr>
      <w:r w:rsidRPr="00BC0D76">
        <w:t>Extra Turn</w:t>
      </w:r>
    </w:p>
    <w:p w14:paraId="0A904434" w14:textId="77777777" w:rsidR="004D2163" w:rsidRPr="00BC0D76" w:rsidRDefault="004D2163" w:rsidP="009C12C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5B953BBB" w14:textId="77777777" w:rsidR="004D2163" w:rsidRPr="00BC0D76" w:rsidRDefault="004D2163" w:rsidP="009C12C5">
      <w:pPr>
        <w:pStyle w:val="CRGlossaryText"/>
      </w:pPr>
    </w:p>
    <w:p w14:paraId="072161A9" w14:textId="77777777" w:rsidR="004D2163" w:rsidRPr="00BC0D76" w:rsidRDefault="004D2163" w:rsidP="004D2163">
      <w:pPr>
        <w:pStyle w:val="CRGlossaryWord"/>
      </w:pPr>
      <w:r w:rsidRPr="00BC0D76">
        <w:t>Face Down</w:t>
      </w:r>
    </w:p>
    <w:p w14:paraId="73AF6890" w14:textId="779F418C" w:rsidR="004D2163" w:rsidRPr="00BC0D76" w:rsidRDefault="004D2163" w:rsidP="009C12C5">
      <w:pPr>
        <w:pStyle w:val="CRGlossaryText"/>
      </w:pPr>
      <w:r w:rsidRPr="00BC0D76">
        <w:t>1. A card is “face down” if it’s physically positioned so the card back is showing. Cards in some zones are normally kept face down. See section 4, “Zones.”</w:t>
      </w:r>
      <w:r w:rsidR="009C12C5">
        <w:br/>
      </w:r>
      <w:r w:rsidRPr="00BC0D76">
        <w:t>2. A status a permanent may have. See rule 110.6 and rule 702.35, “Morph.”</w:t>
      </w:r>
      <w:r w:rsidR="009C12C5">
        <w:br/>
      </w:r>
      <w:r w:rsidRPr="00BC0D76">
        <w:t>3. Face-down spells have additional rules. See rule 707, “Face-Down Spells and Permanents,” and rule 702.35, “Morph.”</w:t>
      </w:r>
    </w:p>
    <w:p w14:paraId="2B4B4956" w14:textId="77777777" w:rsidR="004D2163" w:rsidRPr="00BC0D76" w:rsidRDefault="004D2163" w:rsidP="009C12C5">
      <w:pPr>
        <w:pStyle w:val="CRGlossaryText"/>
      </w:pPr>
    </w:p>
    <w:p w14:paraId="024926D0" w14:textId="77777777" w:rsidR="004D2163" w:rsidRPr="00BC0D76" w:rsidRDefault="004D2163" w:rsidP="004D2163">
      <w:pPr>
        <w:pStyle w:val="CRGlossaryWord"/>
      </w:pPr>
      <w:r w:rsidRPr="00BC0D76">
        <w:t>Face Up</w:t>
      </w:r>
    </w:p>
    <w:p w14:paraId="21AF602A" w14:textId="7D072E48" w:rsidR="004D2163" w:rsidRPr="00BC0D76" w:rsidRDefault="004D2163" w:rsidP="009C12C5">
      <w:pPr>
        <w:pStyle w:val="CRGlossaryText"/>
      </w:pPr>
      <w:r w:rsidRPr="00BC0D76">
        <w:t>1. A card is “face up” if it’s physically positioned so the card front is showing. Cards in some zones are normally kept face up. See section 4, “Zones.”</w:t>
      </w:r>
      <w:r w:rsidR="009C12C5">
        <w:br/>
      </w:r>
      <w:r w:rsidRPr="00BC0D76">
        <w:t>2. A default status a permanent may have. See rule 110.6 and rule 702.35, “Morph.”</w:t>
      </w:r>
    </w:p>
    <w:p w14:paraId="6008FB34" w14:textId="77777777" w:rsidR="004D2163" w:rsidRPr="00BC0D76" w:rsidRDefault="004D2163" w:rsidP="009C12C5">
      <w:pPr>
        <w:pStyle w:val="CRGlossaryText"/>
      </w:pPr>
    </w:p>
    <w:p w14:paraId="5399F2D3" w14:textId="77777777" w:rsidR="004D2163" w:rsidRPr="00BC0D76" w:rsidRDefault="004D2163" w:rsidP="004D2163">
      <w:pPr>
        <w:pStyle w:val="CRGlossaryWord"/>
      </w:pPr>
      <w:r w:rsidRPr="00BC0D76">
        <w:t>Fading</w:t>
      </w:r>
    </w:p>
    <w:p w14:paraId="540568EF" w14:textId="77777777" w:rsidR="004D2163" w:rsidRPr="00BC0D76" w:rsidRDefault="004D2163" w:rsidP="009C12C5">
      <w:pPr>
        <w:pStyle w:val="CRGlossaryText"/>
      </w:pPr>
      <w:r w:rsidRPr="00BC0D76">
        <w:t>A keyword ability that limits how long a permanent remains on the battlefield. See rule 702.30, “Fading.”</w:t>
      </w:r>
    </w:p>
    <w:p w14:paraId="6E978252" w14:textId="77777777" w:rsidR="004D2163" w:rsidRPr="00BC0D76" w:rsidRDefault="004D2163" w:rsidP="009C12C5">
      <w:pPr>
        <w:pStyle w:val="CRGlossaryText"/>
      </w:pPr>
    </w:p>
    <w:p w14:paraId="456F7A67" w14:textId="77777777" w:rsidR="004D2163" w:rsidRPr="00BC0D76" w:rsidRDefault="004D2163" w:rsidP="004D2163">
      <w:pPr>
        <w:pStyle w:val="CRGlossaryWord"/>
      </w:pPr>
      <w:r w:rsidRPr="00BC0D76">
        <w:t>Fateseal</w:t>
      </w:r>
    </w:p>
    <w:p w14:paraId="60B78992" w14:textId="77777777" w:rsidR="004D2163" w:rsidRPr="00BC0D76" w:rsidRDefault="004D2163" w:rsidP="009C12C5">
      <w:pPr>
        <w:pStyle w:val="CRGlossaryText"/>
      </w:pPr>
      <w:r w:rsidRPr="00BC0D76">
        <w:t>To manipulate some of the cards on top of an opponent’s library. See rule 701.19, “Fateseal.”</w:t>
      </w:r>
    </w:p>
    <w:p w14:paraId="7C25A32A" w14:textId="77777777" w:rsidR="004D2163" w:rsidRPr="00BC0D76" w:rsidRDefault="004D2163" w:rsidP="009C12C5">
      <w:pPr>
        <w:pStyle w:val="CRGlossaryText"/>
      </w:pPr>
    </w:p>
    <w:p w14:paraId="4AF18F7F" w14:textId="77777777" w:rsidR="004D2163" w:rsidRPr="00BC0D76" w:rsidRDefault="004D2163" w:rsidP="004D2163">
      <w:pPr>
        <w:pStyle w:val="CRGlossaryWord"/>
      </w:pPr>
      <w:r w:rsidRPr="00BC0D76">
        <w:t>Fear</w:t>
      </w:r>
    </w:p>
    <w:p w14:paraId="301AE41D" w14:textId="77777777" w:rsidR="004D2163" w:rsidRPr="00BC0D76" w:rsidRDefault="004D2163" w:rsidP="009C12C5">
      <w:pPr>
        <w:pStyle w:val="CRGlossaryText"/>
      </w:pPr>
      <w:r w:rsidRPr="00BC0D76">
        <w:t>A keyword ability that restricts how a creature may be blocked. See rule 702.34, “Fear.”</w:t>
      </w:r>
    </w:p>
    <w:p w14:paraId="12ADF25F" w14:textId="77777777" w:rsidR="004D2163" w:rsidRPr="00BC0D76" w:rsidRDefault="004D2163" w:rsidP="009C12C5">
      <w:pPr>
        <w:pStyle w:val="CRGlossaryText"/>
      </w:pPr>
    </w:p>
    <w:p w14:paraId="3637E514" w14:textId="77777777" w:rsidR="004D2163" w:rsidRPr="00BC0D76" w:rsidRDefault="004D2163" w:rsidP="004D2163">
      <w:pPr>
        <w:pStyle w:val="CRGlossaryWord"/>
      </w:pPr>
      <w:r w:rsidRPr="00BC0D76">
        <w:t>Fight</w:t>
      </w:r>
    </w:p>
    <w:p w14:paraId="195BFD72" w14:textId="77777777" w:rsidR="004D2163" w:rsidRPr="00BC0D76" w:rsidRDefault="004D2163" w:rsidP="009C12C5">
      <w:pPr>
        <w:pStyle w:val="CRGlossaryText"/>
      </w:pPr>
      <w:r w:rsidRPr="00BC0D76">
        <w:t>When two creatures fight, each deals damage equal to its power to the other. See rule 701.10, “Fight.”</w:t>
      </w:r>
    </w:p>
    <w:p w14:paraId="7916B555" w14:textId="77777777" w:rsidR="004D2163" w:rsidRPr="00BC0D76" w:rsidRDefault="004D2163" w:rsidP="009C12C5">
      <w:pPr>
        <w:pStyle w:val="CRGlossaryText"/>
      </w:pPr>
    </w:p>
    <w:p w14:paraId="7737838C" w14:textId="77777777" w:rsidR="004D2163" w:rsidRPr="00BC0D76" w:rsidRDefault="004D2163" w:rsidP="004D2163">
      <w:pPr>
        <w:pStyle w:val="CRGlossaryWord"/>
      </w:pPr>
      <w:r w:rsidRPr="00BC0D76">
        <w:t>First Strike</w:t>
      </w:r>
    </w:p>
    <w:p w14:paraId="27BE93DD" w14:textId="77777777" w:rsidR="004D2163" w:rsidRPr="00BC0D76" w:rsidRDefault="004D2163" w:rsidP="009C12C5">
      <w:pPr>
        <w:pStyle w:val="CRGlossaryText"/>
      </w:pPr>
      <w:r w:rsidRPr="00BC0D76">
        <w:t>A keyword ability that lets a creature deal its combat damage before other creatures. See rule 702.7, “First Strike.”</w:t>
      </w:r>
    </w:p>
    <w:p w14:paraId="553B3E74" w14:textId="77777777" w:rsidR="004D2163" w:rsidRPr="00BC0D76" w:rsidRDefault="004D2163" w:rsidP="009C12C5">
      <w:pPr>
        <w:pStyle w:val="CRGlossaryText"/>
      </w:pPr>
    </w:p>
    <w:p w14:paraId="5CD7D8AE" w14:textId="77777777" w:rsidR="004D2163" w:rsidRPr="00BC0D76" w:rsidRDefault="004D2163" w:rsidP="004D2163">
      <w:pPr>
        <w:pStyle w:val="CRGlossaryWord"/>
      </w:pPr>
      <w:r w:rsidRPr="00BC0D76">
        <w:t>Flanking</w:t>
      </w:r>
    </w:p>
    <w:p w14:paraId="5FA084AB" w14:textId="77777777" w:rsidR="004D2163" w:rsidRPr="00BC0D76" w:rsidRDefault="004D2163" w:rsidP="009C12C5">
      <w:pPr>
        <w:pStyle w:val="CRGlossaryText"/>
      </w:pPr>
      <w:r w:rsidRPr="00BC0D76">
        <w:t>A keyword ability that can make a creature better in combat. See rule 702.23, “Flanking.”</w:t>
      </w:r>
    </w:p>
    <w:p w14:paraId="2C0E7ED2" w14:textId="77777777" w:rsidR="004D2163" w:rsidRPr="00BC0D76" w:rsidRDefault="004D2163" w:rsidP="009C12C5">
      <w:pPr>
        <w:pStyle w:val="CRGlossaryText"/>
      </w:pPr>
    </w:p>
    <w:p w14:paraId="43240AF1" w14:textId="77777777" w:rsidR="004D2163" w:rsidRPr="00BC0D76" w:rsidRDefault="004D2163" w:rsidP="004D2163">
      <w:pPr>
        <w:pStyle w:val="CRGlossaryWord"/>
      </w:pPr>
      <w:r w:rsidRPr="00BC0D76">
        <w:t>Flash</w:t>
      </w:r>
    </w:p>
    <w:p w14:paraId="58C4926C" w14:textId="77777777" w:rsidR="004D2163" w:rsidRPr="00BC0D76" w:rsidRDefault="004D2163" w:rsidP="009C12C5">
      <w:pPr>
        <w:pStyle w:val="CRGlossaryText"/>
      </w:pPr>
      <w:r w:rsidRPr="00BC0D76">
        <w:t>A keyword ability that lets a player play a card any time he or she could cast an instant. See rule 702.8, “Flash.”</w:t>
      </w:r>
    </w:p>
    <w:p w14:paraId="08320F08" w14:textId="77777777" w:rsidR="004D2163" w:rsidRPr="00BC0D76" w:rsidRDefault="004D2163" w:rsidP="009C12C5">
      <w:pPr>
        <w:pStyle w:val="CRGlossaryText"/>
      </w:pPr>
    </w:p>
    <w:p w14:paraId="03775890" w14:textId="77777777" w:rsidR="004D2163" w:rsidRPr="00BC0D76" w:rsidRDefault="004D2163" w:rsidP="004D2163">
      <w:pPr>
        <w:pStyle w:val="CRGlossaryWord"/>
      </w:pPr>
      <w:r w:rsidRPr="00BC0D76">
        <w:lastRenderedPageBreak/>
        <w:t>Flashback</w:t>
      </w:r>
    </w:p>
    <w:p w14:paraId="148D37B3" w14:textId="77777777" w:rsidR="004D2163" w:rsidRPr="00BC0D76" w:rsidRDefault="004D2163" w:rsidP="009C12C5">
      <w:pPr>
        <w:pStyle w:val="CRGlossaryText"/>
      </w:pPr>
      <w:bookmarkStart w:id="44" w:name="OLE_LINK32"/>
      <w:r w:rsidRPr="00BC0D76">
        <w:t xml:space="preserve">A keyword ability that lets a player cast a card from his or her graveyard. </w:t>
      </w:r>
      <w:bookmarkEnd w:id="44"/>
      <w:r w:rsidRPr="00BC0D76">
        <w:t>See rule 702.32, “Flashback.”</w:t>
      </w:r>
    </w:p>
    <w:p w14:paraId="089E8807" w14:textId="77777777" w:rsidR="004D2163" w:rsidRPr="00BC0D76" w:rsidRDefault="004D2163" w:rsidP="009C12C5">
      <w:pPr>
        <w:pStyle w:val="CRGlossaryText"/>
      </w:pPr>
    </w:p>
    <w:p w14:paraId="44D51849" w14:textId="77777777" w:rsidR="004D2163" w:rsidRPr="00BC0D76" w:rsidRDefault="004D2163" w:rsidP="004D2163">
      <w:pPr>
        <w:pStyle w:val="CRGlossaryWord"/>
      </w:pPr>
      <w:r w:rsidRPr="00BC0D76">
        <w:t>Flavor Text</w:t>
      </w:r>
    </w:p>
    <w:p w14:paraId="3E1174A6" w14:textId="77777777" w:rsidR="004D2163" w:rsidRPr="00BC0D76" w:rsidRDefault="004D2163" w:rsidP="009C12C5">
      <w:pPr>
        <w:pStyle w:val="CRGlossaryText"/>
      </w:pPr>
      <w:r w:rsidRPr="00BC0D76">
        <w:t>Text in italics (but not in parentheses) in the text box of a card that has no effect on play. See rule 207.2.</w:t>
      </w:r>
    </w:p>
    <w:p w14:paraId="3EB4CCC3" w14:textId="77777777" w:rsidR="004D2163" w:rsidRPr="00BC0D76" w:rsidRDefault="004D2163" w:rsidP="009C12C5">
      <w:pPr>
        <w:pStyle w:val="CRGlossaryText"/>
      </w:pPr>
    </w:p>
    <w:p w14:paraId="3920211E" w14:textId="77777777" w:rsidR="004D2163" w:rsidRPr="00BC0D76" w:rsidRDefault="004D2163" w:rsidP="004D2163">
      <w:pPr>
        <w:pStyle w:val="CRGlossaryWord"/>
      </w:pPr>
      <w:r w:rsidRPr="00BC0D76">
        <w:t>Flip Cards</w:t>
      </w:r>
    </w:p>
    <w:p w14:paraId="20A3524B" w14:textId="77777777" w:rsidR="004D2163" w:rsidRPr="00BC0D76" w:rsidRDefault="004D2163" w:rsidP="009C12C5">
      <w:pPr>
        <w:pStyle w:val="CRGlossaryText"/>
      </w:pPr>
      <w:r w:rsidRPr="00BC0D76">
        <w:t>Cards with a two-part card frame (one part of which is printed upside down) on a single card. See rule 709, “Flip Cards.”</w:t>
      </w:r>
    </w:p>
    <w:p w14:paraId="3498CB48" w14:textId="77777777" w:rsidR="004D2163" w:rsidRPr="00BC0D76" w:rsidRDefault="004D2163" w:rsidP="009C12C5">
      <w:pPr>
        <w:pStyle w:val="CRGlossaryText"/>
      </w:pPr>
    </w:p>
    <w:p w14:paraId="64BB604C" w14:textId="77777777" w:rsidR="004D2163" w:rsidRPr="00BC0D76" w:rsidRDefault="004D2163" w:rsidP="004D2163">
      <w:pPr>
        <w:pStyle w:val="CRGlossaryWord"/>
      </w:pPr>
      <w:r w:rsidRPr="00BC0D76">
        <w:t>Flipped</w:t>
      </w:r>
    </w:p>
    <w:p w14:paraId="036A26F8" w14:textId="77777777" w:rsidR="004D2163" w:rsidRPr="00BC0D76" w:rsidRDefault="004D2163" w:rsidP="009C12C5">
      <w:pPr>
        <w:pStyle w:val="CRGlossaryText"/>
      </w:pPr>
      <w:r w:rsidRPr="00BC0D76">
        <w:t>A status a permanent may have. See rule 110.6 and rule 709, “Flip Cards.” See also Unflipped.</w:t>
      </w:r>
    </w:p>
    <w:p w14:paraId="1A65A607" w14:textId="77777777" w:rsidR="004D2163" w:rsidRPr="00BC0D76" w:rsidRDefault="004D2163" w:rsidP="009C12C5">
      <w:pPr>
        <w:pStyle w:val="CRGlossaryText"/>
      </w:pPr>
    </w:p>
    <w:p w14:paraId="489F1B48" w14:textId="77777777" w:rsidR="004D2163" w:rsidRPr="00BC0D76" w:rsidRDefault="004D2163" w:rsidP="004D2163">
      <w:pPr>
        <w:pStyle w:val="CRGlossaryWord"/>
      </w:pPr>
      <w:r w:rsidRPr="00BC0D76">
        <w:t>Flipping a Coin</w:t>
      </w:r>
    </w:p>
    <w:p w14:paraId="1AE6709A" w14:textId="77777777" w:rsidR="004D2163" w:rsidRPr="00BC0D76" w:rsidRDefault="004D2163" w:rsidP="009C12C5">
      <w:pPr>
        <w:pStyle w:val="CRGlossaryText"/>
      </w:pPr>
      <w:r w:rsidRPr="00BC0D76">
        <w:t>A method of randomization with two possible outcomes of equal likelihood. See rule 705, “Flipping a Coin.”</w:t>
      </w:r>
    </w:p>
    <w:p w14:paraId="157A7673" w14:textId="77777777" w:rsidR="004D2163" w:rsidRPr="00BC0D76" w:rsidRDefault="004D2163" w:rsidP="009C12C5">
      <w:pPr>
        <w:pStyle w:val="CRGlossaryText"/>
      </w:pPr>
    </w:p>
    <w:p w14:paraId="161EDD97" w14:textId="77777777" w:rsidR="004D2163" w:rsidRPr="00BC0D76" w:rsidRDefault="004D2163" w:rsidP="004D2163">
      <w:pPr>
        <w:pStyle w:val="CRGlossaryWord"/>
      </w:pPr>
      <w:r w:rsidRPr="00BC0D76">
        <w:t>Flying</w:t>
      </w:r>
    </w:p>
    <w:p w14:paraId="3927AC18" w14:textId="77777777" w:rsidR="004D2163" w:rsidRPr="00BC0D76" w:rsidRDefault="004D2163" w:rsidP="009C12C5">
      <w:pPr>
        <w:pStyle w:val="CRGlossaryText"/>
      </w:pPr>
      <w:r w:rsidRPr="00BC0D76">
        <w:t>A keyword ability that restricts how a creature may be blocked. See rule 702.9, “Flying.”</w:t>
      </w:r>
    </w:p>
    <w:p w14:paraId="4201DE13" w14:textId="77777777" w:rsidR="004D2163" w:rsidRPr="00BC0D76" w:rsidRDefault="004D2163" w:rsidP="009C12C5">
      <w:pPr>
        <w:pStyle w:val="CRGlossaryText"/>
      </w:pPr>
    </w:p>
    <w:p w14:paraId="5CB15212" w14:textId="77777777" w:rsidR="004D2163" w:rsidRPr="00BC0D76" w:rsidRDefault="004D2163" w:rsidP="004D2163">
      <w:pPr>
        <w:pStyle w:val="CRGlossaryWord"/>
      </w:pPr>
      <w:r w:rsidRPr="00BC0D76">
        <w:t>Forecast</w:t>
      </w:r>
    </w:p>
    <w:p w14:paraId="19A66E35" w14:textId="77777777" w:rsidR="004D2163" w:rsidRPr="00BC0D76" w:rsidRDefault="004D2163" w:rsidP="009C12C5">
      <w:pPr>
        <w:pStyle w:val="CRGlossaryText"/>
      </w:pPr>
      <w:r w:rsidRPr="00BC0D76">
        <w:t>A keyword ability that allows an activated ability to be activated from a player’s hand. See rule 702.55, “Forecast.”</w:t>
      </w:r>
    </w:p>
    <w:p w14:paraId="20DEAFC9" w14:textId="77777777" w:rsidR="004D2163" w:rsidRPr="00BC0D76" w:rsidRDefault="004D2163" w:rsidP="009C12C5">
      <w:pPr>
        <w:pStyle w:val="CRGlossaryText"/>
      </w:pPr>
    </w:p>
    <w:p w14:paraId="1A0A8544" w14:textId="77777777" w:rsidR="004D2163" w:rsidRPr="00BC0D76" w:rsidRDefault="004D2163" w:rsidP="004D2163">
      <w:pPr>
        <w:pStyle w:val="CRGlossaryWord"/>
      </w:pPr>
      <w:r w:rsidRPr="00BC0D76">
        <w:t>Forest</w:t>
      </w:r>
    </w:p>
    <w:p w14:paraId="20A753FA" w14:textId="77777777" w:rsidR="004D2163" w:rsidRPr="00BC0D76" w:rsidRDefault="004D2163" w:rsidP="009C12C5">
      <w:pPr>
        <w:pStyle w:val="CRGlossaryText"/>
      </w:pPr>
      <w:r w:rsidRPr="00BC0D76">
        <w:t>One of the five basic land types. Any land with this subtype has the ability “{T}: Add {G} to your mana pool.” See rule 305.6.</w:t>
      </w:r>
    </w:p>
    <w:p w14:paraId="4E4D623B" w14:textId="77777777" w:rsidR="004D2163" w:rsidRPr="00BC0D76" w:rsidRDefault="004D2163" w:rsidP="009C12C5">
      <w:pPr>
        <w:pStyle w:val="CRGlossaryText"/>
      </w:pPr>
    </w:p>
    <w:p w14:paraId="09BE450F" w14:textId="77777777" w:rsidR="004D2163" w:rsidRPr="00BC0D76" w:rsidRDefault="004D2163" w:rsidP="004D2163">
      <w:pPr>
        <w:pStyle w:val="CRGlossaryWord"/>
      </w:pPr>
      <w:r w:rsidRPr="00BC0D76">
        <w:t>Forestcycling</w:t>
      </w:r>
    </w:p>
    <w:p w14:paraId="636BF8D5" w14:textId="77777777" w:rsidR="004D2163" w:rsidRPr="00BC0D76" w:rsidRDefault="004D2163" w:rsidP="009C12C5">
      <w:pPr>
        <w:pStyle w:val="CRGlossaryText"/>
      </w:pPr>
      <w:r w:rsidRPr="00BC0D76">
        <w:t>See Typecycling.</w:t>
      </w:r>
    </w:p>
    <w:p w14:paraId="4035FFE9" w14:textId="77777777" w:rsidR="004D2163" w:rsidRPr="00BC0D76" w:rsidRDefault="004D2163" w:rsidP="009C12C5">
      <w:pPr>
        <w:pStyle w:val="CRGlossaryText"/>
      </w:pPr>
    </w:p>
    <w:p w14:paraId="72A76323" w14:textId="77777777" w:rsidR="004D2163" w:rsidRPr="00BC0D76" w:rsidRDefault="004D2163" w:rsidP="004D2163">
      <w:pPr>
        <w:pStyle w:val="CRGlossaryWord"/>
      </w:pPr>
      <w:r w:rsidRPr="00BC0D76">
        <w:t>Forestwalk</w:t>
      </w:r>
    </w:p>
    <w:p w14:paraId="1A931939" w14:textId="77777777" w:rsidR="004D2163" w:rsidRPr="00BC0D76" w:rsidRDefault="004D2163" w:rsidP="009C12C5">
      <w:pPr>
        <w:pStyle w:val="CRGlossaryText"/>
      </w:pPr>
      <w:r w:rsidRPr="00BC0D76">
        <w:t>See Landwalk.</w:t>
      </w:r>
    </w:p>
    <w:p w14:paraId="183B5B94" w14:textId="77777777" w:rsidR="004D2163" w:rsidRPr="00BC0D76" w:rsidRDefault="004D2163" w:rsidP="009C12C5">
      <w:pPr>
        <w:pStyle w:val="CRGlossaryText"/>
      </w:pPr>
    </w:p>
    <w:p w14:paraId="3834F543" w14:textId="77777777" w:rsidR="004D2163" w:rsidRPr="00BC0D76" w:rsidRDefault="004D2163" w:rsidP="004D2163">
      <w:pPr>
        <w:pStyle w:val="CRGlossaryWord"/>
      </w:pPr>
      <w:r w:rsidRPr="00BC0D76">
        <w:t>Fortification</w:t>
      </w:r>
    </w:p>
    <w:p w14:paraId="62B1E387" w14:textId="77777777" w:rsidR="004D2163" w:rsidRPr="00BC0D76" w:rsidRDefault="004D2163" w:rsidP="009C12C5">
      <w:pPr>
        <w:pStyle w:val="CRGlossaryText"/>
      </w:pPr>
      <w:r w:rsidRPr="00BC0D76">
        <w:t>An artifact subtype. Fortifications can be attached to lands. See rule 301, “Artifacts,” and rule 702.65, “Fortify.”</w:t>
      </w:r>
    </w:p>
    <w:p w14:paraId="5D72AA3A" w14:textId="77777777" w:rsidR="004D2163" w:rsidRPr="00BC0D76" w:rsidRDefault="004D2163" w:rsidP="009C12C5">
      <w:pPr>
        <w:pStyle w:val="CRGlossaryText"/>
      </w:pPr>
    </w:p>
    <w:p w14:paraId="12F95A66" w14:textId="77777777" w:rsidR="004D2163" w:rsidRPr="00BC0D76" w:rsidRDefault="004D2163" w:rsidP="004D2163">
      <w:pPr>
        <w:pStyle w:val="CRGlossaryWord"/>
      </w:pPr>
      <w:r w:rsidRPr="00BC0D76">
        <w:t>Fortify</w:t>
      </w:r>
    </w:p>
    <w:p w14:paraId="030DC10B" w14:textId="77777777" w:rsidR="004D2163" w:rsidRPr="00BC0D76" w:rsidRDefault="004D2163" w:rsidP="009C12C5">
      <w:pPr>
        <w:pStyle w:val="CRGlossaryText"/>
      </w:pPr>
      <w:r w:rsidRPr="00BC0D76">
        <w:t>A keyword ability that lets a player attach a Fortification to a land he or she controls. See rule 301, “Artifacts,” and rule 702.65, “Fortify.”</w:t>
      </w:r>
    </w:p>
    <w:p w14:paraId="41B36923" w14:textId="77777777" w:rsidR="004D2163" w:rsidRPr="00BC0D76" w:rsidRDefault="004D2163" w:rsidP="009C12C5">
      <w:pPr>
        <w:pStyle w:val="CRGlossaryText"/>
      </w:pPr>
    </w:p>
    <w:p w14:paraId="1AD528A7" w14:textId="77777777" w:rsidR="004D2163" w:rsidRPr="00BC0D76" w:rsidRDefault="004D2163" w:rsidP="004D2163">
      <w:pPr>
        <w:pStyle w:val="CRGlossaryWord"/>
      </w:pPr>
      <w:r w:rsidRPr="00BC0D76">
        <w:t>Frenzy</w:t>
      </w:r>
    </w:p>
    <w:p w14:paraId="7E855D57" w14:textId="77777777" w:rsidR="004D2163" w:rsidRPr="00BC0D76" w:rsidRDefault="004D2163" w:rsidP="009C12C5">
      <w:pPr>
        <w:pStyle w:val="CRGlossaryText"/>
      </w:pPr>
      <w:r w:rsidRPr="00BC0D76">
        <w:t>A keyword ability that can make a creature better in combat. See rule 702.66, “Frenzy.”</w:t>
      </w:r>
    </w:p>
    <w:p w14:paraId="5D5AC82B" w14:textId="77777777" w:rsidR="004D2163" w:rsidRPr="00BC0D76" w:rsidRDefault="004D2163" w:rsidP="009C12C5">
      <w:pPr>
        <w:pStyle w:val="CRGlossaryText"/>
      </w:pPr>
    </w:p>
    <w:p w14:paraId="7EBDF34F" w14:textId="77777777" w:rsidR="004D2163" w:rsidRPr="00BC0D76" w:rsidRDefault="004D2163" w:rsidP="004D2163">
      <w:pPr>
        <w:pStyle w:val="CRGlossaryWord"/>
      </w:pPr>
      <w:r w:rsidRPr="00BC0D76">
        <w:t>Free-for-All</w:t>
      </w:r>
    </w:p>
    <w:p w14:paraId="582C07CC" w14:textId="77777777" w:rsidR="004D2163" w:rsidRPr="00BC0D76" w:rsidRDefault="004D2163" w:rsidP="009C12C5">
      <w:pPr>
        <w:pStyle w:val="CRGlossaryText"/>
      </w:pPr>
      <w:r w:rsidRPr="00BC0D76">
        <w:t>A multiplayer variant in which a group of players compete as individuals against each other. See rule 806, “Free-for-All Variant.”</w:t>
      </w:r>
    </w:p>
    <w:p w14:paraId="2C33FEBE" w14:textId="77777777" w:rsidR="004D2163" w:rsidRPr="00BC0D76" w:rsidRDefault="004D2163" w:rsidP="009C12C5">
      <w:pPr>
        <w:pStyle w:val="CRGlossaryText"/>
      </w:pPr>
    </w:p>
    <w:p w14:paraId="61C08C7F" w14:textId="77777777" w:rsidR="004D2163" w:rsidRPr="00BC0D76" w:rsidRDefault="004D2163" w:rsidP="004D2163">
      <w:pPr>
        <w:pStyle w:val="CRGlossaryWord"/>
      </w:pPr>
      <w:r w:rsidRPr="00BC0D76">
        <w:t>General</w:t>
      </w:r>
    </w:p>
    <w:p w14:paraId="32DADD4C" w14:textId="77777777" w:rsidR="004D2163" w:rsidRPr="00BC0D76" w:rsidRDefault="004D2163" w:rsidP="009C12C5">
      <w:pPr>
        <w:pStyle w:val="CRGlossaryText"/>
      </w:pPr>
      <w:r w:rsidRPr="00BC0D76">
        <w:t>Any player in the Emperor multiplayer variant who isn’t an emperor. See rule 809, “Emperor Variant.”</w:t>
      </w:r>
    </w:p>
    <w:p w14:paraId="11687B70" w14:textId="77777777" w:rsidR="004D2163" w:rsidRPr="00BC0D76" w:rsidRDefault="004D2163" w:rsidP="009C12C5">
      <w:pPr>
        <w:pStyle w:val="CRGlossaryText"/>
      </w:pPr>
    </w:p>
    <w:p w14:paraId="70542E75" w14:textId="77777777" w:rsidR="004D2163" w:rsidRPr="00BC0D76" w:rsidRDefault="004D2163" w:rsidP="004D2163">
      <w:pPr>
        <w:pStyle w:val="CRGlossaryWord"/>
      </w:pPr>
      <w:r w:rsidRPr="00BC0D76">
        <w:lastRenderedPageBreak/>
        <w:t>Generic Mana</w:t>
      </w:r>
    </w:p>
    <w:p w14:paraId="6887363D" w14:textId="77777777" w:rsidR="004D2163" w:rsidRPr="00BC0D76" w:rsidRDefault="004D2163" w:rsidP="009C12C5">
      <w:pPr>
        <w:pStyle w:val="CRGlossaryText"/>
      </w:pPr>
      <w:r w:rsidRPr="00BC0D76">
        <w:t>Mana in a cost not represented by colored mana symbols; it can be paid with mana of any type. See rule 107.4.</w:t>
      </w:r>
    </w:p>
    <w:p w14:paraId="2638A631" w14:textId="77777777" w:rsidR="004D2163" w:rsidRPr="00BC0D76" w:rsidRDefault="004D2163" w:rsidP="009C12C5">
      <w:pPr>
        <w:pStyle w:val="CRGlossaryText"/>
      </w:pPr>
    </w:p>
    <w:p w14:paraId="664C6C15" w14:textId="77777777" w:rsidR="004D2163" w:rsidRPr="00BC0D76" w:rsidRDefault="004D2163" w:rsidP="004D2163">
      <w:pPr>
        <w:pStyle w:val="CRGlossaryWord"/>
      </w:pPr>
      <w:r w:rsidRPr="00BC0D76">
        <w:t>Global Enchantment (Obsolete)</w:t>
      </w:r>
    </w:p>
    <w:p w14:paraId="1CDB4A02" w14:textId="77777777" w:rsidR="004D2163" w:rsidRPr="00BC0D76" w:rsidRDefault="004D2163" w:rsidP="009C12C5">
      <w:pPr>
        <w:pStyle w:val="CRGlossaryText"/>
      </w:pPr>
      <w:r w:rsidRPr="00BC0D76">
        <w:t>An obsolete term for a non-Aura enchantment. Cards printed with this text have received errata in the Oracle card reference.</w:t>
      </w:r>
    </w:p>
    <w:p w14:paraId="23B2E32E" w14:textId="77777777" w:rsidR="004D2163" w:rsidRPr="00BC0D76" w:rsidRDefault="004D2163" w:rsidP="009C12C5">
      <w:pPr>
        <w:pStyle w:val="CRGlossaryText"/>
      </w:pPr>
    </w:p>
    <w:p w14:paraId="20C214E2" w14:textId="77777777" w:rsidR="004D2163" w:rsidRPr="00BC0D76" w:rsidRDefault="004D2163" w:rsidP="004D2163">
      <w:pPr>
        <w:pStyle w:val="CRGlossaryWord"/>
      </w:pPr>
      <w:r w:rsidRPr="00BC0D76">
        <w:t>Graft</w:t>
      </w:r>
    </w:p>
    <w:p w14:paraId="50A7EC48" w14:textId="77777777" w:rsidR="004D2163" w:rsidRPr="00BC0D76" w:rsidRDefault="004D2163" w:rsidP="009C12C5">
      <w:pPr>
        <w:pStyle w:val="CRGlossaryText"/>
      </w:pPr>
      <w:r w:rsidRPr="00BC0D76">
        <w:t>A keyword ability that has a permanent enter the battlefield with +1/+1 counters on it and can move those counters to other creatures. See rule 702.56, “Graft.”</w:t>
      </w:r>
    </w:p>
    <w:p w14:paraId="55205940" w14:textId="77777777" w:rsidR="004D2163" w:rsidRPr="00BC0D76" w:rsidRDefault="004D2163" w:rsidP="009C12C5">
      <w:pPr>
        <w:pStyle w:val="CRGlossaryText"/>
      </w:pPr>
    </w:p>
    <w:p w14:paraId="550CD6F2" w14:textId="77777777" w:rsidR="004D2163" w:rsidRPr="00BC0D76" w:rsidRDefault="004D2163" w:rsidP="004D2163">
      <w:pPr>
        <w:pStyle w:val="CRGlossaryWord"/>
      </w:pPr>
      <w:r w:rsidRPr="00BC0D76">
        <w:t>Grand Melee</w:t>
      </w:r>
    </w:p>
    <w:p w14:paraId="689EF4ED" w14:textId="77777777" w:rsidR="004D2163" w:rsidRPr="00BC0D76" w:rsidRDefault="004D2163" w:rsidP="009C12C5">
      <w:pPr>
        <w:pStyle w:val="CRGlossaryText"/>
      </w:pPr>
      <w:r w:rsidRPr="00BC0D76">
        <w:t>A multiplayer variant in which a large group of players (usually ten or more) compete as individuals against each other. See rule 807, “Grand Melee Variant.”</w:t>
      </w:r>
    </w:p>
    <w:p w14:paraId="35272155" w14:textId="77777777" w:rsidR="004D2163" w:rsidRPr="00BC0D76" w:rsidRDefault="004D2163" w:rsidP="009C12C5">
      <w:pPr>
        <w:pStyle w:val="CRGlossaryText"/>
      </w:pPr>
    </w:p>
    <w:p w14:paraId="39368FAC" w14:textId="77777777" w:rsidR="004D2163" w:rsidRPr="00BC0D76" w:rsidRDefault="004D2163" w:rsidP="004D2163">
      <w:pPr>
        <w:pStyle w:val="CRGlossaryWord"/>
      </w:pPr>
      <w:r w:rsidRPr="00BC0D76">
        <w:t>Gravestorm</w:t>
      </w:r>
    </w:p>
    <w:p w14:paraId="7D32927F" w14:textId="77777777" w:rsidR="004D2163" w:rsidRPr="00BC0D76" w:rsidRDefault="004D2163" w:rsidP="009C12C5">
      <w:pPr>
        <w:pStyle w:val="CRGlossaryText"/>
      </w:pPr>
      <w:r w:rsidRPr="00BC0D76">
        <w:t>A keyword ability that creates copies of a spell. See rule 702.67, “Gravestorm.”</w:t>
      </w:r>
    </w:p>
    <w:p w14:paraId="182B0A40" w14:textId="77777777" w:rsidR="004D2163" w:rsidRPr="00BC0D76" w:rsidRDefault="004D2163" w:rsidP="009C12C5">
      <w:pPr>
        <w:pStyle w:val="CRGlossaryText"/>
      </w:pPr>
    </w:p>
    <w:p w14:paraId="4634F352" w14:textId="77777777" w:rsidR="004D2163" w:rsidRPr="00BC0D76" w:rsidRDefault="004D2163" w:rsidP="004D2163">
      <w:pPr>
        <w:pStyle w:val="CRGlossaryWord"/>
      </w:pPr>
      <w:r w:rsidRPr="00BC0D76">
        <w:t>Graveyard</w:t>
      </w:r>
    </w:p>
    <w:p w14:paraId="05B0BD28" w14:textId="14A31F7C" w:rsidR="004D2163" w:rsidRPr="00BC0D76" w:rsidRDefault="004D2163" w:rsidP="009C12C5">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685550E4" w14:textId="77777777" w:rsidR="004D2163" w:rsidRPr="00BC0D76" w:rsidRDefault="004D2163" w:rsidP="009C12C5">
      <w:pPr>
        <w:pStyle w:val="CRGlossaryText"/>
      </w:pPr>
    </w:p>
    <w:p w14:paraId="2C0D1EDC" w14:textId="77777777" w:rsidR="004D2163" w:rsidRPr="00BC0D76" w:rsidRDefault="004D2163" w:rsidP="004D2163">
      <w:pPr>
        <w:pStyle w:val="CRGlossaryWord"/>
      </w:pPr>
      <w:r w:rsidRPr="00BC0D76">
        <w:t>Hand</w:t>
      </w:r>
    </w:p>
    <w:p w14:paraId="380FD684" w14:textId="39A9D03C" w:rsidR="004D2163" w:rsidRPr="00BC0D76" w:rsidRDefault="004D2163" w:rsidP="009C12C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52A5657C" w14:textId="77777777" w:rsidR="004D2163" w:rsidRPr="00BC0D76" w:rsidRDefault="004D2163" w:rsidP="009C12C5">
      <w:pPr>
        <w:pStyle w:val="CRGlossaryText"/>
      </w:pPr>
    </w:p>
    <w:p w14:paraId="2E333697" w14:textId="77777777" w:rsidR="004D2163" w:rsidRPr="00BC0D76" w:rsidRDefault="004D2163" w:rsidP="004D2163">
      <w:pPr>
        <w:pStyle w:val="CRGlossaryWord"/>
      </w:pPr>
      <w:r w:rsidRPr="00BC0D76">
        <w:t>Hand Modifier</w:t>
      </w:r>
    </w:p>
    <w:p w14:paraId="7DC211F3" w14:textId="77777777" w:rsidR="004D2163" w:rsidRPr="00BC0D76" w:rsidRDefault="004D2163" w:rsidP="009C12C5">
      <w:pPr>
        <w:pStyle w:val="CRGlossaryText"/>
      </w:pPr>
      <w:r w:rsidRPr="00BC0D76">
        <w:t>A characteristic that only vanguards have. See rule 210, “Hand Modifier.”</w:t>
      </w:r>
    </w:p>
    <w:p w14:paraId="193781FA" w14:textId="77777777" w:rsidR="004D2163" w:rsidRPr="00BC0D76" w:rsidRDefault="004D2163" w:rsidP="009C12C5">
      <w:pPr>
        <w:pStyle w:val="CRGlossaryText"/>
      </w:pPr>
    </w:p>
    <w:p w14:paraId="0182207A" w14:textId="77777777" w:rsidR="004D2163" w:rsidRPr="00BC0D76" w:rsidRDefault="004D2163" w:rsidP="004D2163">
      <w:pPr>
        <w:pStyle w:val="CRGlossaryWord"/>
      </w:pPr>
      <w:r w:rsidRPr="00BC0D76">
        <w:t>Haste</w:t>
      </w:r>
    </w:p>
    <w:p w14:paraId="782494D3" w14:textId="77777777" w:rsidR="004D2163" w:rsidRPr="00BC0D76" w:rsidRDefault="004D2163" w:rsidP="009C12C5">
      <w:pPr>
        <w:pStyle w:val="CRGlossaryText"/>
      </w:pPr>
      <w:r w:rsidRPr="00BC0D76">
        <w:t>A keyword ability that lets a creature ignore the “summoning sickness” rule. See rule 702.10, “Haste,” and rule 302.6.</w:t>
      </w:r>
    </w:p>
    <w:p w14:paraId="2E6E5ED0" w14:textId="77777777" w:rsidR="004D2163" w:rsidRPr="00BC0D76" w:rsidRDefault="004D2163" w:rsidP="009C12C5">
      <w:pPr>
        <w:pStyle w:val="CRGlossaryText"/>
      </w:pPr>
    </w:p>
    <w:p w14:paraId="5B380FD4" w14:textId="77777777" w:rsidR="004D2163" w:rsidRPr="00BC0D76" w:rsidRDefault="004D2163" w:rsidP="004D2163">
      <w:pPr>
        <w:pStyle w:val="CRGlossaryWord"/>
      </w:pPr>
      <w:r w:rsidRPr="00BC0D76">
        <w:t>Haunt</w:t>
      </w:r>
    </w:p>
    <w:p w14:paraId="10C40FAF" w14:textId="77777777" w:rsidR="004D2163" w:rsidRPr="00BC0D76" w:rsidRDefault="004D2163" w:rsidP="009C12C5">
      <w:pPr>
        <w:pStyle w:val="CRGlossaryText"/>
      </w:pPr>
      <w:r w:rsidRPr="00BC0D76">
        <w:t>A keyword ability that exiles cards. A card exiled this way “haunts” a creature targeted by the haunt ability. See rule 702.53, “Haunt.”</w:t>
      </w:r>
    </w:p>
    <w:p w14:paraId="4C9A73FB" w14:textId="77777777" w:rsidR="004D2163" w:rsidRPr="00BC0D76" w:rsidRDefault="004D2163" w:rsidP="009C12C5">
      <w:pPr>
        <w:pStyle w:val="CRGlossaryText"/>
      </w:pPr>
    </w:p>
    <w:p w14:paraId="5C6041FE" w14:textId="77777777" w:rsidR="004D2163" w:rsidRPr="00BC0D76" w:rsidRDefault="004D2163" w:rsidP="004D2163">
      <w:pPr>
        <w:pStyle w:val="CRGlossaryWord"/>
      </w:pPr>
      <w:r w:rsidRPr="00BC0D76">
        <w:t>Hexproof</w:t>
      </w:r>
    </w:p>
    <w:p w14:paraId="73D096FF" w14:textId="77777777" w:rsidR="004D2163" w:rsidRPr="00BC0D76" w:rsidRDefault="004D2163" w:rsidP="009C12C5">
      <w:pPr>
        <w:pStyle w:val="CRGlossaryText"/>
      </w:pPr>
      <w:r w:rsidRPr="00BC0D76">
        <w:t>A keyword ability that precludes a permanent or player from being targeted by an opponent. See rule 702.11, “Hexproof.”</w:t>
      </w:r>
    </w:p>
    <w:p w14:paraId="243D99CB" w14:textId="77777777" w:rsidR="004D2163" w:rsidRPr="00BC0D76" w:rsidRDefault="004D2163" w:rsidP="009C12C5">
      <w:pPr>
        <w:pStyle w:val="CRGlossaryText"/>
      </w:pPr>
    </w:p>
    <w:p w14:paraId="6A41BC9D" w14:textId="77777777" w:rsidR="004D2163" w:rsidRPr="00BC0D76" w:rsidRDefault="004D2163" w:rsidP="004D2163">
      <w:pPr>
        <w:pStyle w:val="CRGlossaryWord"/>
      </w:pPr>
      <w:r w:rsidRPr="00BC0D76">
        <w:t>Hidden Zone</w:t>
      </w:r>
    </w:p>
    <w:p w14:paraId="76EDB1E4" w14:textId="77777777" w:rsidR="004D2163" w:rsidRPr="00BC0D76" w:rsidRDefault="004D2163" w:rsidP="009C12C5">
      <w:pPr>
        <w:pStyle w:val="CRGlossaryText"/>
      </w:pPr>
      <w:r w:rsidRPr="00BC0D76">
        <w:t>A zone in which not all players can be expected to see the cards’ faces. See rule 400.2. See also Public Zone.</w:t>
      </w:r>
    </w:p>
    <w:p w14:paraId="17CE7663" w14:textId="77777777" w:rsidR="004D2163" w:rsidRPr="00BC0D76" w:rsidRDefault="004D2163" w:rsidP="009C12C5">
      <w:pPr>
        <w:pStyle w:val="CRGlossaryText"/>
      </w:pPr>
    </w:p>
    <w:p w14:paraId="66A05F7F" w14:textId="77777777" w:rsidR="004D2163" w:rsidRPr="00BC0D76" w:rsidRDefault="004D2163" w:rsidP="004D2163">
      <w:pPr>
        <w:pStyle w:val="CRGlossaryWord"/>
      </w:pPr>
      <w:r w:rsidRPr="00BC0D76">
        <w:t>Hideaway</w:t>
      </w:r>
    </w:p>
    <w:p w14:paraId="317C796F" w14:textId="77777777" w:rsidR="004D2163" w:rsidRPr="00BC0D76" w:rsidRDefault="004D2163" w:rsidP="009C12C5">
      <w:pPr>
        <w:pStyle w:val="CRGlossaryText"/>
      </w:pPr>
      <w:r w:rsidRPr="00BC0D76">
        <w:t>A keyword ability that lets a player store a secret card. See rule 702.73, “Hideaway.”</w:t>
      </w:r>
    </w:p>
    <w:p w14:paraId="0F4B5931" w14:textId="77777777" w:rsidR="004D2163" w:rsidRPr="00BC0D76" w:rsidRDefault="004D2163" w:rsidP="009C12C5">
      <w:pPr>
        <w:pStyle w:val="CRGlossaryText"/>
      </w:pPr>
    </w:p>
    <w:p w14:paraId="58A95350" w14:textId="77777777" w:rsidR="004D2163" w:rsidRPr="00BC0D76" w:rsidRDefault="004D2163" w:rsidP="004D2163">
      <w:pPr>
        <w:pStyle w:val="CRGlossaryWord"/>
      </w:pPr>
      <w:r w:rsidRPr="00BC0D76">
        <w:lastRenderedPageBreak/>
        <w:t>Horsemanship</w:t>
      </w:r>
    </w:p>
    <w:p w14:paraId="72EE0BD6" w14:textId="77777777" w:rsidR="004D2163" w:rsidRPr="00BC0D76" w:rsidRDefault="004D2163" w:rsidP="009C12C5">
      <w:pPr>
        <w:pStyle w:val="CRGlossaryText"/>
      </w:pPr>
      <w:r w:rsidRPr="00BC0D76">
        <w:t>A keyword ability that restricts how a creature may be blocked. See rule 702.29, “Horsemanship.”</w:t>
      </w:r>
    </w:p>
    <w:p w14:paraId="31490089" w14:textId="77777777" w:rsidR="004D2163" w:rsidRPr="00BC0D76" w:rsidRDefault="004D2163" w:rsidP="009C12C5">
      <w:pPr>
        <w:pStyle w:val="CRGlossaryText"/>
      </w:pPr>
    </w:p>
    <w:p w14:paraId="58A661E8" w14:textId="77777777" w:rsidR="004D2163" w:rsidRPr="00BC0D76" w:rsidRDefault="004D2163" w:rsidP="004D2163">
      <w:pPr>
        <w:pStyle w:val="CRGlossaryWord"/>
      </w:pPr>
      <w:r w:rsidRPr="00BC0D76">
        <w:t>Hybrid Card</w:t>
      </w:r>
    </w:p>
    <w:p w14:paraId="0206EED5" w14:textId="77777777" w:rsidR="004D2163" w:rsidRPr="00BC0D76" w:rsidRDefault="004D2163" w:rsidP="009C12C5">
      <w:pPr>
        <w:pStyle w:val="CRGlossaryText"/>
      </w:pPr>
      <w:r w:rsidRPr="00BC0D76">
        <w:t>A card with one or more hybrid mana symbols in its mana cost. See rule 202.2d.</w:t>
      </w:r>
    </w:p>
    <w:p w14:paraId="5F0503EB" w14:textId="77777777" w:rsidR="004D2163" w:rsidRPr="00BC0D76" w:rsidRDefault="004D2163" w:rsidP="009C12C5">
      <w:pPr>
        <w:pStyle w:val="CRGlossaryText"/>
      </w:pPr>
    </w:p>
    <w:p w14:paraId="5E744475" w14:textId="77777777" w:rsidR="004D2163" w:rsidRPr="00BC0D76" w:rsidRDefault="004D2163" w:rsidP="004D2163">
      <w:pPr>
        <w:pStyle w:val="CRGlossaryWord"/>
      </w:pPr>
      <w:r w:rsidRPr="00BC0D76">
        <w:t>Hybrid Mana Symbols</w:t>
      </w:r>
    </w:p>
    <w:p w14:paraId="2D73378A" w14:textId="77777777" w:rsidR="004D2163" w:rsidRPr="00BC0D76" w:rsidRDefault="004D2163" w:rsidP="009C12C5">
      <w:pPr>
        <w:pStyle w:val="CRGlossaryText"/>
      </w:pPr>
      <w:r w:rsidRPr="00BC0D76">
        <w:t>A mana symbol that represents a cost that can be paid in one of two ways. See rule 107.4.</w:t>
      </w:r>
    </w:p>
    <w:p w14:paraId="3826665A" w14:textId="77777777" w:rsidR="004D2163" w:rsidRPr="00BC0D76" w:rsidRDefault="004D2163" w:rsidP="009C12C5">
      <w:pPr>
        <w:pStyle w:val="CRGlossaryText"/>
      </w:pPr>
    </w:p>
    <w:p w14:paraId="34314D88" w14:textId="77777777" w:rsidR="004D2163" w:rsidRPr="00BC0D76" w:rsidRDefault="004D2163" w:rsidP="004D2163">
      <w:pPr>
        <w:pStyle w:val="CRGlossaryWord"/>
      </w:pPr>
      <w:r w:rsidRPr="00BC0D76">
        <w:t>If</w:t>
      </w:r>
    </w:p>
    <w:p w14:paraId="62783525" w14:textId="77777777" w:rsidR="004D2163" w:rsidRPr="00BC0D76" w:rsidRDefault="004D2163" w:rsidP="009C12C5">
      <w:pPr>
        <w:pStyle w:val="CRGlossaryText"/>
      </w:pPr>
      <w:r w:rsidRPr="00BC0D76">
        <w:t>See Intervening “If” Clause.</w:t>
      </w:r>
    </w:p>
    <w:p w14:paraId="389BA502" w14:textId="77777777" w:rsidR="004D2163" w:rsidRPr="00BC0D76" w:rsidRDefault="004D2163" w:rsidP="009C12C5">
      <w:pPr>
        <w:pStyle w:val="CRGlossaryText"/>
      </w:pPr>
    </w:p>
    <w:p w14:paraId="46160C07" w14:textId="77777777" w:rsidR="004D2163" w:rsidRPr="00BC0D76" w:rsidRDefault="004D2163" w:rsidP="004D2163">
      <w:pPr>
        <w:pStyle w:val="CRGlossaryWord"/>
      </w:pPr>
      <w:r w:rsidRPr="00BC0D76">
        <w:t>Illegal Action</w:t>
      </w:r>
    </w:p>
    <w:p w14:paraId="56D83B43" w14:textId="77777777" w:rsidR="004D2163" w:rsidRPr="00BC0D76" w:rsidRDefault="004D2163" w:rsidP="009C12C5">
      <w:pPr>
        <w:pStyle w:val="CRGlossaryText"/>
      </w:pPr>
      <w:r w:rsidRPr="00BC0D76">
        <w:t>An action that violates the rules of the game and/or requirements or restrictions created by effects. See rule 717, “Handling Illegal Actions.”</w:t>
      </w:r>
    </w:p>
    <w:p w14:paraId="4066678F" w14:textId="77777777" w:rsidR="004D2163" w:rsidRPr="00BC0D76" w:rsidRDefault="004D2163" w:rsidP="009C12C5">
      <w:pPr>
        <w:pStyle w:val="CRGlossaryText"/>
      </w:pPr>
    </w:p>
    <w:p w14:paraId="339FBA35" w14:textId="77777777" w:rsidR="004D2163" w:rsidRPr="00BC0D76" w:rsidRDefault="004D2163" w:rsidP="004D2163">
      <w:pPr>
        <w:pStyle w:val="CRGlossaryWord"/>
      </w:pPr>
      <w:r w:rsidRPr="00BC0D76">
        <w:t>Illegal Target</w:t>
      </w:r>
    </w:p>
    <w:p w14:paraId="11B75441" w14:textId="77777777" w:rsidR="004D2163" w:rsidRPr="00BC0D76" w:rsidRDefault="004D2163" w:rsidP="009C12C5">
      <w:pPr>
        <w:pStyle w:val="CRGlossaryText"/>
      </w:pPr>
      <w:r w:rsidRPr="00BC0D76">
        <w:t>A target that no longer exists or no longer meets the specifications stated by the spell or ability that’s targeting it. See rule 608.2b.</w:t>
      </w:r>
    </w:p>
    <w:p w14:paraId="412802A7" w14:textId="77777777" w:rsidR="004D2163" w:rsidRPr="00BC0D76" w:rsidRDefault="004D2163" w:rsidP="009C12C5">
      <w:pPr>
        <w:pStyle w:val="CRGlossaryText"/>
      </w:pPr>
    </w:p>
    <w:p w14:paraId="36FA8D9F" w14:textId="77777777" w:rsidR="004D2163" w:rsidRPr="00BC0D76" w:rsidRDefault="004D2163" w:rsidP="004D2163">
      <w:pPr>
        <w:pStyle w:val="CRGlossaryWord"/>
      </w:pPr>
      <w:r w:rsidRPr="00BC0D76">
        <w:t>Illustration</w:t>
      </w:r>
    </w:p>
    <w:p w14:paraId="4517D524" w14:textId="77777777" w:rsidR="004D2163" w:rsidRPr="00BC0D76" w:rsidRDefault="004D2163" w:rsidP="009C12C5">
      <w:pPr>
        <w:pStyle w:val="CRGlossaryText"/>
      </w:pPr>
      <w:r w:rsidRPr="00BC0D76">
        <w:t>A picture printed on the upper half of a card that has no effect on game play. See rule 203, “Illustration.”</w:t>
      </w:r>
    </w:p>
    <w:p w14:paraId="3E58B1C0" w14:textId="77777777" w:rsidR="004D2163" w:rsidRPr="00BC0D76" w:rsidRDefault="004D2163" w:rsidP="009C12C5">
      <w:pPr>
        <w:pStyle w:val="CRGlossaryText"/>
      </w:pPr>
    </w:p>
    <w:p w14:paraId="6BA7ED43" w14:textId="77777777" w:rsidR="004D2163" w:rsidRPr="00BC0D76" w:rsidRDefault="004D2163" w:rsidP="004D2163">
      <w:pPr>
        <w:pStyle w:val="CRGlossaryWord"/>
      </w:pPr>
      <w:r w:rsidRPr="00BC0D76">
        <w:t>Illustration Credit</w:t>
      </w:r>
    </w:p>
    <w:p w14:paraId="24460D5E"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2E7B8386" w14:textId="77777777" w:rsidR="004D2163" w:rsidRPr="00BC0D76" w:rsidRDefault="004D2163" w:rsidP="009C12C5">
      <w:pPr>
        <w:pStyle w:val="CRGlossaryText"/>
      </w:pPr>
    </w:p>
    <w:p w14:paraId="5371843E" w14:textId="77777777" w:rsidR="004D2163" w:rsidRPr="00BC0D76" w:rsidRDefault="004D2163" w:rsidP="004D2163">
      <w:pPr>
        <w:pStyle w:val="CRGlossaryWord"/>
      </w:pPr>
      <w:r w:rsidRPr="00BC0D76">
        <w:t>Imprint</w:t>
      </w:r>
    </w:p>
    <w:p w14:paraId="44EB3330" w14:textId="77777777" w:rsidR="004D2163" w:rsidRPr="00BC0D76" w:rsidRDefault="004D2163" w:rsidP="009C12C5">
      <w:pPr>
        <w:pStyle w:val="CRGlossaryText"/>
      </w:pPr>
      <w:r w:rsidRPr="00BC0D76">
        <w:t>“Imprint” used to be a keyword ability. It is now an ability word and has no rules meaning. All cards printed with the imprint keyword have received errata in the Oracle card reference.</w:t>
      </w:r>
    </w:p>
    <w:p w14:paraId="0E178B29" w14:textId="77777777" w:rsidR="004D2163" w:rsidRPr="00BC0D76" w:rsidRDefault="004D2163" w:rsidP="009C12C5">
      <w:pPr>
        <w:pStyle w:val="CRGlossaryText"/>
      </w:pPr>
    </w:p>
    <w:p w14:paraId="38426BC0" w14:textId="77777777" w:rsidR="004D2163" w:rsidRPr="00BC0D76" w:rsidRDefault="004D2163" w:rsidP="004D2163">
      <w:pPr>
        <w:pStyle w:val="CRGlossaryWord"/>
      </w:pPr>
      <w:r w:rsidRPr="00BC0D76">
        <w:t>In Play (Obsolete)</w:t>
      </w:r>
    </w:p>
    <w:p w14:paraId="672C8601" w14:textId="77777777" w:rsidR="004D2163" w:rsidRPr="00BC0D76" w:rsidRDefault="004D2163" w:rsidP="009C12C5">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321DCBBA" w14:textId="77777777" w:rsidR="004D2163" w:rsidRPr="00BC0D76" w:rsidRDefault="004D2163" w:rsidP="009C12C5">
      <w:pPr>
        <w:pStyle w:val="CRGlossaryText"/>
      </w:pPr>
    </w:p>
    <w:p w14:paraId="3C1D5F9C" w14:textId="77777777" w:rsidR="004D2163" w:rsidRPr="00BC0D76" w:rsidRDefault="004D2163" w:rsidP="004D2163">
      <w:pPr>
        <w:pStyle w:val="CRGlossaryWord"/>
      </w:pPr>
      <w:r w:rsidRPr="00BC0D76">
        <w:t>In Response To</w:t>
      </w:r>
    </w:p>
    <w:p w14:paraId="4DE9B09F" w14:textId="77777777" w:rsidR="004D2163" w:rsidRPr="00BC0D76" w:rsidRDefault="004D2163" w:rsidP="009C12C5">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1929B282" w14:textId="77777777" w:rsidR="004D2163" w:rsidRPr="00BC0D76" w:rsidRDefault="004D2163" w:rsidP="009C12C5">
      <w:pPr>
        <w:pStyle w:val="CRGlossaryText"/>
      </w:pPr>
    </w:p>
    <w:p w14:paraId="6FB1EA88" w14:textId="77777777" w:rsidR="004D2163" w:rsidRPr="00BC0D76" w:rsidRDefault="004D2163" w:rsidP="004D2163">
      <w:pPr>
        <w:pStyle w:val="CRGlossaryWord"/>
      </w:pPr>
      <w:r w:rsidRPr="00BC0D76">
        <w:t>Independent</w:t>
      </w:r>
    </w:p>
    <w:p w14:paraId="177F6449" w14:textId="77777777" w:rsidR="004D2163" w:rsidRPr="00BC0D76" w:rsidRDefault="004D2163" w:rsidP="009C12C5">
      <w:pPr>
        <w:pStyle w:val="CRGlossaryText"/>
      </w:pPr>
      <w:r w:rsidRPr="00BC0D76">
        <w:t>See Dependency.</w:t>
      </w:r>
    </w:p>
    <w:p w14:paraId="0D37082F" w14:textId="77777777" w:rsidR="004D2163" w:rsidRPr="00BC0D76" w:rsidRDefault="004D2163" w:rsidP="009C12C5">
      <w:pPr>
        <w:pStyle w:val="CRGlossaryText"/>
      </w:pPr>
    </w:p>
    <w:p w14:paraId="1341A761" w14:textId="77777777" w:rsidR="004D2163" w:rsidRPr="00BC0D76" w:rsidRDefault="004D2163" w:rsidP="004D2163">
      <w:pPr>
        <w:pStyle w:val="CRGlossaryWord"/>
      </w:pPr>
      <w:r w:rsidRPr="00BC0D76">
        <w:t>Indestructible</w:t>
      </w:r>
    </w:p>
    <w:p w14:paraId="58BEDF79" w14:textId="77777777" w:rsidR="004D2163" w:rsidRPr="00BC0D76" w:rsidRDefault="004D2163" w:rsidP="009C12C5">
      <w:pPr>
        <w:pStyle w:val="CRGlossaryText"/>
      </w:pPr>
      <w:r w:rsidRPr="00BC0D76">
        <w:t>An attribute of a permanent that precludes it from being destroyed. See rule 700.4.</w:t>
      </w:r>
    </w:p>
    <w:p w14:paraId="2D8FF761" w14:textId="77777777" w:rsidR="004D2163" w:rsidRPr="00BC0D76" w:rsidRDefault="004D2163" w:rsidP="009C12C5">
      <w:pPr>
        <w:pStyle w:val="CRGlossaryText"/>
      </w:pPr>
    </w:p>
    <w:p w14:paraId="07121697" w14:textId="77777777" w:rsidR="004D2163" w:rsidRPr="00BC0D76" w:rsidRDefault="004D2163" w:rsidP="004D2163">
      <w:pPr>
        <w:pStyle w:val="CRGlossaryWord"/>
      </w:pPr>
      <w:r w:rsidRPr="00BC0D76">
        <w:t>Infect</w:t>
      </w:r>
    </w:p>
    <w:p w14:paraId="5BF943DE" w14:textId="77777777" w:rsidR="004D2163" w:rsidRPr="00BC0D76" w:rsidRDefault="004D2163" w:rsidP="009C12C5">
      <w:pPr>
        <w:pStyle w:val="CRGlossaryText"/>
      </w:pPr>
      <w:r w:rsidRPr="00BC0D76">
        <w:t>A keyword ability that affects how an object deals damage to creatures and players. See rule 702.88, “Infect.”</w:t>
      </w:r>
    </w:p>
    <w:p w14:paraId="04AD9184" w14:textId="77777777" w:rsidR="004D2163" w:rsidRPr="00BC0D76" w:rsidRDefault="004D2163" w:rsidP="009C12C5">
      <w:pPr>
        <w:pStyle w:val="CRGlossaryText"/>
      </w:pPr>
    </w:p>
    <w:p w14:paraId="11B41DB8" w14:textId="77777777" w:rsidR="004D2163" w:rsidRPr="00BC0D76" w:rsidRDefault="004D2163" w:rsidP="004D2163">
      <w:pPr>
        <w:pStyle w:val="CRGlossaryWord"/>
      </w:pPr>
      <w:r w:rsidRPr="00BC0D76">
        <w:t>Instant</w:t>
      </w:r>
    </w:p>
    <w:p w14:paraId="45E4C820" w14:textId="77777777" w:rsidR="004D2163" w:rsidRPr="00BC0D76" w:rsidRDefault="004D2163" w:rsidP="009C12C5">
      <w:pPr>
        <w:pStyle w:val="CRGlossaryText"/>
      </w:pPr>
      <w:r w:rsidRPr="00BC0D76">
        <w:t>A card type. An instant is not a permanent. See rule 304, “Instants.”</w:t>
      </w:r>
    </w:p>
    <w:p w14:paraId="74DE5AE0" w14:textId="77777777" w:rsidR="004D2163" w:rsidRPr="00BC0D76" w:rsidRDefault="004D2163" w:rsidP="009C12C5">
      <w:pPr>
        <w:pStyle w:val="CRGlossaryText"/>
      </w:pPr>
    </w:p>
    <w:p w14:paraId="115128C2" w14:textId="77777777" w:rsidR="004D2163" w:rsidRPr="00BC0D76" w:rsidRDefault="004D2163" w:rsidP="004D2163">
      <w:pPr>
        <w:pStyle w:val="CRGlossaryWord"/>
      </w:pPr>
      <w:r w:rsidRPr="00BC0D76">
        <w:t>Instead</w:t>
      </w:r>
    </w:p>
    <w:p w14:paraId="719544CF" w14:textId="77777777" w:rsidR="004D2163" w:rsidRPr="00BC0D76" w:rsidRDefault="004D2163" w:rsidP="009C12C5">
      <w:pPr>
        <w:pStyle w:val="CRGlossaryText"/>
      </w:pPr>
      <w:r w:rsidRPr="00BC0D76">
        <w:t>Effects that use the word “instead” are replacement effects. The word “instead” indicates what an event will be replaced with. See rule 614, “Replacement Effects.”</w:t>
      </w:r>
    </w:p>
    <w:p w14:paraId="067DAB18" w14:textId="77777777" w:rsidR="004D2163" w:rsidRPr="00BC0D76" w:rsidRDefault="004D2163" w:rsidP="009C12C5">
      <w:pPr>
        <w:pStyle w:val="CRGlossaryText"/>
      </w:pPr>
    </w:p>
    <w:p w14:paraId="1E196ECB" w14:textId="77777777" w:rsidR="004D2163" w:rsidRPr="00BC0D76" w:rsidRDefault="004D2163" w:rsidP="004D2163">
      <w:pPr>
        <w:pStyle w:val="CRGlossaryWord"/>
      </w:pPr>
      <w:r w:rsidRPr="00BC0D76">
        <w:t>Interrupt (Obsolete)</w:t>
      </w:r>
    </w:p>
    <w:p w14:paraId="50BC28A1"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5D6F7BE2" w14:textId="77777777" w:rsidR="004D2163" w:rsidRPr="00BC0D76" w:rsidRDefault="004D2163" w:rsidP="009C12C5">
      <w:pPr>
        <w:pStyle w:val="CRGlossaryText"/>
      </w:pPr>
    </w:p>
    <w:p w14:paraId="18F06D50" w14:textId="77777777" w:rsidR="004D2163" w:rsidRPr="00BC0D76" w:rsidRDefault="004D2163" w:rsidP="004D2163">
      <w:pPr>
        <w:pStyle w:val="CRGlossaryWord"/>
      </w:pPr>
      <w:r w:rsidRPr="00BC0D76">
        <w:t>Intervening “If” Clause</w:t>
      </w:r>
    </w:p>
    <w:p w14:paraId="5A9E523B" w14:textId="77777777" w:rsidR="004D2163" w:rsidRPr="00BC0D76" w:rsidRDefault="004D2163" w:rsidP="009C12C5">
      <w:pPr>
        <w:pStyle w:val="CRGlossaryText"/>
      </w:pPr>
      <w:r w:rsidRPr="00BC0D76">
        <w:t>A specially worded condition checked as a triggered ability would trigger and again as it would resolve. See rule 603.4</w:t>
      </w:r>
    </w:p>
    <w:p w14:paraId="06C575CF" w14:textId="77777777" w:rsidR="004D2163" w:rsidRPr="00BC0D76" w:rsidRDefault="004D2163" w:rsidP="009C12C5">
      <w:pPr>
        <w:pStyle w:val="CRGlossaryText"/>
      </w:pPr>
    </w:p>
    <w:p w14:paraId="6045278A" w14:textId="77777777" w:rsidR="004D2163" w:rsidRPr="00BC0D76" w:rsidRDefault="004D2163" w:rsidP="004D2163">
      <w:pPr>
        <w:pStyle w:val="CRGlossaryWord"/>
      </w:pPr>
      <w:r w:rsidRPr="00BC0D76">
        <w:t>Intimidate</w:t>
      </w:r>
    </w:p>
    <w:p w14:paraId="580AD2D1" w14:textId="77777777" w:rsidR="004D2163" w:rsidRPr="00BC0D76" w:rsidRDefault="004D2163" w:rsidP="009C12C5">
      <w:pPr>
        <w:pStyle w:val="CRGlossaryText"/>
      </w:pPr>
      <w:r w:rsidRPr="00BC0D76">
        <w:t>A keyword ability that restricts how a creature may be blocked. See rule 702.12, “Intimidate.”</w:t>
      </w:r>
    </w:p>
    <w:p w14:paraId="3246752B" w14:textId="77777777" w:rsidR="004D2163" w:rsidRPr="00BC0D76" w:rsidRDefault="004D2163" w:rsidP="009C12C5">
      <w:pPr>
        <w:pStyle w:val="CRGlossaryText"/>
      </w:pPr>
    </w:p>
    <w:p w14:paraId="5409B2E9" w14:textId="77777777" w:rsidR="004D2163" w:rsidRPr="00BC0D76" w:rsidRDefault="004D2163" w:rsidP="004D2163">
      <w:pPr>
        <w:pStyle w:val="CRGlossaryWord"/>
      </w:pPr>
      <w:r w:rsidRPr="00BC0D76">
        <w:t>Island</w:t>
      </w:r>
    </w:p>
    <w:p w14:paraId="132168A4" w14:textId="77777777" w:rsidR="004D2163" w:rsidRPr="00BC0D76" w:rsidRDefault="004D2163" w:rsidP="009C12C5">
      <w:pPr>
        <w:pStyle w:val="CRGlossaryText"/>
      </w:pPr>
      <w:r w:rsidRPr="00BC0D76">
        <w:t>One of the five basic land types. Any land with this subtype has the ability “{T}: Add {U} to your mana pool.” See rule 305.6.</w:t>
      </w:r>
    </w:p>
    <w:p w14:paraId="03B826CF" w14:textId="77777777" w:rsidR="004D2163" w:rsidRPr="00BC0D76" w:rsidRDefault="004D2163" w:rsidP="009C12C5">
      <w:pPr>
        <w:pStyle w:val="CRGlossaryText"/>
      </w:pPr>
    </w:p>
    <w:p w14:paraId="4AB594C3" w14:textId="77777777" w:rsidR="004D2163" w:rsidRPr="00BC0D76" w:rsidRDefault="004D2163" w:rsidP="004D2163">
      <w:pPr>
        <w:pStyle w:val="CRGlossaryWord"/>
      </w:pPr>
      <w:r w:rsidRPr="00BC0D76">
        <w:t>Islandcycling</w:t>
      </w:r>
    </w:p>
    <w:p w14:paraId="3318D435" w14:textId="77777777" w:rsidR="004D2163" w:rsidRPr="00BC0D76" w:rsidRDefault="004D2163" w:rsidP="009C12C5">
      <w:pPr>
        <w:pStyle w:val="CRGlossaryText"/>
      </w:pPr>
      <w:r w:rsidRPr="00BC0D76">
        <w:t>See Typecycling.</w:t>
      </w:r>
    </w:p>
    <w:p w14:paraId="5A91C726" w14:textId="77777777" w:rsidR="004D2163" w:rsidRPr="00BC0D76" w:rsidRDefault="004D2163" w:rsidP="009C12C5">
      <w:pPr>
        <w:pStyle w:val="CRGlossaryText"/>
      </w:pPr>
    </w:p>
    <w:p w14:paraId="2591EB1A" w14:textId="77777777" w:rsidR="004D2163" w:rsidRPr="00BC0D76" w:rsidRDefault="004D2163" w:rsidP="004D2163">
      <w:pPr>
        <w:pStyle w:val="CRGlossaryWord"/>
      </w:pPr>
      <w:r w:rsidRPr="00BC0D76">
        <w:t>Islandhome (Obsolete)</w:t>
      </w:r>
    </w:p>
    <w:p w14:paraId="69F5064E" w14:textId="77777777" w:rsidR="004D2163" w:rsidRPr="00BC0D76" w:rsidRDefault="004D2163" w:rsidP="009C12C5">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77FFD193" w14:textId="77777777" w:rsidR="004D2163" w:rsidRPr="00BC0D76" w:rsidRDefault="004D2163" w:rsidP="009C12C5">
      <w:pPr>
        <w:pStyle w:val="CRGlossaryText"/>
      </w:pPr>
    </w:p>
    <w:p w14:paraId="2C17DC2E" w14:textId="77777777" w:rsidR="004D2163" w:rsidRPr="00BC0D76" w:rsidRDefault="004D2163" w:rsidP="004D2163">
      <w:pPr>
        <w:pStyle w:val="CRGlossaryWord"/>
      </w:pPr>
      <w:r w:rsidRPr="00BC0D76">
        <w:t>Islandwalk</w:t>
      </w:r>
    </w:p>
    <w:p w14:paraId="2A669A38" w14:textId="77777777" w:rsidR="004D2163" w:rsidRPr="00BC0D76" w:rsidRDefault="004D2163" w:rsidP="009C12C5">
      <w:pPr>
        <w:pStyle w:val="CRGlossaryText"/>
      </w:pPr>
      <w:r w:rsidRPr="00BC0D76">
        <w:t>See Landwalk.</w:t>
      </w:r>
    </w:p>
    <w:p w14:paraId="3D371117" w14:textId="77777777" w:rsidR="004D2163" w:rsidRPr="00BC0D76" w:rsidRDefault="004D2163" w:rsidP="009C12C5">
      <w:pPr>
        <w:pStyle w:val="CRGlossaryText"/>
      </w:pPr>
    </w:p>
    <w:p w14:paraId="0497626C" w14:textId="77777777" w:rsidR="004D2163" w:rsidRPr="00BC0D76" w:rsidRDefault="004D2163" w:rsidP="004D2163">
      <w:pPr>
        <w:pStyle w:val="CRGlossaryWord"/>
      </w:pPr>
      <w:r w:rsidRPr="00BC0D76">
        <w:t>Keyword Ability</w:t>
      </w:r>
    </w:p>
    <w:p w14:paraId="3EA76C27" w14:textId="77777777" w:rsidR="004D2163" w:rsidRPr="00BC0D76" w:rsidRDefault="004D2163" w:rsidP="009C12C5">
      <w:pPr>
        <w:pStyle w:val="CRGlossaryText"/>
      </w:pPr>
      <w:r w:rsidRPr="00BC0D76">
        <w:t>A game term, such as “flying” or “haste,” used as shorthand for a longer ability or group of abilities. See rule 702, “Keyword Abilities.”</w:t>
      </w:r>
    </w:p>
    <w:p w14:paraId="37ECE05F" w14:textId="77777777" w:rsidR="004D2163" w:rsidRPr="00BC0D76" w:rsidRDefault="004D2163" w:rsidP="009C12C5">
      <w:pPr>
        <w:pStyle w:val="CRGlossaryText"/>
      </w:pPr>
    </w:p>
    <w:p w14:paraId="15686BF0" w14:textId="77777777" w:rsidR="004D2163" w:rsidRPr="00BC0D76" w:rsidRDefault="004D2163" w:rsidP="004D2163">
      <w:pPr>
        <w:pStyle w:val="CRGlossaryWord"/>
      </w:pPr>
      <w:r w:rsidRPr="00BC0D76">
        <w:t>Keyword Action</w:t>
      </w:r>
    </w:p>
    <w:p w14:paraId="62019E57" w14:textId="77777777" w:rsidR="004D2163" w:rsidRPr="00BC0D76" w:rsidRDefault="004D2163" w:rsidP="009C12C5">
      <w:pPr>
        <w:pStyle w:val="CRGlossaryText"/>
      </w:pPr>
      <w:r w:rsidRPr="00BC0D76">
        <w:t>A verb, such as “destroy” or “cast,” used as a game term rather than as its normal English meaning. See rule 701, “Keyword Actions.”</w:t>
      </w:r>
    </w:p>
    <w:p w14:paraId="73246CBC" w14:textId="77777777" w:rsidR="004D2163" w:rsidRPr="00BC0D76" w:rsidRDefault="004D2163" w:rsidP="009C12C5">
      <w:pPr>
        <w:pStyle w:val="CRGlossaryText"/>
      </w:pPr>
    </w:p>
    <w:p w14:paraId="576C4F2C" w14:textId="77777777" w:rsidR="004D2163" w:rsidRPr="00BC0D76" w:rsidRDefault="004D2163" w:rsidP="004D2163">
      <w:pPr>
        <w:pStyle w:val="CRGlossaryWord"/>
      </w:pPr>
      <w:r w:rsidRPr="00BC0D76">
        <w:t>Kicker, Kicked</w:t>
      </w:r>
    </w:p>
    <w:p w14:paraId="712633F5" w14:textId="77777777" w:rsidR="004D2163" w:rsidRPr="00BC0D76" w:rsidRDefault="004D2163" w:rsidP="009C12C5">
      <w:pPr>
        <w:pStyle w:val="CRGlossaryText"/>
      </w:pPr>
      <w:r w:rsidRPr="00BC0D76">
        <w:t>Kicker is a keyword ability that represents an optional additional cost. A spell has been kicked if its controller declared the intention to pay any or all of its kicker costs. See rule 702.31, “Kicker.”</w:t>
      </w:r>
    </w:p>
    <w:p w14:paraId="61A42A33" w14:textId="77777777" w:rsidR="004D2163" w:rsidRPr="00BC0D76" w:rsidRDefault="004D2163" w:rsidP="009C12C5">
      <w:pPr>
        <w:pStyle w:val="CRGlossaryText"/>
      </w:pPr>
    </w:p>
    <w:p w14:paraId="71F3CB74" w14:textId="77777777" w:rsidR="004D2163" w:rsidRPr="00BC0D76" w:rsidRDefault="004D2163" w:rsidP="004D2163">
      <w:pPr>
        <w:pStyle w:val="CRGlossaryWord"/>
      </w:pPr>
      <w:r w:rsidRPr="00BC0D76">
        <w:t>Land</w:t>
      </w:r>
    </w:p>
    <w:p w14:paraId="30D114AE" w14:textId="77777777" w:rsidR="004D2163" w:rsidRPr="00BC0D76" w:rsidRDefault="004D2163" w:rsidP="009C12C5">
      <w:pPr>
        <w:pStyle w:val="CRGlossaryText"/>
      </w:pPr>
      <w:r w:rsidRPr="00BC0D76">
        <w:t>A card type. A land is a permanent. See rule 305, “Lands.”</w:t>
      </w:r>
    </w:p>
    <w:p w14:paraId="601334A5" w14:textId="77777777" w:rsidR="004D2163" w:rsidRPr="00BC0D76" w:rsidRDefault="004D2163" w:rsidP="009C12C5">
      <w:pPr>
        <w:pStyle w:val="CRGlossaryText"/>
      </w:pPr>
    </w:p>
    <w:p w14:paraId="5BD78B2F" w14:textId="77777777" w:rsidR="004D2163" w:rsidRPr="00BC0D76" w:rsidRDefault="004D2163" w:rsidP="004D2163">
      <w:pPr>
        <w:pStyle w:val="CRGlossaryWord"/>
      </w:pPr>
      <w:r w:rsidRPr="00BC0D76">
        <w:t>Land Type</w:t>
      </w:r>
    </w:p>
    <w:p w14:paraId="770383D4" w14:textId="77777777" w:rsidR="004D2163" w:rsidRPr="00BC0D76" w:rsidRDefault="004D2163" w:rsidP="009C12C5">
      <w:pPr>
        <w:pStyle w:val="CRGlossaryText"/>
      </w:pPr>
      <w:r w:rsidRPr="00BC0D76">
        <w:t>A subtype that’s correlated to the land card type. See rule 305, “Lands.” See rule 205.3i for the list of land types.</w:t>
      </w:r>
    </w:p>
    <w:p w14:paraId="5CE56296" w14:textId="77777777" w:rsidR="004D2163" w:rsidRPr="00BC0D76" w:rsidRDefault="004D2163" w:rsidP="009C12C5">
      <w:pPr>
        <w:pStyle w:val="CRGlossaryText"/>
      </w:pPr>
    </w:p>
    <w:p w14:paraId="6703F705" w14:textId="77777777" w:rsidR="004D2163" w:rsidRPr="00BC0D76" w:rsidRDefault="004D2163" w:rsidP="004D2163">
      <w:pPr>
        <w:pStyle w:val="CRGlossaryWord"/>
      </w:pPr>
      <w:r w:rsidRPr="00BC0D76">
        <w:lastRenderedPageBreak/>
        <w:t>Landwalk</w:t>
      </w:r>
    </w:p>
    <w:p w14:paraId="1E28758D" w14:textId="77777777" w:rsidR="004D2163" w:rsidRPr="00BC0D76" w:rsidRDefault="004D2163" w:rsidP="009C12C5">
      <w:pPr>
        <w:pStyle w:val="CRGlossaryText"/>
      </w:pPr>
      <w:r w:rsidRPr="00BC0D76">
        <w:t>A generic term for a group of keyword abilities that restrict whether a creature may be blocked. See rule 702.13, “Landwalk.”</w:t>
      </w:r>
    </w:p>
    <w:p w14:paraId="113269EF" w14:textId="77777777" w:rsidR="004D2163" w:rsidRPr="00BC0D76" w:rsidRDefault="004D2163" w:rsidP="009C12C5">
      <w:pPr>
        <w:pStyle w:val="CRGlossaryText"/>
      </w:pPr>
    </w:p>
    <w:p w14:paraId="5616A2C8" w14:textId="77777777" w:rsidR="004D2163" w:rsidRPr="00BC0D76" w:rsidRDefault="004D2163" w:rsidP="004D2163">
      <w:pPr>
        <w:pStyle w:val="CRGlossaryWord"/>
      </w:pPr>
      <w:r w:rsidRPr="00BC0D76">
        <w:t>Last Known Information</w:t>
      </w:r>
    </w:p>
    <w:p w14:paraId="3D6FABE5" w14:textId="77777777" w:rsidR="004D2163" w:rsidRPr="00BC0D76" w:rsidRDefault="004D2163" w:rsidP="009C12C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002256D9" w14:textId="77777777" w:rsidR="004D2163" w:rsidRPr="00BC0D76" w:rsidRDefault="004D2163" w:rsidP="009C12C5">
      <w:pPr>
        <w:pStyle w:val="CRGlossaryText"/>
      </w:pPr>
    </w:p>
    <w:p w14:paraId="406A7077" w14:textId="77777777" w:rsidR="004D2163" w:rsidRPr="00BC0D76" w:rsidRDefault="004D2163" w:rsidP="004D2163">
      <w:pPr>
        <w:pStyle w:val="CRGlossaryWord"/>
      </w:pPr>
      <w:r w:rsidRPr="00BC0D76">
        <w:t>Layer</w:t>
      </w:r>
    </w:p>
    <w:p w14:paraId="4E695076" w14:textId="77777777" w:rsidR="004D2163" w:rsidRPr="00BC0D76" w:rsidRDefault="004D2163" w:rsidP="009C12C5">
      <w:pPr>
        <w:pStyle w:val="CRGlossaryText"/>
      </w:pPr>
      <w:r w:rsidRPr="00BC0D76">
        <w:t>A system used to determine in which order continuous effects are applied. See rule 613, “Interaction of Continuous Effects.” See also Dependency, Timestamp Order.</w:t>
      </w:r>
    </w:p>
    <w:p w14:paraId="39408ED1" w14:textId="77777777" w:rsidR="004D2163" w:rsidRPr="00BC0D76" w:rsidRDefault="004D2163" w:rsidP="009C12C5">
      <w:pPr>
        <w:pStyle w:val="CRGlossaryText"/>
      </w:pPr>
    </w:p>
    <w:p w14:paraId="7CB3BA7E" w14:textId="77777777" w:rsidR="004D2163" w:rsidRPr="00BC0D76" w:rsidRDefault="004D2163" w:rsidP="004D2163">
      <w:pPr>
        <w:pStyle w:val="CRGlossaryWord"/>
      </w:pPr>
      <w:r w:rsidRPr="00BC0D76">
        <w:t>Leaves the Battlefield</w:t>
      </w:r>
    </w:p>
    <w:p w14:paraId="16067A6C" w14:textId="77777777" w:rsidR="004D2163" w:rsidRPr="00BC0D76" w:rsidRDefault="004D2163" w:rsidP="009C12C5">
      <w:pPr>
        <w:pStyle w:val="CRGlossaryText"/>
      </w:pPr>
      <w:r w:rsidRPr="00BC0D76">
        <w:t>A permanent “leaves the battlefield” when it’s moved from the battlefield to another zone, or (if it’s phased in) when it leaves the game because its owner leaves the game. See rules 603.6c and 603.6d.</w:t>
      </w:r>
    </w:p>
    <w:p w14:paraId="11934473" w14:textId="77777777" w:rsidR="004D2163" w:rsidRPr="00BC0D76" w:rsidRDefault="004D2163" w:rsidP="009C12C5">
      <w:pPr>
        <w:pStyle w:val="CRGlossaryText"/>
      </w:pPr>
    </w:p>
    <w:p w14:paraId="59B5A0A1" w14:textId="77777777" w:rsidR="004D2163" w:rsidRPr="00BC0D76" w:rsidRDefault="004D2163" w:rsidP="004D2163">
      <w:pPr>
        <w:pStyle w:val="CRGlossaryWord"/>
      </w:pPr>
      <w:r w:rsidRPr="00BC0D76">
        <w:t>Legal Text</w:t>
      </w:r>
    </w:p>
    <w:p w14:paraId="27E02AD0" w14:textId="77777777" w:rsidR="004D2163" w:rsidRPr="00BC0D76" w:rsidRDefault="004D2163" w:rsidP="009C12C5">
      <w:pPr>
        <w:pStyle w:val="CRGlossaryText"/>
      </w:pPr>
      <w:r w:rsidRPr="00BC0D76">
        <w:t>Information printed directly below the text box that has no effect on game play. See rule 212, “Information Below the Text Box.”</w:t>
      </w:r>
    </w:p>
    <w:p w14:paraId="5DD73DBC" w14:textId="77777777" w:rsidR="004D2163" w:rsidRPr="00BC0D76" w:rsidRDefault="004D2163" w:rsidP="009C12C5">
      <w:pPr>
        <w:pStyle w:val="CRGlossaryText"/>
      </w:pPr>
    </w:p>
    <w:p w14:paraId="25683CC6" w14:textId="77777777" w:rsidR="004D2163" w:rsidRPr="00BC0D76" w:rsidRDefault="004D2163" w:rsidP="004D2163">
      <w:pPr>
        <w:pStyle w:val="CRGlossaryWord"/>
      </w:pPr>
      <w:r w:rsidRPr="00BC0D76">
        <w:t>Legend (Obsolete)</w:t>
      </w:r>
    </w:p>
    <w:p w14:paraId="2AF04BDA" w14:textId="77777777" w:rsidR="004D2163" w:rsidRPr="00BC0D76" w:rsidRDefault="004D2163" w:rsidP="009C12C5">
      <w:pPr>
        <w:pStyle w:val="CRGlossaryText"/>
      </w:pPr>
      <w:r w:rsidRPr="00BC0D76">
        <w:t>An obsolete creature type. Cards printed with this subtype have been given errata in the Oracle card reference so they have the legendary supertype instead. See Legendary.</w:t>
      </w:r>
    </w:p>
    <w:p w14:paraId="5F9AAE74" w14:textId="77777777" w:rsidR="004D2163" w:rsidRPr="00BC0D76" w:rsidRDefault="004D2163" w:rsidP="009C12C5">
      <w:pPr>
        <w:pStyle w:val="CRGlossaryText"/>
      </w:pPr>
    </w:p>
    <w:p w14:paraId="4C238430" w14:textId="77777777" w:rsidR="004D2163" w:rsidRPr="00BC0D76" w:rsidRDefault="004D2163" w:rsidP="004D2163">
      <w:pPr>
        <w:pStyle w:val="CRGlossaryWord"/>
      </w:pPr>
      <w:r w:rsidRPr="00BC0D76">
        <w:t>Legendary</w:t>
      </w:r>
    </w:p>
    <w:p w14:paraId="0992FC6F" w14:textId="77777777" w:rsidR="004D2163" w:rsidRPr="00BC0D76" w:rsidRDefault="004D2163" w:rsidP="009C12C5">
      <w:pPr>
        <w:pStyle w:val="CRGlossaryText"/>
      </w:pPr>
      <w:r w:rsidRPr="00BC0D76">
        <w:t>A supertype that’s normally relevant on permanents. See rule 205.4, “Supertypes.” See also Legend Rule.</w:t>
      </w:r>
    </w:p>
    <w:p w14:paraId="66EADD61" w14:textId="77777777" w:rsidR="004D2163" w:rsidRPr="00BC0D76" w:rsidRDefault="004D2163" w:rsidP="009C12C5">
      <w:pPr>
        <w:pStyle w:val="CRGlossaryText"/>
      </w:pPr>
    </w:p>
    <w:p w14:paraId="5B3BAEC6" w14:textId="77777777" w:rsidR="004D2163" w:rsidRPr="00BC0D76" w:rsidRDefault="004D2163" w:rsidP="004D2163">
      <w:pPr>
        <w:pStyle w:val="CRGlossaryWord"/>
      </w:pPr>
      <w:r w:rsidRPr="00BC0D76">
        <w:t>Legend Rule</w:t>
      </w:r>
    </w:p>
    <w:p w14:paraId="1BACC849" w14:textId="77777777" w:rsidR="004D2163" w:rsidRPr="00BC0D76" w:rsidRDefault="004D2163" w:rsidP="009C12C5">
      <w:pPr>
        <w:pStyle w:val="CRGlossaryText"/>
      </w:pPr>
      <w:r w:rsidRPr="00BC0D76">
        <w:t>A state-based action that causes all legendary permanents with the same name to be put into their owners’ graveyards. See rule 704.5k.</w:t>
      </w:r>
    </w:p>
    <w:p w14:paraId="4E8C50A4" w14:textId="77777777" w:rsidR="004D2163" w:rsidRPr="00BC0D76" w:rsidRDefault="004D2163" w:rsidP="009C12C5">
      <w:pPr>
        <w:pStyle w:val="CRGlossaryText"/>
      </w:pPr>
    </w:p>
    <w:p w14:paraId="77FE7F4A" w14:textId="77777777" w:rsidR="004D2163" w:rsidRPr="00BC0D76" w:rsidRDefault="004D2163" w:rsidP="004D2163">
      <w:pPr>
        <w:pStyle w:val="CRGlossaryWord"/>
      </w:pPr>
      <w:r w:rsidRPr="00BC0D76">
        <w:t>Lethal Damage</w:t>
      </w:r>
    </w:p>
    <w:p w14:paraId="7966204E" w14:textId="77777777" w:rsidR="004D2163" w:rsidRPr="00BC0D76" w:rsidRDefault="004D2163" w:rsidP="009C12C5">
      <w:pPr>
        <w:pStyle w:val="CRGlossaryText"/>
      </w:pPr>
      <w:r w:rsidRPr="00BC0D76">
        <w:t>An amount of damage greater than or equal to a creature’s toughness. See rules 119.6, 510.1, and 704.5g.</w:t>
      </w:r>
    </w:p>
    <w:p w14:paraId="5DF25C3A" w14:textId="77777777" w:rsidR="004D2163" w:rsidRPr="00BC0D76" w:rsidRDefault="004D2163" w:rsidP="009C12C5">
      <w:pPr>
        <w:pStyle w:val="CRGlossaryText"/>
      </w:pPr>
    </w:p>
    <w:p w14:paraId="35C8FBB5" w14:textId="77777777" w:rsidR="004D2163" w:rsidRPr="00BC0D76" w:rsidRDefault="004D2163" w:rsidP="004D2163">
      <w:pPr>
        <w:pStyle w:val="CRGlossaryWord"/>
      </w:pPr>
      <w:r w:rsidRPr="00BC0D76">
        <w:t>Level Symbol</w:t>
      </w:r>
    </w:p>
    <w:p w14:paraId="7A6D1209" w14:textId="77777777" w:rsidR="004D2163" w:rsidRPr="00BC0D76" w:rsidRDefault="004D2163" w:rsidP="009C12C5">
      <w:pPr>
        <w:pStyle w:val="CRGlossaryText"/>
      </w:pPr>
      <w:r w:rsidRPr="00BC0D76">
        <w:t>A symbol that represents a keyword ability indicating abilities, power, and toughness a leveler card may have. See rule 107.8 and rule 710, “Leveler Cards.”</w:t>
      </w:r>
    </w:p>
    <w:p w14:paraId="4559E7D1" w14:textId="77777777" w:rsidR="004D2163" w:rsidRPr="00BC0D76" w:rsidRDefault="004D2163" w:rsidP="009C12C5">
      <w:pPr>
        <w:pStyle w:val="CRGlossaryText"/>
      </w:pPr>
    </w:p>
    <w:p w14:paraId="251F2334" w14:textId="77777777" w:rsidR="004D2163" w:rsidRPr="00BC0D76" w:rsidRDefault="004D2163" w:rsidP="004D2163">
      <w:pPr>
        <w:pStyle w:val="CRGlossaryWord"/>
      </w:pPr>
      <w:r w:rsidRPr="00BC0D76">
        <w:t>Level Up</w:t>
      </w:r>
    </w:p>
    <w:p w14:paraId="36965968" w14:textId="77777777" w:rsidR="004D2163" w:rsidRPr="00BC0D76" w:rsidRDefault="004D2163" w:rsidP="009C12C5">
      <w:pPr>
        <w:pStyle w:val="CRGlossaryText"/>
      </w:pPr>
      <w:r w:rsidRPr="00BC0D76">
        <w:t>A keyword ability that can put level counters on a creature. See rule 702.85, “Level Up.”</w:t>
      </w:r>
    </w:p>
    <w:p w14:paraId="40F0CA9D" w14:textId="77777777" w:rsidR="004D2163" w:rsidRPr="00BC0D76" w:rsidRDefault="004D2163" w:rsidP="009C12C5">
      <w:pPr>
        <w:pStyle w:val="CRGlossaryText"/>
      </w:pPr>
    </w:p>
    <w:p w14:paraId="7099CF16" w14:textId="77777777" w:rsidR="004D2163" w:rsidRPr="00BC0D76" w:rsidRDefault="004D2163" w:rsidP="004D2163">
      <w:pPr>
        <w:pStyle w:val="CRGlossaryWord"/>
      </w:pPr>
      <w:r w:rsidRPr="00BC0D76">
        <w:t>Leveler Cards</w:t>
      </w:r>
    </w:p>
    <w:p w14:paraId="57AA67F7" w14:textId="77777777" w:rsidR="004D2163" w:rsidRPr="00BC0D76" w:rsidRDefault="004D2163" w:rsidP="009C12C5">
      <w:pPr>
        <w:pStyle w:val="CRGlossaryText"/>
      </w:pPr>
      <w:r w:rsidRPr="00BC0D76">
        <w:t>Cards with striated text boxes and three power/toughness boxes. See rule 710, “Leveler Cards.”</w:t>
      </w:r>
    </w:p>
    <w:p w14:paraId="3F635B01" w14:textId="77777777" w:rsidR="004D2163" w:rsidRPr="00BC0D76" w:rsidRDefault="004D2163" w:rsidP="009C12C5">
      <w:pPr>
        <w:pStyle w:val="CRGlossaryText"/>
      </w:pPr>
    </w:p>
    <w:p w14:paraId="61A6FAE5" w14:textId="77777777" w:rsidR="004D2163" w:rsidRPr="00BC0D76" w:rsidRDefault="004D2163" w:rsidP="004D2163">
      <w:pPr>
        <w:pStyle w:val="CRGlossaryWord"/>
      </w:pPr>
      <w:r w:rsidRPr="00BC0D76">
        <w:t>Library</w:t>
      </w:r>
    </w:p>
    <w:p w14:paraId="3C6440AB" w14:textId="399AE7A5" w:rsidR="004D2163" w:rsidRPr="00BC0D76" w:rsidRDefault="004D2163" w:rsidP="009C12C5">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6D11A73A" w14:textId="77777777" w:rsidR="004D2163" w:rsidRPr="00BC0D76" w:rsidRDefault="004D2163" w:rsidP="009C12C5">
      <w:pPr>
        <w:pStyle w:val="CRGlossaryText"/>
      </w:pPr>
    </w:p>
    <w:p w14:paraId="5949445F" w14:textId="77777777" w:rsidR="004D2163" w:rsidRPr="00BC0D76" w:rsidRDefault="004D2163" w:rsidP="004D2163">
      <w:pPr>
        <w:pStyle w:val="CRGlossaryWord"/>
      </w:pPr>
      <w:r w:rsidRPr="00BC0D76">
        <w:lastRenderedPageBreak/>
        <w:t>Life, Life Total</w:t>
      </w:r>
    </w:p>
    <w:p w14:paraId="6AD0C45B" w14:textId="77777777" w:rsidR="004D2163" w:rsidRPr="00BC0D76" w:rsidRDefault="004D2163" w:rsidP="009C12C5">
      <w:pPr>
        <w:pStyle w:val="CRGlossaryText"/>
      </w:pPr>
      <w:r w:rsidRPr="00BC0D76">
        <w:t>Each player has an amount of “life,” represented by that player’s “life total.” Life may be gained or lost. See rule 118, “Life.”</w:t>
      </w:r>
    </w:p>
    <w:p w14:paraId="6609BAB6" w14:textId="77777777" w:rsidR="004D2163" w:rsidRPr="00BC0D76" w:rsidRDefault="004D2163" w:rsidP="009C12C5">
      <w:pPr>
        <w:pStyle w:val="CRGlossaryText"/>
      </w:pPr>
    </w:p>
    <w:p w14:paraId="1E4CC870" w14:textId="77777777" w:rsidR="004D2163" w:rsidRPr="00BC0D76" w:rsidRDefault="004D2163" w:rsidP="004D2163">
      <w:pPr>
        <w:pStyle w:val="CRGlossaryWord"/>
      </w:pPr>
      <w:r w:rsidRPr="00BC0D76">
        <w:t>Life Modifier</w:t>
      </w:r>
    </w:p>
    <w:p w14:paraId="02B22EE2" w14:textId="77777777" w:rsidR="004D2163" w:rsidRPr="00BC0D76" w:rsidRDefault="004D2163" w:rsidP="009C12C5">
      <w:pPr>
        <w:pStyle w:val="CRGlossaryText"/>
      </w:pPr>
      <w:r w:rsidRPr="00BC0D76">
        <w:t>A characteristic that only vanguards have. See rule 211, “Life Modifier.”</w:t>
      </w:r>
    </w:p>
    <w:p w14:paraId="08BD3E71" w14:textId="77777777" w:rsidR="004D2163" w:rsidRPr="00BC0D76" w:rsidRDefault="004D2163" w:rsidP="009C12C5">
      <w:pPr>
        <w:pStyle w:val="CRGlossaryText"/>
      </w:pPr>
    </w:p>
    <w:p w14:paraId="5F111A37" w14:textId="77777777" w:rsidR="004D2163" w:rsidRPr="00BC0D76" w:rsidRDefault="004D2163" w:rsidP="004D2163">
      <w:pPr>
        <w:pStyle w:val="CRGlossaryWord"/>
      </w:pPr>
      <w:r w:rsidRPr="00BC0D76">
        <w:t>Lifelink</w:t>
      </w:r>
    </w:p>
    <w:p w14:paraId="2E27A469" w14:textId="77777777" w:rsidR="004D2163" w:rsidRPr="00BC0D76" w:rsidRDefault="004D2163" w:rsidP="009C12C5">
      <w:pPr>
        <w:pStyle w:val="CRGlossaryText"/>
      </w:pPr>
      <w:r w:rsidRPr="00BC0D76">
        <w:t>A keyword ability that causes a player to gain life. See rule 702.14, “Lifelink.”</w:t>
      </w:r>
    </w:p>
    <w:p w14:paraId="41DB250A" w14:textId="77777777" w:rsidR="004D2163" w:rsidRPr="00BC0D76" w:rsidRDefault="004D2163" w:rsidP="009C12C5">
      <w:pPr>
        <w:pStyle w:val="CRGlossaryText"/>
      </w:pPr>
    </w:p>
    <w:p w14:paraId="0F28C2C2" w14:textId="77777777" w:rsidR="004D2163" w:rsidRPr="00BC0D76" w:rsidRDefault="004D2163" w:rsidP="004D2163">
      <w:pPr>
        <w:pStyle w:val="CRGlossaryWord"/>
      </w:pPr>
      <w:r w:rsidRPr="00BC0D76">
        <w:t>Limited</w:t>
      </w:r>
    </w:p>
    <w:p w14:paraId="29C442F3" w14:textId="77777777" w:rsidR="004D2163" w:rsidRPr="00BC0D76" w:rsidRDefault="004D2163" w:rsidP="009C12C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69494023" w14:textId="77777777" w:rsidR="004D2163" w:rsidRPr="00BC0D76" w:rsidRDefault="004D2163" w:rsidP="009C12C5">
      <w:pPr>
        <w:pStyle w:val="CRGlossaryText"/>
      </w:pPr>
    </w:p>
    <w:p w14:paraId="3A2E7314" w14:textId="77777777" w:rsidR="004D2163" w:rsidRPr="00BC0D76" w:rsidRDefault="004D2163" w:rsidP="004D2163">
      <w:pPr>
        <w:pStyle w:val="CRGlossaryWord"/>
      </w:pPr>
      <w:r w:rsidRPr="00BC0D76">
        <w:t>Limited Range of Influence</w:t>
      </w:r>
    </w:p>
    <w:p w14:paraId="2301A37A" w14:textId="77777777" w:rsidR="004D2163" w:rsidRPr="00BC0D76" w:rsidRDefault="004D2163" w:rsidP="009C12C5">
      <w:pPr>
        <w:pStyle w:val="CRGlossaryText"/>
      </w:pPr>
      <w:r w:rsidRPr="00BC0D76">
        <w:t>An optional rule used in some multiplayer games that limits what a player can affect. See rule 801, “Limited Range of Influence Option.”</w:t>
      </w:r>
    </w:p>
    <w:p w14:paraId="10E957AA" w14:textId="77777777" w:rsidR="004D2163" w:rsidRPr="00BC0D76" w:rsidRDefault="004D2163" w:rsidP="009C12C5">
      <w:pPr>
        <w:pStyle w:val="CRGlossaryText"/>
      </w:pPr>
    </w:p>
    <w:p w14:paraId="62D4CE27" w14:textId="77777777" w:rsidR="004D2163" w:rsidRPr="00BC0D76" w:rsidRDefault="004D2163" w:rsidP="004D2163">
      <w:pPr>
        <w:pStyle w:val="CRGlossaryWord"/>
      </w:pPr>
      <w:r w:rsidRPr="00BC0D76">
        <w:t>Linked Abilities</w:t>
      </w:r>
    </w:p>
    <w:p w14:paraId="18F58D41" w14:textId="77777777" w:rsidR="004D2163" w:rsidRPr="00BC0D76" w:rsidRDefault="004D2163" w:rsidP="009C12C5">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F38BD59" w14:textId="77777777" w:rsidR="004D2163" w:rsidRPr="00BC0D76" w:rsidRDefault="004D2163" w:rsidP="009C12C5">
      <w:pPr>
        <w:pStyle w:val="CRGlossaryText"/>
      </w:pPr>
    </w:p>
    <w:p w14:paraId="5EC4C4CA" w14:textId="77777777" w:rsidR="004D2163" w:rsidRPr="00BC0D76" w:rsidRDefault="004D2163" w:rsidP="004D2163">
      <w:pPr>
        <w:pStyle w:val="CRGlossaryWord"/>
      </w:pPr>
      <w:r w:rsidRPr="00BC0D76">
        <w:t>Living Weapon</w:t>
      </w:r>
    </w:p>
    <w:p w14:paraId="3DBE61D5" w14:textId="77777777" w:rsidR="004D2163" w:rsidRPr="00BC0D76" w:rsidRDefault="004D2163" w:rsidP="009C12C5">
      <w:pPr>
        <w:pStyle w:val="CRGlossaryText"/>
      </w:pPr>
      <w:r w:rsidRPr="00BC0D76">
        <w:t>A keyword ability that causes a creature token to be put onto the battlefield along with the Equipment with the ability. See rule 702.90, “Living Weapon.”</w:t>
      </w:r>
    </w:p>
    <w:p w14:paraId="4BBC0A29" w14:textId="77777777" w:rsidR="004D2163" w:rsidRPr="00BC0D76" w:rsidRDefault="004D2163" w:rsidP="009C12C5">
      <w:pPr>
        <w:pStyle w:val="CRGlossaryText"/>
      </w:pPr>
    </w:p>
    <w:p w14:paraId="07DEA250" w14:textId="77777777" w:rsidR="004D2163" w:rsidRPr="00BC0D76" w:rsidRDefault="004D2163" w:rsidP="004D2163">
      <w:pPr>
        <w:pStyle w:val="CRGlossaryWord"/>
      </w:pPr>
      <w:r w:rsidRPr="00BC0D76">
        <w:t>Local Enchantment (Obsolete)</w:t>
      </w:r>
    </w:p>
    <w:p w14:paraId="03057B42" w14:textId="77777777" w:rsidR="004D2163" w:rsidRPr="00BC0D76" w:rsidRDefault="004D2163" w:rsidP="009C12C5">
      <w:pPr>
        <w:pStyle w:val="CRGlossaryText"/>
      </w:pPr>
      <w:r w:rsidRPr="00BC0D76">
        <w:t>An obsolete term for an Aura. Cards printed with this text have received errata in the Oracle card reference.</w:t>
      </w:r>
    </w:p>
    <w:p w14:paraId="04563C31" w14:textId="77777777" w:rsidR="004D2163" w:rsidRPr="00BC0D76" w:rsidRDefault="004D2163" w:rsidP="009C12C5">
      <w:pPr>
        <w:pStyle w:val="CRGlossaryText"/>
      </w:pPr>
    </w:p>
    <w:p w14:paraId="7B4FD387" w14:textId="77777777" w:rsidR="004D2163" w:rsidRPr="00BC0D76" w:rsidRDefault="004D2163" w:rsidP="004D2163">
      <w:pPr>
        <w:pStyle w:val="CRGlossaryWord"/>
      </w:pPr>
      <w:r w:rsidRPr="00BC0D76">
        <w:t>Loop</w:t>
      </w:r>
    </w:p>
    <w:p w14:paraId="4072EDED" w14:textId="77777777" w:rsidR="004D2163" w:rsidRPr="00BC0D76" w:rsidRDefault="004D2163" w:rsidP="009C12C5">
      <w:pPr>
        <w:pStyle w:val="CRGlossaryText"/>
      </w:pPr>
      <w:r w:rsidRPr="00BC0D76">
        <w:t>A set of actions that could be repeated indefinitely. See rule 716, “Taking Shortcuts.”</w:t>
      </w:r>
    </w:p>
    <w:p w14:paraId="141E6C73" w14:textId="77777777" w:rsidR="004D2163" w:rsidRPr="00BC0D76" w:rsidRDefault="004D2163" w:rsidP="009C12C5">
      <w:pPr>
        <w:pStyle w:val="CRGlossaryText"/>
      </w:pPr>
    </w:p>
    <w:p w14:paraId="6E3338F6" w14:textId="77777777" w:rsidR="004D2163" w:rsidRPr="00BC0D76" w:rsidRDefault="004D2163" w:rsidP="004D2163">
      <w:pPr>
        <w:pStyle w:val="CRGlossaryWord"/>
      </w:pPr>
      <w:r w:rsidRPr="00BC0D76">
        <w:t>Lose the Game</w:t>
      </w:r>
    </w:p>
    <w:p w14:paraId="3E1D369E" w14:textId="77777777" w:rsidR="004D2163" w:rsidRPr="00BC0D76" w:rsidRDefault="004D2163" w:rsidP="009C12C5">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01C531FB" w14:textId="77777777" w:rsidR="004D2163" w:rsidRPr="00BC0D76" w:rsidRDefault="004D2163" w:rsidP="009C12C5">
      <w:pPr>
        <w:pStyle w:val="CRGlossaryText"/>
      </w:pPr>
    </w:p>
    <w:p w14:paraId="051B10DA" w14:textId="77777777" w:rsidR="004D2163" w:rsidRPr="00BC0D76" w:rsidRDefault="004D2163" w:rsidP="004D2163">
      <w:pPr>
        <w:pStyle w:val="CRGlossaryWord"/>
      </w:pPr>
      <w:r w:rsidRPr="00BC0D76">
        <w:t>Loyalty</w:t>
      </w:r>
    </w:p>
    <w:p w14:paraId="2212F742" w14:textId="5EEE53EC" w:rsidR="004D2163" w:rsidRPr="00BC0D76" w:rsidRDefault="004D2163" w:rsidP="009C12C5">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4CA46196" w14:textId="77777777" w:rsidR="004D2163" w:rsidRPr="00BC0D76" w:rsidRDefault="004D2163" w:rsidP="009C12C5">
      <w:pPr>
        <w:pStyle w:val="CRGlossaryText"/>
      </w:pPr>
    </w:p>
    <w:p w14:paraId="5940A3B0" w14:textId="77777777" w:rsidR="004D2163" w:rsidRPr="00BC0D76" w:rsidRDefault="004D2163" w:rsidP="004D2163">
      <w:pPr>
        <w:pStyle w:val="CRGlossaryWord"/>
      </w:pPr>
      <w:r w:rsidRPr="00BC0D76">
        <w:t>Loyalty Ability</w:t>
      </w:r>
    </w:p>
    <w:p w14:paraId="1FD47BDE" w14:textId="77777777" w:rsidR="004D2163" w:rsidRPr="00BC0D76" w:rsidRDefault="004D2163" w:rsidP="009C12C5">
      <w:pPr>
        <w:pStyle w:val="CRGlossaryText"/>
      </w:pPr>
      <w:r w:rsidRPr="00BC0D76">
        <w:t>An activated ability with a loyalty symbol in its cost. See rule 606, “Loyalty Abilities.”</w:t>
      </w:r>
    </w:p>
    <w:p w14:paraId="35A0C0D3" w14:textId="77777777" w:rsidR="004D2163" w:rsidRPr="00BC0D76" w:rsidRDefault="004D2163" w:rsidP="009C12C5">
      <w:pPr>
        <w:pStyle w:val="CRGlossaryText"/>
      </w:pPr>
    </w:p>
    <w:p w14:paraId="73123BEF" w14:textId="77777777" w:rsidR="004D2163" w:rsidRPr="00BC0D76" w:rsidRDefault="004D2163" w:rsidP="004D2163">
      <w:pPr>
        <w:pStyle w:val="CRGlossaryWord"/>
      </w:pPr>
      <w:r w:rsidRPr="00BC0D76">
        <w:t>Madness</w:t>
      </w:r>
    </w:p>
    <w:p w14:paraId="1D924580" w14:textId="77777777" w:rsidR="004D2163" w:rsidRPr="00BC0D76" w:rsidRDefault="004D2163" w:rsidP="009C12C5">
      <w:pPr>
        <w:pStyle w:val="CRGlossaryText"/>
      </w:pPr>
      <w:r w:rsidRPr="00BC0D76">
        <w:t>A keyword ability that lets a player cast a card he or she discards. See rule 702.33, “Madness.”</w:t>
      </w:r>
    </w:p>
    <w:p w14:paraId="0F80F4C7" w14:textId="77777777" w:rsidR="004D2163" w:rsidRPr="00BC0D76" w:rsidRDefault="004D2163" w:rsidP="009C12C5">
      <w:pPr>
        <w:pStyle w:val="CRGlossaryText"/>
      </w:pPr>
    </w:p>
    <w:p w14:paraId="613B2F63" w14:textId="77777777" w:rsidR="004D2163" w:rsidRPr="00BC0D76" w:rsidRDefault="004D2163" w:rsidP="004D2163">
      <w:pPr>
        <w:pStyle w:val="CRGlossaryWord"/>
      </w:pPr>
      <w:r w:rsidRPr="00BC0D76">
        <w:t>Main Game</w:t>
      </w:r>
    </w:p>
    <w:p w14:paraId="3695D28A" w14:textId="77777777" w:rsidR="004D2163" w:rsidRPr="00BC0D76" w:rsidRDefault="004D2163" w:rsidP="009C12C5">
      <w:pPr>
        <w:pStyle w:val="CRGlossaryText"/>
      </w:pPr>
      <w:r w:rsidRPr="00BC0D76">
        <w:t>The game in which a spell (or ability) that created a subgame was cast (or activated). See rule 715, “Subgames.”</w:t>
      </w:r>
    </w:p>
    <w:p w14:paraId="2CBACF5A" w14:textId="77777777" w:rsidR="004D2163" w:rsidRPr="00BC0D76" w:rsidRDefault="004D2163" w:rsidP="009C12C5">
      <w:pPr>
        <w:pStyle w:val="CRGlossaryText"/>
      </w:pPr>
    </w:p>
    <w:p w14:paraId="15B173A8" w14:textId="77777777" w:rsidR="004D2163" w:rsidRPr="00BC0D76" w:rsidRDefault="004D2163" w:rsidP="004D2163">
      <w:pPr>
        <w:pStyle w:val="CRGlossaryWord"/>
      </w:pPr>
      <w:r w:rsidRPr="00BC0D76">
        <w:lastRenderedPageBreak/>
        <w:t>Main Phase</w:t>
      </w:r>
    </w:p>
    <w:p w14:paraId="53AEC434" w14:textId="77777777" w:rsidR="004D2163" w:rsidRPr="00BC0D76" w:rsidRDefault="004D2163" w:rsidP="009C12C5">
      <w:pPr>
        <w:pStyle w:val="CRGlossaryText"/>
      </w:pPr>
      <w:r w:rsidRPr="00BC0D76">
        <w:t>Part of the turn. The first, or precombat, main phase is the second phase of the turn. The second, or postcombat, main phase is the fourth phase of the turn. See rule 505, “Main Phase.”</w:t>
      </w:r>
    </w:p>
    <w:p w14:paraId="72A9E65D" w14:textId="77777777" w:rsidR="004D2163" w:rsidRPr="00BC0D76" w:rsidRDefault="004D2163" w:rsidP="009C12C5">
      <w:pPr>
        <w:pStyle w:val="CRGlossaryText"/>
      </w:pPr>
    </w:p>
    <w:p w14:paraId="7AF77811" w14:textId="77777777" w:rsidR="004D2163" w:rsidRPr="00BC0D76" w:rsidRDefault="004D2163" w:rsidP="004D2163">
      <w:pPr>
        <w:pStyle w:val="CRGlossaryWord"/>
      </w:pPr>
      <w:r w:rsidRPr="00BC0D76">
        <w:t>Mana</w:t>
      </w:r>
    </w:p>
    <w:p w14:paraId="02C60ECE" w14:textId="77777777" w:rsidR="004D2163" w:rsidRPr="00BC0D76" w:rsidRDefault="004D2163" w:rsidP="009C12C5">
      <w:pPr>
        <w:pStyle w:val="CRGlossaryText"/>
      </w:pPr>
      <w:r w:rsidRPr="00BC0D76">
        <w:t>The primary resource in the game. It is spent to pay costs, usually when casting spells and activating abilities. See rule 106, “Mana,” rule 107.4, and rule 202, “Mana Cost and Color.”</w:t>
      </w:r>
    </w:p>
    <w:p w14:paraId="0332943C" w14:textId="77777777" w:rsidR="004D2163" w:rsidRPr="00BC0D76" w:rsidRDefault="004D2163" w:rsidP="009C12C5">
      <w:pPr>
        <w:pStyle w:val="CRGlossaryText"/>
      </w:pPr>
    </w:p>
    <w:p w14:paraId="466D7965" w14:textId="77777777" w:rsidR="004D2163" w:rsidRPr="00BC0D76" w:rsidRDefault="004D2163" w:rsidP="004D2163">
      <w:pPr>
        <w:pStyle w:val="CRGlossaryWord"/>
      </w:pPr>
      <w:r w:rsidRPr="00BC0D76">
        <w:t>Mana Ability</w:t>
      </w:r>
    </w:p>
    <w:p w14:paraId="70D6FFFC" w14:textId="77777777" w:rsidR="004D2163" w:rsidRPr="00BC0D76" w:rsidRDefault="004D2163" w:rsidP="009C12C5">
      <w:pPr>
        <w:pStyle w:val="CRGlossaryText"/>
      </w:pPr>
      <w:r w:rsidRPr="00BC0D76">
        <w:t>An activated or triggered ability that could create mana and doesn’t use the stack. See rule 605, “Mana Abilities.”</w:t>
      </w:r>
    </w:p>
    <w:p w14:paraId="0327591E" w14:textId="77777777" w:rsidR="004D2163" w:rsidRPr="00BC0D76" w:rsidRDefault="004D2163" w:rsidP="009C12C5">
      <w:pPr>
        <w:pStyle w:val="CRGlossaryText"/>
      </w:pPr>
    </w:p>
    <w:p w14:paraId="17927D09" w14:textId="77777777" w:rsidR="004D2163" w:rsidRPr="00BC0D76" w:rsidRDefault="004D2163" w:rsidP="004D2163">
      <w:pPr>
        <w:pStyle w:val="CRGlossaryWord"/>
      </w:pPr>
      <w:r w:rsidRPr="00BC0D76">
        <w:t>Mana Burn (Obsolete)</w:t>
      </w:r>
    </w:p>
    <w:p w14:paraId="69D39165" w14:textId="77777777" w:rsidR="004D2163" w:rsidRPr="00BC0D76" w:rsidRDefault="004D2163" w:rsidP="009C12C5">
      <w:pPr>
        <w:pStyle w:val="CRGlossaryText"/>
      </w:pPr>
      <w:r w:rsidRPr="00BC0D76">
        <w:t>Older versions of the rules stated that unspent mana caused a player to lose life; this was called “mana burn.” That rule no longer exists.</w:t>
      </w:r>
    </w:p>
    <w:p w14:paraId="747DB956" w14:textId="77777777" w:rsidR="004D2163" w:rsidRPr="00BC0D76" w:rsidRDefault="004D2163" w:rsidP="009C12C5">
      <w:pPr>
        <w:pStyle w:val="CRGlossaryText"/>
      </w:pPr>
    </w:p>
    <w:p w14:paraId="163C1CCB" w14:textId="77777777" w:rsidR="004D2163" w:rsidRPr="00BC0D76" w:rsidRDefault="004D2163" w:rsidP="004D2163">
      <w:pPr>
        <w:pStyle w:val="CRGlossaryWord"/>
      </w:pPr>
      <w:r w:rsidRPr="00BC0D76">
        <w:t>Mana Cost</w:t>
      </w:r>
    </w:p>
    <w:p w14:paraId="1B2957AA" w14:textId="77777777" w:rsidR="004D2163" w:rsidRPr="00BC0D76" w:rsidRDefault="004D2163" w:rsidP="009C12C5">
      <w:pPr>
        <w:pStyle w:val="CRGlossaryText"/>
      </w:pPr>
      <w:r w:rsidRPr="00BC0D76">
        <w:t>A characteristic, and part of a card. A card’s mana cost is indicated by the mana symbols printed in its upper right corner. See rule 107.4 and rule 202, “Mana Cost and Color.”</w:t>
      </w:r>
    </w:p>
    <w:p w14:paraId="1C14C5EA" w14:textId="77777777" w:rsidR="004D2163" w:rsidRPr="00BC0D76" w:rsidRDefault="004D2163" w:rsidP="009C12C5">
      <w:pPr>
        <w:pStyle w:val="CRGlossaryText"/>
      </w:pPr>
    </w:p>
    <w:p w14:paraId="63F95B7A" w14:textId="77777777" w:rsidR="004D2163" w:rsidRPr="00BC0D76" w:rsidRDefault="004D2163" w:rsidP="004D2163">
      <w:pPr>
        <w:pStyle w:val="CRGlossaryWord"/>
      </w:pPr>
      <w:r w:rsidRPr="00BC0D76">
        <w:t>Mana Pool</w:t>
      </w:r>
    </w:p>
    <w:p w14:paraId="70373D5F" w14:textId="77777777" w:rsidR="004D2163" w:rsidRPr="00BC0D76" w:rsidRDefault="004D2163" w:rsidP="009C12C5">
      <w:pPr>
        <w:pStyle w:val="CRGlossaryText"/>
      </w:pPr>
      <w:r w:rsidRPr="00BC0D76">
        <w:t>Where mana created by an effect is temporarily stored. See rule 106.4.</w:t>
      </w:r>
    </w:p>
    <w:p w14:paraId="123A4E7D" w14:textId="77777777" w:rsidR="004D2163" w:rsidRPr="00BC0D76" w:rsidRDefault="004D2163" w:rsidP="009C12C5">
      <w:pPr>
        <w:pStyle w:val="CRGlossaryText"/>
      </w:pPr>
    </w:p>
    <w:p w14:paraId="61E1D751" w14:textId="77777777" w:rsidR="004D2163" w:rsidRPr="00BC0D76" w:rsidRDefault="004D2163" w:rsidP="004D2163">
      <w:pPr>
        <w:pStyle w:val="CRGlossaryWord"/>
      </w:pPr>
      <w:r w:rsidRPr="00BC0D76">
        <w:t>Mana Source (Obsolete)</w:t>
      </w:r>
    </w:p>
    <w:p w14:paraId="300E2A53" w14:textId="77777777" w:rsidR="004D2163" w:rsidRPr="00BC0D76" w:rsidRDefault="004D2163" w:rsidP="009C12C5">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2A7A7B36" w14:textId="77777777" w:rsidR="004D2163" w:rsidRPr="00BC0D76" w:rsidRDefault="004D2163" w:rsidP="009C12C5">
      <w:pPr>
        <w:pStyle w:val="CRGlossaryText"/>
      </w:pPr>
    </w:p>
    <w:p w14:paraId="37D57DEA" w14:textId="77777777" w:rsidR="004D2163" w:rsidRPr="00BC0D76" w:rsidRDefault="004D2163" w:rsidP="004D2163">
      <w:pPr>
        <w:pStyle w:val="CRGlossaryWord"/>
      </w:pPr>
      <w:r w:rsidRPr="00BC0D76">
        <w:t>Mana Symbol</w:t>
      </w:r>
    </w:p>
    <w:p w14:paraId="144C55CC" w14:textId="77777777" w:rsidR="004D2163" w:rsidRPr="00BC0D76" w:rsidRDefault="004D2163" w:rsidP="009C12C5">
      <w:pPr>
        <w:pStyle w:val="CRGlossaryText"/>
      </w:pPr>
      <w:r w:rsidRPr="00BC0D76">
        <w:t>An icon that represents mana or a mana cost. See rule 107.4.</w:t>
      </w:r>
    </w:p>
    <w:p w14:paraId="4F843A24" w14:textId="77777777" w:rsidR="004D2163" w:rsidRPr="00BC0D76" w:rsidRDefault="004D2163" w:rsidP="009C12C5">
      <w:pPr>
        <w:pStyle w:val="CRGlossaryText"/>
      </w:pPr>
    </w:p>
    <w:p w14:paraId="1EB7586A" w14:textId="77777777" w:rsidR="004D2163" w:rsidRPr="00BC0D76" w:rsidRDefault="004D2163" w:rsidP="004D2163">
      <w:pPr>
        <w:pStyle w:val="CRGlossaryWord"/>
      </w:pPr>
      <w:r w:rsidRPr="00BC0D76">
        <w:t>Match</w:t>
      </w:r>
    </w:p>
    <w:p w14:paraId="7AC78C1B" w14:textId="77777777" w:rsidR="004D2163" w:rsidRPr="00BC0D76" w:rsidRDefault="004D2163" w:rsidP="009C12C5">
      <w:pPr>
        <w:pStyle w:val="CRGlossaryText"/>
      </w:pPr>
      <w:r w:rsidRPr="00BC0D76">
        <w:t>A multiplayer game or a two-player series of games (usually best-two-of-three) played in a tournament. See rule 100.6.</w:t>
      </w:r>
    </w:p>
    <w:p w14:paraId="5456F173" w14:textId="77777777" w:rsidR="004D2163" w:rsidRPr="00BC0D76" w:rsidRDefault="004D2163" w:rsidP="009C12C5">
      <w:pPr>
        <w:pStyle w:val="CRGlossaryText"/>
      </w:pPr>
    </w:p>
    <w:p w14:paraId="2679BC8B" w14:textId="77777777" w:rsidR="004D2163" w:rsidRPr="00BC0D76" w:rsidRDefault="004D2163" w:rsidP="004D2163">
      <w:pPr>
        <w:pStyle w:val="CRGlossaryWord"/>
      </w:pPr>
      <w:r w:rsidRPr="00BC0D76">
        <w:t>Maximum Hand Size</w:t>
      </w:r>
    </w:p>
    <w:p w14:paraId="2742EC53" w14:textId="77777777" w:rsidR="004D2163" w:rsidRPr="00BC0D76" w:rsidRDefault="004D2163" w:rsidP="009C12C5">
      <w:pPr>
        <w:pStyle w:val="CRGlossaryText"/>
      </w:pPr>
      <w:r w:rsidRPr="00BC0D76">
        <w:t>The number of cards in hand a player must discard down to during his or her cleanup step. See rule 402.2 and 514.1.</w:t>
      </w:r>
    </w:p>
    <w:p w14:paraId="4D70FF19" w14:textId="77777777" w:rsidR="004D2163" w:rsidRPr="00BC0D76" w:rsidRDefault="004D2163" w:rsidP="009C12C5">
      <w:pPr>
        <w:pStyle w:val="CRGlossaryText"/>
      </w:pPr>
    </w:p>
    <w:p w14:paraId="02F73ED9" w14:textId="77777777" w:rsidR="004D2163" w:rsidRDefault="004D2163" w:rsidP="004D2163">
      <w:pPr>
        <w:pStyle w:val="CRGlossaryWord"/>
      </w:pPr>
      <w:bookmarkStart w:id="45" w:name="OLE_LINK70"/>
      <w:r>
        <w:t>Miracle</w:t>
      </w:r>
    </w:p>
    <w:p w14:paraId="6232B95C" w14:textId="77777777" w:rsidR="004D2163" w:rsidRDefault="004D2163" w:rsidP="009C12C5">
      <w:pPr>
        <w:pStyle w:val="CRGlossaryText"/>
      </w:pPr>
      <w:r>
        <w:t>A keyword ability that lets you cast a spell for a reduced cost if it’s the first card you draw in a turn. See rule 702.92, “Miracle.”</w:t>
      </w:r>
    </w:p>
    <w:p w14:paraId="4EFDF6E9" w14:textId="77777777" w:rsidR="004D2163" w:rsidRPr="005B1817" w:rsidRDefault="004D2163" w:rsidP="009C12C5">
      <w:pPr>
        <w:pStyle w:val="CRGlossaryText"/>
      </w:pPr>
    </w:p>
    <w:p w14:paraId="7FF6161E" w14:textId="77777777" w:rsidR="004D2163" w:rsidRPr="00BC0D76" w:rsidRDefault="004D2163" w:rsidP="004D2163">
      <w:pPr>
        <w:pStyle w:val="CRGlossaryWord"/>
      </w:pPr>
      <w:r w:rsidRPr="00BC0D76">
        <w:t>Modal, Mode</w:t>
      </w:r>
    </w:p>
    <w:p w14:paraId="1EBB760F" w14:textId="77777777" w:rsidR="004D2163" w:rsidRPr="00BC0D76" w:rsidRDefault="004D2163" w:rsidP="009C12C5">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18ACEC5A" w14:textId="77777777" w:rsidR="004D2163" w:rsidRPr="00BC0D76" w:rsidRDefault="004D2163" w:rsidP="009C12C5">
      <w:pPr>
        <w:pStyle w:val="CRGlossaryText"/>
      </w:pPr>
    </w:p>
    <w:bookmarkEnd w:id="45"/>
    <w:p w14:paraId="3CF3F670" w14:textId="77777777" w:rsidR="004D2163" w:rsidRPr="00BC0D76" w:rsidRDefault="004D2163" w:rsidP="004D2163">
      <w:pPr>
        <w:pStyle w:val="CRGlossaryWord"/>
      </w:pPr>
      <w:r w:rsidRPr="00BC0D76">
        <w:t>Modular</w:t>
      </w:r>
    </w:p>
    <w:p w14:paraId="7641F3F0" w14:textId="77777777" w:rsidR="004D2163" w:rsidRPr="00BC0D76" w:rsidRDefault="004D2163" w:rsidP="009C12C5">
      <w:pPr>
        <w:pStyle w:val="CRGlossaryText"/>
      </w:pPr>
      <w:r w:rsidRPr="00BC0D76">
        <w:t>A keyword ability that has a permanent enter the battlefield with +1/+1 counters on it and can move those counters to other artifact creatures. See rule 702.41, “Modular.”</w:t>
      </w:r>
    </w:p>
    <w:p w14:paraId="5B382271" w14:textId="77777777" w:rsidR="004D2163" w:rsidRPr="00BC0D76" w:rsidRDefault="004D2163" w:rsidP="009C12C5">
      <w:pPr>
        <w:pStyle w:val="CRGlossaryText"/>
      </w:pPr>
    </w:p>
    <w:p w14:paraId="138E2464" w14:textId="77777777" w:rsidR="004D2163" w:rsidRPr="00BC0D76" w:rsidRDefault="004D2163" w:rsidP="004D2163">
      <w:pPr>
        <w:pStyle w:val="CRGlossaryWord"/>
      </w:pPr>
      <w:r w:rsidRPr="00BC0D76">
        <w:lastRenderedPageBreak/>
        <w:t>Mono Artifact (Obsolete)</w:t>
      </w:r>
    </w:p>
    <w:p w14:paraId="4F16D3EA" w14:textId="77777777" w:rsidR="004D2163" w:rsidRPr="00BC0D76" w:rsidRDefault="004D2163" w:rsidP="009C12C5">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39CC8BB4" w14:textId="77777777" w:rsidR="004D2163" w:rsidRPr="00BC0D76" w:rsidRDefault="004D2163" w:rsidP="009C12C5">
      <w:pPr>
        <w:pStyle w:val="CRGlossaryText"/>
      </w:pPr>
    </w:p>
    <w:p w14:paraId="77184E1B" w14:textId="77777777" w:rsidR="004D2163" w:rsidRPr="00BC0D76" w:rsidRDefault="004D2163" w:rsidP="004D2163">
      <w:pPr>
        <w:pStyle w:val="CRGlossaryWord"/>
      </w:pPr>
      <w:r w:rsidRPr="00BC0D76">
        <w:t>Monocolored</w:t>
      </w:r>
    </w:p>
    <w:p w14:paraId="7A795A37" w14:textId="77777777" w:rsidR="004D2163" w:rsidRPr="00BC0D76" w:rsidRDefault="004D2163" w:rsidP="009C12C5">
      <w:pPr>
        <w:pStyle w:val="CRGlossaryText"/>
      </w:pPr>
      <w:r w:rsidRPr="00BC0D76">
        <w:t>An object with exactly one color is monocolored. Colorless objects aren’t monocolored. See rule 105, “Colors,” and rule 202, “Mana Cost and Color.”</w:t>
      </w:r>
    </w:p>
    <w:p w14:paraId="1C86EC4A" w14:textId="77777777" w:rsidR="004D2163" w:rsidRPr="00BC0D76" w:rsidRDefault="004D2163" w:rsidP="009C12C5">
      <w:pPr>
        <w:pStyle w:val="CRGlossaryText"/>
      </w:pPr>
    </w:p>
    <w:p w14:paraId="7F23938B" w14:textId="77777777" w:rsidR="004D2163" w:rsidRPr="00BC0D76" w:rsidRDefault="004D2163" w:rsidP="004D2163">
      <w:pPr>
        <w:pStyle w:val="CRGlossaryWord"/>
      </w:pPr>
      <w:r w:rsidRPr="00BC0D76">
        <w:t>Monocolored Hybrid Mana Symbols</w:t>
      </w:r>
    </w:p>
    <w:p w14:paraId="12E03256" w14:textId="77777777" w:rsidR="004D2163" w:rsidRPr="00BC0D76" w:rsidRDefault="004D2163" w:rsidP="009C12C5">
      <w:pPr>
        <w:pStyle w:val="CRGlossaryText"/>
      </w:pPr>
      <w:r w:rsidRPr="00BC0D76">
        <w:t>See Hybrid Mana Symbols.</w:t>
      </w:r>
    </w:p>
    <w:p w14:paraId="3DF7C404" w14:textId="77777777" w:rsidR="004D2163" w:rsidRPr="00BC0D76" w:rsidRDefault="004D2163" w:rsidP="009C12C5">
      <w:pPr>
        <w:pStyle w:val="CRGlossaryText"/>
      </w:pPr>
    </w:p>
    <w:p w14:paraId="65279ED3" w14:textId="77777777" w:rsidR="004D2163" w:rsidRPr="00BC0D76" w:rsidRDefault="004D2163" w:rsidP="004D2163">
      <w:pPr>
        <w:pStyle w:val="CRGlossaryWord"/>
      </w:pPr>
      <w:r w:rsidRPr="00BC0D76">
        <w:t>Moon Symbol</w:t>
      </w:r>
    </w:p>
    <w:p w14:paraId="3C04E888" w14:textId="77777777" w:rsidR="004D2163" w:rsidRPr="00BC0D76" w:rsidRDefault="004D2163" w:rsidP="009C12C5">
      <w:pPr>
        <w:pStyle w:val="CRGlossaryText"/>
      </w:pPr>
      <w:r w:rsidRPr="00BC0D76">
        <w:t>A symbol found in the upper left corner of the back face of a double-faced card. See rule 711, “Double-Faced Cards.”</w:t>
      </w:r>
    </w:p>
    <w:p w14:paraId="2359881E" w14:textId="77777777" w:rsidR="004D2163" w:rsidRPr="00BC0D76" w:rsidRDefault="004D2163" w:rsidP="009C12C5">
      <w:pPr>
        <w:pStyle w:val="CRGlossaryText"/>
      </w:pPr>
    </w:p>
    <w:p w14:paraId="3CC7B127" w14:textId="77777777" w:rsidR="004D2163" w:rsidRPr="00BC0D76" w:rsidRDefault="004D2163" w:rsidP="004D2163">
      <w:pPr>
        <w:pStyle w:val="CRGlossaryWord"/>
      </w:pPr>
      <w:r w:rsidRPr="00BC0D76">
        <w:t>Morph</w:t>
      </w:r>
    </w:p>
    <w:p w14:paraId="53E3FF3B" w14:textId="77777777" w:rsidR="004D2163" w:rsidRPr="00BC0D76" w:rsidRDefault="004D2163" w:rsidP="009C12C5">
      <w:pPr>
        <w:pStyle w:val="CRGlossaryText"/>
      </w:pPr>
      <w:r w:rsidRPr="00BC0D76">
        <w:t>A keyword ability that lets a card be cast face down as a 2/2 creature. See rule 702.35, “Morph,” and rule 707, “Face-Down Spells and Permanents.”</w:t>
      </w:r>
    </w:p>
    <w:p w14:paraId="6CC36102" w14:textId="77777777" w:rsidR="004D2163" w:rsidRPr="00BC0D76" w:rsidRDefault="004D2163" w:rsidP="009C12C5">
      <w:pPr>
        <w:pStyle w:val="CRGlossaryText"/>
      </w:pPr>
    </w:p>
    <w:p w14:paraId="1E6D7D1E" w14:textId="77777777" w:rsidR="004D2163" w:rsidRPr="00BC0D76" w:rsidRDefault="004D2163" w:rsidP="004D2163">
      <w:pPr>
        <w:pStyle w:val="CRGlossaryWord"/>
      </w:pPr>
      <w:r w:rsidRPr="00BC0D76">
        <w:t>Mountain</w:t>
      </w:r>
    </w:p>
    <w:p w14:paraId="6965B73F" w14:textId="77777777" w:rsidR="004D2163" w:rsidRPr="00BC0D76" w:rsidRDefault="004D2163" w:rsidP="009C12C5">
      <w:pPr>
        <w:pStyle w:val="CRGlossaryText"/>
      </w:pPr>
      <w:r w:rsidRPr="00BC0D76">
        <w:t>One of the five basic land types. Any land with this subtype has the ability “{T}: Add {R} to your mana pool.” See rule 305.6.</w:t>
      </w:r>
    </w:p>
    <w:p w14:paraId="7E33D36F" w14:textId="77777777" w:rsidR="004D2163" w:rsidRPr="00BC0D76" w:rsidRDefault="004D2163" w:rsidP="009C12C5">
      <w:pPr>
        <w:pStyle w:val="CRGlossaryText"/>
      </w:pPr>
    </w:p>
    <w:p w14:paraId="25434A94" w14:textId="77777777" w:rsidR="004D2163" w:rsidRPr="00BC0D76" w:rsidRDefault="004D2163" w:rsidP="004D2163">
      <w:pPr>
        <w:pStyle w:val="CRGlossaryWord"/>
      </w:pPr>
      <w:r w:rsidRPr="00BC0D76">
        <w:t>Mountaincycling</w:t>
      </w:r>
    </w:p>
    <w:p w14:paraId="2190CFFB" w14:textId="77777777" w:rsidR="004D2163" w:rsidRPr="00BC0D76" w:rsidRDefault="004D2163" w:rsidP="009C12C5">
      <w:pPr>
        <w:pStyle w:val="CRGlossaryText"/>
      </w:pPr>
      <w:r w:rsidRPr="00BC0D76">
        <w:t>See Typecycling.</w:t>
      </w:r>
    </w:p>
    <w:p w14:paraId="4B879D36" w14:textId="77777777" w:rsidR="004D2163" w:rsidRPr="00BC0D76" w:rsidRDefault="004D2163" w:rsidP="009C12C5">
      <w:pPr>
        <w:pStyle w:val="CRGlossaryText"/>
      </w:pPr>
    </w:p>
    <w:p w14:paraId="2CA6EFF8" w14:textId="77777777" w:rsidR="004D2163" w:rsidRPr="00BC0D76" w:rsidRDefault="004D2163" w:rsidP="004D2163">
      <w:pPr>
        <w:pStyle w:val="CRGlossaryWord"/>
      </w:pPr>
      <w:r w:rsidRPr="00BC0D76">
        <w:t>Mountainwalk</w:t>
      </w:r>
    </w:p>
    <w:p w14:paraId="1B50BE49" w14:textId="77777777" w:rsidR="004D2163" w:rsidRPr="00BC0D76" w:rsidRDefault="004D2163" w:rsidP="009C12C5">
      <w:pPr>
        <w:pStyle w:val="CRGlossaryText"/>
      </w:pPr>
      <w:r w:rsidRPr="00BC0D76">
        <w:t>See Landwalk.</w:t>
      </w:r>
    </w:p>
    <w:p w14:paraId="03A0AB0C" w14:textId="77777777" w:rsidR="004D2163" w:rsidRPr="00BC0D76" w:rsidRDefault="004D2163" w:rsidP="009C12C5">
      <w:pPr>
        <w:pStyle w:val="CRGlossaryText"/>
      </w:pPr>
    </w:p>
    <w:p w14:paraId="45CEAB7F" w14:textId="77777777" w:rsidR="004D2163" w:rsidRPr="00BC0D76" w:rsidRDefault="004D2163" w:rsidP="004D2163">
      <w:pPr>
        <w:pStyle w:val="CRGlossaryWord"/>
      </w:pPr>
      <w:r w:rsidRPr="00BC0D76">
        <w:t>Move</w:t>
      </w:r>
    </w:p>
    <w:p w14:paraId="2496138F" w14:textId="77777777" w:rsidR="004D2163" w:rsidRPr="00BC0D76" w:rsidRDefault="004D2163" w:rsidP="009C12C5">
      <w:pPr>
        <w:pStyle w:val="CRGlossaryText"/>
      </w:pPr>
      <w:r w:rsidRPr="00BC0D76">
        <w:t>To remove a counter from one object and put it on a different object. See rule 121.5.</w:t>
      </w:r>
    </w:p>
    <w:p w14:paraId="2C79286C" w14:textId="77777777" w:rsidR="004D2163" w:rsidRPr="00BC0D76" w:rsidRDefault="004D2163" w:rsidP="009C12C5">
      <w:pPr>
        <w:pStyle w:val="CRGlossaryText"/>
      </w:pPr>
      <w:r w:rsidRPr="00BC0D76">
        <w:t>Some older cards used “move” with respect to Auras; those cards have received errata in the Oracle card reference and now use the word “attach.”</w:t>
      </w:r>
    </w:p>
    <w:p w14:paraId="3F10780C" w14:textId="77777777" w:rsidR="004D2163" w:rsidRPr="00BC0D76" w:rsidRDefault="004D2163" w:rsidP="009C12C5">
      <w:pPr>
        <w:pStyle w:val="CRGlossaryText"/>
      </w:pPr>
    </w:p>
    <w:p w14:paraId="75DA42C4" w14:textId="77777777" w:rsidR="004D2163" w:rsidRPr="00BC0D76" w:rsidRDefault="004D2163" w:rsidP="004D2163">
      <w:pPr>
        <w:pStyle w:val="CRGlossaryWord"/>
      </w:pPr>
      <w:r w:rsidRPr="00BC0D76">
        <w:t>Mulligan</w:t>
      </w:r>
    </w:p>
    <w:p w14:paraId="5140544F" w14:textId="77777777" w:rsidR="004D2163" w:rsidRPr="00BC0D76" w:rsidRDefault="004D2163" w:rsidP="009C12C5">
      <w:pPr>
        <w:pStyle w:val="CRGlossaryText"/>
      </w:pPr>
      <w:r w:rsidRPr="00BC0D76">
        <w:t>To take a “mulligan” is to reject a prospective opening hand and draw a new one (usually with one fewer card). See rule 103.4.</w:t>
      </w:r>
    </w:p>
    <w:p w14:paraId="2BEF4553" w14:textId="77777777" w:rsidR="004D2163" w:rsidRPr="00BC0D76" w:rsidRDefault="004D2163" w:rsidP="009C12C5">
      <w:pPr>
        <w:pStyle w:val="CRGlossaryText"/>
      </w:pPr>
    </w:p>
    <w:p w14:paraId="154346D7" w14:textId="77777777" w:rsidR="004D2163" w:rsidRPr="00BC0D76" w:rsidRDefault="004D2163" w:rsidP="004D2163">
      <w:pPr>
        <w:pStyle w:val="CRGlossaryWord"/>
      </w:pPr>
      <w:r w:rsidRPr="00BC0D76">
        <w:t>Multicolored</w:t>
      </w:r>
    </w:p>
    <w:p w14:paraId="510156BC" w14:textId="77777777" w:rsidR="004D2163" w:rsidRPr="00BC0D76" w:rsidRDefault="004D2163" w:rsidP="009C12C5">
      <w:pPr>
        <w:pStyle w:val="CRGlossaryText"/>
      </w:pPr>
      <w:r w:rsidRPr="00BC0D76">
        <w:t>An object with two or more colors is multicolored. Multicolored is not a color. See rule 105, “Colors,” and rule 202, “Mana Cost and Color.”</w:t>
      </w:r>
    </w:p>
    <w:p w14:paraId="3B693FB7" w14:textId="77777777" w:rsidR="004D2163" w:rsidRPr="00BC0D76" w:rsidRDefault="004D2163" w:rsidP="009C12C5">
      <w:pPr>
        <w:pStyle w:val="CRGlossaryText"/>
      </w:pPr>
    </w:p>
    <w:p w14:paraId="4FBE2C04" w14:textId="77777777" w:rsidR="004D2163" w:rsidRPr="00BC0D76" w:rsidRDefault="004D2163" w:rsidP="004D2163">
      <w:pPr>
        <w:pStyle w:val="CRGlossaryWord"/>
      </w:pPr>
      <w:r w:rsidRPr="00BC0D76">
        <w:t>Multikicker</w:t>
      </w:r>
    </w:p>
    <w:p w14:paraId="4DAB7BCE" w14:textId="77777777" w:rsidR="004D2163" w:rsidRPr="00BC0D76" w:rsidRDefault="004D2163" w:rsidP="009C12C5">
      <w:pPr>
        <w:pStyle w:val="CRGlossaryText"/>
        <w:rPr>
          <w:b/>
        </w:rPr>
      </w:pPr>
      <w:r w:rsidRPr="00BC0D76">
        <w:t>Multikicker is a variant of the kicker keyword ability. It represents an optional additional cost that may be paid any number of times. See rule 702.31, “Kicker.” See also Kicker.</w:t>
      </w:r>
    </w:p>
    <w:p w14:paraId="46B96C52" w14:textId="77777777" w:rsidR="004D2163" w:rsidRPr="00BC0D76" w:rsidRDefault="004D2163" w:rsidP="009C12C5">
      <w:pPr>
        <w:pStyle w:val="CRGlossaryText"/>
      </w:pPr>
    </w:p>
    <w:p w14:paraId="527D6180" w14:textId="77777777" w:rsidR="004D2163" w:rsidRPr="00BC0D76" w:rsidRDefault="004D2163" w:rsidP="004D2163">
      <w:pPr>
        <w:pStyle w:val="CRGlossaryWord"/>
      </w:pPr>
      <w:r w:rsidRPr="00BC0D76">
        <w:t>Multiplayer Game</w:t>
      </w:r>
    </w:p>
    <w:p w14:paraId="2F1251EE" w14:textId="77777777" w:rsidR="004D2163" w:rsidRPr="00BC0D76" w:rsidRDefault="004D2163" w:rsidP="009C12C5">
      <w:pPr>
        <w:pStyle w:val="CRGlossaryText"/>
      </w:pPr>
      <w:r w:rsidRPr="00BC0D76">
        <w:t>A game that begins with more than two players. See section 8, “Multiplayer Rules.”</w:t>
      </w:r>
    </w:p>
    <w:p w14:paraId="6CDDD68C" w14:textId="77777777" w:rsidR="004D2163" w:rsidRPr="00BC0D76" w:rsidRDefault="004D2163" w:rsidP="009C12C5">
      <w:pPr>
        <w:pStyle w:val="CRGlossaryText"/>
      </w:pPr>
    </w:p>
    <w:p w14:paraId="157CB6D1" w14:textId="77777777" w:rsidR="004D2163" w:rsidRPr="00BC0D76" w:rsidRDefault="004D2163" w:rsidP="004D2163">
      <w:pPr>
        <w:pStyle w:val="CRGlossaryWord"/>
      </w:pPr>
      <w:r w:rsidRPr="00BC0D76">
        <w:t>Name</w:t>
      </w:r>
    </w:p>
    <w:p w14:paraId="6C7E3070" w14:textId="77777777" w:rsidR="004D2163" w:rsidRPr="00BC0D76" w:rsidRDefault="004D2163" w:rsidP="009C12C5">
      <w:pPr>
        <w:pStyle w:val="CRGlossaryText"/>
      </w:pPr>
      <w:r w:rsidRPr="00BC0D76">
        <w:t>A characteristic, and part of a card. A card’s name is printed in its upper left corner. See rule 201, “Name.”</w:t>
      </w:r>
    </w:p>
    <w:p w14:paraId="40152196" w14:textId="77777777" w:rsidR="004D2163" w:rsidRPr="00BC0D76" w:rsidRDefault="004D2163" w:rsidP="009C12C5">
      <w:pPr>
        <w:pStyle w:val="CRGlossaryText"/>
      </w:pPr>
    </w:p>
    <w:p w14:paraId="05B65CB9" w14:textId="77777777" w:rsidR="004D2163" w:rsidRPr="00BC0D76" w:rsidRDefault="004D2163" w:rsidP="004D2163">
      <w:pPr>
        <w:pStyle w:val="CRGlossaryWord"/>
      </w:pPr>
      <w:r w:rsidRPr="00BC0D76">
        <w:t>Ninjutsu</w:t>
      </w:r>
    </w:p>
    <w:p w14:paraId="400FE7E5" w14:textId="77777777" w:rsidR="004D2163" w:rsidRPr="00BC0D76" w:rsidRDefault="004D2163" w:rsidP="009C12C5">
      <w:pPr>
        <w:pStyle w:val="CRGlossaryText"/>
      </w:pPr>
      <w:r w:rsidRPr="00BC0D76">
        <w:t>A keyword ability that lets a creature suddenly enter combat. See rule 702.47, “Ninjutsu.”</w:t>
      </w:r>
    </w:p>
    <w:p w14:paraId="3D4008FE" w14:textId="77777777" w:rsidR="004D2163" w:rsidRPr="00BC0D76" w:rsidRDefault="004D2163" w:rsidP="009C12C5">
      <w:pPr>
        <w:pStyle w:val="CRGlossaryText"/>
      </w:pPr>
    </w:p>
    <w:p w14:paraId="5CA5D914" w14:textId="77777777" w:rsidR="004D2163" w:rsidRPr="00BC0D76" w:rsidRDefault="004D2163" w:rsidP="004D2163">
      <w:pPr>
        <w:pStyle w:val="CRGlossaryWord"/>
      </w:pPr>
      <w:r w:rsidRPr="00BC0D76">
        <w:t>Nonbasic Land</w:t>
      </w:r>
    </w:p>
    <w:p w14:paraId="6185C82E" w14:textId="77777777" w:rsidR="004D2163" w:rsidRPr="00BC0D76" w:rsidRDefault="004D2163" w:rsidP="009C12C5">
      <w:pPr>
        <w:pStyle w:val="CRGlossaryText"/>
      </w:pPr>
      <w:r w:rsidRPr="00BC0D76">
        <w:t>Any land that doesn’t have the supertype “basic.” See rule 205.4, “Supertypes.”</w:t>
      </w:r>
    </w:p>
    <w:p w14:paraId="645D6679" w14:textId="77777777" w:rsidR="004D2163" w:rsidRPr="00BC0D76" w:rsidRDefault="004D2163" w:rsidP="009C12C5">
      <w:pPr>
        <w:pStyle w:val="CRGlossaryText"/>
      </w:pPr>
    </w:p>
    <w:p w14:paraId="6E312105" w14:textId="77777777" w:rsidR="004D2163" w:rsidRPr="00BC0D76" w:rsidRDefault="004D2163" w:rsidP="004D2163">
      <w:pPr>
        <w:pStyle w:val="CRGlossaryWord"/>
      </w:pPr>
      <w:r w:rsidRPr="00BC0D76">
        <w:t>Nontraditional Magic Card</w:t>
      </w:r>
    </w:p>
    <w:p w14:paraId="6DCCC0B0" w14:textId="77777777" w:rsidR="004D2163" w:rsidRPr="00BC0D76" w:rsidRDefault="004D2163" w:rsidP="009C12C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63091426" w14:textId="77777777" w:rsidR="004D2163" w:rsidRPr="00BC0D76" w:rsidRDefault="004D2163" w:rsidP="009C12C5">
      <w:pPr>
        <w:pStyle w:val="CRGlossaryText"/>
      </w:pPr>
    </w:p>
    <w:p w14:paraId="6E56EB84" w14:textId="77777777" w:rsidR="004D2163" w:rsidRPr="00BC0D76" w:rsidRDefault="004D2163" w:rsidP="004D2163">
      <w:pPr>
        <w:pStyle w:val="CRGlossaryWord"/>
      </w:pPr>
      <w:r w:rsidRPr="00BC0D76">
        <w:t>Object</w:t>
      </w:r>
    </w:p>
    <w:p w14:paraId="17960E82" w14:textId="77777777" w:rsidR="004D2163" w:rsidRPr="00BC0D76" w:rsidRDefault="004D2163" w:rsidP="009C12C5">
      <w:pPr>
        <w:pStyle w:val="CRGlossaryText"/>
      </w:pPr>
      <w:r w:rsidRPr="00BC0D76">
        <w:t>An ability on the stack, a card, a copy of a card, a token, a spell, or a permanent. See rule 109, “Objects.”</w:t>
      </w:r>
    </w:p>
    <w:p w14:paraId="72B745E6" w14:textId="77777777" w:rsidR="004D2163" w:rsidRPr="00BC0D76" w:rsidRDefault="004D2163" w:rsidP="009C12C5">
      <w:pPr>
        <w:pStyle w:val="CRGlossaryText"/>
      </w:pPr>
    </w:p>
    <w:p w14:paraId="7C017CFD" w14:textId="77777777" w:rsidR="004D2163" w:rsidRPr="00BC0D76" w:rsidRDefault="004D2163" w:rsidP="004D2163">
      <w:pPr>
        <w:pStyle w:val="CRGlossaryWord"/>
      </w:pPr>
      <w:r w:rsidRPr="00BC0D76">
        <w:t>Offering</w:t>
      </w:r>
    </w:p>
    <w:p w14:paraId="6025009A" w14:textId="77777777" w:rsidR="004D2163" w:rsidRPr="00BC0D76" w:rsidRDefault="004D2163" w:rsidP="009C12C5">
      <w:pPr>
        <w:pStyle w:val="CRGlossaryText"/>
      </w:pPr>
      <w:r w:rsidRPr="00BC0D76">
        <w:t>A keyword ability that modifies when you can cast a spell and how much mana you need to spend to do it. See rule 702.46, “Offering.”</w:t>
      </w:r>
    </w:p>
    <w:p w14:paraId="0694F62E" w14:textId="77777777" w:rsidR="004D2163" w:rsidRPr="00BC0D76" w:rsidRDefault="004D2163" w:rsidP="009C12C5">
      <w:pPr>
        <w:pStyle w:val="CRGlossaryText"/>
      </w:pPr>
    </w:p>
    <w:p w14:paraId="1BB4FB36" w14:textId="77777777" w:rsidR="004D2163" w:rsidRPr="00BC0D76" w:rsidRDefault="004D2163" w:rsidP="004D2163">
      <w:pPr>
        <w:pStyle w:val="CRGlossaryWord"/>
      </w:pPr>
      <w:r w:rsidRPr="00BC0D76">
        <w:t>One-Shot Effect</w:t>
      </w:r>
    </w:p>
    <w:p w14:paraId="0915F873" w14:textId="77777777" w:rsidR="004D2163" w:rsidRPr="00BC0D76" w:rsidRDefault="004D2163" w:rsidP="009C12C5">
      <w:pPr>
        <w:pStyle w:val="CRGlossaryText"/>
      </w:pPr>
      <w:r w:rsidRPr="00BC0D76">
        <w:t>An effect that does something just once and doesn’t have a duration. See rule 610, “One-Shot Effects.” See also Continuous Effects.</w:t>
      </w:r>
    </w:p>
    <w:p w14:paraId="2AE8FF3D" w14:textId="77777777" w:rsidR="004D2163" w:rsidRPr="00BC0D76" w:rsidRDefault="004D2163" w:rsidP="009C12C5">
      <w:pPr>
        <w:pStyle w:val="CRGlossaryText"/>
      </w:pPr>
    </w:p>
    <w:p w14:paraId="4794881F" w14:textId="77777777" w:rsidR="004D2163" w:rsidRPr="00BC0D76" w:rsidRDefault="004D2163" w:rsidP="004D2163">
      <w:pPr>
        <w:pStyle w:val="CRGlossaryWord"/>
      </w:pPr>
      <w:r w:rsidRPr="00BC0D76">
        <w:t>Ongoing</w:t>
      </w:r>
    </w:p>
    <w:p w14:paraId="2836F99C" w14:textId="77777777" w:rsidR="004D2163" w:rsidRPr="00BC0D76" w:rsidRDefault="004D2163" w:rsidP="009C12C5">
      <w:pPr>
        <w:pStyle w:val="CRGlossaryText"/>
      </w:pPr>
      <w:r w:rsidRPr="00BC0D76">
        <w:t>A supertype that appears only on scheme cards. See rule 205.4, “Supertypes.”</w:t>
      </w:r>
    </w:p>
    <w:p w14:paraId="6012A22C" w14:textId="77777777" w:rsidR="004D2163" w:rsidRPr="00BC0D76" w:rsidRDefault="004D2163" w:rsidP="009C12C5">
      <w:pPr>
        <w:pStyle w:val="CRGlossaryText"/>
      </w:pPr>
    </w:p>
    <w:p w14:paraId="45E45D48" w14:textId="77777777" w:rsidR="004D2163" w:rsidRPr="00BC0D76" w:rsidRDefault="004D2163" w:rsidP="004D2163">
      <w:pPr>
        <w:pStyle w:val="CRGlossaryWord"/>
        <w:rPr>
          <w:sz w:val="24"/>
        </w:rPr>
      </w:pPr>
      <w:r w:rsidRPr="00BC0D76">
        <w:t>Opening Hand</w:t>
      </w:r>
    </w:p>
    <w:p w14:paraId="64DB7130" w14:textId="77777777" w:rsidR="004D2163" w:rsidRPr="00BC0D76" w:rsidRDefault="004D2163" w:rsidP="009C12C5">
      <w:pPr>
        <w:pStyle w:val="CRGlossaryText"/>
      </w:pPr>
      <w:r w:rsidRPr="00BC0D76">
        <w:t>The hand of cards a player starts the game with, once the player has decided not to take any further mulligans. See rule 103.4.</w:t>
      </w:r>
    </w:p>
    <w:p w14:paraId="51923D11" w14:textId="77777777" w:rsidR="004D2163" w:rsidRPr="00BC0D76" w:rsidRDefault="004D2163" w:rsidP="009C12C5">
      <w:pPr>
        <w:pStyle w:val="CRGlossaryText"/>
      </w:pPr>
    </w:p>
    <w:p w14:paraId="723D8DF7" w14:textId="77777777" w:rsidR="004D2163" w:rsidRPr="00BC0D76" w:rsidRDefault="004D2163" w:rsidP="004D2163">
      <w:pPr>
        <w:pStyle w:val="CRGlossaryWord"/>
      </w:pPr>
      <w:r w:rsidRPr="00BC0D76">
        <w:t>Opponent</w:t>
      </w:r>
    </w:p>
    <w:p w14:paraId="3E7C1FF0" w14:textId="77777777" w:rsidR="004D2163" w:rsidRPr="00BC0D76" w:rsidRDefault="004D2163" w:rsidP="009C12C5">
      <w:pPr>
        <w:pStyle w:val="CRGlossaryText"/>
      </w:pPr>
      <w:r w:rsidRPr="00BC0D76">
        <w:t>Someone a player is playing against. See rules 102.2 and 102.3.</w:t>
      </w:r>
    </w:p>
    <w:p w14:paraId="3AE2008C" w14:textId="77777777" w:rsidR="004D2163" w:rsidRPr="00BC0D76" w:rsidRDefault="004D2163" w:rsidP="009C12C5">
      <w:pPr>
        <w:pStyle w:val="CRGlossaryText"/>
      </w:pPr>
    </w:p>
    <w:p w14:paraId="0B3BC3D8" w14:textId="77777777" w:rsidR="004D2163" w:rsidRPr="00BC0D76" w:rsidRDefault="004D2163" w:rsidP="009C12C5">
      <w:pPr>
        <w:pStyle w:val="CRGlossaryText"/>
      </w:pPr>
      <w:r w:rsidRPr="00BC0D76">
        <w:t>Option</w:t>
      </w:r>
    </w:p>
    <w:p w14:paraId="0ED4E5CD" w14:textId="77777777" w:rsidR="004D2163" w:rsidRPr="00BC0D76" w:rsidRDefault="004D2163" w:rsidP="009C12C5">
      <w:pPr>
        <w:pStyle w:val="CRGlossaryText"/>
      </w:pPr>
      <w:r w:rsidRPr="00BC0D76">
        <w:t>An additional rule or set of rules that can be used in a multiplayer game. See rule 800.2.</w:t>
      </w:r>
    </w:p>
    <w:p w14:paraId="1880A305" w14:textId="77777777" w:rsidR="004D2163" w:rsidRPr="00BC0D76" w:rsidRDefault="004D2163" w:rsidP="009C12C5">
      <w:pPr>
        <w:pStyle w:val="CRGlossaryText"/>
      </w:pPr>
    </w:p>
    <w:p w14:paraId="19FABD7A" w14:textId="77777777" w:rsidR="004D2163" w:rsidRPr="00BC0D76" w:rsidRDefault="004D2163" w:rsidP="004D2163">
      <w:pPr>
        <w:pStyle w:val="CRGlossaryWord"/>
      </w:pPr>
      <w:r w:rsidRPr="00BC0D76">
        <w:t>Oracle</w:t>
      </w:r>
    </w:p>
    <w:p w14:paraId="4343AFD0" w14:textId="77777777" w:rsidR="004D2163" w:rsidRPr="00BC0D76" w:rsidRDefault="004D2163" w:rsidP="009C12C5">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Pr="00BC0D76">
          <w:rPr>
            <w:rStyle w:val="Hyperlink"/>
            <w:b/>
          </w:rPr>
          <w:t>http://gatherer.wizards.com</w:t>
        </w:r>
      </w:hyperlink>
      <w:r w:rsidRPr="00BC0D76">
        <w:t>. See rule 108.1.</w:t>
      </w:r>
    </w:p>
    <w:p w14:paraId="16BC84C6" w14:textId="77777777" w:rsidR="004D2163" w:rsidRPr="00BC0D76" w:rsidRDefault="004D2163" w:rsidP="009C12C5">
      <w:pPr>
        <w:pStyle w:val="CRGlossaryText"/>
      </w:pPr>
    </w:p>
    <w:p w14:paraId="593E5AF9" w14:textId="77777777" w:rsidR="004D2163" w:rsidRPr="00BC0D76" w:rsidRDefault="004D2163" w:rsidP="004D2163">
      <w:pPr>
        <w:pStyle w:val="CRGlossaryWord"/>
      </w:pPr>
      <w:r w:rsidRPr="00BC0D76">
        <w:t>Outside the Game</w:t>
      </w:r>
    </w:p>
    <w:p w14:paraId="4834E164" w14:textId="77777777" w:rsidR="004D2163" w:rsidRPr="00BC0D76" w:rsidRDefault="004D2163" w:rsidP="009C12C5">
      <w:pPr>
        <w:pStyle w:val="CRGlossaryText"/>
      </w:pPr>
      <w:r w:rsidRPr="00BC0D76">
        <w:t>An object is “outside the game” if it isn’t in any of the game’s zones. See rule 400.10.</w:t>
      </w:r>
    </w:p>
    <w:p w14:paraId="2FB7987D" w14:textId="77777777" w:rsidR="004D2163" w:rsidRPr="00BC0D76" w:rsidRDefault="004D2163" w:rsidP="009C12C5">
      <w:pPr>
        <w:pStyle w:val="CRGlossaryText"/>
      </w:pPr>
    </w:p>
    <w:p w14:paraId="3161C11D" w14:textId="77777777" w:rsidR="004D2163" w:rsidRDefault="004D2163" w:rsidP="004D2163">
      <w:pPr>
        <w:pStyle w:val="CRGlossaryWord"/>
      </w:pPr>
      <w:r>
        <w:t>Overload</w:t>
      </w:r>
    </w:p>
    <w:p w14:paraId="0E3A36E0" w14:textId="77777777" w:rsidR="004D2163" w:rsidRDefault="004D2163" w:rsidP="009C12C5">
      <w:pPr>
        <w:pStyle w:val="CRGlossaryText"/>
      </w:pPr>
      <w:r>
        <w:t>A keyword ability that allows a spell to affect either a single target or many objects. See rule 702.94, “Overload.”</w:t>
      </w:r>
    </w:p>
    <w:p w14:paraId="6A57F1D6" w14:textId="77777777" w:rsidR="004D2163" w:rsidRDefault="004D2163" w:rsidP="009C12C5">
      <w:pPr>
        <w:pStyle w:val="CRGlossaryText"/>
      </w:pPr>
    </w:p>
    <w:p w14:paraId="4AE57D00" w14:textId="77777777" w:rsidR="004D2163" w:rsidRPr="00BC0D76" w:rsidRDefault="004D2163" w:rsidP="004D2163">
      <w:pPr>
        <w:pStyle w:val="CRGlossaryWord"/>
      </w:pPr>
      <w:r w:rsidRPr="00BC0D76">
        <w:t>Owner</w:t>
      </w:r>
    </w:p>
    <w:p w14:paraId="60F9562B" w14:textId="77777777" w:rsidR="004D2163" w:rsidRPr="00BC0D76" w:rsidRDefault="004D2163" w:rsidP="009C12C5">
      <w:pPr>
        <w:pStyle w:val="CRGlossaryText"/>
      </w:pPr>
      <w:r w:rsidRPr="00BC0D76">
        <w:t>The player who (for purposes of the game) a card, token, or copy of a spell belongs to. See rules 108.3, 110.2, 110.5a, and 111.2.</w:t>
      </w:r>
    </w:p>
    <w:p w14:paraId="586BA269" w14:textId="77777777" w:rsidR="004D2163" w:rsidRPr="00BC0D76" w:rsidRDefault="004D2163" w:rsidP="009C12C5">
      <w:pPr>
        <w:pStyle w:val="CRGlossaryText"/>
      </w:pPr>
    </w:p>
    <w:p w14:paraId="34427A79" w14:textId="77777777" w:rsidR="004D2163" w:rsidRPr="00BC0D76" w:rsidRDefault="004D2163" w:rsidP="004D2163">
      <w:pPr>
        <w:pStyle w:val="CRGlossaryWord"/>
      </w:pPr>
      <w:r w:rsidRPr="00BC0D76">
        <w:t>Pass</w:t>
      </w:r>
    </w:p>
    <w:p w14:paraId="7561561C" w14:textId="77777777" w:rsidR="004D2163" w:rsidRPr="00BC0D76" w:rsidRDefault="004D2163" w:rsidP="009C12C5">
      <w:pPr>
        <w:pStyle w:val="CRGlossaryText"/>
      </w:pPr>
      <w:r w:rsidRPr="00BC0D76">
        <w:t>To decline to take any action (such as casting a spell or activating an ability) when you have priority. See rule 116, “Timing and Priority.”</w:t>
      </w:r>
    </w:p>
    <w:p w14:paraId="32316E6D" w14:textId="77777777" w:rsidR="004D2163" w:rsidRPr="00BC0D76" w:rsidRDefault="004D2163" w:rsidP="009C12C5">
      <w:pPr>
        <w:pStyle w:val="CRGlossaryText"/>
      </w:pPr>
    </w:p>
    <w:p w14:paraId="2D6627FC" w14:textId="77777777" w:rsidR="004D2163" w:rsidRPr="00BC0D76" w:rsidRDefault="004D2163" w:rsidP="004D2163">
      <w:pPr>
        <w:pStyle w:val="CRGlossaryWord"/>
      </w:pPr>
      <w:r w:rsidRPr="00BC0D76">
        <w:t>Pass in Succession</w:t>
      </w:r>
    </w:p>
    <w:p w14:paraId="4318C6F6" w14:textId="77777777" w:rsidR="004D2163" w:rsidRPr="00BC0D76" w:rsidRDefault="004D2163" w:rsidP="009C12C5">
      <w:pPr>
        <w:pStyle w:val="CRGlossaryText"/>
      </w:pPr>
      <w:r w:rsidRPr="00BC0D76">
        <w:t>All players “pass in succession” if each player in the game (starting with any one of them) opts not to take an action upon receiving priority. See rule 116, “Timing and Priority.”</w:t>
      </w:r>
    </w:p>
    <w:p w14:paraId="2895B218" w14:textId="77777777" w:rsidR="004D2163" w:rsidRPr="00BC0D76" w:rsidRDefault="004D2163" w:rsidP="009C12C5">
      <w:pPr>
        <w:pStyle w:val="CRGlossaryText"/>
      </w:pPr>
    </w:p>
    <w:p w14:paraId="11DE1DAF" w14:textId="77777777" w:rsidR="004D2163" w:rsidRPr="00BC0D76" w:rsidRDefault="004D2163" w:rsidP="004D2163">
      <w:pPr>
        <w:pStyle w:val="CRGlossaryWord"/>
      </w:pPr>
      <w:r w:rsidRPr="00BC0D76">
        <w:t>Pay</w:t>
      </w:r>
    </w:p>
    <w:p w14:paraId="112589AF" w14:textId="77777777" w:rsidR="004D2163" w:rsidRPr="00BC0D76" w:rsidRDefault="004D2163" w:rsidP="009C12C5">
      <w:pPr>
        <w:pStyle w:val="CRGlossaryText"/>
      </w:pPr>
      <w:r w:rsidRPr="00BC0D76">
        <w:t>To perform the actions required by a cost. This often means, but is not restricted to, spending resources such as mana or life. See rule 117, “Costs.”</w:t>
      </w:r>
    </w:p>
    <w:p w14:paraId="681FC082" w14:textId="77777777" w:rsidR="004D2163" w:rsidRPr="00BC0D76" w:rsidRDefault="004D2163" w:rsidP="009C12C5">
      <w:pPr>
        <w:pStyle w:val="CRGlossaryText"/>
      </w:pPr>
    </w:p>
    <w:p w14:paraId="25293570" w14:textId="77777777" w:rsidR="004D2163" w:rsidRPr="00BC0D76" w:rsidRDefault="004D2163" w:rsidP="004D2163">
      <w:pPr>
        <w:pStyle w:val="CRGlossaryWord"/>
      </w:pPr>
      <w:r w:rsidRPr="00BC0D76">
        <w:t>Permanent</w:t>
      </w:r>
    </w:p>
    <w:p w14:paraId="38F3C6FB" w14:textId="77777777" w:rsidR="004D2163" w:rsidRPr="00BC0D76" w:rsidRDefault="004D2163" w:rsidP="009C12C5">
      <w:pPr>
        <w:pStyle w:val="CRGlossaryText"/>
      </w:pPr>
      <w:r w:rsidRPr="00BC0D76">
        <w:t>A card or token on the battlefield. See rule 110, “Permanents.”</w:t>
      </w:r>
    </w:p>
    <w:p w14:paraId="7B2554FC" w14:textId="77777777" w:rsidR="004D2163" w:rsidRPr="00BC0D76" w:rsidRDefault="004D2163" w:rsidP="009C12C5">
      <w:pPr>
        <w:pStyle w:val="CRGlossaryText"/>
      </w:pPr>
    </w:p>
    <w:p w14:paraId="623A4487" w14:textId="77777777" w:rsidR="004D2163" w:rsidRPr="00BC0D76" w:rsidRDefault="004D2163" w:rsidP="004D2163">
      <w:pPr>
        <w:pStyle w:val="CRGlossaryWord"/>
      </w:pPr>
      <w:r w:rsidRPr="00BC0D76">
        <w:t>Permanent Card</w:t>
      </w:r>
    </w:p>
    <w:p w14:paraId="7063C7FB" w14:textId="77777777" w:rsidR="004D2163" w:rsidRPr="00BC0D76" w:rsidRDefault="004D2163" w:rsidP="009C12C5">
      <w:pPr>
        <w:pStyle w:val="CRGlossaryText"/>
      </w:pPr>
      <w:r w:rsidRPr="00BC0D76">
        <w:t>A card that could be put onto the battlefield. See rule 110.4a.</w:t>
      </w:r>
    </w:p>
    <w:p w14:paraId="3EFBD953" w14:textId="77777777" w:rsidR="004D2163" w:rsidRPr="00BC0D76" w:rsidRDefault="004D2163" w:rsidP="009C12C5">
      <w:pPr>
        <w:pStyle w:val="CRGlossaryText"/>
      </w:pPr>
    </w:p>
    <w:p w14:paraId="5ECD29C8" w14:textId="77777777" w:rsidR="004D2163" w:rsidRPr="00BC0D76" w:rsidRDefault="004D2163" w:rsidP="004D2163">
      <w:pPr>
        <w:pStyle w:val="CRGlossaryWord"/>
      </w:pPr>
      <w:r w:rsidRPr="00BC0D76">
        <w:t>Permanent Spell</w:t>
      </w:r>
    </w:p>
    <w:p w14:paraId="7FC8B552" w14:textId="77777777" w:rsidR="004D2163" w:rsidRPr="00BC0D76" w:rsidRDefault="004D2163" w:rsidP="009C12C5">
      <w:pPr>
        <w:pStyle w:val="CRGlossaryText"/>
      </w:pPr>
      <w:r w:rsidRPr="00BC0D76">
        <w:t>A spell that will enter the battlefield as a permanent as part of its resolution. See rule 110.4b.</w:t>
      </w:r>
    </w:p>
    <w:p w14:paraId="51E0F88F" w14:textId="77777777" w:rsidR="004D2163" w:rsidRPr="00BC0D76" w:rsidRDefault="004D2163" w:rsidP="009C12C5">
      <w:pPr>
        <w:pStyle w:val="CRGlossaryText"/>
      </w:pPr>
    </w:p>
    <w:p w14:paraId="3EAC63D6" w14:textId="77777777" w:rsidR="004D2163" w:rsidRPr="00BC0D76" w:rsidRDefault="004D2163" w:rsidP="004D2163">
      <w:pPr>
        <w:pStyle w:val="CRGlossaryWord"/>
      </w:pPr>
      <w:r w:rsidRPr="00BC0D76">
        <w:t>Permanently (Obsolete)</w:t>
      </w:r>
    </w:p>
    <w:p w14:paraId="767ED311" w14:textId="77777777" w:rsidR="004D2163" w:rsidRPr="00BC0D76" w:rsidRDefault="004D2163" w:rsidP="009C12C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7A743A91" w14:textId="77777777" w:rsidR="004D2163" w:rsidRPr="00BC0D76" w:rsidRDefault="004D2163" w:rsidP="009C12C5">
      <w:pPr>
        <w:pStyle w:val="CRGlossaryText"/>
      </w:pPr>
    </w:p>
    <w:p w14:paraId="57F7D592" w14:textId="77777777" w:rsidR="004D2163" w:rsidRPr="00BC0D76" w:rsidRDefault="004D2163" w:rsidP="004D2163">
      <w:pPr>
        <w:pStyle w:val="CRGlossaryWord"/>
      </w:pPr>
      <w:r w:rsidRPr="00BC0D76">
        <w:t>Persist</w:t>
      </w:r>
    </w:p>
    <w:p w14:paraId="59C9167B" w14:textId="77777777" w:rsidR="004D2163" w:rsidRPr="00BC0D76" w:rsidRDefault="004D2163" w:rsidP="009C12C5">
      <w:pPr>
        <w:pStyle w:val="CRGlossaryText"/>
      </w:pPr>
      <w:r w:rsidRPr="00BC0D76">
        <w:t>A keyword ability that can return a creature from the graveyard to the battlefield. See rule 702.77, “Persist.”</w:t>
      </w:r>
    </w:p>
    <w:p w14:paraId="127061BA" w14:textId="77777777" w:rsidR="004D2163" w:rsidRPr="00BC0D76" w:rsidRDefault="004D2163" w:rsidP="009C12C5">
      <w:pPr>
        <w:pStyle w:val="CRGlossaryText"/>
      </w:pPr>
    </w:p>
    <w:p w14:paraId="7C61C567" w14:textId="77777777" w:rsidR="004D2163" w:rsidRPr="00BC0D76" w:rsidRDefault="004D2163" w:rsidP="004D2163">
      <w:pPr>
        <w:pStyle w:val="CRGlossaryWord"/>
      </w:pPr>
      <w:r w:rsidRPr="00BC0D76">
        <w:t>Phase</w:t>
      </w:r>
    </w:p>
    <w:p w14:paraId="7F1F05D1" w14:textId="2448D727" w:rsidR="004D2163" w:rsidRPr="00BC0D76" w:rsidRDefault="004D2163" w:rsidP="009C12C5">
      <w:pPr>
        <w:pStyle w:val="CRGlossaryText"/>
      </w:pPr>
      <w:r w:rsidRPr="00BC0D76">
        <w:t>1. A subsection of a turn. See section 5, “Turn Structure.”</w:t>
      </w:r>
      <w:r w:rsidR="009C12C5">
        <w:br/>
      </w:r>
      <w:r w:rsidRPr="00BC0D76">
        <w:t>2. A permanent “phases in” when its status changes from phased out to phased in. A permanent “phases out” when its status changes from phased in to phased out. See rule 702.24, “Phasing.”</w:t>
      </w:r>
    </w:p>
    <w:p w14:paraId="642F2F0A" w14:textId="77777777" w:rsidR="004D2163" w:rsidRPr="00BC0D76" w:rsidRDefault="004D2163" w:rsidP="009C12C5">
      <w:pPr>
        <w:pStyle w:val="CRGlossaryText"/>
      </w:pPr>
    </w:p>
    <w:p w14:paraId="012C8640" w14:textId="77777777" w:rsidR="004D2163" w:rsidRPr="00BC0D76" w:rsidRDefault="004D2163" w:rsidP="004D2163">
      <w:pPr>
        <w:pStyle w:val="CRGlossaryWord"/>
      </w:pPr>
      <w:r w:rsidRPr="00BC0D76">
        <w:t>Phased In, Phased Out</w:t>
      </w:r>
    </w:p>
    <w:p w14:paraId="24270325" w14:textId="77777777" w:rsidR="004D2163" w:rsidRPr="00BC0D76" w:rsidRDefault="004D2163" w:rsidP="009C12C5">
      <w:pPr>
        <w:pStyle w:val="CRGlossaryText"/>
      </w:pPr>
      <w:r w:rsidRPr="00BC0D76">
        <w:t>A status a permanent may have. Phased-in is the default status. Phased-out permanents are treated as though they do not exist. See rule 110.6 and rule 702.24, “Phasing.” (“Phased-out” was a zone in older versions of the rules.)</w:t>
      </w:r>
    </w:p>
    <w:p w14:paraId="07B05745" w14:textId="77777777" w:rsidR="004D2163" w:rsidRPr="00BC0D76" w:rsidRDefault="004D2163" w:rsidP="009C12C5">
      <w:pPr>
        <w:pStyle w:val="CRGlossaryText"/>
      </w:pPr>
    </w:p>
    <w:p w14:paraId="1310B338" w14:textId="77777777" w:rsidR="004D2163" w:rsidRPr="00BC0D76" w:rsidRDefault="004D2163" w:rsidP="004D2163">
      <w:pPr>
        <w:pStyle w:val="CRGlossaryWord"/>
      </w:pPr>
      <w:r w:rsidRPr="00BC0D76">
        <w:t>Phasing</w:t>
      </w:r>
    </w:p>
    <w:p w14:paraId="02B82F92" w14:textId="77777777" w:rsidR="004D2163" w:rsidRPr="00BC0D76" w:rsidRDefault="004D2163" w:rsidP="009C12C5">
      <w:pPr>
        <w:pStyle w:val="CRGlossaryText"/>
      </w:pPr>
      <w:r w:rsidRPr="00BC0D76">
        <w:t>A keyword ability that causes a permanent to sometimes be treated as though it does not exist. See rule 702.24, “Phasing.”</w:t>
      </w:r>
    </w:p>
    <w:p w14:paraId="6F05A30E" w14:textId="77777777" w:rsidR="004D2163" w:rsidRPr="00BC0D76" w:rsidRDefault="004D2163" w:rsidP="009C12C5">
      <w:pPr>
        <w:pStyle w:val="CRGlossaryText"/>
      </w:pPr>
    </w:p>
    <w:p w14:paraId="464D3C52" w14:textId="77777777" w:rsidR="004D2163" w:rsidRDefault="004D2163" w:rsidP="004D2163">
      <w:pPr>
        <w:pStyle w:val="CRGlossaryWord"/>
      </w:pPr>
      <w:r>
        <w:t>Phenomenon</w:t>
      </w:r>
    </w:p>
    <w:p w14:paraId="1C100210"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2D2BE559" w14:textId="77777777" w:rsidR="004D2163" w:rsidRDefault="004D2163" w:rsidP="009C12C5">
      <w:pPr>
        <w:pStyle w:val="CRGlossaryText"/>
      </w:pPr>
    </w:p>
    <w:p w14:paraId="080A5064" w14:textId="77777777" w:rsidR="004D2163" w:rsidRPr="00BC0D76" w:rsidRDefault="004D2163" w:rsidP="004D2163">
      <w:pPr>
        <w:pStyle w:val="CRGlossaryWord"/>
      </w:pPr>
      <w:r w:rsidRPr="00BC0D76">
        <w:t>Phyrexian Mana Symbol</w:t>
      </w:r>
    </w:p>
    <w:p w14:paraId="0EBAC3A1" w14:textId="77777777" w:rsidR="004D2163" w:rsidRPr="00BC0D76" w:rsidRDefault="004D2163" w:rsidP="009C12C5">
      <w:pPr>
        <w:pStyle w:val="CRGlossaryText"/>
      </w:pPr>
      <w:r w:rsidRPr="00BC0D76">
        <w:t>A mana symbol that represents a cost that can be paid either by spending colored mana or by paying life. See rule 107.4.</w:t>
      </w:r>
    </w:p>
    <w:p w14:paraId="2DEFACEA" w14:textId="77777777" w:rsidR="004D2163" w:rsidRPr="00BC0D76" w:rsidRDefault="004D2163" w:rsidP="009C12C5">
      <w:pPr>
        <w:pStyle w:val="CRGlossaryText"/>
      </w:pPr>
    </w:p>
    <w:p w14:paraId="5EC9540A" w14:textId="77777777" w:rsidR="004D2163" w:rsidRPr="00BC0D76" w:rsidRDefault="004D2163" w:rsidP="004D2163">
      <w:pPr>
        <w:pStyle w:val="CRGlossaryWord"/>
      </w:pPr>
      <w:r w:rsidRPr="00BC0D76">
        <w:t>Phyrexian Symbol</w:t>
      </w:r>
    </w:p>
    <w:p w14:paraId="6CA9E4F6" w14:textId="77777777" w:rsidR="004D2163" w:rsidRPr="00BC0D76" w:rsidRDefault="004D2163" w:rsidP="009C12C5">
      <w:pPr>
        <w:pStyle w:val="CRGlossaryText"/>
      </w:pPr>
      <w:r w:rsidRPr="00BC0D76">
        <w:t>A symbol used in rules text to represent any of the five Phyrexian mana symbols. See rule 107.4g.</w:t>
      </w:r>
    </w:p>
    <w:p w14:paraId="4CC1AFB2" w14:textId="77777777" w:rsidR="004D2163" w:rsidRPr="00BC0D76" w:rsidRDefault="004D2163" w:rsidP="009C12C5">
      <w:pPr>
        <w:pStyle w:val="CRGlossaryText"/>
      </w:pPr>
    </w:p>
    <w:p w14:paraId="3D7E2318" w14:textId="77777777" w:rsidR="004D2163" w:rsidRPr="00BC0D76" w:rsidRDefault="004D2163" w:rsidP="004D2163">
      <w:pPr>
        <w:pStyle w:val="CRGlossaryWord"/>
      </w:pPr>
      <w:r w:rsidRPr="00BC0D76">
        <w:lastRenderedPageBreak/>
        <w:t>Pile</w:t>
      </w:r>
    </w:p>
    <w:p w14:paraId="2B152AFC" w14:textId="77777777" w:rsidR="004D2163" w:rsidRPr="00BC0D76" w:rsidRDefault="004D2163" w:rsidP="009C12C5">
      <w:pPr>
        <w:pStyle w:val="CRGlossaryText"/>
      </w:pPr>
      <w:r w:rsidRPr="00BC0D76">
        <w:t>A temporary grouping of cards. See rule 700.3.</w:t>
      </w:r>
    </w:p>
    <w:p w14:paraId="661EC229" w14:textId="77777777" w:rsidR="004D2163" w:rsidRPr="00BC0D76" w:rsidRDefault="004D2163" w:rsidP="009C12C5">
      <w:pPr>
        <w:pStyle w:val="CRGlossaryText"/>
      </w:pPr>
    </w:p>
    <w:p w14:paraId="450B9D13" w14:textId="77777777" w:rsidR="004D2163" w:rsidRPr="00BC0D76" w:rsidRDefault="004D2163" w:rsidP="004D2163">
      <w:pPr>
        <w:pStyle w:val="CRGlossaryWord"/>
      </w:pPr>
      <w:r w:rsidRPr="00BC0D76">
        <w:t>Placed</w:t>
      </w:r>
    </w:p>
    <w:p w14:paraId="6995B73E" w14:textId="77777777" w:rsidR="004D2163" w:rsidRPr="00BC0D76" w:rsidRDefault="004D2163" w:rsidP="009C12C5">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2FA3C175" w14:textId="77777777" w:rsidR="004D2163" w:rsidRPr="00BC0D76" w:rsidRDefault="004D2163" w:rsidP="009C12C5">
      <w:pPr>
        <w:pStyle w:val="CRGlossaryText"/>
      </w:pPr>
    </w:p>
    <w:p w14:paraId="3841699D" w14:textId="77777777" w:rsidR="004D2163" w:rsidRPr="00BC0D76" w:rsidRDefault="004D2163" w:rsidP="004D2163">
      <w:pPr>
        <w:pStyle w:val="CRGlossaryWord"/>
      </w:pPr>
      <w:r w:rsidRPr="00BC0D76">
        <w:t>Plains</w:t>
      </w:r>
    </w:p>
    <w:p w14:paraId="407D8A25" w14:textId="77777777" w:rsidR="004D2163" w:rsidRPr="00BC0D76" w:rsidRDefault="004D2163" w:rsidP="009C12C5">
      <w:pPr>
        <w:pStyle w:val="CRGlossaryText"/>
      </w:pPr>
      <w:r w:rsidRPr="00BC0D76">
        <w:t>One of the five basic land types. Any land with this subtype has the ability “{T}: Add {W} to your mana pool.” See rule 305.6.</w:t>
      </w:r>
    </w:p>
    <w:p w14:paraId="2B298CAD" w14:textId="77777777" w:rsidR="004D2163" w:rsidRPr="00BC0D76" w:rsidRDefault="004D2163" w:rsidP="009C12C5">
      <w:pPr>
        <w:pStyle w:val="CRGlossaryText"/>
      </w:pPr>
    </w:p>
    <w:p w14:paraId="74069D84" w14:textId="77777777" w:rsidR="004D2163" w:rsidRPr="00BC0D76" w:rsidRDefault="004D2163" w:rsidP="004D2163">
      <w:pPr>
        <w:pStyle w:val="CRGlossaryWord"/>
      </w:pPr>
      <w:r w:rsidRPr="00BC0D76">
        <w:t>Plainscycling</w:t>
      </w:r>
    </w:p>
    <w:p w14:paraId="3CD5B489" w14:textId="77777777" w:rsidR="004D2163" w:rsidRPr="00BC0D76" w:rsidRDefault="004D2163" w:rsidP="009C12C5">
      <w:pPr>
        <w:pStyle w:val="CRGlossaryText"/>
      </w:pPr>
      <w:r w:rsidRPr="00BC0D76">
        <w:t>See Typecycling.</w:t>
      </w:r>
    </w:p>
    <w:p w14:paraId="6D7BAEAE" w14:textId="77777777" w:rsidR="004D2163" w:rsidRPr="00BC0D76" w:rsidRDefault="004D2163" w:rsidP="009C12C5">
      <w:pPr>
        <w:pStyle w:val="CRGlossaryText"/>
      </w:pPr>
    </w:p>
    <w:p w14:paraId="3CE92AEB" w14:textId="77777777" w:rsidR="004D2163" w:rsidRPr="00BC0D76" w:rsidRDefault="004D2163" w:rsidP="004D2163">
      <w:pPr>
        <w:pStyle w:val="CRGlossaryWord"/>
      </w:pPr>
      <w:r w:rsidRPr="00BC0D76">
        <w:t>Plainswalk</w:t>
      </w:r>
    </w:p>
    <w:p w14:paraId="58204DD0" w14:textId="77777777" w:rsidR="004D2163" w:rsidRPr="00BC0D76" w:rsidRDefault="004D2163" w:rsidP="009C12C5">
      <w:pPr>
        <w:pStyle w:val="CRGlossaryText"/>
      </w:pPr>
      <w:r w:rsidRPr="00BC0D76">
        <w:t>See Landwalk.</w:t>
      </w:r>
    </w:p>
    <w:p w14:paraId="6A561999" w14:textId="77777777" w:rsidR="004D2163" w:rsidRPr="00BC0D76" w:rsidRDefault="004D2163" w:rsidP="009C12C5">
      <w:pPr>
        <w:pStyle w:val="CRGlossaryText"/>
      </w:pPr>
    </w:p>
    <w:p w14:paraId="0420F826" w14:textId="77777777" w:rsidR="004D2163" w:rsidRPr="00BC0D76" w:rsidRDefault="004D2163" w:rsidP="004D2163">
      <w:pPr>
        <w:pStyle w:val="CRGlossaryWord"/>
      </w:pPr>
      <w:r w:rsidRPr="00BC0D76">
        <w:t>Planar Deck</w:t>
      </w:r>
    </w:p>
    <w:p w14:paraId="7FDC7D0D" w14:textId="77777777" w:rsidR="004D2163" w:rsidRPr="00BC0D76" w:rsidRDefault="004D2163" w:rsidP="009C12C5">
      <w:pPr>
        <w:pStyle w:val="CRGlossaryText"/>
      </w:pPr>
      <w:r w:rsidRPr="00BC0D76">
        <w:t>A deck of at least ten plane cards needed to play the Planechase casual variant. See rule 901.3.</w:t>
      </w:r>
    </w:p>
    <w:p w14:paraId="48B66537" w14:textId="77777777" w:rsidR="004D2163" w:rsidRPr="00BC0D76" w:rsidRDefault="004D2163" w:rsidP="009C12C5">
      <w:pPr>
        <w:pStyle w:val="CRGlossaryText"/>
      </w:pPr>
    </w:p>
    <w:p w14:paraId="1855D4D0" w14:textId="77777777" w:rsidR="004D2163" w:rsidRPr="00BC0D76" w:rsidRDefault="004D2163" w:rsidP="004D2163">
      <w:pPr>
        <w:pStyle w:val="CRGlossaryWord"/>
      </w:pPr>
      <w:r w:rsidRPr="00BC0D76">
        <w:t>Planar Die</w:t>
      </w:r>
    </w:p>
    <w:p w14:paraId="2FD1DD45" w14:textId="77777777" w:rsidR="004D2163" w:rsidRPr="00BC0D76" w:rsidRDefault="004D2163" w:rsidP="009C12C5">
      <w:pPr>
        <w:pStyle w:val="CRGlossaryText"/>
      </w:pPr>
      <w:r w:rsidRPr="00BC0D76">
        <w:t>A specialized six-sided die needed to play the Planechase casual variant. See rule 901.3.</w:t>
      </w:r>
    </w:p>
    <w:p w14:paraId="21227244" w14:textId="77777777" w:rsidR="004D2163" w:rsidRPr="00BC0D76" w:rsidRDefault="004D2163" w:rsidP="009C12C5">
      <w:pPr>
        <w:pStyle w:val="CRGlossaryText"/>
      </w:pPr>
    </w:p>
    <w:p w14:paraId="41865825" w14:textId="77777777" w:rsidR="004D2163" w:rsidRPr="00BC0D76" w:rsidRDefault="004D2163" w:rsidP="004D2163">
      <w:pPr>
        <w:pStyle w:val="CRGlossaryWord"/>
      </w:pPr>
      <w:r w:rsidRPr="00BC0D76">
        <w:t>Plane</w:t>
      </w:r>
    </w:p>
    <w:p w14:paraId="59F05B2E"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4E6E872" w14:textId="77777777" w:rsidR="004D2163" w:rsidRPr="00BC0D76" w:rsidRDefault="004D2163" w:rsidP="009C12C5">
      <w:pPr>
        <w:pStyle w:val="CRGlossaryText"/>
      </w:pPr>
    </w:p>
    <w:p w14:paraId="59705D77" w14:textId="77777777" w:rsidR="004D2163" w:rsidRPr="00BC0D76" w:rsidRDefault="004D2163" w:rsidP="004D2163">
      <w:pPr>
        <w:pStyle w:val="CRGlossaryWord"/>
      </w:pPr>
      <w:r w:rsidRPr="00BC0D76">
        <w:t>Planechase</w:t>
      </w:r>
    </w:p>
    <w:p w14:paraId="46BE8867" w14:textId="77777777" w:rsidR="004D2163" w:rsidRPr="00BC0D76" w:rsidRDefault="004D2163" w:rsidP="009C12C5">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1683C005" w14:textId="77777777" w:rsidR="004D2163" w:rsidRPr="00BC0D76" w:rsidRDefault="004D2163" w:rsidP="009C12C5">
      <w:pPr>
        <w:pStyle w:val="CRGlossaryText"/>
      </w:pPr>
    </w:p>
    <w:p w14:paraId="576A492C" w14:textId="77777777" w:rsidR="004D2163" w:rsidRPr="00BC0D76" w:rsidRDefault="004D2163" w:rsidP="004D2163">
      <w:pPr>
        <w:pStyle w:val="CRGlossaryWord"/>
      </w:pPr>
      <w:r w:rsidRPr="00BC0D76">
        <w:t>Planeswalk</w:t>
      </w:r>
    </w:p>
    <w:p w14:paraId="2385F028" w14:textId="77777777" w:rsidR="004D2163" w:rsidRPr="00BC0D76" w:rsidRDefault="004D2163" w:rsidP="009C12C5">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645AF9D5" w14:textId="77777777" w:rsidR="004D2163" w:rsidRPr="00BC0D76" w:rsidRDefault="004D2163" w:rsidP="009C12C5">
      <w:pPr>
        <w:pStyle w:val="CRGlossaryText"/>
      </w:pPr>
    </w:p>
    <w:p w14:paraId="112F4F47" w14:textId="77777777" w:rsidR="004D2163" w:rsidRPr="00BC0D76" w:rsidRDefault="004D2163" w:rsidP="004D2163">
      <w:pPr>
        <w:pStyle w:val="CRGlossaryWord"/>
      </w:pPr>
      <w:r w:rsidRPr="00BC0D76">
        <w:t>Planeswalker</w:t>
      </w:r>
    </w:p>
    <w:p w14:paraId="5F0103AC" w14:textId="77777777" w:rsidR="004D2163" w:rsidRPr="00BC0D76" w:rsidRDefault="004D2163" w:rsidP="009C12C5">
      <w:pPr>
        <w:pStyle w:val="CRGlossaryText"/>
      </w:pPr>
      <w:r w:rsidRPr="00BC0D76">
        <w:t>A card type. A planeswalker is a permanent. See rule 306, “Planeswalkers.”</w:t>
      </w:r>
    </w:p>
    <w:p w14:paraId="44F6D61E" w14:textId="77777777" w:rsidR="004D2163" w:rsidRPr="00BC0D76" w:rsidRDefault="004D2163" w:rsidP="009C12C5">
      <w:pPr>
        <w:pStyle w:val="CRGlossaryText"/>
      </w:pPr>
    </w:p>
    <w:p w14:paraId="4C8127AC" w14:textId="77777777" w:rsidR="004D2163" w:rsidRPr="00BC0D76" w:rsidRDefault="004D2163" w:rsidP="004D2163">
      <w:pPr>
        <w:pStyle w:val="CRGlossaryWord"/>
      </w:pPr>
      <w:r w:rsidRPr="00BC0D76">
        <w:t>Planeswalker Symbol</w:t>
      </w:r>
    </w:p>
    <w:p w14:paraId="11DBC51C" w14:textId="77777777" w:rsidR="004D2163" w:rsidRPr="00BC0D76" w:rsidRDefault="004D2163" w:rsidP="009C12C5">
      <w:pPr>
        <w:pStyle w:val="CRGlossaryText"/>
      </w:pPr>
      <w:r w:rsidRPr="00BC0D76">
        <w:t>The Planeswalker symbol {PW} appears on the planar die in the Planechase casual variant. See rule 107.11.</w:t>
      </w:r>
    </w:p>
    <w:p w14:paraId="37256B8F" w14:textId="77777777" w:rsidR="004D2163" w:rsidRPr="00BC0D76" w:rsidRDefault="004D2163" w:rsidP="009C12C5">
      <w:pPr>
        <w:pStyle w:val="CRGlossaryText"/>
      </w:pPr>
    </w:p>
    <w:p w14:paraId="319C231E" w14:textId="77777777" w:rsidR="004D2163" w:rsidRPr="00BC0D76" w:rsidRDefault="004D2163" w:rsidP="004D2163">
      <w:pPr>
        <w:pStyle w:val="CRGlossaryWord"/>
      </w:pPr>
      <w:r w:rsidRPr="00BC0D76">
        <w:t>Planeswalker Type</w:t>
      </w:r>
    </w:p>
    <w:p w14:paraId="4DFC0B64" w14:textId="77777777" w:rsidR="004D2163" w:rsidRPr="00BC0D76" w:rsidRDefault="004D2163" w:rsidP="009C12C5">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94DDED5" w14:textId="77777777" w:rsidR="004D2163" w:rsidRPr="00BC0D76" w:rsidRDefault="004D2163" w:rsidP="009C12C5">
      <w:pPr>
        <w:pStyle w:val="CRGlossaryText"/>
      </w:pPr>
    </w:p>
    <w:p w14:paraId="1B6A739D" w14:textId="77777777" w:rsidR="004D2163" w:rsidRPr="00BC0D76" w:rsidRDefault="004D2163" w:rsidP="004D2163">
      <w:pPr>
        <w:pStyle w:val="CRGlossaryWord"/>
      </w:pPr>
      <w:r w:rsidRPr="00BC0D76">
        <w:t>Planeswalker Uniqueness Rule</w:t>
      </w:r>
    </w:p>
    <w:p w14:paraId="5DE20688" w14:textId="77777777" w:rsidR="004D2163" w:rsidRPr="00BC0D76" w:rsidRDefault="004D2163" w:rsidP="009C12C5">
      <w:pPr>
        <w:pStyle w:val="CRGlossaryText"/>
      </w:pPr>
      <w:r w:rsidRPr="00BC0D76">
        <w:t>A state-based action that causes multiple planeswalkers with the same planeswalker type to be put into their owners’ graveyards. See rule 704.5j.</w:t>
      </w:r>
    </w:p>
    <w:p w14:paraId="43216799" w14:textId="77777777" w:rsidR="004D2163" w:rsidRPr="00BC0D76" w:rsidRDefault="004D2163" w:rsidP="009C12C5">
      <w:pPr>
        <w:pStyle w:val="CRGlossaryText"/>
      </w:pPr>
    </w:p>
    <w:p w14:paraId="73902A67" w14:textId="77777777" w:rsidR="004D2163" w:rsidRPr="00BC0D76" w:rsidRDefault="004D2163" w:rsidP="004D2163">
      <w:pPr>
        <w:pStyle w:val="CRGlossaryWord"/>
      </w:pPr>
      <w:r w:rsidRPr="00BC0D76">
        <w:lastRenderedPageBreak/>
        <w:t>Play</w:t>
      </w:r>
    </w:p>
    <w:p w14:paraId="1F1EB63F" w14:textId="33EE99FF" w:rsidR="004D2163" w:rsidRPr="00BC0D76" w:rsidRDefault="004D2163" w:rsidP="009C12C5">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78424B93" w14:textId="77777777" w:rsidR="004D2163" w:rsidRPr="00BC0D76" w:rsidRDefault="004D2163" w:rsidP="009C12C5">
      <w:pPr>
        <w:pStyle w:val="CRGlossaryText"/>
      </w:pPr>
    </w:p>
    <w:p w14:paraId="225A4B8D" w14:textId="77777777" w:rsidR="004D2163" w:rsidRPr="00BC0D76" w:rsidRDefault="004D2163" w:rsidP="004D2163">
      <w:pPr>
        <w:pStyle w:val="CRGlossaryWord"/>
      </w:pPr>
      <w:r w:rsidRPr="00BC0D76">
        <w:t>Player</w:t>
      </w:r>
    </w:p>
    <w:p w14:paraId="7D113184" w14:textId="77777777" w:rsidR="004D2163" w:rsidRPr="00BC0D76" w:rsidRDefault="004D2163" w:rsidP="009C12C5">
      <w:pPr>
        <w:pStyle w:val="CRGlossaryText"/>
      </w:pPr>
      <w:r w:rsidRPr="00BC0D76">
        <w:t>One of the people in the game. See rule 102, “Players.”</w:t>
      </w:r>
    </w:p>
    <w:p w14:paraId="17A5983B" w14:textId="77777777" w:rsidR="004D2163" w:rsidRPr="00BC0D76" w:rsidRDefault="004D2163" w:rsidP="009C12C5">
      <w:pPr>
        <w:pStyle w:val="CRGlossaryText"/>
      </w:pPr>
    </w:p>
    <w:p w14:paraId="46CDCBE7" w14:textId="77777777" w:rsidR="004D2163" w:rsidRPr="00BC0D76" w:rsidRDefault="004D2163" w:rsidP="004D2163">
      <w:pPr>
        <w:pStyle w:val="CRGlossaryWord"/>
      </w:pPr>
      <w:r w:rsidRPr="00BC0D76">
        <w:t>Poison Counter</w:t>
      </w:r>
    </w:p>
    <w:p w14:paraId="601426CC" w14:textId="77777777" w:rsidR="004D2163" w:rsidRPr="00BC0D76" w:rsidRDefault="004D2163" w:rsidP="009C12C5">
      <w:pPr>
        <w:pStyle w:val="CRGlossaryText"/>
      </w:pPr>
      <w:r w:rsidRPr="00BC0D76">
        <w:t>A counter that may be given to a player. See rule 121, “Counters,” and rule 704.5c.</w:t>
      </w:r>
    </w:p>
    <w:p w14:paraId="00213DB3" w14:textId="77777777" w:rsidR="004D2163" w:rsidRPr="00BC0D76" w:rsidRDefault="004D2163" w:rsidP="009C12C5">
      <w:pPr>
        <w:pStyle w:val="CRGlossaryText"/>
      </w:pPr>
    </w:p>
    <w:p w14:paraId="1648AA7C" w14:textId="77777777" w:rsidR="004D2163" w:rsidRPr="00BC0D76" w:rsidRDefault="004D2163" w:rsidP="004D2163">
      <w:pPr>
        <w:pStyle w:val="CRGlossaryWord"/>
      </w:pPr>
      <w:r w:rsidRPr="00BC0D76">
        <w:t>Poisoned</w:t>
      </w:r>
    </w:p>
    <w:p w14:paraId="7CC12233" w14:textId="77777777" w:rsidR="004D2163" w:rsidRPr="00BC0D76" w:rsidRDefault="004D2163" w:rsidP="009C12C5">
      <w:pPr>
        <w:pStyle w:val="CRGlossaryText"/>
      </w:pPr>
      <w:r w:rsidRPr="00BC0D76">
        <w:t>Having one or more poison counters. See rule 121, “Counters.”</w:t>
      </w:r>
    </w:p>
    <w:p w14:paraId="1849EDDB" w14:textId="77777777" w:rsidR="004D2163" w:rsidRPr="00BC0D76" w:rsidRDefault="004D2163" w:rsidP="009C12C5">
      <w:pPr>
        <w:pStyle w:val="CRGlossaryText"/>
      </w:pPr>
    </w:p>
    <w:p w14:paraId="6736A2D4" w14:textId="77777777" w:rsidR="004D2163" w:rsidRPr="00BC0D76" w:rsidRDefault="004D2163" w:rsidP="004D2163">
      <w:pPr>
        <w:pStyle w:val="CRGlossaryWord"/>
      </w:pPr>
      <w:r w:rsidRPr="00BC0D76">
        <w:t>Poisonous</w:t>
      </w:r>
    </w:p>
    <w:p w14:paraId="361188AA" w14:textId="77777777" w:rsidR="004D2163" w:rsidRPr="00BC0D76" w:rsidRDefault="004D2163" w:rsidP="009C12C5">
      <w:pPr>
        <w:pStyle w:val="CRGlossaryText"/>
      </w:pPr>
      <w:r w:rsidRPr="00BC0D76">
        <w:t>A keyword ability that causes a player to get poison counters. See rule 702.68, “Poisonous.”</w:t>
      </w:r>
    </w:p>
    <w:p w14:paraId="59B4BFF1" w14:textId="77777777" w:rsidR="004D2163" w:rsidRPr="00BC0D76" w:rsidRDefault="004D2163" w:rsidP="009C12C5">
      <w:pPr>
        <w:pStyle w:val="CRGlossaryText"/>
      </w:pPr>
    </w:p>
    <w:p w14:paraId="063466C2" w14:textId="77777777" w:rsidR="004D2163" w:rsidRPr="00BC0D76" w:rsidRDefault="004D2163" w:rsidP="004D2163">
      <w:pPr>
        <w:pStyle w:val="CRGlossaryWord"/>
      </w:pPr>
      <w:r w:rsidRPr="00BC0D76">
        <w:t>Poly Artifact (Obsolete)</w:t>
      </w:r>
    </w:p>
    <w:p w14:paraId="2356CAAA" w14:textId="77777777" w:rsidR="004D2163" w:rsidRPr="00BC0D76" w:rsidRDefault="004D2163" w:rsidP="009C12C5">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53A99959" w14:textId="77777777" w:rsidR="004D2163" w:rsidRPr="00BC0D76" w:rsidRDefault="004D2163" w:rsidP="009C12C5">
      <w:pPr>
        <w:pStyle w:val="CRGlossaryText"/>
      </w:pPr>
    </w:p>
    <w:p w14:paraId="2C6CD103" w14:textId="77777777" w:rsidR="004D2163" w:rsidRDefault="004D2163" w:rsidP="004D2163">
      <w:pPr>
        <w:pStyle w:val="CRGlossaryWord"/>
      </w:pPr>
      <w:r>
        <w:t>Populate</w:t>
      </w:r>
    </w:p>
    <w:p w14:paraId="659B2639" w14:textId="77777777" w:rsidR="004D2163" w:rsidRDefault="004D2163" w:rsidP="009C12C5">
      <w:pPr>
        <w:pStyle w:val="CRGlossaryText"/>
      </w:pPr>
      <w:r>
        <w:t>A keyword action that creates a copy of a creature token you control. See rule 701.27, “Populate.”</w:t>
      </w:r>
    </w:p>
    <w:p w14:paraId="0C163326" w14:textId="77777777" w:rsidR="004D2163" w:rsidRDefault="004D2163" w:rsidP="009C12C5">
      <w:pPr>
        <w:pStyle w:val="CRGlossaryText"/>
      </w:pPr>
    </w:p>
    <w:p w14:paraId="4AB4F57F" w14:textId="77777777" w:rsidR="004D2163" w:rsidRPr="00BC0D76" w:rsidRDefault="004D2163" w:rsidP="004D2163">
      <w:pPr>
        <w:pStyle w:val="CRGlossaryWord"/>
      </w:pPr>
      <w:r w:rsidRPr="00BC0D76">
        <w:t>Postcombat Main Phase</w:t>
      </w:r>
    </w:p>
    <w:p w14:paraId="1B3AE7EC" w14:textId="77777777" w:rsidR="004D2163" w:rsidRPr="00BC0D76" w:rsidRDefault="004D2163" w:rsidP="009C12C5">
      <w:pPr>
        <w:pStyle w:val="CRGlossaryText"/>
      </w:pPr>
      <w:r w:rsidRPr="00BC0D76">
        <w:t>A main phase that occurs after a combat phase. See Main Phase.</w:t>
      </w:r>
    </w:p>
    <w:p w14:paraId="3DE019F5" w14:textId="77777777" w:rsidR="004D2163" w:rsidRPr="00BC0D76" w:rsidRDefault="004D2163" w:rsidP="009C12C5">
      <w:pPr>
        <w:pStyle w:val="CRGlossaryText"/>
      </w:pPr>
    </w:p>
    <w:p w14:paraId="5950A1F2" w14:textId="77777777" w:rsidR="004D2163" w:rsidRPr="00BC0D76" w:rsidRDefault="004D2163" w:rsidP="004D2163">
      <w:pPr>
        <w:pStyle w:val="CRGlossaryWord"/>
      </w:pPr>
      <w:r w:rsidRPr="00BC0D76">
        <w:t>Power</w:t>
      </w:r>
    </w:p>
    <w:p w14:paraId="0E71B928" w14:textId="7922C755" w:rsidR="004D2163" w:rsidRPr="00BC0D76" w:rsidRDefault="004D2163" w:rsidP="009C12C5">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3BD8EE47" w14:textId="77777777" w:rsidR="004D2163" w:rsidRPr="00BC0D76" w:rsidRDefault="004D2163" w:rsidP="009C12C5">
      <w:pPr>
        <w:pStyle w:val="CRGlossaryText"/>
      </w:pPr>
    </w:p>
    <w:p w14:paraId="0C39DCDB" w14:textId="77777777" w:rsidR="004D2163" w:rsidRPr="00BC0D76" w:rsidRDefault="004D2163" w:rsidP="004D2163">
      <w:pPr>
        <w:pStyle w:val="CRGlossaryWord"/>
      </w:pPr>
      <w:r w:rsidRPr="00BC0D76">
        <w:t>Precombat Main Phase</w:t>
      </w:r>
    </w:p>
    <w:p w14:paraId="22DA86D7" w14:textId="77777777" w:rsidR="004D2163" w:rsidRPr="00BC0D76" w:rsidRDefault="004D2163" w:rsidP="009C12C5">
      <w:pPr>
        <w:pStyle w:val="CRGlossaryText"/>
      </w:pPr>
      <w:r w:rsidRPr="00BC0D76">
        <w:t>The first main phase of a turn. See Main Phase.</w:t>
      </w:r>
    </w:p>
    <w:p w14:paraId="3473B24F" w14:textId="77777777" w:rsidR="004D2163" w:rsidRPr="00BC0D76" w:rsidRDefault="004D2163" w:rsidP="009C12C5">
      <w:pPr>
        <w:pStyle w:val="CRGlossaryText"/>
      </w:pPr>
    </w:p>
    <w:p w14:paraId="558C501F" w14:textId="77777777" w:rsidR="004D2163" w:rsidRPr="00BC0D76" w:rsidRDefault="004D2163" w:rsidP="004D2163">
      <w:pPr>
        <w:pStyle w:val="CRGlossaryWord"/>
      </w:pPr>
      <w:r w:rsidRPr="00BC0D76">
        <w:t>Prevent</w:t>
      </w:r>
    </w:p>
    <w:p w14:paraId="02EAA3C9" w14:textId="77777777" w:rsidR="004D2163" w:rsidRPr="00BC0D76" w:rsidRDefault="004D2163" w:rsidP="009C12C5">
      <w:pPr>
        <w:pStyle w:val="CRGlossaryText"/>
      </w:pPr>
      <w:r w:rsidRPr="00BC0D76">
        <w:t>A word used by prevention effects to indicate what damage will not be dealt. See rule 615, “Prevention Effects.”</w:t>
      </w:r>
    </w:p>
    <w:p w14:paraId="7E9A066B" w14:textId="77777777" w:rsidR="004D2163" w:rsidRPr="00BC0D76" w:rsidRDefault="004D2163" w:rsidP="009C12C5">
      <w:pPr>
        <w:pStyle w:val="CRGlossaryText"/>
      </w:pPr>
    </w:p>
    <w:p w14:paraId="75F5441C" w14:textId="77777777" w:rsidR="004D2163" w:rsidRPr="00BC0D76" w:rsidRDefault="004D2163" w:rsidP="004D2163">
      <w:pPr>
        <w:pStyle w:val="CRGlossaryWord"/>
      </w:pPr>
      <w:r w:rsidRPr="00BC0D76">
        <w:t>Prevention Effect</w:t>
      </w:r>
    </w:p>
    <w:p w14:paraId="5D42E613" w14:textId="77777777" w:rsidR="004D2163" w:rsidRPr="00BC0D76" w:rsidRDefault="004D2163" w:rsidP="009C12C5">
      <w:pPr>
        <w:pStyle w:val="CRGlossaryText"/>
      </w:pPr>
      <w:r w:rsidRPr="00BC0D76">
        <w:t>A kind of continuous effect that watches for a damage event that would happen and completely or partially prevents the damage that would be dealt. See rule 615, “Prevention Effects.”</w:t>
      </w:r>
    </w:p>
    <w:p w14:paraId="6A814323" w14:textId="77777777" w:rsidR="004D2163" w:rsidRPr="00BC0D76" w:rsidRDefault="004D2163" w:rsidP="009C12C5">
      <w:pPr>
        <w:pStyle w:val="CRGlossaryText"/>
      </w:pPr>
    </w:p>
    <w:p w14:paraId="7BF9868E" w14:textId="77777777" w:rsidR="004D2163" w:rsidRPr="00BC0D76" w:rsidRDefault="004D2163" w:rsidP="004D2163">
      <w:pPr>
        <w:pStyle w:val="CRGlossaryWord"/>
      </w:pPr>
      <w:r w:rsidRPr="00BC0D76">
        <w:lastRenderedPageBreak/>
        <w:t>Priority</w:t>
      </w:r>
    </w:p>
    <w:p w14:paraId="2EABE48E" w14:textId="77777777" w:rsidR="004D2163" w:rsidRPr="00BC0D76" w:rsidRDefault="004D2163" w:rsidP="009C12C5">
      <w:pPr>
        <w:pStyle w:val="CRGlossaryText"/>
      </w:pPr>
      <w:r w:rsidRPr="00BC0D76">
        <w:t>Which player can take actions at any given time is determined by a system of “priority.” See rule 116, “Timing and Priority.”</w:t>
      </w:r>
    </w:p>
    <w:p w14:paraId="136BF5E1" w14:textId="77777777" w:rsidR="004D2163" w:rsidRPr="00BC0D76" w:rsidRDefault="004D2163" w:rsidP="009C12C5">
      <w:pPr>
        <w:pStyle w:val="CRGlossaryText"/>
      </w:pPr>
    </w:p>
    <w:p w14:paraId="2FC4677F" w14:textId="77777777" w:rsidR="004D2163" w:rsidRPr="00BC0D76" w:rsidRDefault="004D2163" w:rsidP="004D2163">
      <w:pPr>
        <w:pStyle w:val="CRGlossaryWord"/>
      </w:pPr>
      <w:r w:rsidRPr="00BC0D76">
        <w:t>Proliferate</w:t>
      </w:r>
    </w:p>
    <w:p w14:paraId="1CC333CD" w14:textId="77777777" w:rsidR="004D2163" w:rsidRPr="00BC0D76" w:rsidRDefault="004D2163" w:rsidP="009C12C5">
      <w:pPr>
        <w:pStyle w:val="CRGlossaryText"/>
      </w:pPr>
      <w:r w:rsidRPr="00BC0D76">
        <w:t>To give an additional counter to any number of players and/or permanents that already have a counter. See rule 701.24, “Proliferate.”</w:t>
      </w:r>
    </w:p>
    <w:p w14:paraId="07A70FF3" w14:textId="77777777" w:rsidR="004D2163" w:rsidRPr="00BC0D76" w:rsidRDefault="004D2163" w:rsidP="009C12C5">
      <w:pPr>
        <w:pStyle w:val="CRGlossaryText"/>
      </w:pPr>
    </w:p>
    <w:p w14:paraId="2F1B93E7" w14:textId="77777777" w:rsidR="004D2163" w:rsidRPr="00BC0D76" w:rsidRDefault="004D2163" w:rsidP="004D2163">
      <w:pPr>
        <w:pStyle w:val="CRGlossaryWord"/>
      </w:pPr>
      <w:r w:rsidRPr="00BC0D76">
        <w:t>Protection</w:t>
      </w:r>
    </w:p>
    <w:p w14:paraId="5005C85A" w14:textId="77777777" w:rsidR="004D2163" w:rsidRPr="00BC0D76" w:rsidRDefault="004D2163" w:rsidP="009C12C5">
      <w:pPr>
        <w:pStyle w:val="CRGlossaryText"/>
      </w:pPr>
      <w:r w:rsidRPr="00BC0D76">
        <w:t>A keyword ability that provides a range of benefits against objects with a specific quality. See rule 702.15, “Protection.”</w:t>
      </w:r>
    </w:p>
    <w:p w14:paraId="08E410D2" w14:textId="77777777" w:rsidR="004D2163" w:rsidRPr="00BC0D76" w:rsidRDefault="004D2163" w:rsidP="009C12C5">
      <w:pPr>
        <w:pStyle w:val="CRGlossaryText"/>
      </w:pPr>
    </w:p>
    <w:p w14:paraId="3065FFE3" w14:textId="77777777" w:rsidR="004D2163" w:rsidRPr="00BC0D76" w:rsidRDefault="004D2163" w:rsidP="004D2163">
      <w:pPr>
        <w:pStyle w:val="CRGlossaryWord"/>
      </w:pPr>
      <w:r w:rsidRPr="00BC0D76">
        <w:t>Provoke</w:t>
      </w:r>
    </w:p>
    <w:p w14:paraId="541678C3" w14:textId="77777777" w:rsidR="004D2163" w:rsidRPr="00BC0D76" w:rsidRDefault="004D2163" w:rsidP="009C12C5">
      <w:pPr>
        <w:pStyle w:val="CRGlossaryText"/>
      </w:pPr>
      <w:r w:rsidRPr="00BC0D76">
        <w:t>A keyword ability that can force a creature to block. See rule 702.37, “Provoke.”</w:t>
      </w:r>
    </w:p>
    <w:p w14:paraId="7D23ADBF" w14:textId="77777777" w:rsidR="004D2163" w:rsidRPr="00BC0D76" w:rsidRDefault="004D2163" w:rsidP="009C12C5">
      <w:pPr>
        <w:pStyle w:val="CRGlossaryText"/>
      </w:pPr>
    </w:p>
    <w:p w14:paraId="5CCD8194" w14:textId="77777777" w:rsidR="004D2163" w:rsidRPr="00BC0D76" w:rsidRDefault="004D2163" w:rsidP="004D2163">
      <w:pPr>
        <w:pStyle w:val="CRGlossaryWord"/>
      </w:pPr>
      <w:r w:rsidRPr="00BC0D76">
        <w:t>Prowl</w:t>
      </w:r>
    </w:p>
    <w:p w14:paraId="52F0FB15" w14:textId="77777777" w:rsidR="004D2163" w:rsidRPr="00BC0D76" w:rsidRDefault="004D2163" w:rsidP="009C12C5">
      <w:pPr>
        <w:pStyle w:val="CRGlossaryText"/>
      </w:pPr>
      <w:r w:rsidRPr="00BC0D76">
        <w:t>A keyword ability that may allow a spell to be cast for an alternative cost. See rule 702.74, “Prowl.”</w:t>
      </w:r>
    </w:p>
    <w:p w14:paraId="01DD3930" w14:textId="77777777" w:rsidR="004D2163" w:rsidRPr="00BC0D76" w:rsidRDefault="004D2163" w:rsidP="009C12C5">
      <w:pPr>
        <w:pStyle w:val="CRGlossaryText"/>
      </w:pPr>
    </w:p>
    <w:p w14:paraId="1EE790C6" w14:textId="77777777" w:rsidR="004D2163" w:rsidRPr="00BC0D76" w:rsidRDefault="004D2163" w:rsidP="004D2163">
      <w:pPr>
        <w:pStyle w:val="CRGlossaryWord"/>
      </w:pPr>
      <w:r w:rsidRPr="00BC0D76">
        <w:t>Public Zone</w:t>
      </w:r>
    </w:p>
    <w:p w14:paraId="34A9C776" w14:textId="77777777" w:rsidR="004D2163" w:rsidRPr="00BC0D76" w:rsidRDefault="004D2163" w:rsidP="009C12C5">
      <w:pPr>
        <w:pStyle w:val="CRGlossaryText"/>
      </w:pPr>
      <w:r w:rsidRPr="00BC0D76">
        <w:t>A zone in which all players can be expected to see the cards’ faces. See rule 400.2. See also Hidden Zone.</w:t>
      </w:r>
    </w:p>
    <w:p w14:paraId="7055C7F1" w14:textId="77777777" w:rsidR="004D2163" w:rsidRPr="00BC0D76" w:rsidRDefault="004D2163" w:rsidP="009C12C5">
      <w:pPr>
        <w:pStyle w:val="CRGlossaryText"/>
      </w:pPr>
    </w:p>
    <w:p w14:paraId="25E44CBB" w14:textId="77777777" w:rsidR="004D2163" w:rsidRPr="00BC0D76" w:rsidRDefault="004D2163" w:rsidP="004D2163">
      <w:pPr>
        <w:pStyle w:val="CRGlossaryWord"/>
      </w:pPr>
      <w:r w:rsidRPr="00BC0D76">
        <w:t>Rampage</w:t>
      </w:r>
    </w:p>
    <w:p w14:paraId="4260763A" w14:textId="77777777" w:rsidR="004D2163" w:rsidRPr="00BC0D76" w:rsidRDefault="004D2163" w:rsidP="009C12C5">
      <w:pPr>
        <w:pStyle w:val="CRGlossaryText"/>
      </w:pPr>
      <w:r w:rsidRPr="00BC0D76">
        <w:t>A keyword ability that can make a creature better in combat. See rule 702.21, “Rampage.”</w:t>
      </w:r>
    </w:p>
    <w:p w14:paraId="09A4762D" w14:textId="77777777" w:rsidR="004D2163" w:rsidRPr="00BC0D76" w:rsidRDefault="004D2163" w:rsidP="009C12C5">
      <w:pPr>
        <w:pStyle w:val="CRGlossaryText"/>
      </w:pPr>
    </w:p>
    <w:p w14:paraId="05564D6E" w14:textId="77777777" w:rsidR="004D2163" w:rsidRPr="00BC0D76" w:rsidRDefault="004D2163" w:rsidP="004D2163">
      <w:pPr>
        <w:pStyle w:val="CRGlossaryWord"/>
      </w:pPr>
      <w:r w:rsidRPr="00BC0D76">
        <w:t>Range of Influence</w:t>
      </w:r>
    </w:p>
    <w:p w14:paraId="5AE52776" w14:textId="77777777" w:rsidR="004D2163" w:rsidRPr="00BC0D76" w:rsidRDefault="004D2163" w:rsidP="009C12C5">
      <w:pPr>
        <w:pStyle w:val="CRGlossaryText"/>
      </w:pPr>
      <w:r w:rsidRPr="00BC0D76">
        <w:t>See Limited Range of Influence.</w:t>
      </w:r>
    </w:p>
    <w:p w14:paraId="2427C40B" w14:textId="77777777" w:rsidR="004D2163" w:rsidRPr="00BC0D76" w:rsidRDefault="004D2163" w:rsidP="009C12C5">
      <w:pPr>
        <w:pStyle w:val="CRGlossaryText"/>
      </w:pPr>
    </w:p>
    <w:p w14:paraId="24989C3C" w14:textId="77777777" w:rsidR="004D2163" w:rsidRPr="00BC0D76" w:rsidRDefault="004D2163" w:rsidP="004D2163">
      <w:pPr>
        <w:pStyle w:val="CRGlossaryWord"/>
      </w:pPr>
      <w:r w:rsidRPr="00BC0D76">
        <w:t>Reach</w:t>
      </w:r>
    </w:p>
    <w:p w14:paraId="0DAE7328" w14:textId="77777777" w:rsidR="004D2163" w:rsidRPr="00BC0D76" w:rsidRDefault="004D2163" w:rsidP="009C12C5">
      <w:pPr>
        <w:pStyle w:val="CRGlossaryText"/>
      </w:pPr>
      <w:r w:rsidRPr="00BC0D76">
        <w:t>A keyword ability that allows a creature to block an attacking creature with flying. See rule 702.16, “Reach.” See also Flying.</w:t>
      </w:r>
    </w:p>
    <w:p w14:paraId="78847256" w14:textId="77777777" w:rsidR="004D2163" w:rsidRPr="00BC0D76" w:rsidRDefault="004D2163" w:rsidP="009C12C5">
      <w:pPr>
        <w:pStyle w:val="CRGlossaryText"/>
      </w:pPr>
    </w:p>
    <w:p w14:paraId="0C233EE9" w14:textId="77777777" w:rsidR="004D2163" w:rsidRPr="00BC0D76" w:rsidRDefault="004D2163" w:rsidP="004D2163">
      <w:pPr>
        <w:pStyle w:val="CRGlossaryWord"/>
      </w:pPr>
      <w:r w:rsidRPr="00BC0D76">
        <w:t>Rebound</w:t>
      </w:r>
    </w:p>
    <w:p w14:paraId="3F313940" w14:textId="77777777" w:rsidR="004D2163" w:rsidRPr="00BC0D76" w:rsidRDefault="004D2163" w:rsidP="009C12C5">
      <w:pPr>
        <w:pStyle w:val="CRGlossaryText"/>
      </w:pPr>
      <w:r w:rsidRPr="00BC0D76">
        <w:t>A keyword ability that allows an instant or sorcery spell to be cast a second time. See rule 702.86, “Rebound.”</w:t>
      </w:r>
    </w:p>
    <w:p w14:paraId="5E6E2676" w14:textId="77777777" w:rsidR="004D2163" w:rsidRPr="00BC0D76" w:rsidRDefault="004D2163" w:rsidP="009C12C5">
      <w:pPr>
        <w:pStyle w:val="CRGlossaryText"/>
      </w:pPr>
    </w:p>
    <w:p w14:paraId="42C67161" w14:textId="77777777" w:rsidR="004D2163" w:rsidRPr="00BC0D76" w:rsidRDefault="004D2163" w:rsidP="004D2163">
      <w:pPr>
        <w:pStyle w:val="CRGlossaryWord"/>
      </w:pPr>
      <w:r w:rsidRPr="00BC0D76">
        <w:t>Recover</w:t>
      </w:r>
    </w:p>
    <w:p w14:paraId="51F88163" w14:textId="77777777" w:rsidR="004D2163" w:rsidRPr="00BC0D76" w:rsidRDefault="004D2163" w:rsidP="009C12C5">
      <w:pPr>
        <w:pStyle w:val="CRGlossaryText"/>
      </w:pPr>
      <w:r w:rsidRPr="00BC0D76">
        <w:t>A keyword ability that lets a player return a card from his or her graveyard to his or her hand. See rule 702.57, “Recover.”</w:t>
      </w:r>
    </w:p>
    <w:p w14:paraId="45888310" w14:textId="77777777" w:rsidR="004D2163" w:rsidRPr="00BC0D76" w:rsidRDefault="004D2163" w:rsidP="009C12C5">
      <w:pPr>
        <w:pStyle w:val="CRGlossaryText"/>
      </w:pPr>
    </w:p>
    <w:p w14:paraId="2118DD53" w14:textId="77777777" w:rsidR="004D2163" w:rsidRPr="00BC0D76" w:rsidRDefault="004D2163" w:rsidP="004D2163">
      <w:pPr>
        <w:pStyle w:val="CRGlossaryWord"/>
      </w:pPr>
      <w:r w:rsidRPr="00BC0D76">
        <w:t>Redirect (Obsolete)</w:t>
      </w:r>
    </w:p>
    <w:p w14:paraId="51EF6AD4" w14:textId="77777777" w:rsidR="004D2163" w:rsidRPr="00BC0D76" w:rsidRDefault="004D2163" w:rsidP="009C12C5">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68E23143" w14:textId="77777777" w:rsidR="004D2163" w:rsidRPr="00BC0D76" w:rsidRDefault="004D2163" w:rsidP="009C12C5">
      <w:pPr>
        <w:pStyle w:val="CRGlossaryText"/>
      </w:pPr>
    </w:p>
    <w:p w14:paraId="4888C6E8" w14:textId="77777777" w:rsidR="004D2163" w:rsidRPr="00BC0D76" w:rsidRDefault="004D2163" w:rsidP="004D2163">
      <w:pPr>
        <w:pStyle w:val="CRGlossaryWord"/>
      </w:pPr>
      <w:r w:rsidRPr="00BC0D76">
        <w:t>Redirection Effect</w:t>
      </w:r>
    </w:p>
    <w:p w14:paraId="42439DE1" w14:textId="77777777" w:rsidR="004D2163" w:rsidRPr="00BC0D76" w:rsidRDefault="004D2163" w:rsidP="009C12C5">
      <w:pPr>
        <w:pStyle w:val="CRGlossaryText"/>
      </w:pPr>
      <w:r w:rsidRPr="00BC0D76">
        <w:t>A kind of replacement effect that causes damage that would be dealt to one creature, planeswalker, or player to be dealt instead to another creature, planeswalker, or player. See rule 614.9.</w:t>
      </w:r>
    </w:p>
    <w:p w14:paraId="370C9449" w14:textId="77777777" w:rsidR="004D2163" w:rsidRPr="00BC0D76" w:rsidRDefault="004D2163" w:rsidP="009C12C5">
      <w:pPr>
        <w:pStyle w:val="CRGlossaryText"/>
      </w:pPr>
    </w:p>
    <w:p w14:paraId="78A17C4C" w14:textId="77777777" w:rsidR="004D2163" w:rsidRPr="00BC0D76" w:rsidRDefault="004D2163" w:rsidP="004D2163">
      <w:pPr>
        <w:pStyle w:val="CRGlossaryWord"/>
      </w:pPr>
      <w:r w:rsidRPr="00BC0D76">
        <w:t>Regenerate</w:t>
      </w:r>
    </w:p>
    <w:p w14:paraId="662A7042" w14:textId="77777777" w:rsidR="004D2163" w:rsidRPr="00BC0D76" w:rsidRDefault="004D2163" w:rsidP="009C12C5">
      <w:pPr>
        <w:pStyle w:val="CRGlossaryText"/>
      </w:pPr>
      <w:r w:rsidRPr="00BC0D76">
        <w:t>To replace a permanent’s destruction with an alternate sequence of events. See rule 701.12, “Regenerate.”</w:t>
      </w:r>
    </w:p>
    <w:p w14:paraId="05218F8A" w14:textId="77777777" w:rsidR="004D2163" w:rsidRPr="00BC0D76" w:rsidRDefault="004D2163" w:rsidP="009C12C5">
      <w:pPr>
        <w:pStyle w:val="CRGlossaryText"/>
      </w:pPr>
    </w:p>
    <w:p w14:paraId="738C4266" w14:textId="77777777" w:rsidR="004D2163" w:rsidRPr="00BC0D76" w:rsidRDefault="004D2163" w:rsidP="004D2163">
      <w:pPr>
        <w:pStyle w:val="CRGlossaryWord"/>
      </w:pPr>
      <w:r w:rsidRPr="00BC0D76">
        <w:lastRenderedPageBreak/>
        <w:t>Reinforce</w:t>
      </w:r>
    </w:p>
    <w:p w14:paraId="66DC35C5" w14:textId="77777777" w:rsidR="004D2163" w:rsidRPr="00BC0D76" w:rsidRDefault="004D2163" w:rsidP="009C12C5">
      <w:pPr>
        <w:pStyle w:val="CRGlossaryText"/>
      </w:pPr>
      <w:r w:rsidRPr="00BC0D76">
        <w:t>A keyword ability that lets a player put +1/+1 counters on a creature. See rule 702.75, “Reinforce.”</w:t>
      </w:r>
    </w:p>
    <w:p w14:paraId="2907A401" w14:textId="77777777" w:rsidR="004D2163" w:rsidRPr="00BC0D76" w:rsidRDefault="004D2163" w:rsidP="009C12C5">
      <w:pPr>
        <w:pStyle w:val="CRGlossaryText"/>
      </w:pPr>
    </w:p>
    <w:p w14:paraId="252B813F" w14:textId="77777777" w:rsidR="004D2163" w:rsidRPr="00BC0D76" w:rsidRDefault="004D2163" w:rsidP="004D2163">
      <w:pPr>
        <w:pStyle w:val="CRGlossaryWord"/>
      </w:pPr>
      <w:r w:rsidRPr="00BC0D76">
        <w:t>Reminder Text</w:t>
      </w:r>
    </w:p>
    <w:p w14:paraId="110A2149" w14:textId="77777777" w:rsidR="004D2163" w:rsidRPr="00BC0D76" w:rsidRDefault="004D2163" w:rsidP="009C12C5">
      <w:pPr>
        <w:pStyle w:val="CRGlossaryText"/>
      </w:pPr>
      <w:r w:rsidRPr="00BC0D76">
        <w:t>Parenthetical text in italics in the text box of a card that summarizes a rule that applies to that card, but is not actually rules text and has no effect on play. See rule 207.2.</w:t>
      </w:r>
    </w:p>
    <w:p w14:paraId="4CABA75D" w14:textId="77777777" w:rsidR="004D2163" w:rsidRPr="00BC0D76" w:rsidRDefault="004D2163" w:rsidP="009C12C5">
      <w:pPr>
        <w:pStyle w:val="CRGlossaryText"/>
      </w:pPr>
    </w:p>
    <w:p w14:paraId="70407D50" w14:textId="77777777" w:rsidR="004D2163" w:rsidRPr="00BC0D76" w:rsidRDefault="004D2163" w:rsidP="004D2163">
      <w:pPr>
        <w:pStyle w:val="CRGlossaryWord"/>
      </w:pPr>
      <w:r w:rsidRPr="00BC0D76">
        <w:t>Removed from Combat</w:t>
      </w:r>
    </w:p>
    <w:p w14:paraId="751460CB" w14:textId="77777777" w:rsidR="004D2163" w:rsidRPr="00BC0D76" w:rsidRDefault="004D2163" w:rsidP="009C12C5">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29D239F8" w14:textId="77777777" w:rsidR="004D2163" w:rsidRPr="00BC0D76" w:rsidRDefault="004D2163" w:rsidP="009C12C5">
      <w:pPr>
        <w:pStyle w:val="CRGlossaryText"/>
      </w:pPr>
    </w:p>
    <w:p w14:paraId="01069A11" w14:textId="77777777" w:rsidR="004D2163" w:rsidRPr="00BC0D76" w:rsidRDefault="004D2163" w:rsidP="004D2163">
      <w:pPr>
        <w:pStyle w:val="CRGlossaryWord"/>
      </w:pPr>
      <w:r w:rsidRPr="00BC0D76">
        <w:t>Remove from the Game, Removed, Removed-from-the-Game Zone (Obsolete)</w:t>
      </w:r>
    </w:p>
    <w:p w14:paraId="75512FC6" w14:textId="77777777" w:rsidR="004D2163" w:rsidRPr="00BC0D76" w:rsidRDefault="004D2163" w:rsidP="009C12C5">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46A2C893" w14:textId="77777777" w:rsidR="004D2163" w:rsidRPr="00BC0D76" w:rsidRDefault="004D2163" w:rsidP="009C12C5">
      <w:pPr>
        <w:pStyle w:val="CRGlossaryText"/>
      </w:pPr>
    </w:p>
    <w:p w14:paraId="6DF58857" w14:textId="77777777" w:rsidR="004D2163" w:rsidRPr="00BC0D76" w:rsidRDefault="004D2163" w:rsidP="004D2163">
      <w:pPr>
        <w:pStyle w:val="CRGlossaryWord"/>
      </w:pPr>
      <w:r w:rsidRPr="00BC0D76">
        <w:t>Replacement Effect</w:t>
      </w:r>
    </w:p>
    <w:p w14:paraId="7F7C62BE" w14:textId="77777777" w:rsidR="004D2163" w:rsidRPr="00BC0D76" w:rsidRDefault="004D2163" w:rsidP="009C12C5">
      <w:pPr>
        <w:pStyle w:val="CRGlossaryText"/>
      </w:pPr>
      <w:r w:rsidRPr="00BC0D76">
        <w:t>A kind of continuous effect that watches for a particular event that would happen and completely or partially replaces that event with a different event. See rule 614, “Replacement Effects.”</w:t>
      </w:r>
    </w:p>
    <w:p w14:paraId="61E51E04" w14:textId="77777777" w:rsidR="004D2163" w:rsidRPr="00BC0D76" w:rsidRDefault="004D2163" w:rsidP="009C12C5">
      <w:pPr>
        <w:pStyle w:val="CRGlossaryText"/>
      </w:pPr>
    </w:p>
    <w:p w14:paraId="2DBD5732" w14:textId="77777777" w:rsidR="004D2163" w:rsidRPr="00BC0D76" w:rsidRDefault="004D2163" w:rsidP="004D2163">
      <w:pPr>
        <w:pStyle w:val="CRGlossaryWord"/>
      </w:pPr>
      <w:r w:rsidRPr="00BC0D76">
        <w:t>Replicate</w:t>
      </w:r>
    </w:p>
    <w:p w14:paraId="53C6E78A" w14:textId="77777777" w:rsidR="004D2163" w:rsidRPr="00BC0D76" w:rsidRDefault="004D2163" w:rsidP="009C12C5">
      <w:pPr>
        <w:pStyle w:val="CRGlossaryText"/>
      </w:pPr>
      <w:r w:rsidRPr="00BC0D76">
        <w:t>A keyword ability that creates copies of a spell. See rule 702.54, “Replicate.”</w:t>
      </w:r>
    </w:p>
    <w:p w14:paraId="10AD72D3" w14:textId="77777777" w:rsidR="004D2163" w:rsidRPr="00BC0D76" w:rsidRDefault="004D2163" w:rsidP="009C12C5">
      <w:pPr>
        <w:pStyle w:val="CRGlossaryText"/>
      </w:pPr>
    </w:p>
    <w:p w14:paraId="691ACC63" w14:textId="77777777" w:rsidR="004D2163" w:rsidRPr="00BC0D76" w:rsidRDefault="004D2163" w:rsidP="004D2163">
      <w:pPr>
        <w:pStyle w:val="CRGlossaryWord"/>
      </w:pPr>
      <w:r w:rsidRPr="00BC0D76">
        <w:t>Requirement</w:t>
      </w:r>
    </w:p>
    <w:p w14:paraId="441FD399" w14:textId="77777777" w:rsidR="004D2163" w:rsidRPr="00BC0D76" w:rsidRDefault="004D2163" w:rsidP="009C12C5">
      <w:pPr>
        <w:pStyle w:val="CRGlossaryText"/>
      </w:pPr>
      <w:r w:rsidRPr="00BC0D76">
        <w:t>An effect that forces one or more creatures to attack or block. See rules 508.1d and 509.1c.</w:t>
      </w:r>
    </w:p>
    <w:p w14:paraId="14056210" w14:textId="77777777" w:rsidR="004D2163" w:rsidRPr="00BC0D76" w:rsidRDefault="004D2163" w:rsidP="009C12C5">
      <w:pPr>
        <w:pStyle w:val="CRGlossaryText"/>
      </w:pPr>
    </w:p>
    <w:p w14:paraId="2D8FAC3F" w14:textId="77777777" w:rsidR="004D2163" w:rsidRPr="00BC0D76" w:rsidRDefault="004D2163" w:rsidP="004D2163">
      <w:pPr>
        <w:pStyle w:val="CRGlossaryWord"/>
      </w:pPr>
      <w:r w:rsidRPr="00BC0D76">
        <w:t>Resolve</w:t>
      </w:r>
    </w:p>
    <w:p w14:paraId="7BCFBBB5" w14:textId="77777777" w:rsidR="004D2163" w:rsidRPr="00BC0D76" w:rsidRDefault="004D2163" w:rsidP="009C12C5">
      <w:pPr>
        <w:pStyle w:val="CRGlossaryText"/>
      </w:pPr>
      <w:r w:rsidRPr="00BC0D76">
        <w:t>When the spell or ability on top of the stack “resolves,” its instructions are followed and it has its effect. See rule 608, “Resolving Spells and Abilities.”</w:t>
      </w:r>
    </w:p>
    <w:p w14:paraId="6B611240" w14:textId="77777777" w:rsidR="004D2163" w:rsidRPr="00BC0D76" w:rsidRDefault="004D2163" w:rsidP="009C12C5">
      <w:pPr>
        <w:pStyle w:val="CRGlossaryText"/>
      </w:pPr>
    </w:p>
    <w:p w14:paraId="06061910" w14:textId="77777777" w:rsidR="004D2163" w:rsidRPr="00BC0D76" w:rsidRDefault="004D2163" w:rsidP="004D2163">
      <w:pPr>
        <w:pStyle w:val="CRGlossaryWord"/>
      </w:pPr>
      <w:r w:rsidRPr="00BC0D76">
        <w:t>Restart the Game</w:t>
      </w:r>
    </w:p>
    <w:p w14:paraId="32FC3F5F" w14:textId="77777777" w:rsidR="004D2163" w:rsidRPr="00BC0D76" w:rsidRDefault="004D2163" w:rsidP="009C12C5">
      <w:pPr>
        <w:pStyle w:val="CRGlossaryText"/>
      </w:pPr>
      <w:r w:rsidRPr="00BC0D76">
        <w:t>To immediately end the current game and restart it. See rule 104, “Ending the Game.”</w:t>
      </w:r>
    </w:p>
    <w:p w14:paraId="12180112" w14:textId="77777777" w:rsidR="004D2163" w:rsidRPr="00BC0D76" w:rsidRDefault="004D2163" w:rsidP="009C12C5">
      <w:pPr>
        <w:pStyle w:val="CRGlossaryText"/>
      </w:pPr>
    </w:p>
    <w:p w14:paraId="3DEDD60C" w14:textId="77777777" w:rsidR="004D2163" w:rsidRPr="00BC0D76" w:rsidRDefault="004D2163" w:rsidP="004D2163">
      <w:pPr>
        <w:pStyle w:val="CRGlossaryWord"/>
      </w:pPr>
      <w:r w:rsidRPr="00BC0D76">
        <w:t>Respond</w:t>
      </w:r>
    </w:p>
    <w:p w14:paraId="68396146" w14:textId="77777777" w:rsidR="004D2163" w:rsidRPr="00BC0D76" w:rsidRDefault="004D2163" w:rsidP="009C12C5">
      <w:pPr>
        <w:pStyle w:val="CRGlossaryText"/>
      </w:pPr>
      <w:r w:rsidRPr="00BC0D76">
        <w:t>To cast an instant spell or activate an ability while another spell or ability is already on the stack. See rule 116.7.</w:t>
      </w:r>
    </w:p>
    <w:p w14:paraId="7C55AF3D" w14:textId="77777777" w:rsidR="004D2163" w:rsidRPr="00BC0D76" w:rsidRDefault="004D2163" w:rsidP="009C12C5">
      <w:pPr>
        <w:pStyle w:val="CRGlossaryText"/>
      </w:pPr>
    </w:p>
    <w:p w14:paraId="7E30BE2D" w14:textId="77777777" w:rsidR="004D2163" w:rsidRPr="00BC0D76" w:rsidRDefault="004D2163" w:rsidP="004D2163">
      <w:pPr>
        <w:pStyle w:val="CRGlossaryWord"/>
      </w:pPr>
      <w:r w:rsidRPr="00BC0D76">
        <w:t>Restriction</w:t>
      </w:r>
    </w:p>
    <w:p w14:paraId="2EFCD0D7" w14:textId="77777777" w:rsidR="004D2163" w:rsidRPr="00BC0D76" w:rsidRDefault="004D2163" w:rsidP="009C12C5">
      <w:pPr>
        <w:pStyle w:val="CRGlossaryText"/>
      </w:pPr>
      <w:r w:rsidRPr="00BC0D76">
        <w:t>An effect that precludes one or more creatures from attacking or blocking. See rules 508.1c and 509.1b.</w:t>
      </w:r>
    </w:p>
    <w:p w14:paraId="33E491C3" w14:textId="77777777" w:rsidR="004D2163" w:rsidRPr="00BC0D76" w:rsidRDefault="004D2163" w:rsidP="009C12C5">
      <w:pPr>
        <w:pStyle w:val="CRGlossaryText"/>
      </w:pPr>
    </w:p>
    <w:p w14:paraId="62B8AE85" w14:textId="77777777" w:rsidR="004D2163" w:rsidRPr="00BC0D76" w:rsidRDefault="004D2163" w:rsidP="004D2163">
      <w:pPr>
        <w:pStyle w:val="CRGlossaryWord"/>
      </w:pPr>
      <w:r w:rsidRPr="00BC0D76">
        <w:t>Retrace</w:t>
      </w:r>
    </w:p>
    <w:p w14:paraId="620C057F" w14:textId="77777777" w:rsidR="004D2163" w:rsidRPr="00BC0D76" w:rsidRDefault="004D2163" w:rsidP="009C12C5">
      <w:pPr>
        <w:pStyle w:val="CRGlossaryText"/>
      </w:pPr>
      <w:r w:rsidRPr="00BC0D76">
        <w:t>A keyword ability that lets a player cast a card from his or her graveyard. See rule 702.79, “Retrace.”</w:t>
      </w:r>
    </w:p>
    <w:p w14:paraId="023BC989" w14:textId="77777777" w:rsidR="004D2163" w:rsidRPr="00BC0D76" w:rsidRDefault="004D2163" w:rsidP="009C12C5">
      <w:pPr>
        <w:pStyle w:val="CRGlossaryText"/>
      </w:pPr>
    </w:p>
    <w:p w14:paraId="4AAF2B91" w14:textId="77777777" w:rsidR="004D2163" w:rsidRPr="00BC0D76" w:rsidRDefault="004D2163" w:rsidP="004D2163">
      <w:pPr>
        <w:pStyle w:val="CRGlossaryWord"/>
      </w:pPr>
      <w:r w:rsidRPr="00BC0D76">
        <w:t>Reveal</w:t>
      </w:r>
    </w:p>
    <w:p w14:paraId="3D272641" w14:textId="77777777" w:rsidR="004D2163" w:rsidRPr="00BC0D76" w:rsidRDefault="004D2163" w:rsidP="009C12C5">
      <w:pPr>
        <w:pStyle w:val="CRGlossaryText"/>
      </w:pPr>
      <w:r w:rsidRPr="00BC0D76">
        <w:t>To show a card to all players for a brief time. See rule 701.13, “Reveal.”</w:t>
      </w:r>
    </w:p>
    <w:p w14:paraId="21F36E85" w14:textId="77777777" w:rsidR="004D2163" w:rsidRPr="00BC0D76" w:rsidRDefault="004D2163" w:rsidP="009C12C5">
      <w:pPr>
        <w:pStyle w:val="CRGlossaryText"/>
      </w:pPr>
    </w:p>
    <w:p w14:paraId="12E3B52B" w14:textId="77777777" w:rsidR="004D2163" w:rsidRPr="00BC0D76" w:rsidRDefault="004D2163" w:rsidP="004D2163">
      <w:pPr>
        <w:pStyle w:val="CRGlossaryWord"/>
      </w:pPr>
      <w:r w:rsidRPr="00BC0D76">
        <w:t>Ripple</w:t>
      </w:r>
    </w:p>
    <w:p w14:paraId="44A9E5B9" w14:textId="77777777" w:rsidR="004D2163" w:rsidRPr="00BC0D76" w:rsidRDefault="004D2163" w:rsidP="009C12C5">
      <w:pPr>
        <w:pStyle w:val="CRGlossaryText"/>
      </w:pPr>
      <w:r w:rsidRPr="00BC0D76">
        <w:t>A keyword ability that may let a player cast extra cards from his or her library for no cost. See rule 702.58, “Ripple.”</w:t>
      </w:r>
    </w:p>
    <w:p w14:paraId="44DEBF67" w14:textId="77777777" w:rsidR="004D2163" w:rsidRPr="00BC0D76" w:rsidRDefault="004D2163" w:rsidP="009C12C5">
      <w:pPr>
        <w:pStyle w:val="CRGlossaryText"/>
      </w:pPr>
    </w:p>
    <w:p w14:paraId="30619A0D" w14:textId="77777777" w:rsidR="004D2163" w:rsidRPr="00BC0D76" w:rsidRDefault="004D2163" w:rsidP="004D2163">
      <w:pPr>
        <w:pStyle w:val="CRGlossaryWord"/>
      </w:pPr>
      <w:r w:rsidRPr="00BC0D76">
        <w:lastRenderedPageBreak/>
        <w:t>Rules Text</w:t>
      </w:r>
    </w:p>
    <w:p w14:paraId="2B5FB114" w14:textId="77777777" w:rsidR="004D2163" w:rsidRPr="00BC0D76" w:rsidRDefault="004D2163" w:rsidP="009C12C5">
      <w:pPr>
        <w:pStyle w:val="CRGlossaryText"/>
      </w:pPr>
      <w:r w:rsidRPr="00BC0D76">
        <w:t>A characteristic that defines a card’s abilities. See rule 207.1.</w:t>
      </w:r>
    </w:p>
    <w:p w14:paraId="11190344" w14:textId="77777777" w:rsidR="004D2163" w:rsidRPr="00BC0D76" w:rsidRDefault="004D2163" w:rsidP="009C12C5">
      <w:pPr>
        <w:pStyle w:val="CRGlossaryText"/>
      </w:pPr>
    </w:p>
    <w:p w14:paraId="079F079F" w14:textId="77777777" w:rsidR="004D2163" w:rsidRPr="00BC0D76" w:rsidRDefault="004D2163" w:rsidP="004D2163">
      <w:pPr>
        <w:pStyle w:val="CRGlossaryWord"/>
      </w:pPr>
      <w:r w:rsidRPr="00BC0D76">
        <w:t>Sacrifice</w:t>
      </w:r>
    </w:p>
    <w:p w14:paraId="7AF40FE9" w14:textId="77777777" w:rsidR="004D2163" w:rsidRPr="00BC0D76" w:rsidRDefault="004D2163" w:rsidP="009C12C5">
      <w:pPr>
        <w:pStyle w:val="CRGlossaryText"/>
      </w:pPr>
      <w:r w:rsidRPr="00BC0D76">
        <w:t>To move a permanent you control to its owner’s graveyard. See rule 701.14, “Sacrifice.”</w:t>
      </w:r>
    </w:p>
    <w:p w14:paraId="001363D8" w14:textId="77777777" w:rsidR="004D2163" w:rsidRPr="00BC0D76" w:rsidRDefault="004D2163" w:rsidP="009C12C5">
      <w:pPr>
        <w:pStyle w:val="CRGlossaryText"/>
      </w:pPr>
    </w:p>
    <w:p w14:paraId="02EA153D" w14:textId="77777777" w:rsidR="004D2163" w:rsidRDefault="004D2163" w:rsidP="004D2163">
      <w:pPr>
        <w:pStyle w:val="CRGlossaryWord"/>
      </w:pPr>
      <w:r>
        <w:t>Scavenge</w:t>
      </w:r>
    </w:p>
    <w:p w14:paraId="693D6860" w14:textId="77777777" w:rsidR="004D2163" w:rsidRDefault="004D2163" w:rsidP="009C12C5">
      <w:pPr>
        <w:pStyle w:val="CRGlossaryText"/>
      </w:pPr>
      <w:r>
        <w:t>A keyword ability that allows you to exile a creature card from your graveyard to put +1/+1 counters on a creature. See rule 702.95, “Scavenge.”</w:t>
      </w:r>
    </w:p>
    <w:p w14:paraId="73DA209A" w14:textId="77777777" w:rsidR="004D2163" w:rsidRDefault="004D2163" w:rsidP="009C12C5">
      <w:pPr>
        <w:pStyle w:val="CRGlossaryText"/>
      </w:pPr>
    </w:p>
    <w:p w14:paraId="1221B9FF" w14:textId="77777777" w:rsidR="004D2163" w:rsidRPr="00BC0D76" w:rsidRDefault="004D2163" w:rsidP="004D2163">
      <w:pPr>
        <w:pStyle w:val="CRGlossaryWord"/>
      </w:pPr>
      <w:r w:rsidRPr="00BC0D76">
        <w:t>Scheme</w:t>
      </w:r>
    </w:p>
    <w:p w14:paraId="32E91D77" w14:textId="77777777"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341C300E" w14:textId="77777777" w:rsidR="004D2163" w:rsidRPr="00BC0D76" w:rsidRDefault="004D2163" w:rsidP="009C12C5">
      <w:pPr>
        <w:pStyle w:val="CRGlossaryText"/>
      </w:pPr>
    </w:p>
    <w:p w14:paraId="386C4A0D" w14:textId="77777777" w:rsidR="004D2163" w:rsidRPr="00BC0D76" w:rsidRDefault="004D2163" w:rsidP="004D2163">
      <w:pPr>
        <w:pStyle w:val="CRGlossaryWord"/>
      </w:pPr>
      <w:r w:rsidRPr="00BC0D76">
        <w:t>Scry</w:t>
      </w:r>
    </w:p>
    <w:p w14:paraId="2D619AB5" w14:textId="77777777" w:rsidR="004D2163" w:rsidRPr="00BC0D76" w:rsidRDefault="004D2163" w:rsidP="009C12C5">
      <w:pPr>
        <w:pStyle w:val="CRGlossaryText"/>
      </w:pPr>
      <w:r w:rsidRPr="00BC0D76">
        <w:t>To manipulate some of the cards on top of your library. See rule 701.18, “Scry.”</w:t>
      </w:r>
    </w:p>
    <w:p w14:paraId="1478DE42" w14:textId="77777777" w:rsidR="004D2163" w:rsidRPr="00BC0D76" w:rsidRDefault="004D2163" w:rsidP="009C12C5">
      <w:pPr>
        <w:pStyle w:val="CRGlossaryText"/>
      </w:pPr>
    </w:p>
    <w:p w14:paraId="7BF34EE8" w14:textId="77777777" w:rsidR="004D2163" w:rsidRPr="00BC0D76" w:rsidRDefault="004D2163" w:rsidP="004D2163">
      <w:pPr>
        <w:pStyle w:val="CRGlossaryWord"/>
      </w:pPr>
      <w:r w:rsidRPr="00BC0D76">
        <w:t>Search</w:t>
      </w:r>
    </w:p>
    <w:p w14:paraId="40271EAE" w14:textId="77777777" w:rsidR="004D2163" w:rsidRPr="00BC0D76" w:rsidRDefault="004D2163" w:rsidP="009C12C5">
      <w:pPr>
        <w:pStyle w:val="CRGlossaryText"/>
      </w:pPr>
      <w:r w:rsidRPr="00BC0D76">
        <w:t>To look at all cards in a stated zone and possibly find a card that matches a given description. See rule 701.15, “Search.”</w:t>
      </w:r>
    </w:p>
    <w:p w14:paraId="37D0D18D" w14:textId="77777777" w:rsidR="004D2163" w:rsidRPr="00BC0D76" w:rsidRDefault="004D2163" w:rsidP="009C12C5">
      <w:pPr>
        <w:pStyle w:val="CRGlossaryText"/>
      </w:pPr>
    </w:p>
    <w:p w14:paraId="6103EDFB" w14:textId="77777777" w:rsidR="004D2163" w:rsidRPr="00BC0D76" w:rsidRDefault="004D2163" w:rsidP="004D2163">
      <w:pPr>
        <w:pStyle w:val="CRGlossaryWord"/>
      </w:pPr>
      <w:r w:rsidRPr="00BC0D76">
        <w:t>Set Aside (Obsolete)</w:t>
      </w:r>
    </w:p>
    <w:p w14:paraId="6ECD9544" w14:textId="77777777" w:rsidR="004D2163" w:rsidRPr="00BC0D76" w:rsidRDefault="004D2163" w:rsidP="009C12C5">
      <w:pPr>
        <w:pStyle w:val="CRGlossaryText"/>
      </w:pPr>
      <w:r w:rsidRPr="00BC0D76">
        <w:t>“Set [something] aside” is an obsolete term for “exile [something].” Cards with that text have received errata in the Oracle card reference. See Exile.</w:t>
      </w:r>
    </w:p>
    <w:p w14:paraId="5FE43ECC" w14:textId="77777777" w:rsidR="004D2163" w:rsidRPr="00BC0D76" w:rsidRDefault="004D2163" w:rsidP="009C12C5">
      <w:pPr>
        <w:pStyle w:val="CRGlossaryText"/>
      </w:pPr>
    </w:p>
    <w:p w14:paraId="524A03EE" w14:textId="77777777" w:rsidR="004D2163" w:rsidRPr="00BC0D76" w:rsidRDefault="004D2163" w:rsidP="004D2163">
      <w:pPr>
        <w:pStyle w:val="CRGlossaryWord"/>
      </w:pPr>
      <w:r w:rsidRPr="00BC0D76">
        <w:t>Set in Motion</w:t>
      </w:r>
    </w:p>
    <w:p w14:paraId="7C85A9E8" w14:textId="77777777" w:rsidR="004D2163" w:rsidRPr="00BC0D76" w:rsidRDefault="004D2163" w:rsidP="009C12C5">
      <w:pPr>
        <w:pStyle w:val="CRGlossaryText"/>
      </w:pPr>
      <w:r w:rsidRPr="00BC0D76">
        <w:t>To move a scheme card off the top of your scheme deck and turn it face up. See rule 701.22, “Set in Motion.”</w:t>
      </w:r>
    </w:p>
    <w:p w14:paraId="2ED4316D" w14:textId="77777777" w:rsidR="004D2163" w:rsidRPr="00BC0D76" w:rsidRDefault="004D2163" w:rsidP="009C12C5">
      <w:pPr>
        <w:pStyle w:val="CRGlossaryText"/>
      </w:pPr>
    </w:p>
    <w:p w14:paraId="1D78FE16" w14:textId="77777777" w:rsidR="004D2163" w:rsidRPr="00BC0D76" w:rsidRDefault="004D2163" w:rsidP="004D2163">
      <w:pPr>
        <w:pStyle w:val="CRGlossaryWord"/>
      </w:pPr>
      <w:r w:rsidRPr="00BC0D76">
        <w:t>Shadow</w:t>
      </w:r>
    </w:p>
    <w:p w14:paraId="45B86384" w14:textId="77777777" w:rsidR="004D2163" w:rsidRPr="00BC0D76" w:rsidRDefault="004D2163" w:rsidP="009C12C5">
      <w:pPr>
        <w:pStyle w:val="CRGlossaryText"/>
      </w:pPr>
      <w:r w:rsidRPr="00BC0D76">
        <w:t>A keyword ability that restricts how a creature may be blocked and which creatures it can block. See rule 702.26, “Shadow.”</w:t>
      </w:r>
    </w:p>
    <w:p w14:paraId="4DCE8A68" w14:textId="77777777" w:rsidR="004D2163" w:rsidRPr="00BC0D76" w:rsidRDefault="004D2163" w:rsidP="009C12C5">
      <w:pPr>
        <w:pStyle w:val="CRGlossaryText"/>
      </w:pPr>
    </w:p>
    <w:p w14:paraId="07A08E41" w14:textId="77777777" w:rsidR="004D2163" w:rsidRPr="00BC0D76" w:rsidRDefault="004D2163" w:rsidP="004D2163">
      <w:pPr>
        <w:pStyle w:val="CRGlossaryWord"/>
      </w:pPr>
      <w:r w:rsidRPr="00BC0D76">
        <w:t>Shared Life Total</w:t>
      </w:r>
    </w:p>
    <w:p w14:paraId="357DF841" w14:textId="77777777" w:rsidR="004D2163" w:rsidRPr="00BC0D76" w:rsidRDefault="004D2163" w:rsidP="009C12C5">
      <w:pPr>
        <w:pStyle w:val="CRGlossaryText"/>
      </w:pPr>
      <w:r w:rsidRPr="00BC0D76">
        <w:t>In the Two-Headed Giant multiplayer variant, each team has a “shared life total” rather than each player having an individual life total. See rule 810, “Two-Headed Giant Variant.”</w:t>
      </w:r>
    </w:p>
    <w:p w14:paraId="3CA9A8A2" w14:textId="77777777" w:rsidR="004D2163" w:rsidRPr="00BC0D76" w:rsidRDefault="004D2163" w:rsidP="009C12C5">
      <w:pPr>
        <w:pStyle w:val="CRGlossaryText"/>
      </w:pPr>
    </w:p>
    <w:p w14:paraId="53B73295" w14:textId="77777777" w:rsidR="004D2163" w:rsidRPr="00BC0D76" w:rsidRDefault="004D2163" w:rsidP="004D2163">
      <w:pPr>
        <w:pStyle w:val="CRGlossaryWord"/>
      </w:pPr>
      <w:r w:rsidRPr="00BC0D76">
        <w:t>Shared Team Turns Option</w:t>
      </w:r>
    </w:p>
    <w:p w14:paraId="361C4EE7" w14:textId="77777777" w:rsidR="004D2163" w:rsidRPr="00BC0D76" w:rsidRDefault="004D2163" w:rsidP="009C12C5">
      <w:pPr>
        <w:pStyle w:val="CRGlossaryText"/>
      </w:pPr>
      <w:r w:rsidRPr="00BC0D76">
        <w:t>An option that may be used in certain multiplayer variants, such as Two-Headed Giant and Archenemy. See rule 805, “Shared Team Turns Option.”</w:t>
      </w:r>
    </w:p>
    <w:p w14:paraId="770BC669" w14:textId="77777777" w:rsidR="004D2163" w:rsidRPr="00BC0D76" w:rsidRDefault="004D2163" w:rsidP="009C12C5">
      <w:pPr>
        <w:pStyle w:val="CRGlossaryText"/>
      </w:pPr>
    </w:p>
    <w:p w14:paraId="19C7A9D3" w14:textId="77777777" w:rsidR="004D2163" w:rsidRPr="00BC0D76" w:rsidRDefault="004D2163" w:rsidP="004D2163">
      <w:pPr>
        <w:pStyle w:val="CRGlossaryWord"/>
      </w:pPr>
      <w:r w:rsidRPr="00BC0D76">
        <w:t>Shortcut</w:t>
      </w:r>
    </w:p>
    <w:p w14:paraId="1BCACAE9" w14:textId="77777777" w:rsidR="004D2163" w:rsidRPr="00BC0D76" w:rsidRDefault="004D2163" w:rsidP="009C12C5">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DD71C84" w14:textId="77777777" w:rsidR="004D2163" w:rsidRPr="00BC0D76" w:rsidRDefault="004D2163" w:rsidP="009C12C5">
      <w:pPr>
        <w:pStyle w:val="CRGlossaryText"/>
      </w:pPr>
    </w:p>
    <w:p w14:paraId="506DE5EB" w14:textId="77777777" w:rsidR="004D2163" w:rsidRPr="00BC0D76" w:rsidRDefault="004D2163" w:rsidP="004D2163">
      <w:pPr>
        <w:pStyle w:val="CRGlossaryWord"/>
      </w:pPr>
      <w:r w:rsidRPr="00BC0D76">
        <w:t>Shroud</w:t>
      </w:r>
    </w:p>
    <w:p w14:paraId="231A4CC7" w14:textId="77777777" w:rsidR="004D2163" w:rsidRPr="00BC0D76" w:rsidRDefault="004D2163" w:rsidP="009C12C5">
      <w:pPr>
        <w:pStyle w:val="CRGlossaryText"/>
      </w:pPr>
      <w:r w:rsidRPr="00BC0D76">
        <w:t>A keyword ability that precludes a permanent or player from being targeted. See rule 702.17, “Shroud.”</w:t>
      </w:r>
    </w:p>
    <w:p w14:paraId="4300310E" w14:textId="77777777" w:rsidR="004D2163" w:rsidRPr="00BC0D76" w:rsidRDefault="004D2163" w:rsidP="009C12C5">
      <w:pPr>
        <w:pStyle w:val="CRGlossaryText"/>
      </w:pPr>
    </w:p>
    <w:p w14:paraId="7966B9DA" w14:textId="77777777" w:rsidR="004D2163" w:rsidRPr="00BC0D76" w:rsidRDefault="004D2163" w:rsidP="004D2163">
      <w:pPr>
        <w:pStyle w:val="CRGlossaryWord"/>
      </w:pPr>
      <w:r w:rsidRPr="00BC0D76">
        <w:t>Shuffle</w:t>
      </w:r>
    </w:p>
    <w:p w14:paraId="74F4E33E" w14:textId="77777777" w:rsidR="004D2163" w:rsidRPr="00BC0D76" w:rsidRDefault="004D2163" w:rsidP="009C12C5">
      <w:pPr>
        <w:pStyle w:val="CRGlossaryText"/>
      </w:pPr>
      <w:r w:rsidRPr="00BC0D76">
        <w:t>To randomize the cards in a deck (before a game) or library (during a game). See rule 103.1.</w:t>
      </w:r>
    </w:p>
    <w:p w14:paraId="71BEB5E2" w14:textId="77777777" w:rsidR="004D2163" w:rsidRPr="00BC0D76" w:rsidRDefault="004D2163" w:rsidP="009C12C5">
      <w:pPr>
        <w:pStyle w:val="CRGlossaryText"/>
      </w:pPr>
    </w:p>
    <w:p w14:paraId="3C54A2C0" w14:textId="77777777" w:rsidR="004D2163" w:rsidRPr="00BC0D76" w:rsidRDefault="004D2163" w:rsidP="004D2163">
      <w:pPr>
        <w:pStyle w:val="CRGlossaryWord"/>
      </w:pPr>
      <w:r w:rsidRPr="00BC0D76">
        <w:lastRenderedPageBreak/>
        <w:t>Sideboard</w:t>
      </w:r>
    </w:p>
    <w:p w14:paraId="15F47F23" w14:textId="77777777" w:rsidR="004D2163" w:rsidRPr="00BC0D76" w:rsidRDefault="004D2163" w:rsidP="009C12C5">
      <w:pPr>
        <w:pStyle w:val="CRGlossaryText"/>
      </w:pPr>
      <w:r w:rsidRPr="00BC0D76">
        <w:t>Extra cards that may be used to modify a deck between games of a match. See rules 100.4.</w:t>
      </w:r>
    </w:p>
    <w:p w14:paraId="5FBE1DF5" w14:textId="77777777" w:rsidR="004D2163" w:rsidRPr="00BC0D76" w:rsidRDefault="004D2163" w:rsidP="009C12C5">
      <w:pPr>
        <w:pStyle w:val="CRGlossaryText"/>
      </w:pPr>
    </w:p>
    <w:p w14:paraId="1B901B58" w14:textId="77777777" w:rsidR="004D2163" w:rsidRPr="00BC0D76" w:rsidRDefault="004D2163" w:rsidP="004D2163">
      <w:pPr>
        <w:pStyle w:val="CRGlossaryWord"/>
      </w:pPr>
      <w:r w:rsidRPr="00BC0D76">
        <w:t>Skip</w:t>
      </w:r>
    </w:p>
    <w:p w14:paraId="0275C28F" w14:textId="77777777" w:rsidR="004D2163" w:rsidRPr="00BC0D76" w:rsidRDefault="004D2163" w:rsidP="009C12C5">
      <w:pPr>
        <w:pStyle w:val="CRGlossaryText"/>
      </w:pPr>
      <w:r w:rsidRPr="00BC0D76">
        <w:t>Effects that use the word “skip” are replacement effects. The word “skip” indicates what events, steps, phases, or turns will be replaced with nothing. See rule 614, “Replacement Effects.”</w:t>
      </w:r>
    </w:p>
    <w:p w14:paraId="7AB59547" w14:textId="77777777" w:rsidR="004D2163" w:rsidRPr="00BC0D76" w:rsidRDefault="004D2163" w:rsidP="009C12C5">
      <w:pPr>
        <w:pStyle w:val="CRGlossaryText"/>
      </w:pPr>
    </w:p>
    <w:p w14:paraId="232CC0E1" w14:textId="77777777" w:rsidR="004D2163" w:rsidRPr="00BC0D76" w:rsidRDefault="004D2163" w:rsidP="004D2163">
      <w:pPr>
        <w:pStyle w:val="CRGlossaryWord"/>
      </w:pPr>
      <w:r w:rsidRPr="00BC0D76">
        <w:t>Slivercycling</w:t>
      </w:r>
    </w:p>
    <w:p w14:paraId="06F03A81" w14:textId="77777777" w:rsidR="004D2163" w:rsidRPr="00BC0D76" w:rsidRDefault="004D2163" w:rsidP="009C12C5">
      <w:pPr>
        <w:pStyle w:val="CRGlossaryText"/>
      </w:pPr>
      <w:r w:rsidRPr="00BC0D76">
        <w:t>See Typecycling.</w:t>
      </w:r>
    </w:p>
    <w:p w14:paraId="49011445" w14:textId="77777777" w:rsidR="004D2163" w:rsidRPr="00BC0D76" w:rsidRDefault="004D2163" w:rsidP="009C12C5">
      <w:pPr>
        <w:pStyle w:val="CRGlossaryText"/>
      </w:pPr>
    </w:p>
    <w:p w14:paraId="497377C1" w14:textId="77777777" w:rsidR="004D2163" w:rsidRPr="00BC0D76" w:rsidRDefault="004D2163" w:rsidP="004D2163">
      <w:pPr>
        <w:pStyle w:val="CRGlossaryWord"/>
      </w:pPr>
      <w:r w:rsidRPr="00BC0D76">
        <w:t>Snow</w:t>
      </w:r>
    </w:p>
    <w:p w14:paraId="6DC5F509" w14:textId="77777777" w:rsidR="004D2163" w:rsidRPr="00BC0D76" w:rsidRDefault="004D2163" w:rsidP="009C12C5">
      <w:pPr>
        <w:pStyle w:val="CRGlossaryText"/>
      </w:pPr>
      <w:r w:rsidRPr="00BC0D76">
        <w:t>A supertype that’s normally relevant on permanents. See rule 205.4, “Supertypes.”</w:t>
      </w:r>
    </w:p>
    <w:p w14:paraId="5E5656E0" w14:textId="77777777" w:rsidR="004D2163" w:rsidRPr="00BC0D76" w:rsidRDefault="004D2163" w:rsidP="009C12C5">
      <w:pPr>
        <w:pStyle w:val="CRGlossaryText"/>
      </w:pPr>
    </w:p>
    <w:p w14:paraId="314FABEA" w14:textId="77777777" w:rsidR="004D2163" w:rsidRPr="00BC0D76" w:rsidRDefault="004D2163" w:rsidP="004D2163">
      <w:pPr>
        <w:pStyle w:val="CRGlossaryWord"/>
      </w:pPr>
      <w:r w:rsidRPr="00BC0D76">
        <w:t>Snow Mana Symbol</w:t>
      </w:r>
    </w:p>
    <w:p w14:paraId="5882EFFF" w14:textId="77777777" w:rsidR="004D2163" w:rsidRPr="00BC0D76" w:rsidRDefault="004D2163" w:rsidP="009C12C5">
      <w:pPr>
        <w:pStyle w:val="CRGlossaryText"/>
      </w:pPr>
      <w:r w:rsidRPr="00BC0D76">
        <w:t>The snow mana symbol {S} represents a cost that can be paid with one mana produced by a snow permanent. See rule 107.4h.</w:t>
      </w:r>
    </w:p>
    <w:p w14:paraId="323DE81F" w14:textId="77777777" w:rsidR="004D2163" w:rsidRPr="00BC0D76" w:rsidRDefault="004D2163" w:rsidP="009C12C5">
      <w:pPr>
        <w:pStyle w:val="CRGlossaryText"/>
      </w:pPr>
    </w:p>
    <w:p w14:paraId="0BFEC8FA" w14:textId="77777777" w:rsidR="004D2163" w:rsidRPr="00BC0D76" w:rsidRDefault="004D2163" w:rsidP="004D2163">
      <w:pPr>
        <w:pStyle w:val="CRGlossaryWord"/>
      </w:pPr>
      <w:r w:rsidRPr="00BC0D76">
        <w:t>Snow-Covered (Obsolete)</w:t>
      </w:r>
    </w:p>
    <w:p w14:paraId="4870DEE2" w14:textId="77777777" w:rsidR="004D2163" w:rsidRPr="00BC0D76" w:rsidRDefault="004D2163" w:rsidP="009C12C5">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2D23698E" w14:textId="77777777" w:rsidR="004D2163" w:rsidRPr="00BC0D76" w:rsidRDefault="004D2163" w:rsidP="009C12C5">
      <w:pPr>
        <w:pStyle w:val="CRGlossaryText"/>
      </w:pPr>
    </w:p>
    <w:p w14:paraId="4295442D" w14:textId="77777777" w:rsidR="004D2163" w:rsidRPr="00BC0D76" w:rsidRDefault="004D2163" w:rsidP="004D2163">
      <w:pPr>
        <w:pStyle w:val="CRGlossaryWord"/>
      </w:pPr>
      <w:r w:rsidRPr="00BC0D76">
        <w:t>Sorcery</w:t>
      </w:r>
    </w:p>
    <w:p w14:paraId="73655925" w14:textId="77777777" w:rsidR="004D2163" w:rsidRPr="00BC0D76" w:rsidRDefault="004D2163" w:rsidP="009C12C5">
      <w:pPr>
        <w:pStyle w:val="CRGlossaryText"/>
      </w:pPr>
      <w:r w:rsidRPr="00BC0D76">
        <w:t>A card type. A sorcery is not a permanent. See rule 307, “Sorceries.”</w:t>
      </w:r>
    </w:p>
    <w:p w14:paraId="1219E8BD" w14:textId="77777777" w:rsidR="004D2163" w:rsidRPr="00BC0D76" w:rsidRDefault="004D2163" w:rsidP="009C12C5">
      <w:pPr>
        <w:pStyle w:val="CRGlossaryText"/>
      </w:pPr>
    </w:p>
    <w:p w14:paraId="07025DBA" w14:textId="77777777" w:rsidR="004D2163" w:rsidRPr="00696BDD" w:rsidRDefault="004D2163" w:rsidP="004D2163">
      <w:pPr>
        <w:pStyle w:val="CRGlossaryWord"/>
      </w:pPr>
      <w:r w:rsidRPr="00696BDD">
        <w:t>Soulbond</w:t>
      </w:r>
    </w:p>
    <w:p w14:paraId="00D24B7E" w14:textId="77777777" w:rsidR="004D2163" w:rsidRPr="00696BDD" w:rsidRDefault="004D2163" w:rsidP="009C12C5">
      <w:pPr>
        <w:pStyle w:val="CRGlossaryText"/>
      </w:pPr>
      <w:r w:rsidRPr="00696BDD">
        <w:t>A keyword ability that makes creatures better by pairing them together. See rule 702.93, “Soulbond.”</w:t>
      </w:r>
    </w:p>
    <w:p w14:paraId="1EA6C69D" w14:textId="77777777" w:rsidR="004D2163" w:rsidRDefault="004D2163" w:rsidP="009C12C5">
      <w:pPr>
        <w:pStyle w:val="CRGlossaryText"/>
      </w:pPr>
    </w:p>
    <w:p w14:paraId="7F1E4475" w14:textId="77777777" w:rsidR="004D2163" w:rsidRPr="00BC0D76" w:rsidRDefault="004D2163" w:rsidP="004D2163">
      <w:pPr>
        <w:pStyle w:val="CRGlossaryWord"/>
      </w:pPr>
      <w:r w:rsidRPr="00BC0D76">
        <w:t>Soulshift</w:t>
      </w:r>
    </w:p>
    <w:p w14:paraId="47353686" w14:textId="77777777" w:rsidR="004D2163" w:rsidRPr="00BC0D76" w:rsidRDefault="004D2163" w:rsidP="009C12C5">
      <w:pPr>
        <w:pStyle w:val="CRGlossaryText"/>
      </w:pPr>
      <w:r w:rsidRPr="00BC0D76">
        <w:t>A keyword ability that lets a player return a card from his or her graveyard to his or her hand. See rule 702.44, “Soulshift.”</w:t>
      </w:r>
    </w:p>
    <w:p w14:paraId="5F799835" w14:textId="77777777" w:rsidR="004D2163" w:rsidRPr="00BC0D76" w:rsidRDefault="004D2163" w:rsidP="009C12C5">
      <w:pPr>
        <w:pStyle w:val="CRGlossaryText"/>
      </w:pPr>
    </w:p>
    <w:p w14:paraId="56D107D0" w14:textId="77777777" w:rsidR="004D2163" w:rsidRPr="00BC0D76" w:rsidRDefault="004D2163" w:rsidP="004D2163">
      <w:pPr>
        <w:pStyle w:val="CRGlossaryWord"/>
      </w:pPr>
      <w:r w:rsidRPr="00BC0D76">
        <w:t>Source of an Ability</w:t>
      </w:r>
    </w:p>
    <w:p w14:paraId="2C25993F" w14:textId="77777777" w:rsidR="004D2163" w:rsidRPr="00BC0D76" w:rsidRDefault="004D2163" w:rsidP="009C12C5">
      <w:pPr>
        <w:pStyle w:val="CRGlossaryText"/>
      </w:pPr>
      <w:r w:rsidRPr="00BC0D76">
        <w:t>The object that generated that ability. See rule 112.7.</w:t>
      </w:r>
    </w:p>
    <w:p w14:paraId="3974C1D5" w14:textId="77777777" w:rsidR="004D2163" w:rsidRPr="00BC0D76" w:rsidRDefault="004D2163" w:rsidP="009C12C5">
      <w:pPr>
        <w:pStyle w:val="CRGlossaryText"/>
      </w:pPr>
    </w:p>
    <w:p w14:paraId="4F3CC7D8" w14:textId="77777777" w:rsidR="004D2163" w:rsidRPr="00BC0D76" w:rsidRDefault="004D2163" w:rsidP="004D2163">
      <w:pPr>
        <w:pStyle w:val="CRGlossaryWord"/>
      </w:pPr>
      <w:r w:rsidRPr="00BC0D76">
        <w:t>Source of Damage</w:t>
      </w:r>
    </w:p>
    <w:p w14:paraId="69CB7D89" w14:textId="77777777" w:rsidR="004D2163" w:rsidRPr="00BC0D76" w:rsidRDefault="004D2163" w:rsidP="009C12C5">
      <w:pPr>
        <w:pStyle w:val="CRGlossaryText"/>
      </w:pPr>
      <w:r w:rsidRPr="00BC0D76">
        <w:t>The object that dealt that damage. See rule 609.7.</w:t>
      </w:r>
    </w:p>
    <w:p w14:paraId="3E9BE954" w14:textId="77777777" w:rsidR="004D2163" w:rsidRPr="00BC0D76" w:rsidRDefault="004D2163" w:rsidP="009C12C5">
      <w:pPr>
        <w:pStyle w:val="CRGlossaryText"/>
      </w:pPr>
    </w:p>
    <w:p w14:paraId="7E531F51" w14:textId="77777777" w:rsidR="004D2163" w:rsidRPr="00BC0D76" w:rsidRDefault="004D2163" w:rsidP="004D2163">
      <w:pPr>
        <w:pStyle w:val="CRGlossaryWord"/>
      </w:pPr>
      <w:r w:rsidRPr="00BC0D76">
        <w:t>Special Action</w:t>
      </w:r>
    </w:p>
    <w:p w14:paraId="55E56487" w14:textId="77777777" w:rsidR="004D2163" w:rsidRPr="00BC0D76" w:rsidRDefault="004D2163" w:rsidP="009C12C5">
      <w:pPr>
        <w:pStyle w:val="CRGlossaryText"/>
      </w:pPr>
      <w:r w:rsidRPr="00BC0D76">
        <w:t>An action a player may take that doesn’t use the stack. See rule 115, “Special Actions.”</w:t>
      </w:r>
    </w:p>
    <w:p w14:paraId="5C4E83DB" w14:textId="77777777" w:rsidR="004D2163" w:rsidRPr="00BC0D76" w:rsidRDefault="004D2163" w:rsidP="009C12C5">
      <w:pPr>
        <w:pStyle w:val="CRGlossaryText"/>
      </w:pPr>
    </w:p>
    <w:p w14:paraId="4B254937" w14:textId="77777777" w:rsidR="004D2163" w:rsidRPr="00BC0D76" w:rsidRDefault="004D2163" w:rsidP="004D2163">
      <w:pPr>
        <w:pStyle w:val="CRGlossaryWord"/>
      </w:pPr>
      <w:r w:rsidRPr="00BC0D76">
        <w:t>Spell</w:t>
      </w:r>
    </w:p>
    <w:p w14:paraId="7076A8F5" w14:textId="77777777" w:rsidR="004D2163" w:rsidRPr="00BC0D76" w:rsidRDefault="004D2163" w:rsidP="009C12C5">
      <w:pPr>
        <w:pStyle w:val="CRGlossaryText"/>
      </w:pPr>
      <w:r w:rsidRPr="00BC0D76">
        <w:t>A card on the stack. Also a copy (of either a card or another spell) on the stack. See rule 111, “Spells.”</w:t>
      </w:r>
    </w:p>
    <w:p w14:paraId="133CA103" w14:textId="77777777" w:rsidR="004D2163" w:rsidRPr="00BC0D76" w:rsidRDefault="004D2163" w:rsidP="009C12C5">
      <w:pPr>
        <w:pStyle w:val="CRGlossaryText"/>
      </w:pPr>
    </w:p>
    <w:p w14:paraId="17F9BA0C" w14:textId="77777777" w:rsidR="004D2163" w:rsidRPr="00BC0D76" w:rsidRDefault="004D2163" w:rsidP="004D2163">
      <w:pPr>
        <w:pStyle w:val="CRGlossaryWord"/>
      </w:pPr>
      <w:r w:rsidRPr="00BC0D76">
        <w:t>Spell Ability</w:t>
      </w:r>
    </w:p>
    <w:p w14:paraId="62631C8C" w14:textId="77777777" w:rsidR="004D2163" w:rsidRPr="00BC0D76" w:rsidRDefault="004D2163" w:rsidP="009C12C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0F4B1DEC" w14:textId="77777777" w:rsidR="004D2163" w:rsidRPr="00BC0D76" w:rsidRDefault="004D2163" w:rsidP="009C12C5">
      <w:pPr>
        <w:pStyle w:val="CRGlossaryText"/>
      </w:pPr>
    </w:p>
    <w:p w14:paraId="4FC7B243" w14:textId="77777777" w:rsidR="004D2163" w:rsidRPr="00BC0D76" w:rsidRDefault="004D2163" w:rsidP="004D2163">
      <w:pPr>
        <w:pStyle w:val="CRGlossaryWord"/>
      </w:pPr>
      <w:r w:rsidRPr="00BC0D76">
        <w:t>Spell Type</w:t>
      </w:r>
    </w:p>
    <w:p w14:paraId="3B0E91C7" w14:textId="77777777" w:rsidR="004D2163" w:rsidRPr="00BC0D76" w:rsidRDefault="004D2163" w:rsidP="009C12C5">
      <w:pPr>
        <w:pStyle w:val="CRGlossaryText"/>
      </w:pPr>
      <w:r w:rsidRPr="00BC0D76">
        <w:t>A subtype that’s correlated to the instant card type and the sorcery card type. See rule 304, “Instants,” and rule 307, “Sorceries.” See rule 205.3k for the list of spell types.</w:t>
      </w:r>
    </w:p>
    <w:p w14:paraId="38FB462D" w14:textId="77777777" w:rsidR="004D2163" w:rsidRPr="00BC0D76" w:rsidRDefault="004D2163" w:rsidP="009C12C5">
      <w:pPr>
        <w:pStyle w:val="CRGlossaryText"/>
      </w:pPr>
    </w:p>
    <w:p w14:paraId="1ABFFFBF" w14:textId="77777777" w:rsidR="004D2163" w:rsidRPr="00BC0D76" w:rsidRDefault="004D2163" w:rsidP="004D2163">
      <w:pPr>
        <w:pStyle w:val="CRGlossaryWord"/>
      </w:pPr>
      <w:r w:rsidRPr="00BC0D76">
        <w:lastRenderedPageBreak/>
        <w:t>Splice</w:t>
      </w:r>
    </w:p>
    <w:p w14:paraId="52C2FC3B" w14:textId="77777777" w:rsidR="004D2163" w:rsidRPr="00BC0D76" w:rsidRDefault="004D2163" w:rsidP="009C12C5">
      <w:pPr>
        <w:pStyle w:val="CRGlossaryText"/>
      </w:pPr>
      <w:r w:rsidRPr="00BC0D76">
        <w:t>A keyword ability that lets a player copy a card’s text box onto another spell. See rule 702.45, “Splice.”</w:t>
      </w:r>
    </w:p>
    <w:p w14:paraId="1D5345F7" w14:textId="77777777" w:rsidR="004D2163" w:rsidRPr="00BC0D76" w:rsidRDefault="004D2163" w:rsidP="009C12C5">
      <w:pPr>
        <w:pStyle w:val="CRGlossaryText"/>
      </w:pPr>
    </w:p>
    <w:p w14:paraId="1EAFE91A" w14:textId="77777777" w:rsidR="004D2163" w:rsidRPr="00BC0D76" w:rsidRDefault="004D2163" w:rsidP="004D2163">
      <w:pPr>
        <w:pStyle w:val="CRGlossaryWord"/>
      </w:pPr>
      <w:r w:rsidRPr="00BC0D76">
        <w:t>Split Cards</w:t>
      </w:r>
    </w:p>
    <w:p w14:paraId="5D8E5226" w14:textId="77777777" w:rsidR="004D2163" w:rsidRPr="00BC0D76" w:rsidRDefault="004D2163" w:rsidP="009C12C5">
      <w:pPr>
        <w:pStyle w:val="CRGlossaryText"/>
      </w:pPr>
      <w:r w:rsidRPr="00BC0D76">
        <w:t>Cards with two card faces on a single card. See rule 708, “Split Cards.”</w:t>
      </w:r>
    </w:p>
    <w:p w14:paraId="37F2757D" w14:textId="77777777" w:rsidR="004D2163" w:rsidRPr="00BC0D76" w:rsidRDefault="004D2163" w:rsidP="009C12C5">
      <w:pPr>
        <w:pStyle w:val="CRGlossaryText"/>
      </w:pPr>
    </w:p>
    <w:p w14:paraId="6B9215A6" w14:textId="77777777" w:rsidR="004D2163" w:rsidRPr="00BC0D76" w:rsidRDefault="004D2163" w:rsidP="004D2163">
      <w:pPr>
        <w:pStyle w:val="CRGlossaryWord"/>
      </w:pPr>
      <w:r w:rsidRPr="00BC0D76">
        <w:t>Split Second</w:t>
      </w:r>
    </w:p>
    <w:p w14:paraId="5E5567F4" w14:textId="77777777" w:rsidR="004D2163" w:rsidRPr="00BC0D76" w:rsidRDefault="004D2163" w:rsidP="009C12C5">
      <w:pPr>
        <w:pStyle w:val="CRGlossaryText"/>
      </w:pPr>
      <w:r w:rsidRPr="00BC0D76">
        <w:t>A keyword ability that makes it nearly impossible for a player to respond to a spell. See rule 702.59, “Split Second.”</w:t>
      </w:r>
    </w:p>
    <w:p w14:paraId="0D81F627" w14:textId="77777777" w:rsidR="004D2163" w:rsidRPr="00BC0D76" w:rsidRDefault="004D2163" w:rsidP="009C12C5">
      <w:pPr>
        <w:pStyle w:val="CRGlossaryText"/>
      </w:pPr>
    </w:p>
    <w:p w14:paraId="4DCCE8F8" w14:textId="77777777" w:rsidR="004D2163" w:rsidRPr="00BC0D76" w:rsidRDefault="004D2163" w:rsidP="004D2163">
      <w:pPr>
        <w:pStyle w:val="CRGlossaryWord"/>
      </w:pPr>
      <w:r w:rsidRPr="00BC0D76">
        <w:t>Stack</w:t>
      </w:r>
    </w:p>
    <w:p w14:paraId="491251C7" w14:textId="77777777" w:rsidR="004D2163" w:rsidRPr="00BC0D76" w:rsidRDefault="004D2163" w:rsidP="009C12C5">
      <w:pPr>
        <w:pStyle w:val="CRGlossaryText"/>
      </w:pPr>
      <w:r w:rsidRPr="00BC0D76">
        <w:t>A zone. The stack is the zone in which spells, activated abilities, and triggered abilities wait to resolve. See rule 405, “Stack.”</w:t>
      </w:r>
    </w:p>
    <w:p w14:paraId="5ED81768" w14:textId="77777777" w:rsidR="004D2163" w:rsidRPr="00BC0D76" w:rsidRDefault="004D2163" w:rsidP="009C12C5">
      <w:pPr>
        <w:pStyle w:val="CRGlossaryText"/>
      </w:pPr>
    </w:p>
    <w:p w14:paraId="2306E200" w14:textId="77777777" w:rsidR="004D2163" w:rsidRPr="00BC0D76" w:rsidRDefault="004D2163" w:rsidP="004D2163">
      <w:pPr>
        <w:pStyle w:val="CRGlossaryWord"/>
      </w:pPr>
      <w:r w:rsidRPr="00BC0D76">
        <w:t>Starting Player</w:t>
      </w:r>
    </w:p>
    <w:p w14:paraId="5A18DF15" w14:textId="77777777" w:rsidR="004D2163" w:rsidRPr="00BC0D76" w:rsidRDefault="004D2163" w:rsidP="009C12C5">
      <w:pPr>
        <w:pStyle w:val="CRGlossaryText"/>
      </w:pPr>
      <w:r w:rsidRPr="00BC0D76">
        <w:t>The player chosen to take the first turn of a game. See rule 103.2.</w:t>
      </w:r>
    </w:p>
    <w:p w14:paraId="0733149B" w14:textId="77777777" w:rsidR="004D2163" w:rsidRPr="00BC0D76" w:rsidRDefault="004D2163" w:rsidP="009C12C5">
      <w:pPr>
        <w:pStyle w:val="CRGlossaryText"/>
      </w:pPr>
    </w:p>
    <w:p w14:paraId="4DAA27F8" w14:textId="77777777" w:rsidR="004D2163" w:rsidRPr="00BC0D76" w:rsidRDefault="004D2163" w:rsidP="004D2163">
      <w:pPr>
        <w:pStyle w:val="CRGlossaryWord"/>
      </w:pPr>
      <w:r w:rsidRPr="00BC0D76">
        <w:t>Starting Team</w:t>
      </w:r>
    </w:p>
    <w:p w14:paraId="13CC2EA3" w14:textId="77777777" w:rsidR="004D2163" w:rsidRPr="00BC0D76" w:rsidRDefault="004D2163" w:rsidP="009C12C5">
      <w:pPr>
        <w:pStyle w:val="CRGlossaryText"/>
      </w:pPr>
      <w:r w:rsidRPr="00BC0D76">
        <w:t>The team chosen to take the first turn of a game using the shared team turns option. See rule 103.2.</w:t>
      </w:r>
    </w:p>
    <w:p w14:paraId="1B25D904" w14:textId="77777777" w:rsidR="004D2163" w:rsidRPr="00BC0D76" w:rsidRDefault="004D2163" w:rsidP="009C12C5">
      <w:pPr>
        <w:pStyle w:val="CRGlossaryText"/>
      </w:pPr>
    </w:p>
    <w:p w14:paraId="160331F7" w14:textId="77777777" w:rsidR="004D2163" w:rsidRPr="00BC0D76" w:rsidRDefault="004D2163" w:rsidP="004D2163">
      <w:pPr>
        <w:pStyle w:val="CRGlossaryWord"/>
      </w:pPr>
      <w:r w:rsidRPr="00BC0D76">
        <w:t>State-Based Actions</w:t>
      </w:r>
    </w:p>
    <w:p w14:paraId="13A09D76" w14:textId="77777777" w:rsidR="004D2163" w:rsidRPr="00BC0D76" w:rsidRDefault="004D2163" w:rsidP="009C12C5">
      <w:pPr>
        <w:pStyle w:val="CRGlossaryText"/>
      </w:pPr>
      <w:r w:rsidRPr="00BC0D76">
        <w:t>Game actions that happen automatically whenever certain conditions are met. See rule 704, “State-Based Actions.”</w:t>
      </w:r>
    </w:p>
    <w:p w14:paraId="13C56B59" w14:textId="77777777" w:rsidR="004D2163" w:rsidRPr="00BC0D76" w:rsidRDefault="004D2163" w:rsidP="009C12C5">
      <w:pPr>
        <w:pStyle w:val="CRGlossaryText"/>
      </w:pPr>
    </w:p>
    <w:p w14:paraId="17B3E0A5" w14:textId="77777777" w:rsidR="004D2163" w:rsidRPr="00BC0D76" w:rsidRDefault="004D2163" w:rsidP="004D2163">
      <w:pPr>
        <w:pStyle w:val="CRGlossaryWord"/>
      </w:pPr>
      <w:r w:rsidRPr="00BC0D76">
        <w:t>State Trigger</w:t>
      </w:r>
    </w:p>
    <w:p w14:paraId="6ABDCCF7" w14:textId="77777777" w:rsidR="004D2163" w:rsidRPr="00BC0D76" w:rsidRDefault="004D2163" w:rsidP="009C12C5">
      <w:pPr>
        <w:pStyle w:val="CRGlossaryText"/>
      </w:pPr>
      <w:r w:rsidRPr="00BC0D76">
        <w:t>A triggered ability that triggers when a game state is true rather than triggering when an event occurs. See rule 603.8.</w:t>
      </w:r>
    </w:p>
    <w:p w14:paraId="0E6D1452" w14:textId="77777777" w:rsidR="004D2163" w:rsidRPr="00BC0D76" w:rsidRDefault="004D2163" w:rsidP="009C12C5">
      <w:pPr>
        <w:pStyle w:val="CRGlossaryText"/>
      </w:pPr>
    </w:p>
    <w:p w14:paraId="09B1598C" w14:textId="77777777" w:rsidR="004D2163" w:rsidRPr="00BC0D76" w:rsidRDefault="004D2163" w:rsidP="004D2163">
      <w:pPr>
        <w:pStyle w:val="CRGlossaryWord"/>
      </w:pPr>
      <w:r w:rsidRPr="00BC0D76">
        <w:t>Static Ability</w:t>
      </w:r>
    </w:p>
    <w:p w14:paraId="73C4F578" w14:textId="77777777" w:rsidR="004D2163" w:rsidRPr="00BC0D76" w:rsidRDefault="004D2163" w:rsidP="009C12C5">
      <w:pPr>
        <w:pStyle w:val="CRGlossaryText"/>
      </w:pPr>
      <w:r w:rsidRPr="00BC0D76">
        <w:t>A kind of ability. Static abilities do something all the time rather than being activated or triggered. See rule 112, “Abilities,” and rule 604, “Handling Static Abilities.”</w:t>
      </w:r>
    </w:p>
    <w:p w14:paraId="660A03D6" w14:textId="77777777" w:rsidR="004D2163" w:rsidRPr="00BC0D76" w:rsidRDefault="004D2163" w:rsidP="009C12C5">
      <w:pPr>
        <w:pStyle w:val="CRGlossaryText"/>
      </w:pPr>
    </w:p>
    <w:p w14:paraId="294223B4" w14:textId="77777777" w:rsidR="004D2163" w:rsidRPr="00BC0D76" w:rsidRDefault="004D2163" w:rsidP="004D2163">
      <w:pPr>
        <w:pStyle w:val="CRGlossaryWord"/>
      </w:pPr>
      <w:r w:rsidRPr="00BC0D76">
        <w:t>Status</w:t>
      </w:r>
    </w:p>
    <w:p w14:paraId="696066A3" w14:textId="77777777" w:rsidR="004D2163" w:rsidRPr="00BC0D76" w:rsidRDefault="004D2163" w:rsidP="009C12C5">
      <w:pPr>
        <w:pStyle w:val="CRGlossaryText"/>
      </w:pPr>
      <w:r w:rsidRPr="00BC0D76">
        <w:t>The physical state of a permanent. See rule 110.6.</w:t>
      </w:r>
    </w:p>
    <w:p w14:paraId="324E6889" w14:textId="77777777" w:rsidR="004D2163" w:rsidRPr="00BC0D76" w:rsidRDefault="004D2163" w:rsidP="009C12C5">
      <w:pPr>
        <w:pStyle w:val="CRGlossaryText"/>
      </w:pPr>
    </w:p>
    <w:p w14:paraId="050D2A23" w14:textId="77777777" w:rsidR="004D2163" w:rsidRPr="00BC0D76" w:rsidRDefault="004D2163" w:rsidP="004D2163">
      <w:pPr>
        <w:pStyle w:val="CRGlossaryWord"/>
      </w:pPr>
      <w:r w:rsidRPr="00BC0D76">
        <w:t>Step</w:t>
      </w:r>
    </w:p>
    <w:p w14:paraId="65163670" w14:textId="77777777" w:rsidR="004D2163" w:rsidRPr="00BC0D76" w:rsidRDefault="004D2163" w:rsidP="009C12C5">
      <w:pPr>
        <w:pStyle w:val="CRGlossaryText"/>
      </w:pPr>
      <w:r w:rsidRPr="00BC0D76">
        <w:t>A subsection of a phase. See section 5, “Turn Structure.”</w:t>
      </w:r>
    </w:p>
    <w:p w14:paraId="20334998" w14:textId="77777777" w:rsidR="004D2163" w:rsidRPr="00BC0D76" w:rsidRDefault="004D2163" w:rsidP="009C12C5">
      <w:pPr>
        <w:pStyle w:val="CRGlossaryText"/>
      </w:pPr>
    </w:p>
    <w:p w14:paraId="6A9B1D10" w14:textId="77777777" w:rsidR="004D2163" w:rsidRPr="00BC0D76" w:rsidRDefault="004D2163" w:rsidP="004D2163">
      <w:pPr>
        <w:pStyle w:val="CRGlossaryWord"/>
      </w:pPr>
      <w:r w:rsidRPr="00BC0D76">
        <w:t>Storm</w:t>
      </w:r>
    </w:p>
    <w:p w14:paraId="5BB6EEA4" w14:textId="77777777" w:rsidR="004D2163" w:rsidRPr="00BC0D76" w:rsidRDefault="004D2163" w:rsidP="009C12C5">
      <w:pPr>
        <w:pStyle w:val="CRGlossaryText"/>
      </w:pPr>
      <w:r w:rsidRPr="00BC0D76">
        <w:t>A keyword ability that creates copies of a spell. See rule 702.38, “Storm.”</w:t>
      </w:r>
    </w:p>
    <w:p w14:paraId="13EDDEC6" w14:textId="77777777" w:rsidR="004D2163" w:rsidRPr="00BC0D76" w:rsidRDefault="004D2163" w:rsidP="009C12C5">
      <w:pPr>
        <w:pStyle w:val="CRGlossaryText"/>
      </w:pPr>
    </w:p>
    <w:p w14:paraId="27881990" w14:textId="77777777" w:rsidR="004D2163" w:rsidRPr="00BC0D76" w:rsidRDefault="004D2163" w:rsidP="004D2163">
      <w:pPr>
        <w:pStyle w:val="CRGlossaryWord"/>
      </w:pPr>
      <w:r w:rsidRPr="00BC0D76">
        <w:t>Subgame</w:t>
      </w:r>
    </w:p>
    <w:p w14:paraId="2B4975AB" w14:textId="77777777" w:rsidR="004D2163" w:rsidRPr="00BC0D76" w:rsidRDefault="004D2163" w:rsidP="009C12C5">
      <w:pPr>
        <w:pStyle w:val="CRGlossaryText"/>
      </w:pPr>
      <w:r w:rsidRPr="00BC0D76">
        <w:t xml:space="preserve">A completely separate </w:t>
      </w:r>
      <w:r w:rsidRPr="00BC0D76">
        <w:rPr>
          <w:b/>
        </w:rPr>
        <w:t>Magic</w:t>
      </w:r>
      <w:r w:rsidRPr="00BC0D76">
        <w:t xml:space="preserve"> game created by an effect. See rule 715, “Subgames.”</w:t>
      </w:r>
    </w:p>
    <w:p w14:paraId="3C33D81E" w14:textId="77777777" w:rsidR="004D2163" w:rsidRPr="00BC0D76" w:rsidRDefault="004D2163" w:rsidP="009C12C5">
      <w:pPr>
        <w:pStyle w:val="CRGlossaryText"/>
      </w:pPr>
    </w:p>
    <w:p w14:paraId="2BF6DD2D" w14:textId="77777777" w:rsidR="004D2163" w:rsidRPr="00BC0D76" w:rsidRDefault="004D2163" w:rsidP="004D2163">
      <w:pPr>
        <w:pStyle w:val="CRGlossaryWord"/>
      </w:pPr>
      <w:r w:rsidRPr="00BC0D76">
        <w:t>Subtype</w:t>
      </w:r>
    </w:p>
    <w:p w14:paraId="388FDEDD" w14:textId="77777777" w:rsidR="004D2163" w:rsidRPr="00BC0D76" w:rsidRDefault="004D2163" w:rsidP="009C12C5">
      <w:pPr>
        <w:pStyle w:val="CRGlossaryText"/>
      </w:pPr>
      <w:r w:rsidRPr="00BC0D76">
        <w:t>A characteristic that appears after the card type and a long dash on a card’s type line. See rule 205.3, “Subtypes.”</w:t>
      </w:r>
    </w:p>
    <w:p w14:paraId="0265A41F" w14:textId="77777777" w:rsidR="004D2163" w:rsidRPr="00BC0D76" w:rsidRDefault="004D2163" w:rsidP="009C12C5">
      <w:pPr>
        <w:pStyle w:val="CRGlossaryText"/>
      </w:pPr>
    </w:p>
    <w:p w14:paraId="1055F8F4" w14:textId="77777777" w:rsidR="004D2163" w:rsidRPr="00BC0D76" w:rsidRDefault="004D2163" w:rsidP="004D2163">
      <w:pPr>
        <w:pStyle w:val="CRGlossaryWord"/>
      </w:pPr>
      <w:r w:rsidRPr="00BC0D76">
        <w:t>Successfully Cast (Obsolete)</w:t>
      </w:r>
    </w:p>
    <w:p w14:paraId="4D3C6B41" w14:textId="77777777" w:rsidR="004D2163" w:rsidRPr="00BC0D76" w:rsidRDefault="004D2163" w:rsidP="009C12C5">
      <w:pPr>
        <w:pStyle w:val="CRGlossaryText"/>
      </w:pPr>
      <w:r w:rsidRPr="00BC0D76">
        <w:t>A term that was printed on some older cards. In general, cards that referred to a spell being “successfully cast” have received errata in the Oracle card reference to simply refer to a spell being “cast.”</w:t>
      </w:r>
    </w:p>
    <w:p w14:paraId="21EB7974" w14:textId="77777777" w:rsidR="004D2163" w:rsidRPr="00BC0D76" w:rsidRDefault="004D2163" w:rsidP="009C12C5">
      <w:pPr>
        <w:pStyle w:val="CRGlossaryText"/>
      </w:pPr>
    </w:p>
    <w:p w14:paraId="619F0CA3" w14:textId="77777777" w:rsidR="004D2163" w:rsidRPr="00BC0D76" w:rsidRDefault="004D2163" w:rsidP="004D2163">
      <w:pPr>
        <w:pStyle w:val="CRGlossaryWord"/>
      </w:pPr>
      <w:r w:rsidRPr="00BC0D76">
        <w:lastRenderedPageBreak/>
        <w:t>Summon (Obsolete)</w:t>
      </w:r>
    </w:p>
    <w:p w14:paraId="2DB4BD94" w14:textId="77777777" w:rsidR="004D2163" w:rsidRPr="00BC0D76" w:rsidRDefault="004D2163" w:rsidP="009C12C5">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09D9B3FB" w14:textId="77777777" w:rsidR="004D2163" w:rsidRPr="00BC0D76" w:rsidRDefault="004D2163" w:rsidP="009C12C5">
      <w:pPr>
        <w:pStyle w:val="CRGlossaryText"/>
      </w:pPr>
    </w:p>
    <w:p w14:paraId="7FDA5628" w14:textId="77777777" w:rsidR="004D2163" w:rsidRPr="00BC0D76" w:rsidRDefault="004D2163" w:rsidP="004D2163">
      <w:pPr>
        <w:pStyle w:val="CRGlossaryWord"/>
      </w:pPr>
      <w:r w:rsidRPr="00BC0D76">
        <w:t>Summoning Sickness Rule</w:t>
      </w:r>
    </w:p>
    <w:p w14:paraId="762842A6" w14:textId="77777777" w:rsidR="004D2163" w:rsidRPr="00BC0D76" w:rsidRDefault="004D2163" w:rsidP="009C12C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0191DFE8" w14:textId="77777777" w:rsidR="004D2163" w:rsidRPr="00BC0D76" w:rsidRDefault="004D2163" w:rsidP="009C12C5">
      <w:pPr>
        <w:pStyle w:val="CRGlossaryText"/>
      </w:pPr>
    </w:p>
    <w:p w14:paraId="544775A9" w14:textId="77777777" w:rsidR="004D2163" w:rsidRPr="00BC0D76" w:rsidRDefault="004D2163" w:rsidP="004D2163">
      <w:pPr>
        <w:pStyle w:val="CRGlossaryWord"/>
      </w:pPr>
      <w:r w:rsidRPr="00BC0D76">
        <w:t>Sun Symbol</w:t>
      </w:r>
    </w:p>
    <w:p w14:paraId="5479BEF1" w14:textId="77777777" w:rsidR="004D2163" w:rsidRPr="00BC0D76" w:rsidRDefault="004D2163" w:rsidP="009C12C5">
      <w:pPr>
        <w:pStyle w:val="CRGlossaryText"/>
      </w:pPr>
      <w:r w:rsidRPr="00BC0D76">
        <w:t>A symbol found in the upper left corner of the front face of a double-faced card. See rule 711, “Double-Faced Cards.”</w:t>
      </w:r>
    </w:p>
    <w:p w14:paraId="5D9F1417" w14:textId="77777777" w:rsidR="004D2163" w:rsidRPr="00BC0D76" w:rsidRDefault="004D2163" w:rsidP="009C12C5">
      <w:pPr>
        <w:pStyle w:val="CRGlossaryText"/>
      </w:pPr>
    </w:p>
    <w:p w14:paraId="3AD2AFD1" w14:textId="77777777" w:rsidR="004D2163" w:rsidRPr="00BC0D76" w:rsidRDefault="004D2163" w:rsidP="004D2163">
      <w:pPr>
        <w:pStyle w:val="CRGlossaryWord"/>
      </w:pPr>
      <w:r w:rsidRPr="00BC0D76">
        <w:t>Sunburst</w:t>
      </w:r>
    </w:p>
    <w:p w14:paraId="3FAFA943" w14:textId="77777777" w:rsidR="004D2163" w:rsidRPr="00BC0D76" w:rsidRDefault="004D2163" w:rsidP="009C12C5">
      <w:pPr>
        <w:pStyle w:val="CRGlossaryText"/>
      </w:pPr>
      <w:r w:rsidRPr="00BC0D76">
        <w:t>A keyword ability that can have a permanent enter the battlefield with +1/+1 counters or charge counters on it. See rule 702.42, “Sunburst.”</w:t>
      </w:r>
    </w:p>
    <w:p w14:paraId="50FD3BFE" w14:textId="77777777" w:rsidR="004D2163" w:rsidRPr="00BC0D76" w:rsidRDefault="004D2163" w:rsidP="009C12C5">
      <w:pPr>
        <w:pStyle w:val="CRGlossaryText"/>
      </w:pPr>
    </w:p>
    <w:p w14:paraId="1DF35226" w14:textId="77777777" w:rsidR="004D2163" w:rsidRPr="00BC0D76" w:rsidRDefault="004D2163" w:rsidP="004D2163">
      <w:pPr>
        <w:pStyle w:val="CRGlossaryWord"/>
      </w:pPr>
      <w:r w:rsidRPr="00BC0D76">
        <w:t>Supertype</w:t>
      </w:r>
    </w:p>
    <w:p w14:paraId="1AA32B3D" w14:textId="77777777" w:rsidR="004D2163" w:rsidRPr="00BC0D76" w:rsidRDefault="004D2163" w:rsidP="009C12C5">
      <w:pPr>
        <w:pStyle w:val="CRGlossaryText"/>
      </w:pPr>
      <w:r w:rsidRPr="00BC0D76">
        <w:t>A characteristic that appears before the card type on a card’s type line. Most cards don’t have a supertype. See rule 205.4, “Supertypes.”</w:t>
      </w:r>
    </w:p>
    <w:p w14:paraId="00BE75D1" w14:textId="77777777" w:rsidR="004D2163" w:rsidRPr="00BC0D76" w:rsidRDefault="004D2163" w:rsidP="009C12C5">
      <w:pPr>
        <w:pStyle w:val="CRGlossaryText"/>
      </w:pPr>
    </w:p>
    <w:p w14:paraId="25BA7E50" w14:textId="77777777" w:rsidR="004D2163" w:rsidRPr="00BC0D76" w:rsidRDefault="004D2163" w:rsidP="004D2163">
      <w:pPr>
        <w:pStyle w:val="CRGlossaryWord"/>
      </w:pPr>
      <w:r w:rsidRPr="00BC0D76">
        <w:t>Supervillain Rumble</w:t>
      </w:r>
    </w:p>
    <w:p w14:paraId="7E8C7D0E" w14:textId="77777777" w:rsidR="004D2163" w:rsidRPr="00BC0D76" w:rsidRDefault="004D2163" w:rsidP="009C12C5">
      <w:pPr>
        <w:pStyle w:val="CRGlossaryText"/>
      </w:pPr>
      <w:r w:rsidRPr="00BC0D76">
        <w:t>A Free-for-All game in which each player is an archenemy. See rule 806, “Free-for-All,” and rule 904, “Archenemy.”</w:t>
      </w:r>
    </w:p>
    <w:p w14:paraId="6EA67E0D" w14:textId="77777777" w:rsidR="004D2163" w:rsidRPr="00BC0D76" w:rsidRDefault="004D2163" w:rsidP="009C12C5">
      <w:pPr>
        <w:pStyle w:val="CRGlossaryText"/>
      </w:pPr>
    </w:p>
    <w:p w14:paraId="043EB9FA" w14:textId="77777777" w:rsidR="004D2163" w:rsidRPr="00BC0D76" w:rsidRDefault="004D2163" w:rsidP="004D2163">
      <w:pPr>
        <w:pStyle w:val="CRGlossaryWord"/>
      </w:pPr>
      <w:r w:rsidRPr="00BC0D76">
        <w:t>Suspend</w:t>
      </w:r>
    </w:p>
    <w:p w14:paraId="75716C08" w14:textId="77777777" w:rsidR="004D2163" w:rsidRPr="00BC0D76" w:rsidRDefault="004D2163" w:rsidP="009C12C5">
      <w:pPr>
        <w:pStyle w:val="CRGlossaryText"/>
      </w:pPr>
      <w:r w:rsidRPr="00BC0D76">
        <w:t>A keyword ability that provides an alternate way to play a card. See rule 702.60, “Suspend.” A card is “suspended” if it’s in the exile zone, has suspend, and has a time counter on it.</w:t>
      </w:r>
    </w:p>
    <w:p w14:paraId="1B4A624C" w14:textId="77777777" w:rsidR="004D2163" w:rsidRPr="00BC0D76" w:rsidRDefault="004D2163" w:rsidP="009C12C5">
      <w:pPr>
        <w:pStyle w:val="CRGlossaryText"/>
      </w:pPr>
    </w:p>
    <w:p w14:paraId="0FA9CCF6" w14:textId="77777777" w:rsidR="004D2163" w:rsidRPr="00BC0D76" w:rsidRDefault="004D2163" w:rsidP="004D2163">
      <w:pPr>
        <w:pStyle w:val="CRGlossaryWord"/>
      </w:pPr>
      <w:r w:rsidRPr="00BC0D76">
        <w:t>Swamp</w:t>
      </w:r>
    </w:p>
    <w:p w14:paraId="0028BA8F" w14:textId="77777777" w:rsidR="004D2163" w:rsidRPr="00BC0D76" w:rsidRDefault="004D2163" w:rsidP="009C12C5">
      <w:pPr>
        <w:pStyle w:val="CRGlossaryText"/>
      </w:pPr>
      <w:r w:rsidRPr="00BC0D76">
        <w:t>One of the five basic land types. Any land with this subtype has the ability “{T}: Add {B} to your mana pool.” See rule 305.6.</w:t>
      </w:r>
    </w:p>
    <w:p w14:paraId="3589B47A" w14:textId="77777777" w:rsidR="004D2163" w:rsidRPr="00BC0D76" w:rsidRDefault="004D2163" w:rsidP="009C12C5">
      <w:pPr>
        <w:pStyle w:val="CRGlossaryText"/>
      </w:pPr>
    </w:p>
    <w:p w14:paraId="7EDD6C75" w14:textId="77777777" w:rsidR="004D2163" w:rsidRPr="00BC0D76" w:rsidRDefault="004D2163" w:rsidP="004D2163">
      <w:pPr>
        <w:pStyle w:val="CRGlossaryWord"/>
      </w:pPr>
      <w:r w:rsidRPr="00BC0D76">
        <w:t>Swampcycling</w:t>
      </w:r>
    </w:p>
    <w:p w14:paraId="0F96BF51" w14:textId="77777777" w:rsidR="004D2163" w:rsidRPr="00BC0D76" w:rsidRDefault="004D2163" w:rsidP="009C12C5">
      <w:pPr>
        <w:pStyle w:val="CRGlossaryText"/>
      </w:pPr>
      <w:r w:rsidRPr="00BC0D76">
        <w:t>See Typecycling.</w:t>
      </w:r>
    </w:p>
    <w:p w14:paraId="25362ED0" w14:textId="77777777" w:rsidR="004D2163" w:rsidRPr="00BC0D76" w:rsidRDefault="004D2163" w:rsidP="009C12C5">
      <w:pPr>
        <w:pStyle w:val="CRGlossaryText"/>
      </w:pPr>
    </w:p>
    <w:p w14:paraId="2AAEB7BB" w14:textId="77777777" w:rsidR="004D2163" w:rsidRPr="00BC0D76" w:rsidRDefault="004D2163" w:rsidP="004D2163">
      <w:pPr>
        <w:pStyle w:val="CRGlossaryWord"/>
      </w:pPr>
      <w:r w:rsidRPr="00BC0D76">
        <w:t>Swampwalk</w:t>
      </w:r>
    </w:p>
    <w:p w14:paraId="0BCB566E" w14:textId="77777777" w:rsidR="004D2163" w:rsidRPr="00BC0D76" w:rsidRDefault="004D2163" w:rsidP="009C12C5">
      <w:pPr>
        <w:pStyle w:val="CRGlossaryText"/>
      </w:pPr>
      <w:r w:rsidRPr="00BC0D76">
        <w:t>See Landwalk.</w:t>
      </w:r>
    </w:p>
    <w:p w14:paraId="12BF771B" w14:textId="77777777" w:rsidR="004D2163" w:rsidRPr="00BC0D76" w:rsidRDefault="004D2163" w:rsidP="009C12C5">
      <w:pPr>
        <w:pStyle w:val="CRGlossaryText"/>
      </w:pPr>
    </w:p>
    <w:p w14:paraId="564902AD" w14:textId="77777777" w:rsidR="004D2163" w:rsidRPr="00BC0D76" w:rsidRDefault="004D2163" w:rsidP="004D2163">
      <w:pPr>
        <w:pStyle w:val="CRGlossaryWord"/>
      </w:pPr>
      <w:r w:rsidRPr="00BC0D76">
        <w:t>Tap</w:t>
      </w:r>
    </w:p>
    <w:p w14:paraId="49F885B5" w14:textId="77777777" w:rsidR="004D2163" w:rsidRPr="00BC0D76" w:rsidRDefault="004D2163" w:rsidP="009C12C5">
      <w:pPr>
        <w:pStyle w:val="CRGlossaryText"/>
      </w:pPr>
      <w:r w:rsidRPr="00BC0D76">
        <w:t>To turn a permanent sideways from an upright position. See rule 701.17, “Tap and Untap.”</w:t>
      </w:r>
    </w:p>
    <w:p w14:paraId="5E2E48F1" w14:textId="77777777" w:rsidR="004D2163" w:rsidRPr="00BC0D76" w:rsidRDefault="004D2163" w:rsidP="009C12C5">
      <w:pPr>
        <w:pStyle w:val="CRGlossaryText"/>
      </w:pPr>
    </w:p>
    <w:p w14:paraId="30B13DBD" w14:textId="77777777" w:rsidR="004D2163" w:rsidRPr="00BC0D76" w:rsidRDefault="004D2163" w:rsidP="004D2163">
      <w:pPr>
        <w:pStyle w:val="CRGlossaryWord"/>
      </w:pPr>
      <w:r w:rsidRPr="00BC0D76">
        <w:t>Tapped</w:t>
      </w:r>
    </w:p>
    <w:p w14:paraId="1A9A3CA0" w14:textId="77777777" w:rsidR="004D2163" w:rsidRPr="00BC0D76" w:rsidRDefault="004D2163" w:rsidP="009C12C5">
      <w:pPr>
        <w:pStyle w:val="CRGlossaryText"/>
      </w:pPr>
      <w:r w:rsidRPr="00BC0D76">
        <w:t>A status a permanent may have. See rule 110.6 and rule 701.17, “Tap and Untap.” See also Untapped.</w:t>
      </w:r>
    </w:p>
    <w:p w14:paraId="2A148C1C" w14:textId="77777777" w:rsidR="004D2163" w:rsidRPr="00BC0D76" w:rsidRDefault="004D2163" w:rsidP="009C12C5">
      <w:pPr>
        <w:pStyle w:val="CRGlossaryText"/>
      </w:pPr>
    </w:p>
    <w:p w14:paraId="714FDAAC" w14:textId="77777777" w:rsidR="004D2163" w:rsidRPr="00BC0D76" w:rsidRDefault="004D2163" w:rsidP="004D2163">
      <w:pPr>
        <w:pStyle w:val="CRGlossaryWord"/>
      </w:pPr>
      <w:r w:rsidRPr="00BC0D76">
        <w:t>Tap Symbol</w:t>
      </w:r>
    </w:p>
    <w:p w14:paraId="1F84E3C9" w14:textId="77777777" w:rsidR="004D2163" w:rsidRPr="00BC0D76" w:rsidRDefault="004D2163" w:rsidP="009C12C5">
      <w:pPr>
        <w:pStyle w:val="CRGlossaryText"/>
      </w:pPr>
      <w:r w:rsidRPr="00BC0D76">
        <w:t>The tap symbol {T} in an activation cost means “Tap this permanent.” See rule 107.5.</w:t>
      </w:r>
    </w:p>
    <w:p w14:paraId="48234DB1" w14:textId="77777777" w:rsidR="004D2163" w:rsidRPr="00BC0D76" w:rsidRDefault="004D2163" w:rsidP="009C12C5">
      <w:pPr>
        <w:pStyle w:val="CRGlossaryText"/>
      </w:pPr>
    </w:p>
    <w:p w14:paraId="0D685792" w14:textId="77777777" w:rsidR="004D2163" w:rsidRPr="00BC0D76" w:rsidRDefault="004D2163" w:rsidP="004D2163">
      <w:pPr>
        <w:pStyle w:val="CRGlossaryWord"/>
      </w:pPr>
      <w:r w:rsidRPr="00BC0D76">
        <w:t>Target</w:t>
      </w:r>
    </w:p>
    <w:p w14:paraId="76F42E76" w14:textId="77777777" w:rsidR="004D2163" w:rsidRPr="00BC0D76" w:rsidRDefault="004D2163" w:rsidP="009C12C5">
      <w:pPr>
        <w:pStyle w:val="CRGlossaryText"/>
      </w:pPr>
      <w:r w:rsidRPr="00BC0D76">
        <w:t>A preselected object, player, and/or zone a spell or ability will affect. See rule 114, “Targets.”</w:t>
      </w:r>
    </w:p>
    <w:p w14:paraId="10A76E70" w14:textId="77777777" w:rsidR="004D2163" w:rsidRPr="00BC0D76" w:rsidRDefault="004D2163" w:rsidP="009C12C5">
      <w:pPr>
        <w:pStyle w:val="CRGlossaryText"/>
      </w:pPr>
    </w:p>
    <w:p w14:paraId="0244850D" w14:textId="77777777" w:rsidR="004D2163" w:rsidRPr="00BC0D76" w:rsidRDefault="004D2163" w:rsidP="004D2163">
      <w:pPr>
        <w:pStyle w:val="CRGlossaryWord"/>
      </w:pPr>
      <w:r w:rsidRPr="00BC0D76">
        <w:lastRenderedPageBreak/>
        <w:t>Team</w:t>
      </w:r>
    </w:p>
    <w:p w14:paraId="19B0E658" w14:textId="77777777" w:rsidR="004D2163" w:rsidRPr="00BC0D76" w:rsidRDefault="004D2163" w:rsidP="009C12C5">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32816E4D" w14:textId="77777777" w:rsidR="004D2163" w:rsidRPr="00BC0D76" w:rsidRDefault="004D2163" w:rsidP="009C12C5">
      <w:pPr>
        <w:pStyle w:val="CRGlossaryText"/>
      </w:pPr>
    </w:p>
    <w:p w14:paraId="2A715086" w14:textId="77777777" w:rsidR="004D2163" w:rsidRPr="00BC0D76" w:rsidRDefault="004D2163" w:rsidP="004D2163">
      <w:pPr>
        <w:pStyle w:val="CRGlossaryWord"/>
      </w:pPr>
      <w:r w:rsidRPr="00BC0D76">
        <w:t>Teammate</w:t>
      </w:r>
    </w:p>
    <w:p w14:paraId="582AE245" w14:textId="77777777" w:rsidR="004D2163" w:rsidRPr="00BC0D76" w:rsidRDefault="004D2163" w:rsidP="009C12C5">
      <w:pPr>
        <w:pStyle w:val="CRGlossaryText"/>
      </w:pPr>
      <w:r w:rsidRPr="00BC0D76">
        <w:t>In a multiplayer game between teams, a player’s teammates are the other players on his or her team. See rule 102.3.</w:t>
      </w:r>
    </w:p>
    <w:p w14:paraId="003756C0" w14:textId="77777777" w:rsidR="004D2163" w:rsidRPr="00BC0D76" w:rsidRDefault="004D2163" w:rsidP="009C12C5">
      <w:pPr>
        <w:pStyle w:val="CRGlossaryText"/>
      </w:pPr>
    </w:p>
    <w:p w14:paraId="6607A385" w14:textId="77777777" w:rsidR="004D2163" w:rsidRPr="00BC0D76" w:rsidRDefault="004D2163" w:rsidP="004D2163">
      <w:pPr>
        <w:pStyle w:val="CRGlossaryWord"/>
      </w:pPr>
      <w:r w:rsidRPr="00BC0D76">
        <w:t>Team vs. Team Variant</w:t>
      </w:r>
    </w:p>
    <w:p w14:paraId="4E18FFC1" w14:textId="77777777" w:rsidR="004D2163" w:rsidRPr="00BC0D76" w:rsidRDefault="004D2163" w:rsidP="009C12C5">
      <w:pPr>
        <w:pStyle w:val="CRGlossaryText"/>
      </w:pPr>
      <w:r w:rsidRPr="00BC0D76">
        <w:t>A multiplayer variant played among two or more teams, each of which sits together. See rule 808, “Team vs. Team Variant.”</w:t>
      </w:r>
    </w:p>
    <w:p w14:paraId="3018808E" w14:textId="77777777" w:rsidR="004D2163" w:rsidRPr="00BC0D76" w:rsidRDefault="004D2163" w:rsidP="009C12C5">
      <w:pPr>
        <w:pStyle w:val="CRGlossaryText"/>
      </w:pPr>
    </w:p>
    <w:p w14:paraId="3708A193" w14:textId="77777777" w:rsidR="004D2163" w:rsidRPr="00BC0D76" w:rsidRDefault="004D2163" w:rsidP="004D2163">
      <w:pPr>
        <w:pStyle w:val="CRGlossaryWord"/>
      </w:pPr>
      <w:r w:rsidRPr="00BC0D76">
        <w:t>Text Box</w:t>
      </w:r>
    </w:p>
    <w:p w14:paraId="612B6402" w14:textId="77777777" w:rsidR="004D2163" w:rsidRPr="00BC0D76" w:rsidRDefault="004D2163" w:rsidP="009C12C5">
      <w:pPr>
        <w:pStyle w:val="CRGlossaryText"/>
      </w:pPr>
      <w:r w:rsidRPr="00BC0D76">
        <w:t>Part of a card. The text box is printed on the lower half of the card and contains the card’s rules text, reminder text, and flavor text. See rule 207, “Text Box.”</w:t>
      </w:r>
    </w:p>
    <w:p w14:paraId="58A8983C" w14:textId="77777777" w:rsidR="004D2163" w:rsidRPr="00BC0D76" w:rsidRDefault="004D2163" w:rsidP="009C12C5">
      <w:pPr>
        <w:pStyle w:val="CRGlossaryText"/>
      </w:pPr>
    </w:p>
    <w:p w14:paraId="56E52B22" w14:textId="77777777" w:rsidR="004D2163" w:rsidRPr="00BC0D76" w:rsidRDefault="004D2163" w:rsidP="004D2163">
      <w:pPr>
        <w:pStyle w:val="CRGlossaryWord"/>
      </w:pPr>
      <w:r w:rsidRPr="00BC0D76">
        <w:t>Text-Changing Effect</w:t>
      </w:r>
    </w:p>
    <w:p w14:paraId="30B4A26D" w14:textId="77777777" w:rsidR="004D2163" w:rsidRPr="00BC0D76" w:rsidRDefault="004D2163" w:rsidP="009C12C5">
      <w:pPr>
        <w:pStyle w:val="CRGlossaryText"/>
      </w:pPr>
      <w:r w:rsidRPr="00BC0D76">
        <w:t>A continuous effect that changes the text that appears in an object’s text box and/or type line. See rule 612, “Text-Changing Effects.”</w:t>
      </w:r>
    </w:p>
    <w:p w14:paraId="1CC7F8BB" w14:textId="77777777" w:rsidR="004D2163" w:rsidRPr="00BC0D76" w:rsidRDefault="004D2163" w:rsidP="009C12C5">
      <w:pPr>
        <w:pStyle w:val="CRGlossaryText"/>
      </w:pPr>
    </w:p>
    <w:p w14:paraId="3E9DDC33" w14:textId="77777777" w:rsidR="004D2163" w:rsidRPr="00BC0D76" w:rsidRDefault="004D2163" w:rsidP="004D2163">
      <w:pPr>
        <w:pStyle w:val="CRGlossaryWord"/>
      </w:pPr>
      <w:r w:rsidRPr="00BC0D76">
        <w:t>Threshold</w:t>
      </w:r>
    </w:p>
    <w:p w14:paraId="49156831" w14:textId="77777777" w:rsidR="004D2163" w:rsidRPr="00BC0D76" w:rsidRDefault="004D2163" w:rsidP="009C12C5">
      <w:pPr>
        <w:pStyle w:val="CRGlossaryText"/>
      </w:pPr>
      <w:r w:rsidRPr="00BC0D76">
        <w:t>“Threshold” used to be a keyword ability. It is now an ability word and has no rules meaning. All cards printed with the threshold keyword have received errata in the Oracle card reference.</w:t>
      </w:r>
    </w:p>
    <w:p w14:paraId="554B0D92" w14:textId="77777777" w:rsidR="004D2163" w:rsidRPr="00BC0D76" w:rsidRDefault="004D2163" w:rsidP="009C12C5">
      <w:pPr>
        <w:pStyle w:val="CRGlossaryText"/>
      </w:pPr>
    </w:p>
    <w:p w14:paraId="3B5477DA" w14:textId="77777777" w:rsidR="004D2163" w:rsidRPr="00BC0D76" w:rsidRDefault="004D2163" w:rsidP="004D2163">
      <w:pPr>
        <w:pStyle w:val="CRGlossaryWord"/>
      </w:pPr>
      <w:r w:rsidRPr="00BC0D76">
        <w:t>Timestamp Order</w:t>
      </w:r>
    </w:p>
    <w:p w14:paraId="3286A98F" w14:textId="77777777" w:rsidR="004D2163" w:rsidRPr="00BC0D76" w:rsidRDefault="004D2163" w:rsidP="009C12C5">
      <w:pPr>
        <w:pStyle w:val="CRGlossaryText"/>
      </w:pPr>
      <w:r w:rsidRPr="00BC0D76">
        <w:t>A system used to determine in which order continuous effects in the same layer or sublayer are applied. See rule 613.6. See also Dependency.</w:t>
      </w:r>
    </w:p>
    <w:p w14:paraId="732391BD" w14:textId="77777777" w:rsidR="004D2163" w:rsidRPr="00BC0D76" w:rsidRDefault="004D2163" w:rsidP="009C12C5">
      <w:pPr>
        <w:pStyle w:val="CRGlossaryText"/>
      </w:pPr>
    </w:p>
    <w:p w14:paraId="369AE1BE" w14:textId="77777777" w:rsidR="004D2163" w:rsidRPr="00BC0D76" w:rsidRDefault="004D2163" w:rsidP="004D2163">
      <w:pPr>
        <w:pStyle w:val="CRGlossaryWord"/>
      </w:pPr>
      <w:r w:rsidRPr="00BC0D76">
        <w:t>Token</w:t>
      </w:r>
    </w:p>
    <w:p w14:paraId="6ED30705" w14:textId="77777777" w:rsidR="004D2163" w:rsidRPr="00BC0D76" w:rsidRDefault="004D2163" w:rsidP="009C12C5">
      <w:pPr>
        <w:pStyle w:val="CRGlossaryText"/>
      </w:pPr>
      <w:r w:rsidRPr="00BC0D76">
        <w:t>A marker used to represent any permanent that isn’t represented by a card. See rule 110.5.</w:t>
      </w:r>
    </w:p>
    <w:p w14:paraId="30C13238" w14:textId="77777777" w:rsidR="004D2163" w:rsidRPr="00BC0D76" w:rsidRDefault="004D2163" w:rsidP="009C12C5">
      <w:pPr>
        <w:pStyle w:val="CRGlossaryText"/>
      </w:pPr>
    </w:p>
    <w:p w14:paraId="7EB05B4B" w14:textId="77777777" w:rsidR="004D2163" w:rsidRPr="00BC0D76" w:rsidRDefault="004D2163" w:rsidP="004D2163">
      <w:pPr>
        <w:pStyle w:val="CRGlossaryWord"/>
      </w:pPr>
      <w:r w:rsidRPr="00BC0D76">
        <w:t>Tombstone Icon</w:t>
      </w:r>
    </w:p>
    <w:p w14:paraId="4EAB3AFD" w14:textId="77777777" w:rsidR="004D2163" w:rsidRPr="00BC0D76" w:rsidRDefault="004D2163" w:rsidP="009C12C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A02E7BC" w14:textId="77777777" w:rsidR="004D2163" w:rsidRPr="00BC0D76" w:rsidRDefault="004D2163" w:rsidP="009C12C5">
      <w:pPr>
        <w:pStyle w:val="CRGlossaryText"/>
      </w:pPr>
    </w:p>
    <w:p w14:paraId="7C80D961" w14:textId="77777777" w:rsidR="004D2163" w:rsidRPr="00BC0D76" w:rsidRDefault="004D2163" w:rsidP="004D2163">
      <w:pPr>
        <w:pStyle w:val="CRGlossaryWord"/>
      </w:pPr>
      <w:r w:rsidRPr="00BC0D76">
        <w:t>Total Casting Cost (Obsolete)</w:t>
      </w:r>
    </w:p>
    <w:p w14:paraId="76206661" w14:textId="77777777" w:rsidR="004D2163" w:rsidRPr="00BC0D76" w:rsidRDefault="004D2163" w:rsidP="009C12C5">
      <w:pPr>
        <w:pStyle w:val="CRGlossaryText"/>
      </w:pPr>
      <w:r w:rsidRPr="00BC0D76">
        <w:t>An obsolete term for converted mana cost. Cards printed with this text have received errata in the Oracle card reference.</w:t>
      </w:r>
    </w:p>
    <w:p w14:paraId="54049917" w14:textId="77777777" w:rsidR="004D2163" w:rsidRPr="00BC0D76" w:rsidRDefault="004D2163" w:rsidP="009C12C5">
      <w:pPr>
        <w:pStyle w:val="CRGlossaryText"/>
      </w:pPr>
    </w:p>
    <w:p w14:paraId="4F71D8F4" w14:textId="77777777" w:rsidR="004D2163" w:rsidRPr="00BC0D76" w:rsidRDefault="004D2163" w:rsidP="004D2163">
      <w:pPr>
        <w:pStyle w:val="CRGlossaryWord"/>
      </w:pPr>
      <w:r w:rsidRPr="00BC0D76">
        <w:t>Total Cost</w:t>
      </w:r>
    </w:p>
    <w:p w14:paraId="5D9CDB0F" w14:textId="77777777" w:rsidR="004D2163" w:rsidRPr="00BC0D76" w:rsidRDefault="004D2163" w:rsidP="009C12C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58CC728" w14:textId="77777777" w:rsidR="004D2163" w:rsidRPr="00BC0D76" w:rsidRDefault="004D2163" w:rsidP="009C12C5">
      <w:pPr>
        <w:pStyle w:val="CRGlossaryText"/>
      </w:pPr>
    </w:p>
    <w:p w14:paraId="64C13B45" w14:textId="77777777" w:rsidR="004D2163" w:rsidRPr="00BC0D76" w:rsidRDefault="004D2163" w:rsidP="004D2163">
      <w:pPr>
        <w:pStyle w:val="CRGlossaryWord"/>
      </w:pPr>
      <w:r w:rsidRPr="00BC0D76">
        <w:t>Totem Armor</w:t>
      </w:r>
    </w:p>
    <w:p w14:paraId="640BBBED" w14:textId="77777777" w:rsidR="004D2163" w:rsidRPr="00BC0D76" w:rsidRDefault="004D2163" w:rsidP="009C12C5">
      <w:pPr>
        <w:pStyle w:val="CRGlossaryText"/>
      </w:pPr>
      <w:r w:rsidRPr="00BC0D76">
        <w:t>A keyword ability that allows an Aura to protect the permanent it’s enchanting. See rule 702.87, “Totem Armor.”</w:t>
      </w:r>
    </w:p>
    <w:p w14:paraId="31356896" w14:textId="77777777" w:rsidR="004D2163" w:rsidRPr="00BC0D76" w:rsidRDefault="004D2163" w:rsidP="009C12C5">
      <w:pPr>
        <w:pStyle w:val="CRGlossaryText"/>
      </w:pPr>
    </w:p>
    <w:p w14:paraId="68FA1523" w14:textId="77777777" w:rsidR="004D2163" w:rsidRPr="00BC0D76" w:rsidRDefault="004D2163" w:rsidP="004D2163">
      <w:pPr>
        <w:pStyle w:val="CRGlossaryWord"/>
      </w:pPr>
      <w:r w:rsidRPr="00BC0D76">
        <w:t>Toughness</w:t>
      </w:r>
    </w:p>
    <w:p w14:paraId="5B22D71B" w14:textId="5CA5D62A" w:rsidR="004D2163" w:rsidRPr="00BC0D76" w:rsidRDefault="004D2163" w:rsidP="009C12C5">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62A31DCB" w14:textId="77777777" w:rsidR="004D2163" w:rsidRPr="00BC0D76" w:rsidRDefault="004D2163" w:rsidP="009C12C5">
      <w:pPr>
        <w:pStyle w:val="CRGlossaryText"/>
      </w:pPr>
    </w:p>
    <w:p w14:paraId="26BADFAC" w14:textId="77777777" w:rsidR="004D2163" w:rsidRPr="00BC0D76" w:rsidRDefault="004D2163" w:rsidP="004D2163">
      <w:pPr>
        <w:pStyle w:val="CRGlossaryWord"/>
      </w:pPr>
      <w:r w:rsidRPr="00BC0D76">
        <w:t>Tournament</w:t>
      </w:r>
    </w:p>
    <w:p w14:paraId="6A2384AD" w14:textId="77777777" w:rsidR="004D2163" w:rsidRPr="00BC0D76" w:rsidRDefault="004D2163" w:rsidP="009C12C5">
      <w:pPr>
        <w:pStyle w:val="CRGlossaryText"/>
      </w:pPr>
      <w:r w:rsidRPr="00BC0D76">
        <w:t>An organized play activity where players compete against other players. See rule 100.6.</w:t>
      </w:r>
    </w:p>
    <w:p w14:paraId="6FA5CDB7" w14:textId="77777777" w:rsidR="004D2163" w:rsidRPr="00BC0D76" w:rsidRDefault="004D2163" w:rsidP="009C12C5">
      <w:pPr>
        <w:pStyle w:val="CRGlossaryText"/>
      </w:pPr>
    </w:p>
    <w:p w14:paraId="46D1E2C3" w14:textId="77777777" w:rsidR="004D2163" w:rsidRPr="00BC0D76" w:rsidRDefault="004D2163" w:rsidP="004D2163">
      <w:pPr>
        <w:pStyle w:val="CRGlossaryWord"/>
      </w:pPr>
      <w:r w:rsidRPr="00BC0D76">
        <w:t>Tournament Rules</w:t>
      </w:r>
    </w:p>
    <w:p w14:paraId="7CF52149" w14:textId="77777777" w:rsidR="004D2163" w:rsidRPr="00BC0D76" w:rsidRDefault="004D2163" w:rsidP="009C12C5">
      <w:pPr>
        <w:pStyle w:val="CRGlossaryText"/>
      </w:pPr>
      <w:r w:rsidRPr="00BC0D76">
        <w:t>Additional rules that apply to games played in a sanctioned tournament. See rule 100.6.</w:t>
      </w:r>
    </w:p>
    <w:p w14:paraId="630AF48A" w14:textId="77777777" w:rsidR="004D2163" w:rsidRPr="00BC0D76" w:rsidRDefault="004D2163" w:rsidP="009C12C5">
      <w:pPr>
        <w:pStyle w:val="CRGlossaryText"/>
      </w:pPr>
    </w:p>
    <w:p w14:paraId="36543843" w14:textId="77777777" w:rsidR="004D2163" w:rsidRPr="00BC0D76" w:rsidRDefault="004D2163" w:rsidP="004D2163">
      <w:pPr>
        <w:pStyle w:val="CRGlossaryWord"/>
      </w:pPr>
      <w:r w:rsidRPr="00BC0D76">
        <w:t>Traditional Magic Card</w:t>
      </w:r>
    </w:p>
    <w:p w14:paraId="57FF2BEB" w14:textId="77777777" w:rsidR="004D2163" w:rsidRPr="00BC0D76" w:rsidRDefault="004D2163" w:rsidP="009C12C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7344BE72" w14:textId="77777777" w:rsidR="004D2163" w:rsidRPr="00BC0D76" w:rsidRDefault="004D2163" w:rsidP="009C12C5">
      <w:pPr>
        <w:pStyle w:val="CRGlossaryText"/>
      </w:pPr>
    </w:p>
    <w:p w14:paraId="2F4B00B8" w14:textId="77777777" w:rsidR="004D2163" w:rsidRPr="00BC0D76" w:rsidRDefault="004D2163" w:rsidP="004D2163">
      <w:pPr>
        <w:pStyle w:val="CRGlossaryWord"/>
      </w:pPr>
      <w:r w:rsidRPr="00BC0D76">
        <w:t>Trample</w:t>
      </w:r>
    </w:p>
    <w:p w14:paraId="6B675C7F" w14:textId="77777777" w:rsidR="004D2163" w:rsidRPr="00BC0D76" w:rsidRDefault="004D2163" w:rsidP="009C12C5">
      <w:pPr>
        <w:pStyle w:val="CRGlossaryText"/>
      </w:pPr>
      <w:r w:rsidRPr="00BC0D76">
        <w:t>A keyword ability that modifies how a creature assigns combat damage. See rule 702.18, “Trample.”</w:t>
      </w:r>
    </w:p>
    <w:p w14:paraId="7754632D" w14:textId="77777777" w:rsidR="004D2163" w:rsidRPr="00BC0D76" w:rsidRDefault="004D2163" w:rsidP="009C12C5">
      <w:pPr>
        <w:pStyle w:val="CRGlossaryText"/>
      </w:pPr>
    </w:p>
    <w:p w14:paraId="7B6DBD0A" w14:textId="77777777" w:rsidR="004D2163" w:rsidRPr="00BC0D76" w:rsidRDefault="004D2163" w:rsidP="004D2163">
      <w:pPr>
        <w:pStyle w:val="CRGlossaryWord"/>
      </w:pPr>
      <w:r w:rsidRPr="00BC0D76">
        <w:t>Transfigure</w:t>
      </w:r>
    </w:p>
    <w:p w14:paraId="3BFA270A" w14:textId="77777777" w:rsidR="004D2163" w:rsidRPr="00BC0D76" w:rsidRDefault="004D2163" w:rsidP="009C12C5">
      <w:pPr>
        <w:pStyle w:val="CRGlossaryText"/>
      </w:pPr>
      <w:r w:rsidRPr="00BC0D76">
        <w:t>A keyword ability that lets a player search his or her library for a replacement creature card. See rule 702.69, “Transfigure.”</w:t>
      </w:r>
    </w:p>
    <w:p w14:paraId="06B86E99" w14:textId="77777777" w:rsidR="004D2163" w:rsidRPr="00BC0D76" w:rsidRDefault="004D2163" w:rsidP="009C12C5">
      <w:pPr>
        <w:pStyle w:val="CRGlossaryText"/>
      </w:pPr>
    </w:p>
    <w:p w14:paraId="6C778D64" w14:textId="77777777" w:rsidR="004D2163" w:rsidRPr="00BC0D76" w:rsidRDefault="004D2163" w:rsidP="004D2163">
      <w:pPr>
        <w:pStyle w:val="CRGlossaryWord"/>
      </w:pPr>
      <w:r w:rsidRPr="00BC0D76">
        <w:t>Transform</w:t>
      </w:r>
    </w:p>
    <w:p w14:paraId="41781CCE" w14:textId="77777777" w:rsidR="004D2163" w:rsidRPr="00BC0D76" w:rsidRDefault="004D2163" w:rsidP="009C12C5">
      <w:pPr>
        <w:pStyle w:val="CRGlossaryText"/>
      </w:pPr>
      <w:r w:rsidRPr="00BC0D76">
        <w:t>To turn a double-faced card so its other face is up. See rule 701.25, “Transform.”</w:t>
      </w:r>
    </w:p>
    <w:p w14:paraId="37F5DED5" w14:textId="77777777" w:rsidR="004D2163" w:rsidRPr="00BC0D76" w:rsidRDefault="004D2163" w:rsidP="009C12C5">
      <w:pPr>
        <w:pStyle w:val="CRGlossaryText"/>
      </w:pPr>
    </w:p>
    <w:p w14:paraId="6E725C9B" w14:textId="77777777" w:rsidR="004D2163" w:rsidRPr="00BC0D76" w:rsidRDefault="004D2163" w:rsidP="004D2163">
      <w:pPr>
        <w:pStyle w:val="CRGlossaryWord"/>
      </w:pPr>
      <w:r w:rsidRPr="00BC0D76">
        <w:t>Transmute</w:t>
      </w:r>
    </w:p>
    <w:p w14:paraId="34578E3C" w14:textId="77777777" w:rsidR="004D2163" w:rsidRPr="00BC0D76" w:rsidRDefault="004D2163" w:rsidP="009C12C5">
      <w:pPr>
        <w:pStyle w:val="CRGlossaryText"/>
      </w:pPr>
      <w:r w:rsidRPr="00BC0D76">
        <w:t>A keyword ability that lets a player search his or her library for a replacement card. See rule 702.51, “Transmute.”</w:t>
      </w:r>
    </w:p>
    <w:p w14:paraId="1DF86B3E" w14:textId="77777777" w:rsidR="004D2163" w:rsidRPr="00BC0D76" w:rsidRDefault="004D2163" w:rsidP="009C12C5">
      <w:pPr>
        <w:pStyle w:val="CRGlossaryText"/>
      </w:pPr>
    </w:p>
    <w:p w14:paraId="5E36DC06" w14:textId="77777777" w:rsidR="004D2163" w:rsidRPr="00BC0D76" w:rsidRDefault="004D2163" w:rsidP="004D2163">
      <w:pPr>
        <w:pStyle w:val="CRGlossaryWord"/>
      </w:pPr>
      <w:r w:rsidRPr="00BC0D76">
        <w:t>Tribal</w:t>
      </w:r>
    </w:p>
    <w:p w14:paraId="79A3BC5A" w14:textId="77777777" w:rsidR="004D2163" w:rsidRPr="00BC0D76" w:rsidRDefault="004D2163" w:rsidP="009C12C5">
      <w:pPr>
        <w:pStyle w:val="CRGlossaryText"/>
      </w:pPr>
      <w:r w:rsidRPr="00BC0D76">
        <w:t>A card type. Whether or not a tribal is a permanent depends on its other card type. See rule 308, “Tribals.”</w:t>
      </w:r>
    </w:p>
    <w:p w14:paraId="197DB14C" w14:textId="77777777" w:rsidR="004D2163" w:rsidRPr="00BC0D76" w:rsidRDefault="004D2163" w:rsidP="009C12C5">
      <w:pPr>
        <w:pStyle w:val="CRGlossaryText"/>
      </w:pPr>
    </w:p>
    <w:p w14:paraId="060779F8" w14:textId="77777777" w:rsidR="004D2163" w:rsidRPr="00BC0D76" w:rsidRDefault="004D2163" w:rsidP="004D2163">
      <w:pPr>
        <w:pStyle w:val="CRGlossaryWord"/>
      </w:pPr>
      <w:r w:rsidRPr="00BC0D76">
        <w:t>Trigger</w:t>
      </w:r>
    </w:p>
    <w:p w14:paraId="67DECBE6" w14:textId="77777777" w:rsidR="004D2163" w:rsidRPr="00BC0D76" w:rsidRDefault="004D2163" w:rsidP="009C12C5">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69412838" w14:textId="77777777" w:rsidR="004D2163" w:rsidRPr="00BC0D76" w:rsidRDefault="004D2163" w:rsidP="009C12C5">
      <w:pPr>
        <w:pStyle w:val="CRGlossaryText"/>
      </w:pPr>
    </w:p>
    <w:p w14:paraId="03B0DB3E" w14:textId="77777777" w:rsidR="004D2163" w:rsidRPr="00BC0D76" w:rsidRDefault="004D2163" w:rsidP="004D2163">
      <w:pPr>
        <w:pStyle w:val="CRGlossaryWord"/>
      </w:pPr>
      <w:r w:rsidRPr="00BC0D76">
        <w:t>Trigger Condition</w:t>
      </w:r>
    </w:p>
    <w:p w14:paraId="32D78668" w14:textId="77777777" w:rsidR="004D2163" w:rsidRPr="00BC0D76" w:rsidRDefault="004D2163" w:rsidP="009C12C5">
      <w:pPr>
        <w:pStyle w:val="CRGlossaryText"/>
      </w:pPr>
      <w:r w:rsidRPr="00BC0D76">
        <w:t>The first part of a triggered ability, consisting of “when,” “whenever,” or “at” followed by a trigger event. See rule 603, “Handling Triggered Abilities.”</w:t>
      </w:r>
    </w:p>
    <w:p w14:paraId="114C160E" w14:textId="77777777" w:rsidR="004D2163" w:rsidRPr="00BC0D76" w:rsidRDefault="004D2163" w:rsidP="009C12C5">
      <w:pPr>
        <w:pStyle w:val="CRGlossaryText"/>
      </w:pPr>
    </w:p>
    <w:p w14:paraId="2EF6DB7F" w14:textId="77777777" w:rsidR="004D2163" w:rsidRPr="00BC0D76" w:rsidRDefault="004D2163" w:rsidP="004D2163">
      <w:pPr>
        <w:pStyle w:val="CRGlossaryWord"/>
      </w:pPr>
      <w:r w:rsidRPr="00BC0D76">
        <w:t>Triggered Ability</w:t>
      </w:r>
    </w:p>
    <w:p w14:paraId="4F4F6AC2" w14:textId="77777777" w:rsidR="004D2163" w:rsidRPr="00BC0D76" w:rsidRDefault="004D2163" w:rsidP="009C12C5">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34BF633A" w14:textId="77777777" w:rsidR="004D2163" w:rsidRPr="00BC0D76" w:rsidRDefault="004D2163" w:rsidP="009C12C5">
      <w:pPr>
        <w:pStyle w:val="CRGlossaryText"/>
      </w:pPr>
    </w:p>
    <w:p w14:paraId="2D4E7E3D" w14:textId="77777777" w:rsidR="004D2163" w:rsidRPr="00BC0D76" w:rsidRDefault="004D2163" w:rsidP="004D2163">
      <w:pPr>
        <w:pStyle w:val="CRGlossaryWord"/>
      </w:pPr>
      <w:r w:rsidRPr="00BC0D76">
        <w:t>Trigger Event</w:t>
      </w:r>
    </w:p>
    <w:p w14:paraId="374DBFA7" w14:textId="77777777" w:rsidR="004D2163" w:rsidRPr="00BC0D76" w:rsidRDefault="004D2163" w:rsidP="009C12C5">
      <w:pPr>
        <w:pStyle w:val="CRGlossaryText"/>
      </w:pPr>
      <w:r w:rsidRPr="00BC0D76">
        <w:t>The event that a triggered ability looks for. Whenever the trigger event occurs, the triggered ability triggers. See rule 603, “Handling Triggered Abilities.”</w:t>
      </w:r>
    </w:p>
    <w:p w14:paraId="3CBE4D2C" w14:textId="77777777" w:rsidR="004D2163" w:rsidRPr="00BC0D76" w:rsidRDefault="004D2163" w:rsidP="009C12C5">
      <w:pPr>
        <w:pStyle w:val="CRGlossaryText"/>
      </w:pPr>
    </w:p>
    <w:p w14:paraId="6BA37337" w14:textId="77777777" w:rsidR="004D2163" w:rsidRPr="00BC0D76" w:rsidRDefault="004D2163" w:rsidP="004D2163">
      <w:pPr>
        <w:pStyle w:val="CRGlossaryWord"/>
      </w:pPr>
      <w:r w:rsidRPr="00BC0D76">
        <w:t>Turn-Based Actions</w:t>
      </w:r>
    </w:p>
    <w:p w14:paraId="7887E3D6" w14:textId="77777777" w:rsidR="004D2163" w:rsidRPr="00BC0D76" w:rsidRDefault="004D2163" w:rsidP="009C12C5">
      <w:pPr>
        <w:pStyle w:val="CRGlossaryText"/>
      </w:pPr>
      <w:r w:rsidRPr="00BC0D76">
        <w:t>Game actions that happen automatically when certain steps or phases begin, or when each step or phase ends. See rule 703, “Turn-Based Actions.”</w:t>
      </w:r>
    </w:p>
    <w:p w14:paraId="103C8773" w14:textId="77777777" w:rsidR="004D2163" w:rsidRPr="00BC0D76" w:rsidRDefault="004D2163" w:rsidP="009C12C5">
      <w:pPr>
        <w:pStyle w:val="CRGlossaryText"/>
      </w:pPr>
    </w:p>
    <w:p w14:paraId="7D25003E" w14:textId="77777777" w:rsidR="004D2163" w:rsidRPr="00BC0D76" w:rsidRDefault="004D2163" w:rsidP="004D2163">
      <w:pPr>
        <w:pStyle w:val="CRGlossaryWord"/>
      </w:pPr>
      <w:r w:rsidRPr="00BC0D76">
        <w:t>Turn Markers</w:t>
      </w:r>
    </w:p>
    <w:p w14:paraId="0F8756F1" w14:textId="77777777" w:rsidR="004D2163" w:rsidRPr="00BC0D76" w:rsidRDefault="004D2163" w:rsidP="009C12C5">
      <w:pPr>
        <w:pStyle w:val="CRGlossaryText"/>
      </w:pPr>
      <w:r w:rsidRPr="00BC0D76">
        <w:t>Markers used to keep track of which players are taking turns in a Grand Melee game. See rule 807.4.</w:t>
      </w:r>
    </w:p>
    <w:p w14:paraId="561F1E50" w14:textId="77777777" w:rsidR="004D2163" w:rsidRPr="00BC0D76" w:rsidRDefault="004D2163" w:rsidP="009C12C5">
      <w:pPr>
        <w:pStyle w:val="CRGlossaryText"/>
      </w:pPr>
    </w:p>
    <w:p w14:paraId="02DAB6D6" w14:textId="77777777" w:rsidR="004D2163" w:rsidRPr="00BC0D76" w:rsidRDefault="004D2163" w:rsidP="004D2163">
      <w:pPr>
        <w:pStyle w:val="CRGlossaryWord"/>
      </w:pPr>
      <w:r w:rsidRPr="00BC0D76">
        <w:t>Two-Headed Giant Variant</w:t>
      </w:r>
    </w:p>
    <w:p w14:paraId="1BA4E611" w14:textId="77777777" w:rsidR="004D2163" w:rsidRPr="00BC0D76" w:rsidRDefault="004D2163" w:rsidP="009C12C5">
      <w:pPr>
        <w:pStyle w:val="CRGlossaryText"/>
      </w:pPr>
      <w:r w:rsidRPr="00BC0D76">
        <w:t>A multiplayer variant played among two-player teams that each have a shared life total and take a simultaneous turn. See rule 810, “Two-Headed Giant Variant.”</w:t>
      </w:r>
    </w:p>
    <w:p w14:paraId="201AE81B" w14:textId="77777777" w:rsidR="004D2163" w:rsidRPr="00BC0D76" w:rsidRDefault="004D2163" w:rsidP="009C12C5">
      <w:pPr>
        <w:pStyle w:val="CRGlossaryText"/>
      </w:pPr>
    </w:p>
    <w:p w14:paraId="43471AB1" w14:textId="77777777" w:rsidR="004D2163" w:rsidRPr="00BC0D76" w:rsidRDefault="004D2163" w:rsidP="004D2163">
      <w:pPr>
        <w:pStyle w:val="CRGlossaryWord"/>
      </w:pPr>
      <w:r w:rsidRPr="00BC0D76">
        <w:t>Type</w:t>
      </w:r>
    </w:p>
    <w:p w14:paraId="06AE4BE0" w14:textId="72637CA6" w:rsidR="004D2163" w:rsidRPr="00BC0D76" w:rsidRDefault="004D2163" w:rsidP="009C12C5">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67A18C8A" w14:textId="77777777" w:rsidR="004D2163" w:rsidRPr="00BC0D76" w:rsidRDefault="004D2163" w:rsidP="009C12C5">
      <w:pPr>
        <w:pStyle w:val="CRGlossaryText"/>
      </w:pPr>
    </w:p>
    <w:p w14:paraId="3B9984DE" w14:textId="77777777" w:rsidR="004D2163" w:rsidRPr="00BC0D76" w:rsidRDefault="004D2163" w:rsidP="004D2163">
      <w:pPr>
        <w:pStyle w:val="CRGlossaryWord"/>
      </w:pPr>
      <w:r w:rsidRPr="00BC0D76">
        <w:t>Type Icon</w:t>
      </w:r>
    </w:p>
    <w:p w14:paraId="0B8B005C" w14:textId="77777777" w:rsidR="004D2163" w:rsidRPr="00BC0D76" w:rsidRDefault="004D2163" w:rsidP="009C12C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6E997660" w14:textId="77777777" w:rsidR="004D2163" w:rsidRPr="00BC0D76" w:rsidRDefault="004D2163" w:rsidP="009C12C5">
      <w:pPr>
        <w:pStyle w:val="CRGlossaryText"/>
      </w:pPr>
    </w:p>
    <w:p w14:paraId="105F407B" w14:textId="77777777" w:rsidR="004D2163" w:rsidRPr="00BC0D76" w:rsidRDefault="004D2163" w:rsidP="004D2163">
      <w:pPr>
        <w:pStyle w:val="CRGlossaryWord"/>
      </w:pPr>
      <w:r w:rsidRPr="00BC0D76">
        <w:t>Type Line</w:t>
      </w:r>
    </w:p>
    <w:p w14:paraId="31396F0C" w14:textId="77777777" w:rsidR="004D2163" w:rsidRPr="00BC0D76" w:rsidRDefault="004D2163" w:rsidP="009C12C5">
      <w:pPr>
        <w:pStyle w:val="CRGlossaryText"/>
      </w:pPr>
      <w:r w:rsidRPr="00BC0D76">
        <w:t>Part of a card. The type line is printed directly below the illustration and contains the card’s card type(s), subtype(s), and/or supertype(s). See rule 205, “Type Line.”</w:t>
      </w:r>
    </w:p>
    <w:p w14:paraId="0365FA54" w14:textId="77777777" w:rsidR="004D2163" w:rsidRPr="00BC0D76" w:rsidRDefault="004D2163" w:rsidP="009C12C5">
      <w:pPr>
        <w:pStyle w:val="CRGlossaryText"/>
      </w:pPr>
    </w:p>
    <w:p w14:paraId="7A410942" w14:textId="77777777" w:rsidR="004D2163" w:rsidRPr="00BC0D76" w:rsidRDefault="004D2163" w:rsidP="004D2163">
      <w:pPr>
        <w:pStyle w:val="CRGlossaryWord"/>
      </w:pPr>
      <w:r w:rsidRPr="00BC0D76">
        <w:t>Type-Changing Effect</w:t>
      </w:r>
    </w:p>
    <w:p w14:paraId="2C0D1147" w14:textId="77777777" w:rsidR="004D2163" w:rsidRPr="00BC0D76" w:rsidRDefault="004D2163" w:rsidP="009C12C5">
      <w:pPr>
        <w:pStyle w:val="CRGlossaryText"/>
      </w:pPr>
      <w:r w:rsidRPr="00BC0D76">
        <w:t>An effect that changes an object’s card type, subtype, and/or supertype. See rule</w:t>
      </w:r>
      <w:r>
        <w:t>s 205.1a–b, 305.7, and</w:t>
      </w:r>
      <w:r w:rsidRPr="00BC0D76">
        <w:t xml:space="preserve"> 613.1d.</w:t>
      </w:r>
    </w:p>
    <w:p w14:paraId="0C5CA4A4" w14:textId="77777777" w:rsidR="004D2163" w:rsidRPr="00BC0D76" w:rsidRDefault="004D2163" w:rsidP="009C12C5">
      <w:pPr>
        <w:pStyle w:val="CRGlossaryText"/>
      </w:pPr>
    </w:p>
    <w:p w14:paraId="5924E4DE" w14:textId="77777777" w:rsidR="004D2163" w:rsidRPr="00BC0D76" w:rsidRDefault="004D2163" w:rsidP="004D2163">
      <w:pPr>
        <w:pStyle w:val="CRGlossaryWord"/>
      </w:pPr>
      <w:r w:rsidRPr="00BC0D76">
        <w:t>Typecycling</w:t>
      </w:r>
    </w:p>
    <w:p w14:paraId="776D08D0" w14:textId="77777777" w:rsidR="004D2163" w:rsidRPr="00BC0D76" w:rsidRDefault="004D2163" w:rsidP="009C12C5">
      <w:pPr>
        <w:pStyle w:val="CRGlossaryText"/>
      </w:pPr>
      <w:r w:rsidRPr="00BC0D76">
        <w:t>A variant of the cycling ability. See rule 702.27, “Cycling.”</w:t>
      </w:r>
    </w:p>
    <w:p w14:paraId="2CF8108B" w14:textId="77777777" w:rsidR="004D2163" w:rsidRPr="00BC0D76" w:rsidRDefault="004D2163" w:rsidP="009C12C5">
      <w:pPr>
        <w:pStyle w:val="CRGlossaryText"/>
      </w:pPr>
    </w:p>
    <w:p w14:paraId="439F7D70" w14:textId="77777777" w:rsidR="004D2163" w:rsidRPr="00BC0D76" w:rsidRDefault="004D2163" w:rsidP="004D2163">
      <w:pPr>
        <w:pStyle w:val="CRGlossaryWord"/>
      </w:pPr>
      <w:r w:rsidRPr="00BC0D76">
        <w:t>Unattach</w:t>
      </w:r>
    </w:p>
    <w:p w14:paraId="589BFC77" w14:textId="77777777" w:rsidR="004D2163" w:rsidRPr="00BC0D76" w:rsidRDefault="004D2163" w:rsidP="009C12C5">
      <w:pPr>
        <w:pStyle w:val="CRGlossaryText"/>
      </w:pPr>
      <w:r w:rsidRPr="00BC0D76">
        <w:t>To move an Equipment away from the creature it’s attached to so that the Equipment is on the battlefield but is not equipping anything. See rule 701.3d.</w:t>
      </w:r>
    </w:p>
    <w:p w14:paraId="733145B5" w14:textId="77777777" w:rsidR="004D2163" w:rsidRPr="00BC0D76" w:rsidRDefault="004D2163" w:rsidP="009C12C5">
      <w:pPr>
        <w:pStyle w:val="CRGlossaryText"/>
      </w:pPr>
    </w:p>
    <w:p w14:paraId="444C20D9" w14:textId="77777777" w:rsidR="004D2163" w:rsidRPr="00BC0D76" w:rsidRDefault="004D2163" w:rsidP="004D2163">
      <w:pPr>
        <w:pStyle w:val="CRGlossaryWord"/>
      </w:pPr>
      <w:r w:rsidRPr="00BC0D76">
        <w:t>Unblockable</w:t>
      </w:r>
    </w:p>
    <w:p w14:paraId="3794F47B" w14:textId="77777777" w:rsidR="004D2163" w:rsidRPr="00BC0D76" w:rsidRDefault="004D2163" w:rsidP="009C12C5">
      <w:pPr>
        <w:pStyle w:val="CRGlossaryText"/>
      </w:pPr>
      <w:r w:rsidRPr="00BC0D76">
        <w:t>An attribute of a creature that precludes it from being blocked. See rule 700.5.</w:t>
      </w:r>
    </w:p>
    <w:p w14:paraId="6873EFBE" w14:textId="77777777" w:rsidR="004D2163" w:rsidRPr="00BC0D76" w:rsidRDefault="004D2163" w:rsidP="009C12C5">
      <w:pPr>
        <w:pStyle w:val="CRGlossaryText"/>
      </w:pPr>
    </w:p>
    <w:p w14:paraId="42C13CCA" w14:textId="77777777" w:rsidR="004D2163" w:rsidRPr="00BC0D76" w:rsidRDefault="004D2163" w:rsidP="004D2163">
      <w:pPr>
        <w:pStyle w:val="CRGlossaryWord"/>
      </w:pPr>
      <w:r w:rsidRPr="00BC0D76">
        <w:t>Unblocked Creature</w:t>
      </w:r>
    </w:p>
    <w:p w14:paraId="0A45F963" w14:textId="77777777" w:rsidR="004D2163" w:rsidRPr="00BC0D76" w:rsidRDefault="004D2163" w:rsidP="009C12C5">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397D02F0" w14:textId="77777777" w:rsidR="004D2163" w:rsidRPr="00BC0D76" w:rsidRDefault="004D2163" w:rsidP="009C12C5">
      <w:pPr>
        <w:pStyle w:val="CRGlossaryText"/>
      </w:pPr>
    </w:p>
    <w:p w14:paraId="0BE67EF7" w14:textId="77777777" w:rsidR="004D2163" w:rsidRPr="00B333E8" w:rsidRDefault="004D2163" w:rsidP="004D2163">
      <w:pPr>
        <w:pStyle w:val="CRGlossaryWord"/>
      </w:pPr>
      <w:r>
        <w:t>Undying</w:t>
      </w:r>
    </w:p>
    <w:p w14:paraId="24A1920A" w14:textId="77777777" w:rsidR="004D2163" w:rsidRDefault="004D2163" w:rsidP="009C12C5">
      <w:pPr>
        <w:pStyle w:val="CRGlossaryText"/>
      </w:pPr>
      <w:r w:rsidRPr="00B333E8">
        <w:t>A keyword ability that can return a creature from the graveyard to the battlefield. See r</w:t>
      </w:r>
      <w:r>
        <w:t>ule 702.91</w:t>
      </w:r>
      <w:r w:rsidRPr="00B333E8">
        <w:t>, “</w:t>
      </w:r>
      <w:r>
        <w:t>Undying</w:t>
      </w:r>
      <w:r w:rsidRPr="00B333E8">
        <w:t>.”</w:t>
      </w:r>
    </w:p>
    <w:p w14:paraId="656C47F9" w14:textId="77777777" w:rsidR="004D2163" w:rsidRDefault="004D2163" w:rsidP="009C12C5">
      <w:pPr>
        <w:pStyle w:val="CRGlossaryText"/>
      </w:pPr>
    </w:p>
    <w:p w14:paraId="0611FA18" w14:textId="77777777" w:rsidR="004D2163" w:rsidRPr="00BC0D76" w:rsidRDefault="004D2163" w:rsidP="004D2163">
      <w:pPr>
        <w:pStyle w:val="CRGlossaryWord"/>
      </w:pPr>
      <w:r w:rsidRPr="00BC0D76">
        <w:t>Unearth</w:t>
      </w:r>
    </w:p>
    <w:p w14:paraId="7AB42E00" w14:textId="77777777" w:rsidR="004D2163" w:rsidRPr="00BC0D76" w:rsidRDefault="004D2163" w:rsidP="009C12C5">
      <w:pPr>
        <w:pStyle w:val="CRGlossaryText"/>
      </w:pPr>
      <w:r w:rsidRPr="00BC0D76">
        <w:t>A keyword ability that lets a player return a creature card from his or her graveyard to the battlefield. See rule 702.82, “Unearth.”</w:t>
      </w:r>
    </w:p>
    <w:p w14:paraId="6D55BA8C" w14:textId="77777777" w:rsidR="004D2163" w:rsidRPr="00BC0D76" w:rsidRDefault="004D2163" w:rsidP="009C12C5">
      <w:pPr>
        <w:pStyle w:val="CRGlossaryText"/>
      </w:pPr>
    </w:p>
    <w:p w14:paraId="0CE27324" w14:textId="77777777" w:rsidR="004D2163" w:rsidRPr="00BC0D76" w:rsidRDefault="004D2163" w:rsidP="004D2163">
      <w:pPr>
        <w:pStyle w:val="CRGlossaryWord"/>
      </w:pPr>
      <w:r w:rsidRPr="00BC0D76">
        <w:t>Unflipped</w:t>
      </w:r>
    </w:p>
    <w:p w14:paraId="6667DD4E" w14:textId="77777777" w:rsidR="004D2163" w:rsidRPr="00BC0D76" w:rsidRDefault="004D2163" w:rsidP="009C12C5">
      <w:pPr>
        <w:pStyle w:val="CRGlossaryText"/>
      </w:pPr>
      <w:r w:rsidRPr="00BC0D76">
        <w:t>A default status a permanent may have. See rule 110.6 and rule 709, “Flip Cards.” See also Flipped.</w:t>
      </w:r>
    </w:p>
    <w:p w14:paraId="39A1E023" w14:textId="77777777" w:rsidR="004D2163" w:rsidRPr="00BC0D76" w:rsidRDefault="004D2163" w:rsidP="009C12C5">
      <w:pPr>
        <w:pStyle w:val="CRGlossaryText"/>
      </w:pPr>
    </w:p>
    <w:p w14:paraId="122080A6" w14:textId="77777777" w:rsidR="004D2163" w:rsidRDefault="004D2163" w:rsidP="004D2163">
      <w:pPr>
        <w:pStyle w:val="CRGlossaryWord"/>
      </w:pPr>
      <w:r>
        <w:t>Unleash</w:t>
      </w:r>
    </w:p>
    <w:p w14:paraId="03F4234B" w14:textId="77777777" w:rsidR="004D2163" w:rsidRDefault="004D2163" w:rsidP="009C12C5">
      <w:pPr>
        <w:pStyle w:val="CRGlossaryText"/>
      </w:pPr>
      <w:r>
        <w:t>A keyword ability that allows a creature to enter the battlefield with a +1/+1 counter on it and stops it from blocking if it has a +1/+1 counter on it. See rule 702.96, “Unleash.”</w:t>
      </w:r>
    </w:p>
    <w:p w14:paraId="47FAB68F" w14:textId="77777777" w:rsidR="004D2163" w:rsidRDefault="004D2163" w:rsidP="009C12C5">
      <w:pPr>
        <w:pStyle w:val="CRGlossaryText"/>
      </w:pPr>
    </w:p>
    <w:p w14:paraId="783A5C45" w14:textId="77777777" w:rsidR="004D2163" w:rsidRPr="00BC0D76" w:rsidRDefault="004D2163" w:rsidP="004D2163">
      <w:pPr>
        <w:pStyle w:val="CRGlossaryWord"/>
      </w:pPr>
      <w:r w:rsidRPr="00BC0D76">
        <w:lastRenderedPageBreak/>
        <w:t>Unless</w:t>
      </w:r>
    </w:p>
    <w:p w14:paraId="71F2B87A" w14:textId="77777777" w:rsidR="004D2163" w:rsidRPr="00BC0D76" w:rsidRDefault="004D2163" w:rsidP="009C12C5">
      <w:pPr>
        <w:pStyle w:val="CRGlossaryText"/>
      </w:pPr>
      <w:r w:rsidRPr="00BC0D76">
        <w:t>A word used to indicate a certain style of cost. See rule 117.12a.</w:t>
      </w:r>
    </w:p>
    <w:p w14:paraId="079C1271" w14:textId="77777777" w:rsidR="004D2163" w:rsidRPr="00BC0D76" w:rsidRDefault="004D2163" w:rsidP="009C12C5">
      <w:pPr>
        <w:pStyle w:val="CRGlossaryText"/>
      </w:pPr>
    </w:p>
    <w:p w14:paraId="097C1EBE" w14:textId="77777777" w:rsidR="004D2163" w:rsidRPr="00BC0D76" w:rsidRDefault="004D2163" w:rsidP="004D2163">
      <w:pPr>
        <w:pStyle w:val="CRGlossaryWord"/>
      </w:pPr>
      <w:r w:rsidRPr="00BC0D76">
        <w:t>Untap</w:t>
      </w:r>
    </w:p>
    <w:p w14:paraId="79B42082" w14:textId="77777777" w:rsidR="004D2163" w:rsidRPr="00BC0D76" w:rsidRDefault="004D2163" w:rsidP="009C12C5">
      <w:pPr>
        <w:pStyle w:val="CRGlossaryText"/>
      </w:pPr>
      <w:r w:rsidRPr="00BC0D76">
        <w:t>To rotate a permanent back to the upright position from a sideways position. See rule 701.17, “Tap and Untap.”</w:t>
      </w:r>
    </w:p>
    <w:p w14:paraId="0E5011FE" w14:textId="77777777" w:rsidR="004D2163" w:rsidRPr="00BC0D76" w:rsidRDefault="004D2163" w:rsidP="009C12C5">
      <w:pPr>
        <w:pStyle w:val="CRGlossaryText"/>
      </w:pPr>
    </w:p>
    <w:p w14:paraId="30CEED01" w14:textId="77777777" w:rsidR="004D2163" w:rsidRPr="00BC0D76" w:rsidRDefault="004D2163" w:rsidP="004D2163">
      <w:pPr>
        <w:pStyle w:val="CRGlossaryWord"/>
      </w:pPr>
      <w:r w:rsidRPr="00BC0D76">
        <w:t>Untap Step</w:t>
      </w:r>
    </w:p>
    <w:p w14:paraId="0D670DE4" w14:textId="77777777" w:rsidR="004D2163" w:rsidRPr="00BC0D76" w:rsidRDefault="004D2163" w:rsidP="009C12C5">
      <w:pPr>
        <w:pStyle w:val="CRGlossaryText"/>
      </w:pPr>
      <w:r w:rsidRPr="00BC0D76">
        <w:t>Part of the turn. This step is the first step of the beginning phase. See rule 502, “Untap Step.”</w:t>
      </w:r>
    </w:p>
    <w:p w14:paraId="458CA517" w14:textId="77777777" w:rsidR="004D2163" w:rsidRPr="00BC0D76" w:rsidRDefault="004D2163" w:rsidP="009C12C5">
      <w:pPr>
        <w:pStyle w:val="CRGlossaryText"/>
      </w:pPr>
    </w:p>
    <w:p w14:paraId="3FA64536" w14:textId="77777777" w:rsidR="004D2163" w:rsidRPr="00BC0D76" w:rsidRDefault="004D2163" w:rsidP="004D2163">
      <w:pPr>
        <w:pStyle w:val="CRGlossaryWord"/>
      </w:pPr>
      <w:r w:rsidRPr="00BC0D76">
        <w:t>Untap Symbol</w:t>
      </w:r>
    </w:p>
    <w:p w14:paraId="68BA0AFF" w14:textId="77777777" w:rsidR="004D2163" w:rsidRPr="00BC0D76" w:rsidRDefault="004D2163" w:rsidP="009C12C5">
      <w:pPr>
        <w:pStyle w:val="CRGlossaryText"/>
      </w:pPr>
      <w:r w:rsidRPr="00BC0D76">
        <w:t>The untap symbol {Q} in an activation cost means “Untap this permanent.” See rule 107.6.</w:t>
      </w:r>
    </w:p>
    <w:p w14:paraId="4444C56F" w14:textId="77777777" w:rsidR="004D2163" w:rsidRPr="00BC0D76" w:rsidRDefault="004D2163" w:rsidP="009C12C5">
      <w:pPr>
        <w:pStyle w:val="CRGlossaryText"/>
      </w:pPr>
    </w:p>
    <w:p w14:paraId="1D570346" w14:textId="77777777" w:rsidR="004D2163" w:rsidRPr="00BC0D76" w:rsidRDefault="004D2163" w:rsidP="004D2163">
      <w:pPr>
        <w:pStyle w:val="CRGlossaryWord"/>
      </w:pPr>
      <w:r w:rsidRPr="00BC0D76">
        <w:t>Untapped</w:t>
      </w:r>
    </w:p>
    <w:p w14:paraId="2E256701" w14:textId="77777777" w:rsidR="004D2163" w:rsidRPr="00BC0D76" w:rsidRDefault="004D2163" w:rsidP="009C12C5">
      <w:pPr>
        <w:pStyle w:val="CRGlossaryText"/>
      </w:pPr>
      <w:r w:rsidRPr="00BC0D76">
        <w:t>A default status a permanent may have. See rule 110.6 and rule 701.17, “Tap and Untap.” See also Tapped.</w:t>
      </w:r>
    </w:p>
    <w:p w14:paraId="6BED4B48" w14:textId="77777777" w:rsidR="004D2163" w:rsidRPr="00BC0D76" w:rsidRDefault="004D2163" w:rsidP="009C12C5">
      <w:pPr>
        <w:pStyle w:val="CRGlossaryText"/>
      </w:pPr>
    </w:p>
    <w:p w14:paraId="096DF2A9" w14:textId="77777777" w:rsidR="004D2163" w:rsidRPr="00BC0D76" w:rsidRDefault="004D2163" w:rsidP="004D2163">
      <w:pPr>
        <w:pStyle w:val="CRGlossaryWord"/>
      </w:pPr>
      <w:r w:rsidRPr="00BC0D76">
        <w:t>Upkeep Step</w:t>
      </w:r>
    </w:p>
    <w:p w14:paraId="5A02E747" w14:textId="77777777" w:rsidR="004D2163" w:rsidRPr="00BC0D76" w:rsidRDefault="004D2163" w:rsidP="009C12C5">
      <w:pPr>
        <w:pStyle w:val="CRGlossaryText"/>
      </w:pPr>
      <w:r w:rsidRPr="00BC0D76">
        <w:t>Part of the turn. This step is the second step of the beginning phase. See rule 503, “Upkeep Step.”</w:t>
      </w:r>
    </w:p>
    <w:p w14:paraId="3C6F7D3D" w14:textId="77777777" w:rsidR="004D2163" w:rsidRPr="00BC0D76" w:rsidRDefault="004D2163" w:rsidP="009C12C5">
      <w:pPr>
        <w:pStyle w:val="CRGlossaryText"/>
      </w:pPr>
    </w:p>
    <w:p w14:paraId="1C245CF6" w14:textId="77777777" w:rsidR="004D2163" w:rsidRPr="00BC0D76" w:rsidRDefault="004D2163" w:rsidP="004D2163">
      <w:pPr>
        <w:pStyle w:val="CRGlossaryWord"/>
      </w:pPr>
      <w:r w:rsidRPr="00BC0D76">
        <w:t>Vanguard</w:t>
      </w:r>
    </w:p>
    <w:p w14:paraId="6E98FE86" w14:textId="5C6D1289" w:rsidR="004D2163" w:rsidRPr="00BC0D76" w:rsidRDefault="004D2163" w:rsidP="009C12C5">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7E69436D" w14:textId="77777777" w:rsidR="004D2163" w:rsidRPr="00BC0D76" w:rsidRDefault="004D2163" w:rsidP="009C12C5">
      <w:pPr>
        <w:pStyle w:val="CRGlossaryText"/>
      </w:pPr>
    </w:p>
    <w:p w14:paraId="274CAA67" w14:textId="77777777" w:rsidR="004D2163" w:rsidRPr="00BC0D76" w:rsidRDefault="004D2163" w:rsidP="004D2163">
      <w:pPr>
        <w:pStyle w:val="CRGlossaryWord"/>
      </w:pPr>
      <w:r w:rsidRPr="00BC0D76">
        <w:t>Vanishing</w:t>
      </w:r>
    </w:p>
    <w:p w14:paraId="43320A5C" w14:textId="77777777" w:rsidR="004D2163" w:rsidRPr="00BC0D76" w:rsidRDefault="004D2163" w:rsidP="009C12C5">
      <w:pPr>
        <w:pStyle w:val="CRGlossaryText"/>
      </w:pPr>
      <w:r w:rsidRPr="00BC0D76">
        <w:t>A keyword ability that limits how long a permanent remains on the battlefield. See rule 702.61, “Vanishing.”</w:t>
      </w:r>
    </w:p>
    <w:p w14:paraId="71C43633" w14:textId="77777777" w:rsidR="004D2163" w:rsidRPr="00BC0D76" w:rsidRDefault="004D2163" w:rsidP="009C12C5">
      <w:pPr>
        <w:pStyle w:val="CRGlossaryText"/>
      </w:pPr>
    </w:p>
    <w:p w14:paraId="0F602702" w14:textId="77777777" w:rsidR="004D2163" w:rsidRPr="00BC0D76" w:rsidRDefault="004D2163" w:rsidP="004D2163">
      <w:pPr>
        <w:pStyle w:val="CRGlossaryWord"/>
      </w:pPr>
      <w:r w:rsidRPr="00BC0D76">
        <w:t>Variant</w:t>
      </w:r>
    </w:p>
    <w:p w14:paraId="76C54187" w14:textId="77777777" w:rsidR="004D2163" w:rsidRPr="00BC0D76" w:rsidRDefault="004D2163" w:rsidP="009C12C5">
      <w:pPr>
        <w:pStyle w:val="CRGlossaryText"/>
      </w:pPr>
      <w:r w:rsidRPr="00BC0D76">
        <w:t>An additional set of rules that determines the style of a multiplayer game. See rule 800.2.</w:t>
      </w:r>
    </w:p>
    <w:p w14:paraId="086FD507" w14:textId="77777777" w:rsidR="004D2163" w:rsidRPr="00BC0D76" w:rsidRDefault="004D2163" w:rsidP="009C12C5">
      <w:pPr>
        <w:pStyle w:val="CRGlossaryText"/>
      </w:pPr>
    </w:p>
    <w:p w14:paraId="454C201F" w14:textId="77777777" w:rsidR="004D2163" w:rsidRPr="00BC0D76" w:rsidRDefault="004D2163" w:rsidP="004D2163">
      <w:pPr>
        <w:pStyle w:val="CRGlossaryWord"/>
      </w:pPr>
      <w:r w:rsidRPr="00BC0D76">
        <w:t>Vigilance</w:t>
      </w:r>
    </w:p>
    <w:p w14:paraId="1479100B" w14:textId="77777777" w:rsidR="004D2163" w:rsidRPr="00BC0D76" w:rsidRDefault="004D2163" w:rsidP="009C12C5">
      <w:pPr>
        <w:pStyle w:val="CRGlossaryText"/>
      </w:pPr>
      <w:r w:rsidRPr="00BC0D76">
        <w:t>A keyword ability that lets a creature attack without tapping. See rule 702.19, “Vigilance.”</w:t>
      </w:r>
    </w:p>
    <w:p w14:paraId="0369341E" w14:textId="77777777" w:rsidR="004D2163" w:rsidRPr="00BC0D76" w:rsidRDefault="004D2163" w:rsidP="009C12C5">
      <w:pPr>
        <w:pStyle w:val="CRGlossaryText"/>
      </w:pPr>
    </w:p>
    <w:p w14:paraId="76010643" w14:textId="77777777" w:rsidR="004D2163" w:rsidRPr="00BC0D76" w:rsidRDefault="004D2163" w:rsidP="004D2163">
      <w:pPr>
        <w:pStyle w:val="CRGlossaryWord"/>
      </w:pPr>
      <w:r w:rsidRPr="00BC0D76">
        <w:t>Wall</w:t>
      </w:r>
    </w:p>
    <w:p w14:paraId="205A2E5B" w14:textId="77777777" w:rsidR="004D2163" w:rsidRPr="00BC0D76" w:rsidRDefault="004D2163" w:rsidP="009C12C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3EB10FD5" w14:textId="77777777" w:rsidR="004D2163" w:rsidRPr="00BC0D76" w:rsidRDefault="004D2163" w:rsidP="009C12C5">
      <w:pPr>
        <w:pStyle w:val="CRGlossaryText"/>
      </w:pPr>
    </w:p>
    <w:p w14:paraId="29B92FC1" w14:textId="77777777" w:rsidR="004D2163" w:rsidRPr="00BC0D76" w:rsidRDefault="004D2163" w:rsidP="004D2163">
      <w:pPr>
        <w:pStyle w:val="CRGlossaryWord"/>
      </w:pPr>
      <w:r w:rsidRPr="00BC0D76">
        <w:t>Win the Game</w:t>
      </w:r>
    </w:p>
    <w:p w14:paraId="4069BCA1" w14:textId="77777777" w:rsidR="004D2163" w:rsidRPr="00BC0D76" w:rsidRDefault="004D2163" w:rsidP="009C12C5">
      <w:pPr>
        <w:pStyle w:val="CRGlossaryText"/>
      </w:pPr>
      <w:r w:rsidRPr="00BC0D76">
        <w:t>There are several ways to win the game. See rule 104, “Ending the Game,” and rules 810.8 (for additional rules for Two-Headed Giant games) and rule 809.5 (for additional rules for Emperor games).</w:t>
      </w:r>
    </w:p>
    <w:p w14:paraId="33764B33" w14:textId="77777777" w:rsidR="004D2163" w:rsidRPr="00BC0D76" w:rsidRDefault="004D2163" w:rsidP="009C12C5">
      <w:pPr>
        <w:pStyle w:val="CRGlossaryText"/>
      </w:pPr>
    </w:p>
    <w:p w14:paraId="5C2FADC8" w14:textId="77777777" w:rsidR="004D2163" w:rsidRPr="00BC0D76" w:rsidRDefault="004D2163" w:rsidP="004D2163">
      <w:pPr>
        <w:pStyle w:val="CRGlossaryWord"/>
      </w:pPr>
      <w:r w:rsidRPr="00BC0D76">
        <w:t>Wither</w:t>
      </w:r>
    </w:p>
    <w:p w14:paraId="2C2AABB9" w14:textId="77777777" w:rsidR="004D2163" w:rsidRPr="00BC0D76" w:rsidRDefault="004D2163" w:rsidP="009C12C5">
      <w:pPr>
        <w:pStyle w:val="CRGlossaryText"/>
      </w:pPr>
      <w:r w:rsidRPr="00BC0D76">
        <w:t>A keyword ability that affects how an object deals damage to a creature. See rule 702.78, “Wither.”</w:t>
      </w:r>
    </w:p>
    <w:p w14:paraId="7C0A986B" w14:textId="77777777" w:rsidR="004D2163" w:rsidRPr="00BC0D76" w:rsidRDefault="004D2163" w:rsidP="009C12C5">
      <w:pPr>
        <w:pStyle w:val="CRGlossaryText"/>
      </w:pPr>
    </w:p>
    <w:p w14:paraId="3D863443" w14:textId="77777777" w:rsidR="004D2163" w:rsidRPr="00BC0D76" w:rsidRDefault="004D2163" w:rsidP="004D2163">
      <w:pPr>
        <w:pStyle w:val="CRGlossaryWord"/>
      </w:pPr>
      <w:r w:rsidRPr="00BC0D76">
        <w:t>Wizardcycling</w:t>
      </w:r>
    </w:p>
    <w:p w14:paraId="608FBDB0" w14:textId="77777777" w:rsidR="004D2163" w:rsidRPr="00BC0D76" w:rsidRDefault="004D2163" w:rsidP="009C12C5">
      <w:pPr>
        <w:pStyle w:val="CRGlossaryText"/>
      </w:pPr>
      <w:r w:rsidRPr="00BC0D76">
        <w:t>See Typecycling.</w:t>
      </w:r>
    </w:p>
    <w:p w14:paraId="056CF07E" w14:textId="77777777" w:rsidR="004D2163" w:rsidRPr="00BC0D76" w:rsidRDefault="004D2163" w:rsidP="009C12C5">
      <w:pPr>
        <w:pStyle w:val="CRGlossaryText"/>
      </w:pPr>
    </w:p>
    <w:p w14:paraId="3F52C64C" w14:textId="77777777" w:rsidR="004D2163" w:rsidRPr="00BC0D76" w:rsidRDefault="004D2163" w:rsidP="004D2163">
      <w:pPr>
        <w:pStyle w:val="CRGlossaryWord"/>
      </w:pPr>
      <w:r w:rsidRPr="00BC0D76">
        <w:t>World</w:t>
      </w:r>
    </w:p>
    <w:p w14:paraId="658E381C" w14:textId="77777777" w:rsidR="004D2163" w:rsidRPr="00BC0D76" w:rsidRDefault="004D2163" w:rsidP="009C12C5">
      <w:pPr>
        <w:pStyle w:val="CRGlossaryText"/>
      </w:pPr>
      <w:r w:rsidRPr="00BC0D76">
        <w:t>A supertype that’s normally relevant on enchantments. See rule 205.4, “Supertypes.” See also World Rule.</w:t>
      </w:r>
    </w:p>
    <w:p w14:paraId="1C0B7698" w14:textId="77777777" w:rsidR="004D2163" w:rsidRPr="00BC0D76" w:rsidRDefault="004D2163" w:rsidP="009C12C5">
      <w:pPr>
        <w:pStyle w:val="CRGlossaryText"/>
      </w:pPr>
    </w:p>
    <w:p w14:paraId="7ED178AF" w14:textId="77777777" w:rsidR="004D2163" w:rsidRPr="00BC0D76" w:rsidRDefault="004D2163" w:rsidP="004D2163">
      <w:pPr>
        <w:pStyle w:val="CRGlossaryWord"/>
      </w:pPr>
      <w:r w:rsidRPr="00BC0D76">
        <w:t>World Rule</w:t>
      </w:r>
    </w:p>
    <w:p w14:paraId="450FDF1D" w14:textId="77777777" w:rsidR="004D2163" w:rsidRPr="00BC0D76" w:rsidRDefault="004D2163" w:rsidP="009C12C5">
      <w:pPr>
        <w:pStyle w:val="CRGlossaryText"/>
      </w:pPr>
      <w:r w:rsidRPr="00BC0D76">
        <w:t>A state-based action that causes all permanents with the world supertype except the newest to be put into their owners’ graveyards. See rule 704.5m.</w:t>
      </w:r>
    </w:p>
    <w:p w14:paraId="0CEF3A06" w14:textId="77777777" w:rsidR="004D2163" w:rsidRPr="00BC0D76" w:rsidRDefault="004D2163" w:rsidP="009C12C5">
      <w:pPr>
        <w:pStyle w:val="CRGlossaryText"/>
      </w:pPr>
    </w:p>
    <w:p w14:paraId="5091AD87" w14:textId="77777777" w:rsidR="004D2163" w:rsidRPr="00BC0D76" w:rsidRDefault="004D2163" w:rsidP="004D2163">
      <w:pPr>
        <w:pStyle w:val="CRGlossaryWord"/>
      </w:pPr>
      <w:r w:rsidRPr="00BC0D76">
        <w:t>X</w:t>
      </w:r>
    </w:p>
    <w:p w14:paraId="7FBAFA77" w14:textId="77777777" w:rsidR="004D2163" w:rsidRPr="00BC0D76" w:rsidRDefault="004D2163" w:rsidP="009C12C5">
      <w:pPr>
        <w:pStyle w:val="CRGlossaryText"/>
      </w:pPr>
      <w:r w:rsidRPr="00BC0D76">
        <w:t>A placeholder for a number that needs to be determined. See rule 107.3.</w:t>
      </w:r>
    </w:p>
    <w:p w14:paraId="4327B30C" w14:textId="77777777" w:rsidR="004D2163" w:rsidRPr="00BC0D76" w:rsidRDefault="004D2163" w:rsidP="009C12C5">
      <w:pPr>
        <w:pStyle w:val="CRGlossaryText"/>
      </w:pPr>
    </w:p>
    <w:p w14:paraId="650CAB19" w14:textId="77777777" w:rsidR="004D2163" w:rsidRPr="00BC0D76" w:rsidRDefault="004D2163" w:rsidP="004D2163">
      <w:pPr>
        <w:pStyle w:val="CRGlossaryWord"/>
      </w:pPr>
      <w:r w:rsidRPr="00BC0D76">
        <w:t>Y</w:t>
      </w:r>
    </w:p>
    <w:p w14:paraId="320CD2D2" w14:textId="77777777" w:rsidR="004D2163" w:rsidRPr="00BC0D76" w:rsidRDefault="004D2163" w:rsidP="009C12C5">
      <w:pPr>
        <w:pStyle w:val="CRGlossaryText"/>
      </w:pPr>
      <w:r w:rsidRPr="00BC0D76">
        <w:t>See X.</w:t>
      </w:r>
    </w:p>
    <w:p w14:paraId="31009BFB" w14:textId="77777777" w:rsidR="004D2163" w:rsidRPr="00BC0D76" w:rsidRDefault="004D2163" w:rsidP="009C12C5">
      <w:pPr>
        <w:pStyle w:val="CRGlossaryText"/>
      </w:pPr>
    </w:p>
    <w:p w14:paraId="7F6CAFEA" w14:textId="77777777" w:rsidR="004D2163" w:rsidRPr="00BC0D76" w:rsidRDefault="004D2163" w:rsidP="004D2163">
      <w:pPr>
        <w:pStyle w:val="CRGlossaryWord"/>
      </w:pPr>
      <w:r w:rsidRPr="00BC0D76">
        <w:t>You, Your</w:t>
      </w:r>
    </w:p>
    <w:p w14:paraId="07A5AC02" w14:textId="77777777" w:rsidR="004D2163" w:rsidRPr="00BC0D76" w:rsidRDefault="004D2163" w:rsidP="009C12C5">
      <w:pPr>
        <w:pStyle w:val="CRGlossaryText"/>
      </w:pPr>
      <w:r w:rsidRPr="00BC0D76">
        <w:t>Words that refer to an object’s controller, its would-be controller (if a player is attempting to cast or activate it), or its owner (if it has no controller). See rule 109.5.</w:t>
      </w:r>
    </w:p>
    <w:p w14:paraId="79C46FE9" w14:textId="77777777" w:rsidR="004D2163" w:rsidRPr="00BC0D76" w:rsidRDefault="004D2163" w:rsidP="009C12C5">
      <w:pPr>
        <w:pStyle w:val="CRGlossaryText"/>
      </w:pPr>
    </w:p>
    <w:p w14:paraId="00063DC7" w14:textId="77777777" w:rsidR="004D2163" w:rsidRPr="00BC0D76" w:rsidRDefault="004D2163" w:rsidP="004D2163">
      <w:pPr>
        <w:pStyle w:val="CRGlossaryWord"/>
      </w:pPr>
      <w:r w:rsidRPr="00BC0D76">
        <w:t>Zone</w:t>
      </w:r>
    </w:p>
    <w:p w14:paraId="0A7C9FC9" w14:textId="77777777" w:rsidR="004D2163" w:rsidRPr="00BC0D76" w:rsidRDefault="004D2163" w:rsidP="009C12C5">
      <w:pPr>
        <w:pStyle w:val="CRGlossaryText"/>
      </w:pPr>
      <w:r w:rsidRPr="00BC0D76">
        <w:t>A place where objects can be during a game. See section 4, “Zones.”</w:t>
      </w:r>
    </w:p>
    <w:p w14:paraId="6A0AA71A" w14:textId="77777777" w:rsidR="004D2163" w:rsidRPr="00BC0D76" w:rsidRDefault="004D2163" w:rsidP="009C12C5">
      <w:pPr>
        <w:pStyle w:val="CRGlossaryText"/>
      </w:pPr>
    </w:p>
    <w:p w14:paraId="35B98A13" w14:textId="77777777" w:rsidR="004D2163" w:rsidRPr="00BC0D76" w:rsidRDefault="004D2163" w:rsidP="004D2163">
      <w:pPr>
        <w:pStyle w:val="CRGlossaryWord"/>
      </w:pPr>
      <w:r w:rsidRPr="00BC0D76">
        <w:t>Zone-Change Triggers</w:t>
      </w:r>
    </w:p>
    <w:p w14:paraId="29F2C54F" w14:textId="77777777" w:rsidR="004D2163" w:rsidRPr="00BC0D76" w:rsidRDefault="004D2163" w:rsidP="009C12C5">
      <w:pPr>
        <w:pStyle w:val="CRGlossaryText"/>
      </w:pPr>
      <w:r w:rsidRPr="00BC0D76">
        <w:t>Trigger events that involve objects changing zones. See rule 603.6.</w:t>
      </w:r>
    </w:p>
    <w:p w14:paraId="61882956" w14:textId="77777777" w:rsidR="004D2163" w:rsidRPr="00BC0D76" w:rsidRDefault="004D2163" w:rsidP="009C12C5">
      <w:pPr>
        <w:pStyle w:val="CRGlossaryText"/>
      </w:pPr>
    </w:p>
    <w:p w14:paraId="3FA6A694" w14:textId="77777777" w:rsidR="004D2163" w:rsidRPr="00BC0D76" w:rsidRDefault="004D2163" w:rsidP="00B95A30">
      <w:pPr>
        <w:pStyle w:val="CRHeading"/>
      </w:pPr>
      <w:r w:rsidRPr="00BC0D76">
        <w:br w:type="page"/>
      </w:r>
      <w:r w:rsidRPr="00BC0D76">
        <w:lastRenderedPageBreak/>
        <w:t>Credits</w:t>
      </w:r>
    </w:p>
    <w:p w14:paraId="7751498A" w14:textId="77777777" w:rsidR="004D2163" w:rsidRPr="00BC0D76" w:rsidRDefault="004D2163" w:rsidP="004D2163">
      <w:pPr>
        <w:pStyle w:val="CRBodyText"/>
      </w:pPr>
    </w:p>
    <w:p w14:paraId="047F21C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1C409A41" w14:textId="77777777"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t>Katana</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756A6EDA" w14:textId="77777777" w:rsidR="004D2163" w:rsidRPr="00BC0D76" w:rsidRDefault="004D2163" w:rsidP="004D2163">
      <w:pPr>
        <w:pStyle w:val="CRBodyText"/>
      </w:pPr>
      <w:r w:rsidRPr="00BC0D76">
        <w:rPr>
          <w:b/>
        </w:rPr>
        <w:t>Editing:</w:t>
      </w:r>
      <w:r w:rsidRPr="00BC0D76">
        <w:t xml:space="preserve"> Del Laugel and Kelly Digges</w:t>
      </w:r>
    </w:p>
    <w:p w14:paraId="0F2B86BA" w14:textId="77777777" w:rsidR="004D2163" w:rsidRPr="00BC0D76" w:rsidRDefault="004D2163" w:rsidP="004D2163">
      <w:pPr>
        <w:pStyle w:val="CRBodyText"/>
      </w:pPr>
      <w:r w:rsidRPr="00BC0D76">
        <w:rPr>
          <w:sz w:val="24"/>
        </w:rPr>
        <w:t>Magic</w:t>
      </w:r>
      <w:r w:rsidRPr="00BC0D76">
        <w:t xml:space="preserve"> Rules Manager: Matt Tabak</w:t>
      </w:r>
    </w:p>
    <w:p w14:paraId="13DC45D8" w14:textId="77777777" w:rsidR="004D2163" w:rsidRPr="00BC0D76" w:rsidRDefault="004D2163" w:rsidP="004D2163">
      <w:pPr>
        <w:pStyle w:val="CRBodyText"/>
      </w:pPr>
    </w:p>
    <w:p w14:paraId="047032C2" w14:textId="77777777"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t>Cantina</w:t>
      </w:r>
      <w:r w:rsidRPr="00BC0D76">
        <w:t>, Skaff Elias, Don Felice, Tom Fontaine, Jim Lin, Joel Mick, Chris Page, Dave Pettey, Barry “Bit” Reich, Bill Rose, and Elliott Segal. The mana symbols were designed by Christopher Rush.</w:t>
      </w:r>
    </w:p>
    <w:p w14:paraId="5F57F44C" w14:textId="77777777" w:rsidR="004D2163" w:rsidRPr="00BC0D76" w:rsidRDefault="004D2163" w:rsidP="004D2163">
      <w:pPr>
        <w:pStyle w:val="CRBodyText"/>
      </w:pPr>
    </w:p>
    <w:p w14:paraId="4C43EDD0"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6507151C" w14:textId="77777777" w:rsidR="004D2163" w:rsidRPr="00BC0D76" w:rsidRDefault="004D2163" w:rsidP="004D2163">
      <w:pPr>
        <w:pStyle w:val="CRBodyText"/>
      </w:pPr>
    </w:p>
    <w:p w14:paraId="5BC1B720" w14:textId="77777777" w:rsidR="004D2163" w:rsidRPr="00BC0D76" w:rsidRDefault="004D2163" w:rsidP="004D2163">
      <w:pPr>
        <w:pStyle w:val="CRBodyText"/>
      </w:pPr>
    </w:p>
    <w:p w14:paraId="319B2C4E" w14:textId="77777777" w:rsidR="004D2163" w:rsidRPr="00BC0D76" w:rsidRDefault="004D2163" w:rsidP="004D2163">
      <w:pPr>
        <w:pStyle w:val="CRBodyText"/>
      </w:pPr>
    </w:p>
    <w:p w14:paraId="28FF7278" w14:textId="77777777" w:rsidR="004D2163" w:rsidRPr="00BC0D76" w:rsidRDefault="004D2163" w:rsidP="004D2163">
      <w:pPr>
        <w:pStyle w:val="CRBodyText"/>
      </w:pPr>
    </w:p>
    <w:p w14:paraId="6AD74008" w14:textId="77777777" w:rsidR="004D2163" w:rsidRPr="00BC0D76" w:rsidRDefault="004D2163" w:rsidP="004D2163">
      <w:pPr>
        <w:pStyle w:val="CRBodyText"/>
      </w:pPr>
    </w:p>
    <w:p w14:paraId="5EC055F6" w14:textId="77777777" w:rsidR="004D2163" w:rsidRPr="00BC0D76" w:rsidRDefault="004D2163" w:rsidP="004D2163">
      <w:pPr>
        <w:pStyle w:val="CRBodyText"/>
      </w:pPr>
    </w:p>
    <w:p w14:paraId="13AE9D4E" w14:textId="77777777" w:rsidR="004D2163" w:rsidRPr="00BC0D76" w:rsidRDefault="004D2163" w:rsidP="004D2163">
      <w:pPr>
        <w:pStyle w:val="CRBodyText"/>
      </w:pPr>
    </w:p>
    <w:p w14:paraId="2CD57222" w14:textId="77777777" w:rsidR="004D2163" w:rsidRPr="00BC0D76" w:rsidRDefault="004D2163" w:rsidP="004D2163">
      <w:pPr>
        <w:pStyle w:val="CRBodyText"/>
      </w:pPr>
    </w:p>
    <w:p w14:paraId="1388500E" w14:textId="77777777" w:rsidR="004D2163" w:rsidRPr="00BC0D76" w:rsidRDefault="004D2163" w:rsidP="004D2163">
      <w:pPr>
        <w:pStyle w:val="CRBodyText"/>
      </w:pPr>
    </w:p>
    <w:p w14:paraId="6F73EA6C" w14:textId="77777777" w:rsidR="004D2163" w:rsidRPr="00BC0D76" w:rsidRDefault="004D2163" w:rsidP="004D2163">
      <w:pPr>
        <w:pStyle w:val="CRBodyText"/>
      </w:pPr>
    </w:p>
    <w:p w14:paraId="4CF51A0F" w14:textId="77777777" w:rsidR="004D2163" w:rsidRPr="00BC0D76" w:rsidRDefault="004D2163" w:rsidP="004D2163">
      <w:pPr>
        <w:pStyle w:val="CRBodyText"/>
      </w:pPr>
    </w:p>
    <w:p w14:paraId="71F58FC8" w14:textId="77777777" w:rsidR="004D2163" w:rsidRPr="00BC0D76" w:rsidRDefault="004D2163" w:rsidP="004D2163">
      <w:pPr>
        <w:pStyle w:val="CRBodyText"/>
      </w:pPr>
    </w:p>
    <w:p w14:paraId="7499DFCB" w14:textId="77777777" w:rsidR="004D2163" w:rsidRPr="00BC0D76" w:rsidRDefault="004D2163" w:rsidP="004D2163">
      <w:pPr>
        <w:pStyle w:val="CRExBodyText"/>
      </w:pPr>
      <w:r w:rsidRPr="00BC0D76">
        <w:t xml:space="preserve">These rules are effective as of </w:t>
      </w:r>
      <w:r>
        <w:t>October 1</w:t>
      </w:r>
      <w:r w:rsidRPr="00BC0D76">
        <w:t>, 201</w:t>
      </w:r>
      <w:r>
        <w:t>2</w:t>
      </w:r>
      <w:r w:rsidRPr="00BC0D76">
        <w:t>.</w:t>
      </w:r>
    </w:p>
    <w:p w14:paraId="4E2B5D91" w14:textId="77777777" w:rsidR="004D2163" w:rsidRPr="00BC0D76" w:rsidRDefault="004D2163" w:rsidP="004D2163">
      <w:pPr>
        <w:pStyle w:val="CRBodyText"/>
      </w:pPr>
    </w:p>
    <w:p w14:paraId="70B15006" w14:textId="77777777" w:rsidR="004D2163" w:rsidRPr="00BC0D76" w:rsidRDefault="004D2163" w:rsidP="004D2163">
      <w:pPr>
        <w:pStyle w:val="CRBodyText"/>
      </w:pPr>
      <w:r w:rsidRPr="00BC0D76">
        <w:t>Published by Wizards of the Coast LLC, P.O. Box 707, Renton WA 98057-0707, U.S.A. Wizards of the Coast, Magic: The Gathering, Magic, Oracle, Exodus, Odyssey, Mirrodin, Kamigawa, Ravnica, Time Spiral, Future Sight, Lorwyn, Shadowmoor, Zendikar, Scars of Mirrodin</w:t>
      </w:r>
      <w:r>
        <w:t>, and Return to Ravnica</w:t>
      </w:r>
      <w:r w:rsidRPr="00BC0D76">
        <w:t xml:space="preserve"> are trademarks of Wizards of the Coast LLC in the U.S.A. and other countries. ©1993–201</w:t>
      </w:r>
      <w:r>
        <w:t>2</w:t>
      </w:r>
      <w:r w:rsidRPr="00BC0D76">
        <w:t xml:space="preserve"> Wizards. U.S. Pat. No. RE 37,957.</w:t>
      </w:r>
    </w:p>
    <w:p w14:paraId="5D57F9E7" w14:textId="77777777" w:rsidR="004D2163" w:rsidRPr="00BC0D76" w:rsidRDefault="004D2163" w:rsidP="004D2163">
      <w:pPr>
        <w:pStyle w:val="CRBodyText"/>
      </w:pPr>
    </w:p>
    <w:p w14:paraId="131AF959" w14:textId="77777777" w:rsidR="004D2163" w:rsidRPr="00BC0D76" w:rsidRDefault="004D2163" w:rsidP="00B95A30">
      <w:pPr>
        <w:pStyle w:val="CRHeading"/>
      </w:pPr>
      <w:r w:rsidRPr="00BC0D76">
        <w:br w:type="page"/>
      </w:r>
      <w:r w:rsidRPr="00BC0D76">
        <w:lastRenderedPageBreak/>
        <w:t>Customer Service Information</w:t>
      </w:r>
    </w:p>
    <w:p w14:paraId="0CDC8A6D" w14:textId="77777777" w:rsidR="004D2163" w:rsidRPr="00BC0D76" w:rsidRDefault="004D2163" w:rsidP="004D2163">
      <w:pPr>
        <w:pStyle w:val="CRBodyText"/>
      </w:pPr>
    </w:p>
    <w:p w14:paraId="03B728D4" w14:textId="77777777" w:rsidR="004D2163" w:rsidRPr="00BC0D76" w:rsidRDefault="004D2163" w:rsidP="004D2163">
      <w:pPr>
        <w:pStyle w:val="CRBodyText"/>
      </w:pPr>
      <w:r w:rsidRPr="00BC0D76">
        <w:t>Contact the office nearest you.</w:t>
      </w:r>
    </w:p>
    <w:p w14:paraId="24A60D75" w14:textId="77777777" w:rsidR="004D2163" w:rsidRPr="00BC0D76" w:rsidRDefault="004D2163" w:rsidP="004D2163">
      <w:pPr>
        <w:pStyle w:val="CRBodyText"/>
      </w:pPr>
    </w:p>
    <w:p w14:paraId="115EFD13" w14:textId="77777777" w:rsidR="004D2163" w:rsidRPr="00BC0D76" w:rsidRDefault="004D2163" w:rsidP="004D2163">
      <w:pPr>
        <w:pStyle w:val="CRBodyText"/>
      </w:pPr>
      <w:r w:rsidRPr="00BC0D76">
        <w:t>U.S., Canada, Asia Pacific &amp; Latin America</w:t>
      </w:r>
    </w:p>
    <w:p w14:paraId="041F84E4" w14:textId="77777777" w:rsidR="004D2163" w:rsidRPr="00BC0D76" w:rsidRDefault="00C669BE" w:rsidP="004D2163">
      <w:pPr>
        <w:pStyle w:val="CRBodyText"/>
        <w:rPr>
          <w:b/>
        </w:rPr>
      </w:pPr>
      <w:hyperlink r:id="rId19" w:history="1">
        <w:r w:rsidR="004D2163" w:rsidRPr="00BC0D76">
          <w:rPr>
            <w:rStyle w:val="Hyperlink"/>
            <w:b/>
          </w:rPr>
          <w:t>www.wizards.com/customerservice</w:t>
        </w:r>
      </w:hyperlink>
    </w:p>
    <w:p w14:paraId="4839E124" w14:textId="77777777" w:rsidR="004D2163" w:rsidRPr="00BC0D76" w:rsidRDefault="004D2163" w:rsidP="004D2163">
      <w:pPr>
        <w:pStyle w:val="CRBodyText"/>
      </w:pPr>
      <w:r w:rsidRPr="00BC0D76">
        <w:t>Wizards of the Coast LLC</w:t>
      </w:r>
    </w:p>
    <w:p w14:paraId="6F7EF266" w14:textId="77777777" w:rsidR="004D2163" w:rsidRPr="00BC0D76" w:rsidRDefault="004D2163" w:rsidP="004D2163">
      <w:pPr>
        <w:pStyle w:val="CRBodyText"/>
      </w:pPr>
      <w:r w:rsidRPr="00BC0D76">
        <w:t>P.O. Box 707</w:t>
      </w:r>
      <w:bookmarkStart w:id="46" w:name="_GoBack"/>
      <w:bookmarkEnd w:id="46"/>
    </w:p>
    <w:p w14:paraId="74262877" w14:textId="77777777" w:rsidR="004D2163" w:rsidRPr="00BC0D76" w:rsidRDefault="004D2163" w:rsidP="004D2163">
      <w:pPr>
        <w:pStyle w:val="CRBodyText"/>
      </w:pPr>
      <w:r w:rsidRPr="00BC0D76">
        <w:t>Renton</w:t>
      </w:r>
      <w:r>
        <w:t>,</w:t>
      </w:r>
      <w:r w:rsidRPr="00BC0D76">
        <w:t xml:space="preserve"> WA 98057-0707</w:t>
      </w:r>
    </w:p>
    <w:p w14:paraId="76EB4F58" w14:textId="77777777" w:rsidR="004D2163" w:rsidRPr="00BC0D76" w:rsidRDefault="004D2163" w:rsidP="004D2163">
      <w:pPr>
        <w:pStyle w:val="CRBodyText"/>
      </w:pPr>
      <w:r w:rsidRPr="00BC0D76">
        <w:t>U.S.A.</w:t>
      </w:r>
    </w:p>
    <w:p w14:paraId="5DB9F887" w14:textId="15947BE8" w:rsidR="004D2163" w:rsidRPr="00BC0D76" w:rsidRDefault="004D2163" w:rsidP="004D2163">
      <w:pPr>
        <w:pStyle w:val="CRBodyText"/>
      </w:pPr>
      <w:r w:rsidRPr="00BC0D76">
        <w:t>Tel: 1-800-324-6496 (within the U.S. and Canada)</w:t>
      </w:r>
      <w:r w:rsidR="009C12C5">
        <w:br/>
      </w:r>
      <w:r w:rsidRPr="00BC0D76">
        <w:t xml:space="preserve">       1-425-204-8069</w:t>
      </w:r>
    </w:p>
    <w:p w14:paraId="42802A69" w14:textId="77777777" w:rsidR="004D2163" w:rsidRPr="00BC0D76" w:rsidRDefault="004D2163" w:rsidP="004D2163">
      <w:pPr>
        <w:pStyle w:val="CRBodyText"/>
      </w:pPr>
    </w:p>
    <w:p w14:paraId="49E7D00A" w14:textId="77777777" w:rsidR="004D2163" w:rsidRPr="00BC0D76" w:rsidRDefault="004D2163" w:rsidP="004D2163">
      <w:pPr>
        <w:pStyle w:val="CRBodyText"/>
      </w:pPr>
      <w:r w:rsidRPr="00BC0D76">
        <w:t>U.K. &amp; Eire</w:t>
      </w:r>
    </w:p>
    <w:p w14:paraId="5D24FDED" w14:textId="77777777" w:rsidR="004D2163" w:rsidRPr="00BC0D76" w:rsidRDefault="004D2163" w:rsidP="004D2163">
      <w:pPr>
        <w:pStyle w:val="CRBodyText"/>
      </w:pPr>
      <w:r w:rsidRPr="00BC0D76">
        <w:t>Wizards of the Coast LLC c/o Hasbro UK Ltd.</w:t>
      </w:r>
    </w:p>
    <w:p w14:paraId="6F2E5552" w14:textId="77777777" w:rsidR="004D2163" w:rsidRPr="00BC0D76" w:rsidRDefault="004D2163" w:rsidP="004D2163">
      <w:pPr>
        <w:pStyle w:val="CRBodyText"/>
      </w:pPr>
      <w:r w:rsidRPr="00BC0D76">
        <w:t>P.O. Box 43</w:t>
      </w:r>
    </w:p>
    <w:p w14:paraId="5F8C1E07" w14:textId="77777777" w:rsidR="004D2163" w:rsidRPr="00BC0D76" w:rsidRDefault="004D2163" w:rsidP="004D2163">
      <w:pPr>
        <w:pStyle w:val="CRBodyText"/>
      </w:pPr>
      <w:r w:rsidRPr="00BC0D76">
        <w:t>Newport</w:t>
      </w:r>
    </w:p>
    <w:p w14:paraId="1D68DA79" w14:textId="77777777" w:rsidR="004D2163" w:rsidRPr="00BC0D76" w:rsidRDefault="004D2163" w:rsidP="004D2163">
      <w:pPr>
        <w:pStyle w:val="CRBodyText"/>
      </w:pPr>
      <w:r w:rsidRPr="00BC0D76">
        <w:t>NP19 4YD</w:t>
      </w:r>
    </w:p>
    <w:p w14:paraId="5A9204F5" w14:textId="77777777" w:rsidR="004D2163" w:rsidRPr="00BC0D76" w:rsidRDefault="004D2163" w:rsidP="004D2163">
      <w:pPr>
        <w:pStyle w:val="CRBodyText"/>
      </w:pPr>
      <w:r w:rsidRPr="00BC0D76">
        <w:t>UK</w:t>
      </w:r>
    </w:p>
    <w:p w14:paraId="2ED52344" w14:textId="77777777" w:rsidR="004D2163" w:rsidRPr="00BC0D76" w:rsidRDefault="004D2163" w:rsidP="004D2163">
      <w:pPr>
        <w:pStyle w:val="CRBodyText"/>
      </w:pPr>
      <w:r w:rsidRPr="00BC0D76">
        <w:t>Tel: +44(0) 84 57 125 599</w:t>
      </w:r>
    </w:p>
    <w:p w14:paraId="41B6AFA2" w14:textId="77777777" w:rsidR="004D2163" w:rsidRPr="00BC0D76" w:rsidRDefault="004D2163" w:rsidP="004D2163">
      <w:pPr>
        <w:pStyle w:val="CRBodyText"/>
      </w:pPr>
      <w:r w:rsidRPr="00BC0D76">
        <w:t>Email:</w:t>
      </w:r>
      <w:r w:rsidRPr="00BC0D76">
        <w:rPr>
          <w:b/>
        </w:rPr>
        <w:t xml:space="preserve"> </w:t>
      </w:r>
      <w:hyperlink r:id="rId20" w:history="1">
        <w:r w:rsidRPr="00BC0D76">
          <w:rPr>
            <w:rStyle w:val="Hyperlink"/>
            <w:b/>
          </w:rPr>
          <w:t>wizards@hasbro.co.uk</w:t>
        </w:r>
      </w:hyperlink>
    </w:p>
    <w:p w14:paraId="187CC214" w14:textId="77777777" w:rsidR="004D2163" w:rsidRPr="00BC0D76" w:rsidRDefault="004D2163" w:rsidP="004D2163">
      <w:pPr>
        <w:pStyle w:val="CRBodyText"/>
      </w:pPr>
    </w:p>
    <w:p w14:paraId="052E4625" w14:textId="77777777" w:rsidR="004D2163" w:rsidRPr="00BC0D76" w:rsidRDefault="004D2163" w:rsidP="004D2163">
      <w:pPr>
        <w:pStyle w:val="CRBodyText"/>
      </w:pPr>
      <w:r w:rsidRPr="00BC0D76">
        <w:t>All Other European Countries</w:t>
      </w:r>
    </w:p>
    <w:p w14:paraId="5B45BADA" w14:textId="77777777" w:rsidR="004D2163" w:rsidRPr="00BC0D76" w:rsidRDefault="004D2163" w:rsidP="004D2163">
      <w:pPr>
        <w:pStyle w:val="CRBodyText"/>
      </w:pPr>
      <w:r w:rsidRPr="00BC0D76">
        <w:t>Wizards of the Coast p/a Hasbro Belgium NV/SA</w:t>
      </w:r>
    </w:p>
    <w:p w14:paraId="1D1E2CFE" w14:textId="77777777" w:rsidR="004D2163" w:rsidRPr="00BC0D76" w:rsidRDefault="004D2163" w:rsidP="004D2163">
      <w:pPr>
        <w:pStyle w:val="CRBodyText"/>
      </w:pPr>
      <w:r w:rsidRPr="00BC0D76">
        <w:t>Industrialaan 1</w:t>
      </w:r>
    </w:p>
    <w:p w14:paraId="29B0C00D" w14:textId="77777777" w:rsidR="004D2163" w:rsidRPr="00BC0D76" w:rsidRDefault="004D2163" w:rsidP="004D2163">
      <w:pPr>
        <w:pStyle w:val="CRBodyText"/>
      </w:pPr>
      <w:r w:rsidRPr="00BC0D76">
        <w:t>1702 Groot-Bijgaarden</w:t>
      </w:r>
    </w:p>
    <w:p w14:paraId="7CC479E7" w14:textId="77777777" w:rsidR="004D2163" w:rsidRPr="00BC0D76" w:rsidRDefault="004D2163" w:rsidP="004D2163">
      <w:pPr>
        <w:pStyle w:val="CRBodyText"/>
      </w:pPr>
      <w:r w:rsidRPr="00BC0D76">
        <w:t>BELGIUM</w:t>
      </w:r>
    </w:p>
    <w:p w14:paraId="18858230" w14:textId="77777777" w:rsidR="004D2163" w:rsidRPr="00BC0D76" w:rsidRDefault="004D2163" w:rsidP="004D2163">
      <w:pPr>
        <w:pStyle w:val="CRBodyText"/>
      </w:pPr>
      <w:r w:rsidRPr="00BC0D76">
        <w:t>Tel: +32(0) 70 233 277</w:t>
      </w:r>
    </w:p>
    <w:p w14:paraId="54E03B3C" w14:textId="77777777" w:rsidR="004D2163" w:rsidRPr="00BC0D76" w:rsidRDefault="004D2163" w:rsidP="004D2163">
      <w:pPr>
        <w:pStyle w:val="CRBodyText"/>
      </w:pPr>
      <w:r w:rsidRPr="00BC0D76">
        <w:t>Email:</w:t>
      </w:r>
      <w:r w:rsidRPr="00BC0D76">
        <w:rPr>
          <w:b/>
        </w:rPr>
        <w:t xml:space="preserve"> </w:t>
      </w:r>
      <w:hyperlink r:id="rId21" w:history="1">
        <w:r w:rsidRPr="00BC0D76">
          <w:rPr>
            <w:rStyle w:val="Hyperlink"/>
            <w:b/>
          </w:rPr>
          <w:t>wizards@hasbro.be</w:t>
        </w:r>
      </w:hyperlink>
    </w:p>
    <w:p w14:paraId="394D57CC" w14:textId="77777777" w:rsidR="004D2163" w:rsidRPr="00BC0D76" w:rsidRDefault="004D2163" w:rsidP="004D2163">
      <w:pPr>
        <w:pStyle w:val="CRBodyText"/>
      </w:pPr>
    </w:p>
    <w:p w14:paraId="672DEF45" w14:textId="77777777" w:rsidR="004D2163" w:rsidRPr="00BC0D76" w:rsidRDefault="004D2163" w:rsidP="004D2163">
      <w:pPr>
        <w:pStyle w:val="CRBodyText"/>
      </w:pPr>
      <w:r w:rsidRPr="00BC0D76">
        <w:t xml:space="preserve">Visit our website: </w:t>
      </w:r>
      <w:hyperlink r:id="rId22" w:history="1">
        <w:r w:rsidRPr="00BC0D76">
          <w:rPr>
            <w:rStyle w:val="Hyperlink"/>
            <w:b/>
          </w:rPr>
          <w:t>magicthegathering.com</w:t>
        </w:r>
      </w:hyperlink>
    </w:p>
    <w:p w14:paraId="684112D0" w14:textId="77777777" w:rsidR="004D2163" w:rsidRPr="00BC0D76" w:rsidRDefault="004D2163" w:rsidP="008B09DD">
      <w:pPr>
        <w:pStyle w:val="CRBodyText"/>
      </w:pPr>
    </w:p>
    <w:p w14:paraId="237BB338"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17798"/>
    <w:rsid w:val="00027C61"/>
    <w:rsid w:val="000453CE"/>
    <w:rsid w:val="00051560"/>
    <w:rsid w:val="00055405"/>
    <w:rsid w:val="00057004"/>
    <w:rsid w:val="0008135B"/>
    <w:rsid w:val="00095505"/>
    <w:rsid w:val="000A692D"/>
    <w:rsid w:val="000D2D2C"/>
    <w:rsid w:val="00152051"/>
    <w:rsid w:val="00166B68"/>
    <w:rsid w:val="00181BF9"/>
    <w:rsid w:val="00185102"/>
    <w:rsid w:val="00194141"/>
    <w:rsid w:val="001B3FB1"/>
    <w:rsid w:val="001E20EC"/>
    <w:rsid w:val="001F51D1"/>
    <w:rsid w:val="00200ADA"/>
    <w:rsid w:val="002261E8"/>
    <w:rsid w:val="002947E7"/>
    <w:rsid w:val="002D1A98"/>
    <w:rsid w:val="002E62FB"/>
    <w:rsid w:val="00316481"/>
    <w:rsid w:val="0033324A"/>
    <w:rsid w:val="00357289"/>
    <w:rsid w:val="00360510"/>
    <w:rsid w:val="00362810"/>
    <w:rsid w:val="0036356F"/>
    <w:rsid w:val="003725BB"/>
    <w:rsid w:val="00395D19"/>
    <w:rsid w:val="003C5FEA"/>
    <w:rsid w:val="00402D6E"/>
    <w:rsid w:val="0041526F"/>
    <w:rsid w:val="00431DD5"/>
    <w:rsid w:val="00435071"/>
    <w:rsid w:val="00441C26"/>
    <w:rsid w:val="00476D25"/>
    <w:rsid w:val="0049057C"/>
    <w:rsid w:val="004D2163"/>
    <w:rsid w:val="004D2D88"/>
    <w:rsid w:val="004D5BD8"/>
    <w:rsid w:val="004F5D17"/>
    <w:rsid w:val="00507AB7"/>
    <w:rsid w:val="00546B89"/>
    <w:rsid w:val="0056242D"/>
    <w:rsid w:val="006075DC"/>
    <w:rsid w:val="00624F69"/>
    <w:rsid w:val="00636CC5"/>
    <w:rsid w:val="00640EA2"/>
    <w:rsid w:val="00641FBE"/>
    <w:rsid w:val="0065254A"/>
    <w:rsid w:val="006528D2"/>
    <w:rsid w:val="006A0C3F"/>
    <w:rsid w:val="006F6C2A"/>
    <w:rsid w:val="00716071"/>
    <w:rsid w:val="007422D7"/>
    <w:rsid w:val="00745319"/>
    <w:rsid w:val="00757927"/>
    <w:rsid w:val="00757AAD"/>
    <w:rsid w:val="00781AAB"/>
    <w:rsid w:val="007A4EFC"/>
    <w:rsid w:val="007C09BE"/>
    <w:rsid w:val="0080516C"/>
    <w:rsid w:val="00817CE9"/>
    <w:rsid w:val="00825FA7"/>
    <w:rsid w:val="00847F83"/>
    <w:rsid w:val="00871CEF"/>
    <w:rsid w:val="00884C3D"/>
    <w:rsid w:val="008A1F8F"/>
    <w:rsid w:val="008B09DD"/>
    <w:rsid w:val="008E07BA"/>
    <w:rsid w:val="008E723F"/>
    <w:rsid w:val="0092769D"/>
    <w:rsid w:val="009A567A"/>
    <w:rsid w:val="009C12C5"/>
    <w:rsid w:val="009D5020"/>
    <w:rsid w:val="00A2453E"/>
    <w:rsid w:val="00A50B1A"/>
    <w:rsid w:val="00A57325"/>
    <w:rsid w:val="00A74E62"/>
    <w:rsid w:val="00A74E86"/>
    <w:rsid w:val="00A843E3"/>
    <w:rsid w:val="00AA2D1C"/>
    <w:rsid w:val="00AA3B33"/>
    <w:rsid w:val="00AC0031"/>
    <w:rsid w:val="00AD0463"/>
    <w:rsid w:val="00AD5179"/>
    <w:rsid w:val="00AD77A7"/>
    <w:rsid w:val="00B11867"/>
    <w:rsid w:val="00B1187F"/>
    <w:rsid w:val="00B17C1A"/>
    <w:rsid w:val="00B5010D"/>
    <w:rsid w:val="00B543D2"/>
    <w:rsid w:val="00B95A30"/>
    <w:rsid w:val="00B96E6C"/>
    <w:rsid w:val="00BD0290"/>
    <w:rsid w:val="00BD37BC"/>
    <w:rsid w:val="00C13F22"/>
    <w:rsid w:val="00C1599C"/>
    <w:rsid w:val="00C669BE"/>
    <w:rsid w:val="00C75962"/>
    <w:rsid w:val="00C8651B"/>
    <w:rsid w:val="00CC7E91"/>
    <w:rsid w:val="00CD4AD9"/>
    <w:rsid w:val="00D1682F"/>
    <w:rsid w:val="00D3575B"/>
    <w:rsid w:val="00D46A62"/>
    <w:rsid w:val="00D53EEC"/>
    <w:rsid w:val="00D624DB"/>
    <w:rsid w:val="00D64530"/>
    <w:rsid w:val="00D6547A"/>
    <w:rsid w:val="00DB450E"/>
    <w:rsid w:val="00DD13C1"/>
    <w:rsid w:val="00DF46FC"/>
    <w:rsid w:val="00DF78E1"/>
    <w:rsid w:val="00E14344"/>
    <w:rsid w:val="00E23B78"/>
    <w:rsid w:val="00E612BB"/>
    <w:rsid w:val="00E75C79"/>
    <w:rsid w:val="00EA110A"/>
    <w:rsid w:val="00EB0838"/>
    <w:rsid w:val="00F033DD"/>
    <w:rsid w:val="00F071BE"/>
    <w:rsid w:val="00F40055"/>
    <w:rsid w:val="00F45BB6"/>
    <w:rsid w:val="00F67418"/>
    <w:rsid w:val="00F75A4B"/>
    <w:rsid w:val="00FA6801"/>
    <w:rsid w:val="00FD73E7"/>
    <w:rsid w:val="00FF029B"/>
    <w:rsid w:val="00FF09C8"/>
    <w:rsid w:val="00FF173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30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lang w:val="x-none" w:eastAsia="x-none"/>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9C12C5"/>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D64530"/>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lang w:val="x-none" w:eastAsia="x-none"/>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lang w:val="x-none" w:eastAsia="x-none"/>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lang w:val="x-none" w:eastAsia="x-none"/>
    </w:rPr>
  </w:style>
  <w:style w:type="character" w:customStyle="1" w:styleId="PlainTextChar">
    <w:name w:val="Plain Text Char"/>
    <w:basedOn w:val="DefaultParagraphFont"/>
    <w:link w:val="PlainText"/>
    <w:uiPriority w:val="99"/>
    <w:rsid w:val="004D2163"/>
    <w:rPr>
      <w:rFonts w:ascii="Courier" w:eastAsia="Times New Roman" w:hAnsi="Courier" w:cs="Times New Roman"/>
      <w:lang w:val="x-none" w:eastAsia="x-none"/>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lang w:val="x-none" w:eastAsia="x-none"/>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lang w:val="x-none" w:eastAsia="x-none"/>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lang w:val="x-none" w:eastAsia="x-none"/>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lang w:val="x-none" w:eastAsia="x-none"/>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4D2163"/>
    <w:pPr>
      <w:spacing w:after="120"/>
    </w:pPr>
    <w:rPr>
      <w:szCs w:val="20"/>
      <w:lang w:val="x-none" w:eastAsia="x-none"/>
    </w:rPr>
  </w:style>
  <w:style w:type="character" w:customStyle="1" w:styleId="BodyTextChar">
    <w:name w:val="Body Text Char"/>
    <w:basedOn w:val="DefaultParagraphFont"/>
    <w:link w:val="BodyText"/>
    <w:uiPriority w:val="99"/>
    <w:rsid w:val="004D2163"/>
    <w:rPr>
      <w:rFonts w:ascii="Times New Roman" w:eastAsia="Times New Roman" w:hAnsi="Times New Roman" w:cs="Times New Roman"/>
      <w:sz w:val="24"/>
      <w:lang w:val="x-none" w:eastAsia="x-none"/>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lang w:val="x-none" w:eastAsia="x-none"/>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lang w:val="x-none" w:eastAsia="x-none"/>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lang w:val="x-none" w:eastAsia="x-none"/>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lang w:val="x-none" w:eastAsia="x-none"/>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lang w:val="x-none" w:eastAsia="x-none"/>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lang w:val="x-none" w:eastAsia="x-none"/>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9C12C5"/>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D64530"/>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lang w:val="x-none" w:eastAsia="x-none"/>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lang w:val="x-none" w:eastAsia="x-none"/>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lang w:val="x-none" w:eastAsia="x-none"/>
    </w:rPr>
  </w:style>
  <w:style w:type="character" w:customStyle="1" w:styleId="PlainTextChar">
    <w:name w:val="Plain Text Char"/>
    <w:basedOn w:val="DefaultParagraphFont"/>
    <w:link w:val="PlainText"/>
    <w:uiPriority w:val="99"/>
    <w:rsid w:val="004D2163"/>
    <w:rPr>
      <w:rFonts w:ascii="Courier" w:eastAsia="Times New Roman" w:hAnsi="Courier" w:cs="Times New Roman"/>
      <w:lang w:val="x-none" w:eastAsia="x-none"/>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lang w:val="x-none" w:eastAsia="x-none"/>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lang w:val="x-none" w:eastAsia="x-none"/>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lang w:val="x-none" w:eastAsia="x-none"/>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lang w:val="x-none" w:eastAsia="x-none"/>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4D2163"/>
    <w:pPr>
      <w:spacing w:after="120"/>
    </w:pPr>
    <w:rPr>
      <w:szCs w:val="20"/>
      <w:lang w:val="x-none" w:eastAsia="x-none"/>
    </w:rPr>
  </w:style>
  <w:style w:type="character" w:customStyle="1" w:styleId="BodyTextChar">
    <w:name w:val="Body Text Char"/>
    <w:basedOn w:val="DefaultParagraphFont"/>
    <w:link w:val="BodyText"/>
    <w:uiPriority w:val="99"/>
    <w:rsid w:val="004D2163"/>
    <w:rPr>
      <w:rFonts w:ascii="Times New Roman" w:eastAsia="Times New Roman" w:hAnsi="Times New Roman" w:cs="Times New Roman"/>
      <w:sz w:val="24"/>
      <w:lang w:val="x-none" w:eastAsia="x-none"/>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lang w:val="x-none" w:eastAsia="x-none"/>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lang w:val="x-none" w:eastAsia="x-none"/>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lang w:val="x-none" w:eastAsia="x-none"/>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lang w:val="x-none" w:eastAsia="x-none"/>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lang w:val="x-none" w:eastAsia="x-none"/>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wpn/Events/Rules.aspx" TargetMode="External"/><Relationship Id="rId20" Type="http://schemas.openxmlformats.org/officeDocument/2006/relationships/hyperlink" Target="mailto:wizards@hasbro.co.uk?subject=Magic%20rules%20question" TargetMode="External"/><Relationship Id="rId21" Type="http://schemas.openxmlformats.org/officeDocument/2006/relationships/hyperlink" Target="mailto:wizards@hasbro.be?subject=Magic%20rules%20question" TargetMode="External"/><Relationship Id="rId22" Type="http://schemas.openxmlformats.org/officeDocument/2006/relationships/hyperlink" Target="http://www.magicthegathering.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ww.wizards.com/wpn/Events/Rules.aspx" TargetMode="External"/><Relationship Id="rId13" Type="http://schemas.openxmlformats.org/officeDocument/2006/relationships/hyperlink" Target="http://www.wizards.com/WPN/Events/Rules.aspx" TargetMode="External"/><Relationship Id="rId14" Type="http://schemas.openxmlformats.org/officeDocument/2006/relationships/hyperlink" Target="http://www.wizards.com/Magic/TCG/Article.aspx?x=mtg/tcg/products/allproducts" TargetMode="External"/><Relationship Id="rId15" Type="http://schemas.openxmlformats.org/officeDocument/2006/relationships/hyperlink" Target="http://www.wizards.com/wpn/Events/Rules.aspx" TargetMode="External"/><Relationship Id="rId16" Type="http://schemas.openxmlformats.org/officeDocument/2006/relationships/hyperlink" Target="http://www.wizards.com/wpn/Events/Rules.aspx"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hyperlink" Target="http://www.wizards.com/customerservi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zards.com/Magic/rules" TargetMode="External"/><Relationship Id="rId7" Type="http://schemas.openxmlformats.org/officeDocument/2006/relationships/hyperlink" Target="http://www.wizards.com/customerservice" TargetMode="External"/><Relationship Id="rId8" Type="http://schemas.openxmlformats.org/officeDocument/2006/relationships/hyperlink" Target="http://www.wizards.com/Magic/ru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sers:laugeld:Library:Application%20Support:Microsoft:Office:User%20Templates:My%20Templates:CompRules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CompRulesTemplate.dotm</Template>
  <TotalTime>18</TotalTime>
  <Pages>196</Pages>
  <Words>88886</Words>
  <Characters>506655</Characters>
  <Application>Microsoft Macintosh Word</Application>
  <DocSecurity>0</DocSecurity>
  <Lines>4222</Lines>
  <Paragraphs>1188</Paragraphs>
  <ScaleCrop>false</ScaleCrop>
  <Company/>
  <LinksUpToDate>false</LinksUpToDate>
  <CharactersWithSpaces>594353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Del Laugel</cp:lastModifiedBy>
  <cp:revision>4</cp:revision>
  <cp:lastPrinted>2012-09-28T21:49:00Z</cp:lastPrinted>
  <dcterms:created xsi:type="dcterms:W3CDTF">2012-09-28T21:49:00Z</dcterms:created>
  <dcterms:modified xsi:type="dcterms:W3CDTF">2012-09-28T22:13:00Z</dcterms:modified>
</cp:coreProperties>
</file>